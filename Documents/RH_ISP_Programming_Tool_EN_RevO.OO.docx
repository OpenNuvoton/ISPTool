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8BB7F" w14:textId="77777777" w:rsidR="00EE6001" w:rsidRPr="00C71772" w:rsidRDefault="00EE6001" w:rsidP="00355972">
      <w:pPr>
        <w:pStyle w:val="header1"/>
        <w:ind w:left="1320"/>
        <w:rPr>
          <w:rFonts w:asciiTheme="minorHAnsi" w:hAnsiTheme="minorHAnsi" w:cs="Arial"/>
          <w:caps w:val="0"/>
          <w:noProof/>
        </w:rPr>
      </w:pPr>
    </w:p>
    <w:p w14:paraId="15DDDFF7" w14:textId="77777777" w:rsidR="009658D0" w:rsidRPr="00EB37E7" w:rsidRDefault="009658D0" w:rsidP="009658D0">
      <w:pPr>
        <w:tabs>
          <w:tab w:val="center" w:pos="4252"/>
          <w:tab w:val="right" w:pos="9000"/>
        </w:tabs>
        <w:snapToGrid/>
        <w:spacing w:before="0" w:after="200"/>
        <w:ind w:leftChars="600" w:left="1200" w:rightChars="6" w:right="12"/>
        <w:jc w:val="right"/>
        <w:rPr>
          <w:rFonts w:eastAsiaTheme="minorEastAsia" w:cs="Arial"/>
          <w:b/>
          <w:bCs/>
          <w:sz w:val="36"/>
          <w:lang w:eastAsia="zh-TW"/>
        </w:rPr>
      </w:pPr>
      <w:r w:rsidRPr="00EB37E7">
        <w:rPr>
          <w:rFonts w:cs="Arial"/>
          <w:b/>
          <w:bCs/>
          <w:sz w:val="36"/>
        </w:rPr>
        <w:t>ARM</w:t>
      </w:r>
      <w:r w:rsidRPr="00713C95">
        <w:rPr>
          <w:rFonts w:cs="Arial"/>
          <w:b/>
          <w:bCs/>
          <w:sz w:val="36"/>
          <w:vertAlign w:val="superscript"/>
        </w:rPr>
        <w:t>®</w:t>
      </w:r>
      <w:r w:rsidRPr="00EB37E7">
        <w:rPr>
          <w:rFonts w:cs="Arial"/>
          <w:b/>
          <w:bCs/>
          <w:sz w:val="36"/>
        </w:rPr>
        <w:t xml:space="preserve"> Cortex</w:t>
      </w:r>
      <w:r w:rsidRPr="00EB37E7">
        <w:rPr>
          <w:rFonts w:cs="Arial"/>
          <w:b/>
          <w:bCs/>
          <w:sz w:val="36"/>
          <w:vertAlign w:val="superscript"/>
        </w:rPr>
        <w:t>®</w:t>
      </w:r>
      <w:r w:rsidRPr="00EB37E7">
        <w:rPr>
          <w:rFonts w:cs="Arial"/>
          <w:b/>
          <w:bCs/>
          <w:sz w:val="36"/>
        </w:rPr>
        <w:t>-</w:t>
      </w:r>
      <w:r>
        <w:rPr>
          <w:rFonts w:cs="Arial" w:hint="eastAsia"/>
          <w:b/>
          <w:bCs/>
          <w:sz w:val="36"/>
          <w:lang w:eastAsia="zh-TW"/>
        </w:rPr>
        <w:t xml:space="preserve"> </w:t>
      </w:r>
      <w:r w:rsidRPr="00EB37E7">
        <w:rPr>
          <w:rFonts w:cs="Arial"/>
          <w:b/>
          <w:bCs/>
          <w:sz w:val="36"/>
        </w:rPr>
        <w:t>M</w:t>
      </w:r>
    </w:p>
    <w:p w14:paraId="7BE5BEB3" w14:textId="77777777" w:rsidR="00355972" w:rsidRPr="00C71772" w:rsidRDefault="009658D0" w:rsidP="009658D0">
      <w:pPr>
        <w:tabs>
          <w:tab w:val="center" w:pos="4252"/>
          <w:tab w:val="right" w:pos="9000"/>
        </w:tabs>
        <w:snapToGrid/>
        <w:spacing w:before="0" w:after="200"/>
        <w:ind w:leftChars="600" w:left="1200" w:rightChars="6" w:right="12"/>
        <w:jc w:val="right"/>
        <w:rPr>
          <w:rFonts w:asciiTheme="minorHAnsi" w:hAnsiTheme="minorHAnsi" w:cs="Arial"/>
          <w:noProof/>
        </w:rPr>
      </w:pPr>
      <w:r w:rsidRPr="00EB37E7">
        <w:rPr>
          <w:rFonts w:cs="Arial"/>
          <w:b/>
          <w:bCs/>
          <w:sz w:val="36"/>
          <w:lang w:eastAsia="zh-TW"/>
        </w:rPr>
        <w:t>32-bit Microcontroller</w:t>
      </w:r>
    </w:p>
    <w:p w14:paraId="37D1CD2B" w14:textId="77777777" w:rsidR="00355972" w:rsidRDefault="00355972" w:rsidP="00355972">
      <w:pPr>
        <w:rPr>
          <w:rFonts w:asciiTheme="minorHAnsi" w:hAnsiTheme="minorHAnsi"/>
          <w:noProof/>
        </w:rPr>
      </w:pPr>
    </w:p>
    <w:p w14:paraId="06B8B315" w14:textId="77777777" w:rsidR="00976194" w:rsidRDefault="00976194" w:rsidP="00355972">
      <w:pPr>
        <w:rPr>
          <w:rFonts w:asciiTheme="minorHAnsi" w:hAnsiTheme="minorHAnsi"/>
          <w:noProof/>
        </w:rPr>
      </w:pPr>
    </w:p>
    <w:p w14:paraId="76BAD28A" w14:textId="77777777" w:rsidR="00976194" w:rsidRPr="00C71772" w:rsidRDefault="00976194" w:rsidP="00355972">
      <w:pPr>
        <w:rPr>
          <w:rFonts w:asciiTheme="minorHAnsi" w:hAnsiTheme="minorHAnsi"/>
          <w:noProof/>
        </w:rPr>
      </w:pPr>
    </w:p>
    <w:p w14:paraId="782BF4E3" w14:textId="77777777" w:rsidR="00355972" w:rsidRPr="00C71772" w:rsidRDefault="00355972" w:rsidP="00355972">
      <w:pPr>
        <w:rPr>
          <w:rFonts w:asciiTheme="minorHAnsi" w:hAnsiTheme="minorHAnsi"/>
          <w:noProof/>
          <w:lang w:eastAsia="zh-TW"/>
        </w:rPr>
      </w:pPr>
    </w:p>
    <w:p w14:paraId="495E92F0" w14:textId="77777777" w:rsidR="008459E1" w:rsidRPr="00C71772" w:rsidRDefault="008459E1" w:rsidP="00355972">
      <w:pPr>
        <w:rPr>
          <w:rFonts w:asciiTheme="minorHAnsi" w:hAnsiTheme="minorHAnsi"/>
          <w:noProof/>
          <w:lang w:eastAsia="zh-TW"/>
        </w:rPr>
      </w:pPr>
    </w:p>
    <w:p w14:paraId="4C37DF5F" w14:textId="77777777" w:rsidR="008459E1" w:rsidRPr="00C71772" w:rsidRDefault="008459E1" w:rsidP="00355972">
      <w:pPr>
        <w:rPr>
          <w:rFonts w:asciiTheme="minorHAnsi" w:hAnsiTheme="minorHAnsi"/>
          <w:noProof/>
          <w:lang w:eastAsia="zh-TW"/>
        </w:rPr>
      </w:pPr>
    </w:p>
    <w:p w14:paraId="168125B7" w14:textId="77777777" w:rsidR="00355972" w:rsidRPr="00C71772" w:rsidRDefault="00355972" w:rsidP="00355972">
      <w:pPr>
        <w:rPr>
          <w:rFonts w:asciiTheme="minorHAnsi" w:hAnsiTheme="minorHAnsi"/>
          <w:noProof/>
          <w:lang w:eastAsia="zh-TW"/>
        </w:rPr>
      </w:pPr>
    </w:p>
    <w:p w14:paraId="7390AE07" w14:textId="77777777" w:rsidR="00355972" w:rsidRPr="00C71772" w:rsidRDefault="00355972" w:rsidP="00355972">
      <w:pPr>
        <w:rPr>
          <w:rFonts w:asciiTheme="minorHAnsi" w:hAnsiTheme="minorHAnsi"/>
          <w:noProof/>
        </w:rPr>
      </w:pPr>
    </w:p>
    <w:p w14:paraId="10712680" w14:textId="77777777" w:rsidR="009658D0" w:rsidRPr="00E26347" w:rsidRDefault="009658D0" w:rsidP="009658D0">
      <w:pPr>
        <w:jc w:val="center"/>
        <w:rPr>
          <w:b/>
          <w:sz w:val="48"/>
          <w:szCs w:val="48"/>
          <w:lang w:eastAsia="zh-TW"/>
        </w:rPr>
      </w:pPr>
      <w:r>
        <w:rPr>
          <w:rFonts w:eastAsia="SimSun"/>
          <w:b/>
          <w:sz w:val="48"/>
          <w:szCs w:val="48"/>
          <w:lang w:eastAsia="zh-CN"/>
        </w:rPr>
        <w:t>NuMicro</w:t>
      </w:r>
      <w:r w:rsidRPr="003A2592">
        <w:rPr>
          <w:rFonts w:asciiTheme="minorEastAsia" w:eastAsiaTheme="minorEastAsia" w:hAnsiTheme="minorEastAsia"/>
          <w:b/>
          <w:sz w:val="48"/>
          <w:szCs w:val="48"/>
          <w:vertAlign w:val="superscript"/>
          <w:lang w:eastAsia="zh-TW"/>
        </w:rPr>
        <w:t>®</w:t>
      </w:r>
      <w:r w:rsidRPr="00E26347">
        <w:rPr>
          <w:rFonts w:eastAsia="SimSun"/>
          <w:b/>
          <w:sz w:val="48"/>
          <w:szCs w:val="48"/>
          <w:lang w:eastAsia="zh-CN"/>
        </w:rPr>
        <w:t xml:space="preserve"> Family</w:t>
      </w:r>
    </w:p>
    <w:p w14:paraId="5FDEBBF6" w14:textId="77777777" w:rsidR="009658D0" w:rsidRPr="00E26347" w:rsidRDefault="009658D0" w:rsidP="009658D0">
      <w:pPr>
        <w:jc w:val="center"/>
        <w:rPr>
          <w:b/>
          <w:sz w:val="48"/>
          <w:szCs w:val="48"/>
          <w:lang w:eastAsia="zh-TW"/>
        </w:rPr>
      </w:pPr>
      <w:r>
        <w:rPr>
          <w:rFonts w:eastAsiaTheme="minorEastAsia" w:hint="eastAsia"/>
          <w:b/>
          <w:sz w:val="48"/>
          <w:szCs w:val="48"/>
          <w:lang w:eastAsia="zh-TW"/>
        </w:rPr>
        <w:t>ISP Programming Tool</w:t>
      </w:r>
    </w:p>
    <w:p w14:paraId="7EDDC6CC" w14:textId="77777777" w:rsidR="00355972" w:rsidRPr="00C71772" w:rsidRDefault="009658D0" w:rsidP="00FE5F7A">
      <w:pPr>
        <w:pStyle w:val="BodyText"/>
        <w:jc w:val="center"/>
        <w:rPr>
          <w:rFonts w:ascii="Segoe UI" w:hAnsi="Segoe UI" w:cs="Segoe UI"/>
          <w:b/>
          <w:sz w:val="48"/>
          <w:szCs w:val="48"/>
          <w:lang w:eastAsia="zh-TW"/>
        </w:rPr>
      </w:pPr>
      <w:r w:rsidRPr="00E26347">
        <w:rPr>
          <w:rFonts w:eastAsia="SimSun"/>
          <w:b/>
          <w:sz w:val="48"/>
          <w:szCs w:val="48"/>
          <w:lang w:eastAsia="zh-CN"/>
        </w:rPr>
        <w:t>Revision History</w:t>
      </w:r>
    </w:p>
    <w:p w14:paraId="1D2078AC" w14:textId="77777777" w:rsidR="00355972" w:rsidRPr="00C71772" w:rsidRDefault="00355972" w:rsidP="00355972">
      <w:pPr>
        <w:rPr>
          <w:rFonts w:asciiTheme="minorHAnsi" w:hAnsiTheme="minorHAnsi"/>
          <w:noProof/>
          <w:lang w:eastAsia="zh-TW"/>
        </w:rPr>
      </w:pPr>
    </w:p>
    <w:p w14:paraId="01C21C01" w14:textId="77777777" w:rsidR="00355972" w:rsidRPr="00C71772" w:rsidRDefault="00355972" w:rsidP="00355972">
      <w:pPr>
        <w:rPr>
          <w:rFonts w:asciiTheme="minorHAnsi" w:hAnsiTheme="minorHAnsi"/>
          <w:noProof/>
          <w:lang w:eastAsia="zh-TW"/>
        </w:rPr>
      </w:pPr>
    </w:p>
    <w:p w14:paraId="0EB90AB6" w14:textId="77777777" w:rsidR="00355972" w:rsidRPr="00C71772" w:rsidRDefault="00355972" w:rsidP="00355972">
      <w:pPr>
        <w:rPr>
          <w:rFonts w:asciiTheme="minorHAnsi" w:hAnsiTheme="minorHAnsi"/>
          <w:noProof/>
          <w:lang w:eastAsia="zh-TW"/>
        </w:rPr>
      </w:pPr>
    </w:p>
    <w:p w14:paraId="6BDCB25F" w14:textId="77777777" w:rsidR="00355972" w:rsidRPr="00C71772" w:rsidRDefault="00355972" w:rsidP="00355972">
      <w:pPr>
        <w:rPr>
          <w:rFonts w:asciiTheme="minorHAnsi" w:hAnsiTheme="minorHAnsi"/>
          <w:noProof/>
          <w:lang w:eastAsia="zh-TW"/>
        </w:rPr>
      </w:pPr>
    </w:p>
    <w:p w14:paraId="0CB3D795" w14:textId="77777777" w:rsidR="00355972" w:rsidRPr="00C71772" w:rsidRDefault="00355972" w:rsidP="00355972">
      <w:pPr>
        <w:rPr>
          <w:rFonts w:asciiTheme="minorHAnsi" w:hAnsiTheme="minorHAnsi"/>
          <w:noProof/>
        </w:rPr>
      </w:pPr>
    </w:p>
    <w:p w14:paraId="6A622659" w14:textId="77777777" w:rsidR="00355972" w:rsidRPr="00C71772" w:rsidRDefault="00355972" w:rsidP="00355972">
      <w:pPr>
        <w:rPr>
          <w:rFonts w:asciiTheme="minorHAnsi" w:hAnsiTheme="minorHAnsi"/>
          <w:noProof/>
        </w:rPr>
      </w:pPr>
    </w:p>
    <w:p w14:paraId="52661F83" w14:textId="77777777" w:rsidR="00355972" w:rsidRPr="00C71772" w:rsidRDefault="00355972" w:rsidP="00355972">
      <w:pPr>
        <w:rPr>
          <w:rFonts w:asciiTheme="minorHAnsi" w:hAnsiTheme="minorHAnsi"/>
          <w:noProof/>
        </w:rPr>
      </w:pPr>
    </w:p>
    <w:p w14:paraId="32D3D61B" w14:textId="77777777" w:rsidR="00355972" w:rsidRPr="00C71772" w:rsidRDefault="00355972" w:rsidP="00355972">
      <w:pPr>
        <w:rPr>
          <w:rFonts w:asciiTheme="minorHAnsi" w:hAnsiTheme="minorHAnsi"/>
          <w:noProof/>
          <w:lang w:eastAsia="zh-TW"/>
        </w:rPr>
      </w:pPr>
    </w:p>
    <w:p w14:paraId="03C9AAC5" w14:textId="77777777" w:rsidR="00976194" w:rsidRPr="00C71772" w:rsidRDefault="00976194" w:rsidP="00355972">
      <w:pPr>
        <w:rPr>
          <w:rFonts w:asciiTheme="minorHAnsi" w:hAnsiTheme="minorHAnsi"/>
          <w:noProof/>
        </w:rPr>
      </w:pPr>
    </w:p>
    <w:p w14:paraId="6AA8FCB0" w14:textId="77777777" w:rsidR="00355972" w:rsidRPr="00C71772" w:rsidRDefault="00355972" w:rsidP="00355972">
      <w:pPr>
        <w:rPr>
          <w:rFonts w:asciiTheme="minorHAnsi" w:hAnsiTheme="minorHAnsi"/>
          <w:noProof/>
        </w:rPr>
      </w:pPr>
    </w:p>
    <w:p w14:paraId="6FF2E3D2"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The information described in this document is the exclusive intellectual property of</w:t>
      </w:r>
      <w:r w:rsidRPr="00C71772">
        <w:rPr>
          <w:rFonts w:asciiTheme="minorHAnsi" w:hAnsiTheme="minorHAnsi" w:cs="Arial"/>
          <w:i/>
          <w:iCs/>
          <w:noProof/>
          <w:sz w:val="19"/>
          <w:szCs w:val="19"/>
        </w:rPr>
        <w:br/>
        <w:t xml:space="preserve"> Nuvoton </w:t>
      </w:r>
      <w:r w:rsidRPr="00C71772">
        <w:rPr>
          <w:rFonts w:asciiTheme="minorHAnsi" w:hAnsiTheme="minorHAnsi" w:cs="Arial"/>
          <w:i/>
          <w:iCs/>
          <w:noProof/>
          <w:sz w:val="19"/>
          <w:szCs w:val="19"/>
          <w:lang w:eastAsia="zh-TW"/>
        </w:rPr>
        <w:t xml:space="preserve">Technology Corporation </w:t>
      </w:r>
      <w:r w:rsidRPr="00C71772">
        <w:rPr>
          <w:rFonts w:asciiTheme="minorHAnsi" w:hAnsiTheme="minorHAnsi" w:cs="Arial"/>
          <w:i/>
          <w:iCs/>
          <w:noProof/>
          <w:sz w:val="19"/>
          <w:szCs w:val="19"/>
        </w:rPr>
        <w:t>and shall not be reproduced without permission from Nuvoton.</w:t>
      </w:r>
    </w:p>
    <w:p w14:paraId="541AE11B" w14:textId="77777777" w:rsidR="00355972" w:rsidRPr="00C71772" w:rsidRDefault="00355972" w:rsidP="00355972">
      <w:pPr>
        <w:textAlignment w:val="auto"/>
        <w:rPr>
          <w:rFonts w:asciiTheme="minorHAnsi" w:hAnsiTheme="minorHAnsi"/>
          <w:noProof/>
        </w:rPr>
      </w:pPr>
    </w:p>
    <w:p w14:paraId="263A9F5A"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Nuvoton is providing this document only for reference purposes of</w:t>
      </w:r>
      <w:r w:rsidRPr="00C71772">
        <w:rPr>
          <w:rFonts w:asciiTheme="minorHAnsi" w:hAnsiTheme="minorHAnsi" w:cs="Arial"/>
          <w:i/>
          <w:iCs/>
          <w:noProof/>
          <w:sz w:val="19"/>
          <w:szCs w:val="19"/>
          <w:lang w:eastAsia="zh-TW"/>
        </w:rPr>
        <w:t xml:space="preserve"> NuMicro</w:t>
      </w:r>
      <w:r w:rsidR="006164A1" w:rsidRPr="00C71772">
        <w:rPr>
          <w:rFonts w:asciiTheme="minorHAnsi" w:hAnsiTheme="minorHAnsi" w:cs="Arial"/>
          <w:i/>
          <w:iCs/>
          <w:noProof/>
          <w:sz w:val="19"/>
          <w:szCs w:val="19"/>
          <w:vertAlign w:val="superscript"/>
          <w:lang w:eastAsia="zh-TW"/>
        </w:rPr>
        <w:t xml:space="preserve">® </w:t>
      </w:r>
      <w:r w:rsidRPr="00C71772">
        <w:rPr>
          <w:rFonts w:asciiTheme="minorHAnsi" w:hAnsiTheme="minorHAnsi" w:cs="Arial"/>
          <w:i/>
          <w:iCs/>
          <w:noProof/>
          <w:sz w:val="19"/>
          <w:szCs w:val="19"/>
          <w:lang w:eastAsia="zh-TW"/>
        </w:rPr>
        <w:t xml:space="preserve">microcontroller </w:t>
      </w:r>
      <w:r w:rsidRPr="00C71772">
        <w:rPr>
          <w:rFonts w:asciiTheme="minorHAnsi" w:hAnsiTheme="minorHAnsi" w:cs="Arial"/>
          <w:i/>
          <w:iCs/>
          <w:noProof/>
          <w:sz w:val="19"/>
          <w:szCs w:val="19"/>
        </w:rPr>
        <w:t>based system design. Nuvoton assumes no responsibility for errors or omissions.</w:t>
      </w:r>
    </w:p>
    <w:p w14:paraId="320011AB" w14:textId="77777777" w:rsidR="00355972" w:rsidRPr="00C71772" w:rsidRDefault="00355972" w:rsidP="00355972">
      <w:pPr>
        <w:ind w:firstLine="426"/>
        <w:jc w:val="center"/>
        <w:textAlignment w:val="auto"/>
        <w:rPr>
          <w:rFonts w:asciiTheme="minorHAnsi" w:hAnsiTheme="minorHAnsi" w:cs="Arial"/>
          <w:i/>
          <w:iCs/>
          <w:noProof/>
          <w:sz w:val="19"/>
          <w:szCs w:val="19"/>
        </w:rPr>
      </w:pPr>
      <w:r w:rsidRPr="00C71772">
        <w:rPr>
          <w:rFonts w:asciiTheme="minorHAnsi" w:hAnsiTheme="minorHAnsi" w:cs="Arial"/>
          <w:i/>
          <w:iCs/>
          <w:noProof/>
          <w:sz w:val="19"/>
          <w:szCs w:val="19"/>
        </w:rPr>
        <w:t>All data and specifications are subject to change without notice.</w:t>
      </w:r>
    </w:p>
    <w:p w14:paraId="47B29C05" w14:textId="77777777" w:rsidR="00355972" w:rsidRPr="009E314A" w:rsidRDefault="00355972" w:rsidP="00355972">
      <w:pPr>
        <w:textAlignment w:val="auto"/>
        <w:rPr>
          <w:rFonts w:ascii="Segoe UI" w:hAnsi="Segoe UI" w:cs="Segoe UI"/>
          <w:b/>
          <w:bCs/>
          <w:noProof/>
          <w:sz w:val="22"/>
          <w:szCs w:val="22"/>
        </w:rPr>
      </w:pPr>
    </w:p>
    <w:p w14:paraId="01BEDDFD" w14:textId="0E9FE706" w:rsidR="00C405FF" w:rsidRPr="00624593" w:rsidRDefault="00355972" w:rsidP="00624593">
      <w:pPr>
        <w:jc w:val="center"/>
        <w:textAlignment w:val="auto"/>
        <w:rPr>
          <w:rFonts w:asciiTheme="minorHAnsi" w:hAnsiTheme="minorHAnsi" w:cstheme="minorHAnsi"/>
          <w:i/>
          <w:iCs/>
          <w:noProof/>
          <w:sz w:val="19"/>
          <w:szCs w:val="19"/>
          <w:lang w:eastAsia="zh-TW"/>
        </w:rPr>
      </w:pPr>
      <w:r w:rsidRPr="00976194">
        <w:rPr>
          <w:rFonts w:asciiTheme="minorHAnsi" w:hAnsiTheme="minorHAnsi" w:cstheme="minorHAnsi"/>
          <w:i/>
          <w:iCs/>
          <w:noProof/>
          <w:sz w:val="19"/>
          <w:szCs w:val="19"/>
        </w:rPr>
        <w:t>For additional information or questions, please contact:</w:t>
      </w:r>
      <w:r w:rsidRPr="00976194">
        <w:rPr>
          <w:rFonts w:asciiTheme="minorHAnsi" w:hAnsiTheme="minorHAnsi" w:cstheme="minorHAnsi"/>
          <w:i/>
          <w:iCs/>
          <w:noProof/>
          <w:sz w:val="19"/>
          <w:szCs w:val="19"/>
          <w:lang w:eastAsia="zh-TW"/>
        </w:rPr>
        <w:t xml:space="preserve"> </w:t>
      </w:r>
      <w:hyperlink r:id="rId11" w:history="1">
        <w:r w:rsidRPr="00976194">
          <w:rPr>
            <w:rStyle w:val="Hyperlink"/>
            <w:rFonts w:asciiTheme="minorHAnsi" w:hAnsiTheme="minorHAnsi" w:cstheme="minorHAnsi"/>
            <w:i/>
            <w:iCs/>
            <w:noProof/>
            <w:sz w:val="19"/>
            <w:szCs w:val="19"/>
          </w:rPr>
          <w:t xml:space="preserve">Nuvoton </w:t>
        </w:r>
        <w:r w:rsidRPr="00976194">
          <w:rPr>
            <w:rStyle w:val="Hyperlink"/>
            <w:rFonts w:asciiTheme="minorHAnsi" w:hAnsiTheme="minorHAnsi" w:cstheme="minorHAnsi"/>
            <w:i/>
            <w:iCs/>
            <w:noProof/>
            <w:sz w:val="19"/>
            <w:szCs w:val="19"/>
            <w:lang w:eastAsia="zh-TW"/>
          </w:rPr>
          <w:t>Technology Corporation</w:t>
        </w:r>
      </w:hyperlink>
      <w:r w:rsidRPr="00976194">
        <w:rPr>
          <w:rFonts w:asciiTheme="minorHAnsi" w:hAnsiTheme="minorHAnsi" w:cstheme="minorHAnsi"/>
          <w:i/>
          <w:iCs/>
          <w:noProof/>
          <w:sz w:val="19"/>
          <w:szCs w:val="19"/>
          <w:lang w:eastAsia="zh-TW"/>
        </w:rPr>
        <w:t>.</w:t>
      </w:r>
    </w:p>
    <w:p w14:paraId="799780B4" w14:textId="77777777" w:rsidR="008B65F3" w:rsidRDefault="008B65F3" w:rsidP="00624593">
      <w:pPr>
        <w:pStyle w:val="TOC1"/>
        <w:ind w:leftChars="0" w:left="0"/>
      </w:pPr>
    </w:p>
    <w:p w14:paraId="1256F0CE" w14:textId="6A9F3A96" w:rsidR="00355972" w:rsidRPr="00976194" w:rsidRDefault="00355972" w:rsidP="00624593">
      <w:pPr>
        <w:pStyle w:val="TOC1"/>
        <w:ind w:leftChars="0" w:left="0"/>
        <w:rPr>
          <w:rFonts w:asciiTheme="minorHAnsi" w:hAnsiTheme="minorHAnsi" w:cstheme="minorHAnsi"/>
        </w:rPr>
      </w:pPr>
      <w:r w:rsidRPr="008B65F3">
        <w:br w:type="page"/>
      </w:r>
      <w:r w:rsidRPr="00976194">
        <w:rPr>
          <w:rFonts w:asciiTheme="minorHAnsi" w:hAnsiTheme="minorHAnsi" w:cstheme="minorHAnsi"/>
        </w:rPr>
        <w:lastRenderedPageBreak/>
        <w:t>TABLE OF CONTENTS</w:t>
      </w:r>
    </w:p>
    <w:p w14:paraId="2C60C3AA" w14:textId="131FDEE8" w:rsidR="003A2ADA" w:rsidRDefault="00355972">
      <w:pPr>
        <w:pStyle w:val="TOC1"/>
        <w:rPr>
          <w:rFonts w:asciiTheme="minorHAnsi" w:eastAsiaTheme="minorEastAsia" w:hAnsiTheme="minorHAnsi" w:cstheme="minorBidi"/>
          <w:b w:val="0"/>
          <w:bCs w:val="0"/>
          <w:caps w:val="0"/>
          <w:kern w:val="2"/>
          <w:szCs w:val="22"/>
        </w:rPr>
      </w:pPr>
      <w:r w:rsidRPr="000F0B7F">
        <w:rPr>
          <w:rFonts w:asciiTheme="minorHAnsi" w:hAnsiTheme="minorHAnsi" w:cstheme="minorHAnsi"/>
        </w:rPr>
        <w:fldChar w:fldCharType="begin"/>
      </w:r>
      <w:r w:rsidRPr="000F0B7F">
        <w:rPr>
          <w:rFonts w:asciiTheme="minorHAnsi" w:hAnsiTheme="minorHAnsi" w:cstheme="minorHAnsi"/>
        </w:rPr>
        <w:instrText xml:space="preserve"> TOC \o "1-3" \h \z \u </w:instrText>
      </w:r>
      <w:r w:rsidRPr="000F0B7F">
        <w:rPr>
          <w:rFonts w:asciiTheme="minorHAnsi" w:hAnsiTheme="minorHAnsi" w:cstheme="minorHAnsi"/>
        </w:rPr>
        <w:fldChar w:fldCharType="separate"/>
      </w:r>
      <w:hyperlink w:anchor="_Toc89692251" w:history="1">
        <w:r w:rsidR="003A2ADA" w:rsidRPr="00F607E4">
          <w:rPr>
            <w:rStyle w:val="Hyperlink"/>
            <w:rFonts w:cstheme="minorHAnsi"/>
          </w:rPr>
          <w:t>1</w:t>
        </w:r>
        <w:r w:rsidR="003A2ADA">
          <w:rPr>
            <w:rFonts w:asciiTheme="minorHAnsi" w:eastAsiaTheme="minorEastAsia" w:hAnsiTheme="minorHAnsi" w:cstheme="minorBidi"/>
            <w:b w:val="0"/>
            <w:bCs w:val="0"/>
            <w:caps w:val="0"/>
            <w:kern w:val="2"/>
            <w:szCs w:val="22"/>
          </w:rPr>
          <w:tab/>
        </w:r>
        <w:r w:rsidR="003A2ADA" w:rsidRPr="00F607E4">
          <w:rPr>
            <w:rStyle w:val="Hyperlink"/>
            <w:rFonts w:cstheme="minorHAnsi"/>
          </w:rPr>
          <w:t>Revision History</w:t>
        </w:r>
        <w:r w:rsidR="003A2ADA">
          <w:rPr>
            <w:webHidden/>
          </w:rPr>
          <w:tab/>
        </w:r>
        <w:r w:rsidR="003A2ADA">
          <w:rPr>
            <w:webHidden/>
          </w:rPr>
          <w:fldChar w:fldCharType="begin"/>
        </w:r>
        <w:r w:rsidR="003A2ADA">
          <w:rPr>
            <w:webHidden/>
          </w:rPr>
          <w:instrText xml:space="preserve"> PAGEREF _Toc89692251 \h </w:instrText>
        </w:r>
        <w:r w:rsidR="003A2ADA">
          <w:rPr>
            <w:webHidden/>
          </w:rPr>
        </w:r>
        <w:r w:rsidR="003A2ADA">
          <w:rPr>
            <w:webHidden/>
          </w:rPr>
          <w:fldChar w:fldCharType="separate"/>
        </w:r>
        <w:r w:rsidR="00A32D27">
          <w:rPr>
            <w:webHidden/>
          </w:rPr>
          <w:t>4</w:t>
        </w:r>
        <w:r w:rsidR="003A2ADA">
          <w:rPr>
            <w:webHidden/>
          </w:rPr>
          <w:fldChar w:fldCharType="end"/>
        </w:r>
      </w:hyperlink>
    </w:p>
    <w:p w14:paraId="173F1D6A" w14:textId="5B994E98" w:rsidR="003A2ADA" w:rsidRDefault="003A2ADA">
      <w:pPr>
        <w:pStyle w:val="TOC1"/>
        <w:rPr>
          <w:rFonts w:asciiTheme="minorHAnsi" w:eastAsiaTheme="minorEastAsia" w:hAnsiTheme="minorHAnsi" w:cstheme="minorBidi"/>
          <w:b w:val="0"/>
          <w:bCs w:val="0"/>
          <w:caps w:val="0"/>
          <w:kern w:val="2"/>
          <w:szCs w:val="22"/>
        </w:rPr>
      </w:pPr>
      <w:hyperlink w:anchor="_Toc89692252" w:history="1">
        <w:r w:rsidRPr="00F607E4">
          <w:rPr>
            <w:rStyle w:val="Hyperlink"/>
            <w:rFonts w:cs="新細明體"/>
            <w:lang w:eastAsia="zh-CN"/>
          </w:rPr>
          <w:t>2</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NuMicro® Family</w:t>
        </w:r>
        <w:r>
          <w:rPr>
            <w:webHidden/>
          </w:rPr>
          <w:tab/>
        </w:r>
        <w:r>
          <w:rPr>
            <w:webHidden/>
          </w:rPr>
          <w:fldChar w:fldCharType="begin"/>
        </w:r>
        <w:r>
          <w:rPr>
            <w:webHidden/>
          </w:rPr>
          <w:instrText xml:space="preserve"> PAGEREF _Toc89692252 \h </w:instrText>
        </w:r>
        <w:r>
          <w:rPr>
            <w:webHidden/>
          </w:rPr>
        </w:r>
        <w:r>
          <w:rPr>
            <w:webHidden/>
          </w:rPr>
          <w:fldChar w:fldCharType="separate"/>
        </w:r>
        <w:r w:rsidR="00A32D27">
          <w:rPr>
            <w:webHidden/>
          </w:rPr>
          <w:t>9</w:t>
        </w:r>
        <w:r>
          <w:rPr>
            <w:webHidden/>
          </w:rPr>
          <w:fldChar w:fldCharType="end"/>
        </w:r>
      </w:hyperlink>
    </w:p>
    <w:p w14:paraId="6B581803" w14:textId="0CCF4CA4" w:rsidR="003A2ADA" w:rsidRDefault="003A2ADA">
      <w:pPr>
        <w:pStyle w:val="TOC1"/>
        <w:rPr>
          <w:rFonts w:asciiTheme="minorHAnsi" w:eastAsiaTheme="minorEastAsia" w:hAnsiTheme="minorHAnsi" w:cstheme="minorBidi"/>
          <w:b w:val="0"/>
          <w:bCs w:val="0"/>
          <w:caps w:val="0"/>
          <w:kern w:val="2"/>
          <w:szCs w:val="22"/>
        </w:rPr>
      </w:pPr>
      <w:hyperlink w:anchor="_Toc89692253" w:history="1">
        <w:r w:rsidRPr="00F607E4">
          <w:rPr>
            <w:rStyle w:val="Hyperlink"/>
            <w:rFonts w:cstheme="minorHAnsi"/>
          </w:rPr>
          <w:t>3</w:t>
        </w:r>
        <w:r>
          <w:rPr>
            <w:rFonts w:asciiTheme="minorHAnsi" w:eastAsiaTheme="minorEastAsia" w:hAnsiTheme="minorHAnsi" w:cstheme="minorBidi"/>
            <w:b w:val="0"/>
            <w:bCs w:val="0"/>
            <w:caps w:val="0"/>
            <w:kern w:val="2"/>
            <w:szCs w:val="22"/>
          </w:rPr>
          <w:tab/>
        </w:r>
        <w:r w:rsidRPr="00F607E4">
          <w:rPr>
            <w:rStyle w:val="Hyperlink"/>
            <w:rFonts w:cstheme="minorHAnsi"/>
          </w:rPr>
          <w:t>Supported Microcontroller - NuVoice® Family</w:t>
        </w:r>
        <w:r>
          <w:rPr>
            <w:webHidden/>
          </w:rPr>
          <w:tab/>
        </w:r>
        <w:r>
          <w:rPr>
            <w:webHidden/>
          </w:rPr>
          <w:fldChar w:fldCharType="begin"/>
        </w:r>
        <w:r>
          <w:rPr>
            <w:webHidden/>
          </w:rPr>
          <w:instrText xml:space="preserve"> PAGEREF _Toc89692253 \h </w:instrText>
        </w:r>
        <w:r>
          <w:rPr>
            <w:webHidden/>
          </w:rPr>
        </w:r>
        <w:r>
          <w:rPr>
            <w:webHidden/>
          </w:rPr>
          <w:fldChar w:fldCharType="separate"/>
        </w:r>
        <w:r w:rsidR="00A32D27">
          <w:rPr>
            <w:webHidden/>
          </w:rPr>
          <w:t>15</w:t>
        </w:r>
        <w:r>
          <w:rPr>
            <w:webHidden/>
          </w:rPr>
          <w:fldChar w:fldCharType="end"/>
        </w:r>
      </w:hyperlink>
    </w:p>
    <w:p w14:paraId="2D9E273F" w14:textId="50698615" w:rsidR="003A2ADA" w:rsidRDefault="003A2ADA">
      <w:pPr>
        <w:pStyle w:val="TOC1"/>
        <w:rPr>
          <w:rFonts w:asciiTheme="minorHAnsi" w:eastAsiaTheme="minorEastAsia" w:hAnsiTheme="minorHAnsi" w:cstheme="minorBidi"/>
          <w:b w:val="0"/>
          <w:bCs w:val="0"/>
          <w:caps w:val="0"/>
          <w:kern w:val="2"/>
          <w:szCs w:val="22"/>
        </w:rPr>
      </w:pPr>
      <w:hyperlink w:anchor="_Toc89692254" w:history="1">
        <w:r w:rsidRPr="00F607E4">
          <w:rPr>
            <w:rStyle w:val="Hyperlink"/>
            <w:rFonts w:cstheme="minorHAnsi"/>
          </w:rPr>
          <w:t>4</w:t>
        </w:r>
        <w:r>
          <w:rPr>
            <w:rFonts w:asciiTheme="minorHAnsi" w:eastAsiaTheme="minorEastAsia" w:hAnsiTheme="minorHAnsi" w:cstheme="minorBidi"/>
            <w:b w:val="0"/>
            <w:bCs w:val="0"/>
            <w:caps w:val="0"/>
            <w:kern w:val="2"/>
            <w:szCs w:val="22"/>
          </w:rPr>
          <w:tab/>
        </w:r>
        <w:r w:rsidRPr="00F607E4">
          <w:rPr>
            <w:rStyle w:val="Hyperlink"/>
            <w:rFonts w:cstheme="minorHAnsi"/>
          </w:rPr>
          <w:t>Resources</w:t>
        </w:r>
        <w:r>
          <w:rPr>
            <w:webHidden/>
          </w:rPr>
          <w:tab/>
        </w:r>
        <w:r>
          <w:rPr>
            <w:webHidden/>
          </w:rPr>
          <w:fldChar w:fldCharType="begin"/>
        </w:r>
        <w:r>
          <w:rPr>
            <w:webHidden/>
          </w:rPr>
          <w:instrText xml:space="preserve"> PAGEREF _Toc89692254 \h </w:instrText>
        </w:r>
        <w:r>
          <w:rPr>
            <w:webHidden/>
          </w:rPr>
        </w:r>
        <w:r>
          <w:rPr>
            <w:webHidden/>
          </w:rPr>
          <w:fldChar w:fldCharType="separate"/>
        </w:r>
        <w:r w:rsidR="00A32D27">
          <w:rPr>
            <w:webHidden/>
          </w:rPr>
          <w:t>16</w:t>
        </w:r>
        <w:r>
          <w:rPr>
            <w:webHidden/>
          </w:rPr>
          <w:fldChar w:fldCharType="end"/>
        </w:r>
      </w:hyperlink>
    </w:p>
    <w:p w14:paraId="275474FA" w14:textId="77777777" w:rsidR="00355972" w:rsidRPr="00976194" w:rsidRDefault="00355972" w:rsidP="00355972">
      <w:pPr>
        <w:pStyle w:val="TOC1"/>
        <w:rPr>
          <w:rFonts w:asciiTheme="minorHAnsi" w:hAnsiTheme="minorHAnsi" w:cstheme="minorHAnsi"/>
        </w:rPr>
      </w:pPr>
      <w:r w:rsidRPr="000F0B7F">
        <w:rPr>
          <w:rFonts w:asciiTheme="minorHAnsi" w:hAnsiTheme="minorHAnsi" w:cstheme="minorHAnsi"/>
        </w:rPr>
        <w:fldChar w:fldCharType="end"/>
      </w:r>
      <w:bookmarkStart w:id="0" w:name="_Toc378065601"/>
      <w:bookmarkStart w:id="1" w:name="_Toc381825198"/>
      <w:bookmarkStart w:id="2" w:name="_Toc381827701"/>
      <w:bookmarkStart w:id="3" w:name="_Toc381861007"/>
      <w:bookmarkStart w:id="4" w:name="_Toc381867715"/>
      <w:bookmarkStart w:id="5" w:name="_Toc381914101"/>
      <w:bookmarkStart w:id="6" w:name="_Toc381953569"/>
    </w:p>
    <w:p w14:paraId="6E187388" w14:textId="77777777" w:rsidR="00355972" w:rsidRPr="00976194" w:rsidRDefault="00355972" w:rsidP="00355972">
      <w:pPr>
        <w:widowControl/>
        <w:overflowPunct/>
        <w:autoSpaceDE/>
        <w:autoSpaceDN/>
        <w:adjustRightInd/>
        <w:snapToGrid/>
        <w:spacing w:before="0" w:after="0"/>
        <w:textAlignment w:val="auto"/>
        <w:rPr>
          <w:rFonts w:asciiTheme="minorHAnsi" w:hAnsiTheme="minorHAnsi" w:cstheme="minorHAnsi"/>
          <w:noProof/>
          <w:lang w:eastAsia="zh-TW"/>
        </w:rPr>
      </w:pPr>
      <w:r w:rsidRPr="00976194">
        <w:rPr>
          <w:rFonts w:asciiTheme="minorHAnsi" w:hAnsiTheme="minorHAnsi" w:cstheme="minorHAnsi"/>
          <w:noProof/>
          <w:lang w:eastAsia="zh-TW"/>
        </w:rPr>
        <w:br w:type="page"/>
      </w:r>
    </w:p>
    <w:p w14:paraId="3B152B02" w14:textId="77777777" w:rsidR="005D0864" w:rsidRPr="00976194" w:rsidRDefault="00C71772" w:rsidP="001A78B5">
      <w:pPr>
        <w:pStyle w:val="Heading1"/>
        <w:tabs>
          <w:tab w:val="left" w:pos="397"/>
        </w:tabs>
        <w:spacing w:before="120" w:after="120"/>
        <w:ind w:left="0" w:firstLine="0"/>
        <w:rPr>
          <w:rFonts w:asciiTheme="minorHAnsi" w:hAnsiTheme="minorHAnsi" w:cstheme="minorHAnsi"/>
        </w:rPr>
      </w:pPr>
      <w:bookmarkStart w:id="7" w:name="_Toc386988466"/>
      <w:bookmarkStart w:id="8" w:name="_Toc386990245"/>
      <w:bookmarkStart w:id="9" w:name="_Toc386990810"/>
      <w:bookmarkStart w:id="10" w:name="_Toc386992271"/>
      <w:bookmarkStart w:id="11" w:name="_Toc386997728"/>
      <w:bookmarkStart w:id="12" w:name="_Toc89692251"/>
      <w:bookmarkEnd w:id="0"/>
      <w:bookmarkEnd w:id="1"/>
      <w:bookmarkEnd w:id="2"/>
      <w:bookmarkEnd w:id="3"/>
      <w:bookmarkEnd w:id="4"/>
      <w:bookmarkEnd w:id="5"/>
      <w:bookmarkEnd w:id="6"/>
      <w:bookmarkEnd w:id="7"/>
      <w:bookmarkEnd w:id="8"/>
      <w:bookmarkEnd w:id="9"/>
      <w:bookmarkEnd w:id="10"/>
      <w:bookmarkEnd w:id="11"/>
      <w:r w:rsidRPr="00976194">
        <w:rPr>
          <w:rFonts w:asciiTheme="minorHAnsi" w:hAnsiTheme="minorHAnsi" w:cstheme="minorHAnsi"/>
          <w:caps w:val="0"/>
          <w:noProof/>
        </w:rPr>
        <w:lastRenderedPageBreak/>
        <w:t>Revision History</w:t>
      </w:r>
      <w:bookmarkEnd w:id="12"/>
    </w:p>
    <w:tbl>
      <w:tblPr>
        <w:tblW w:w="934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17"/>
        <w:gridCol w:w="1443"/>
        <w:gridCol w:w="6487"/>
      </w:tblGrid>
      <w:tr w:rsidR="00C71772" w:rsidRPr="00976194" w14:paraId="38D87625" w14:textId="77777777" w:rsidTr="00BF6E92">
        <w:tc>
          <w:tcPr>
            <w:tcW w:w="1417" w:type="dxa"/>
            <w:tcBorders>
              <w:top w:val="single" w:sz="12" w:space="0" w:color="auto"/>
              <w:bottom w:val="single" w:sz="8" w:space="0" w:color="auto"/>
            </w:tcBorders>
            <w:shd w:val="clear" w:color="auto" w:fill="D9D9D9"/>
            <w:vAlign w:val="center"/>
          </w:tcPr>
          <w:p w14:paraId="361FB648" w14:textId="77777777" w:rsidR="00C71772" w:rsidRPr="00976194" w:rsidRDefault="00C71772" w:rsidP="00BF6E92">
            <w:pPr>
              <w:spacing w:before="80" w:after="80"/>
              <w:jc w:val="center"/>
              <w:rPr>
                <w:rFonts w:asciiTheme="minorHAnsi" w:hAnsiTheme="minorHAnsi" w:cstheme="minorHAnsi"/>
                <w:b/>
                <w:noProof/>
                <w:lang w:eastAsia="zh-TW"/>
              </w:rPr>
            </w:pPr>
            <w:r w:rsidRPr="00976194">
              <w:rPr>
                <w:rFonts w:asciiTheme="minorHAnsi" w:hAnsiTheme="minorHAnsi" w:cstheme="minorHAnsi"/>
                <w:b/>
                <w:noProof/>
                <w:lang w:eastAsia="zh-TW"/>
              </w:rPr>
              <w:t>Version</w:t>
            </w:r>
          </w:p>
        </w:tc>
        <w:tc>
          <w:tcPr>
            <w:tcW w:w="1443" w:type="dxa"/>
            <w:tcBorders>
              <w:top w:val="single" w:sz="12" w:space="0" w:color="auto"/>
              <w:bottom w:val="single" w:sz="8" w:space="0" w:color="auto"/>
            </w:tcBorders>
            <w:shd w:val="clear" w:color="auto" w:fill="D9D9D9"/>
            <w:vAlign w:val="center"/>
          </w:tcPr>
          <w:p w14:paraId="79A0B7BA"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Release Date</w:t>
            </w:r>
          </w:p>
        </w:tc>
        <w:tc>
          <w:tcPr>
            <w:tcW w:w="6487" w:type="dxa"/>
            <w:tcBorders>
              <w:top w:val="single" w:sz="12" w:space="0" w:color="auto"/>
              <w:bottom w:val="single" w:sz="8" w:space="0" w:color="auto"/>
            </w:tcBorders>
            <w:shd w:val="clear" w:color="auto" w:fill="D9D9D9"/>
            <w:vAlign w:val="center"/>
          </w:tcPr>
          <w:p w14:paraId="25B55707" w14:textId="77777777" w:rsidR="00C71772" w:rsidRPr="00976194" w:rsidRDefault="00C71772" w:rsidP="00BF6E92">
            <w:pPr>
              <w:spacing w:before="80" w:after="80"/>
              <w:jc w:val="center"/>
              <w:rPr>
                <w:rFonts w:asciiTheme="minorHAnsi" w:hAnsiTheme="minorHAnsi" w:cstheme="minorHAnsi"/>
                <w:b/>
                <w:noProof/>
              </w:rPr>
            </w:pPr>
            <w:r w:rsidRPr="00976194">
              <w:rPr>
                <w:rFonts w:asciiTheme="minorHAnsi" w:hAnsiTheme="minorHAnsi" w:cstheme="minorHAnsi"/>
                <w:b/>
                <w:noProof/>
              </w:rPr>
              <w:t>Description</w:t>
            </w:r>
          </w:p>
        </w:tc>
      </w:tr>
      <w:tr w:rsidR="00535562" w:rsidRPr="00976194" w14:paraId="2B28FFAA" w14:textId="77777777" w:rsidTr="00BF6E92">
        <w:tc>
          <w:tcPr>
            <w:tcW w:w="1417" w:type="dxa"/>
            <w:tcBorders>
              <w:top w:val="single" w:sz="8" w:space="0" w:color="auto"/>
            </w:tcBorders>
            <w:vAlign w:val="center"/>
          </w:tcPr>
          <w:p w14:paraId="76862A68" w14:textId="77A139A2" w:rsidR="00535562" w:rsidRDefault="00535562"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4.15</w:t>
            </w:r>
          </w:p>
        </w:tc>
        <w:tc>
          <w:tcPr>
            <w:tcW w:w="1443" w:type="dxa"/>
            <w:tcBorders>
              <w:top w:val="single" w:sz="8" w:space="0" w:color="auto"/>
            </w:tcBorders>
            <w:vAlign w:val="center"/>
          </w:tcPr>
          <w:p w14:paraId="1415D118" w14:textId="27B7C343" w:rsidR="00535562" w:rsidRDefault="00535562"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2025/03/27</w:t>
            </w:r>
          </w:p>
        </w:tc>
        <w:tc>
          <w:tcPr>
            <w:tcW w:w="6487" w:type="dxa"/>
            <w:tcBorders>
              <w:top w:val="single" w:sz="8" w:space="0" w:color="auto"/>
            </w:tcBorders>
            <w:vAlign w:val="center"/>
          </w:tcPr>
          <w:p w14:paraId="48AACB50" w14:textId="309D0117" w:rsidR="00535562" w:rsidRPr="00535562" w:rsidRDefault="00535562" w:rsidP="00535562">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w:t>
            </w:r>
            <w:r>
              <w:rPr>
                <w:rFonts w:asciiTheme="minorHAnsi" w:eastAsia="微軟正黑體" w:hAnsiTheme="minorHAnsi" w:cstheme="minorHAnsi" w:hint="eastAsia"/>
                <w:noProof/>
                <w:lang w:eastAsia="zh-TW"/>
              </w:rPr>
              <w:t xml:space="preserve">8 </w:t>
            </w:r>
            <w:r w:rsidRPr="00872EA0">
              <w:rPr>
                <w:rFonts w:asciiTheme="minorHAnsi" w:eastAsia="微軟正黑體" w:hAnsiTheme="minorHAnsi" w:cstheme="minorHAnsi"/>
                <w:noProof/>
              </w:rPr>
              <w:t>for NuVoice series.</w:t>
            </w:r>
          </w:p>
          <w:p w14:paraId="5B307648" w14:textId="4528C8C3" w:rsidR="00535562" w:rsidRDefault="00535562" w:rsidP="00535562">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D36927A" w14:textId="4D880FEC"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M0564SSAE</w:t>
            </w:r>
            <w:r>
              <w:rPr>
                <w:rFonts w:asciiTheme="minorHAnsi" w:eastAsia="微軟正黑體" w:hAnsiTheme="minorHAnsi" w:cstheme="minorHAnsi" w:hint="eastAsia"/>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w:t>
            </w:r>
            <w:r>
              <w:rPr>
                <w:rFonts w:asciiTheme="minorHAnsi" w:eastAsia="微軟正黑體" w:hAnsiTheme="minorHAnsi" w:cstheme="minorHAnsi" w:hint="eastAsia"/>
                <w:noProof/>
                <w:lang w:eastAsia="zh-TW"/>
              </w:rPr>
              <w:t>0564</w:t>
            </w:r>
            <w:r w:rsidRPr="002A1E57">
              <w:rPr>
                <w:rFonts w:asciiTheme="minorHAnsi" w:eastAsia="微軟正黑體" w:hAnsiTheme="minorHAnsi" w:cstheme="minorHAnsi" w:hint="eastAsia"/>
                <w:noProof/>
                <w:lang w:eastAsia="zh-TW"/>
              </w:rPr>
              <w:t xml:space="preserve"> series</w:t>
            </w:r>
          </w:p>
          <w:p w14:paraId="4B1F057C" w14:textId="70E3DB41"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NSPD5ZD4AE</w:t>
            </w:r>
            <w:r>
              <w:rPr>
                <w:rFonts w:asciiTheme="minorHAnsi" w:eastAsia="微軟正黑體" w:hAnsiTheme="minorHAnsi" w:cstheme="minorHAnsi" w:hint="eastAsia"/>
                <w:noProof/>
                <w:lang w:eastAsia="zh-TW"/>
              </w:rPr>
              <w:t xml:space="preserve"> </w:t>
            </w:r>
          </w:p>
          <w:p w14:paraId="561CFF35"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M55M1H3H2LJAE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M55M1H3K2LJAE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M55M1H3R2LJAE</w:t>
            </w:r>
            <w:r w:rsidRPr="00535562">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hint="eastAsia"/>
                <w:noProof/>
                <w:lang w:eastAsia="zh-TW"/>
              </w:rPr>
              <w:t>for M55M1 series</w:t>
            </w:r>
          </w:p>
          <w:p w14:paraId="007DF92C"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M5531H2LJAE</w:t>
            </w:r>
            <w:r>
              <w:rPr>
                <w:rFonts w:asciiTheme="minorHAnsi" w:eastAsia="微軟正黑體" w:hAnsiTheme="minorHAnsi" w:cstheme="minorHAnsi" w:hint="eastAsia"/>
                <w:noProof/>
                <w:lang w:eastAsia="zh-TW"/>
              </w:rPr>
              <w:t xml:space="preserve"> for M5531 series</w:t>
            </w:r>
          </w:p>
          <w:p w14:paraId="46B5FE38" w14:textId="77777777" w:rsid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M2354CJFBE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M2354CJFAE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M2354KJFBE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M2354SJFBE</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M2354LJFBE</w:t>
            </w:r>
            <w:r>
              <w:rPr>
                <w:rFonts w:asciiTheme="minorHAnsi" w:eastAsia="微軟正黑體" w:hAnsiTheme="minorHAnsi" w:cstheme="minorHAnsi" w:hint="eastAsia"/>
                <w:noProof/>
                <w:lang w:eastAsia="zh-TW"/>
              </w:rPr>
              <w:t xml:space="preserve"> for M2354 series</w:t>
            </w:r>
          </w:p>
          <w:p w14:paraId="24033C32" w14:textId="4FC6DAF0" w:rsidR="00535562" w:rsidRPr="00535562" w:rsidRDefault="00535562" w:rsidP="00535562">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535562">
              <w:rPr>
                <w:rFonts w:asciiTheme="minorHAnsi" w:eastAsia="微軟正黑體" w:hAnsiTheme="minorHAnsi" w:cstheme="minorHAnsi"/>
                <w:noProof/>
                <w:lang w:eastAsia="zh-TW"/>
              </w:rPr>
              <w:t>M2A23SD5AC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M2A23LD5AC</w:t>
            </w:r>
            <w:r>
              <w:rPr>
                <w:rFonts w:asciiTheme="minorHAnsi" w:eastAsia="微軟正黑體" w:hAnsiTheme="minorHAnsi" w:cstheme="minorHAnsi" w:hint="eastAsia"/>
                <w:noProof/>
                <w:lang w:eastAsia="zh-TW"/>
              </w:rPr>
              <w:t xml:space="preserve">, </w:t>
            </w:r>
            <w:r w:rsidRPr="00535562">
              <w:rPr>
                <w:rFonts w:asciiTheme="minorHAnsi" w:eastAsia="微軟正黑體" w:hAnsiTheme="minorHAnsi" w:cstheme="minorHAnsi"/>
                <w:noProof/>
                <w:lang w:eastAsia="zh-TW"/>
              </w:rPr>
              <w:t>M2A23YD5AC</w:t>
            </w:r>
            <w:r>
              <w:rPr>
                <w:rFonts w:asciiTheme="minorHAnsi" w:eastAsia="微軟正黑體" w:hAnsiTheme="minorHAnsi" w:cstheme="minorHAnsi" w:hint="eastAsia"/>
                <w:noProof/>
                <w:lang w:eastAsia="zh-TW"/>
              </w:rPr>
              <w:t xml:space="preserve"> for M2A23 series</w:t>
            </w:r>
          </w:p>
        </w:tc>
      </w:tr>
      <w:tr w:rsidR="008D4838" w:rsidRPr="00976194" w14:paraId="4C89705F" w14:textId="77777777" w:rsidTr="00BF6E92">
        <w:tc>
          <w:tcPr>
            <w:tcW w:w="1417" w:type="dxa"/>
            <w:tcBorders>
              <w:top w:val="single" w:sz="8" w:space="0" w:color="auto"/>
            </w:tcBorders>
            <w:vAlign w:val="center"/>
          </w:tcPr>
          <w:p w14:paraId="5006320D" w14:textId="711C8BB9" w:rsidR="008D4838" w:rsidRDefault="008D4838" w:rsidP="00CF745A">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4.14</w:t>
            </w:r>
          </w:p>
        </w:tc>
        <w:tc>
          <w:tcPr>
            <w:tcW w:w="1443" w:type="dxa"/>
            <w:tcBorders>
              <w:top w:val="single" w:sz="8" w:space="0" w:color="auto"/>
            </w:tcBorders>
            <w:vAlign w:val="center"/>
          </w:tcPr>
          <w:p w14:paraId="18BB0D91" w14:textId="79D3D3B1" w:rsidR="008D4838" w:rsidRDefault="008D4838" w:rsidP="00EF2887">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202</w:t>
            </w:r>
            <w:r w:rsidR="00AE799A">
              <w:rPr>
                <w:rFonts w:asciiTheme="minorHAnsi" w:hAnsiTheme="minorHAnsi" w:cstheme="minorHAnsi" w:hint="eastAsia"/>
                <w:b/>
                <w:noProof/>
                <w:lang w:eastAsia="zh-TW"/>
              </w:rPr>
              <w:t>5</w:t>
            </w:r>
            <w:r>
              <w:rPr>
                <w:rFonts w:asciiTheme="minorHAnsi" w:hAnsiTheme="minorHAnsi" w:cstheme="minorHAnsi"/>
                <w:b/>
                <w:noProof/>
                <w:lang w:eastAsia="zh-TW"/>
              </w:rPr>
              <w:t>/0</w:t>
            </w:r>
            <w:r w:rsidR="00AE799A">
              <w:rPr>
                <w:rFonts w:asciiTheme="minorHAnsi" w:hAnsiTheme="minorHAnsi" w:cstheme="minorHAnsi" w:hint="eastAsia"/>
                <w:b/>
                <w:noProof/>
                <w:lang w:eastAsia="zh-TW"/>
              </w:rPr>
              <w:t>1</w:t>
            </w:r>
            <w:r>
              <w:rPr>
                <w:rFonts w:asciiTheme="minorHAnsi" w:hAnsiTheme="minorHAnsi" w:cstheme="minorHAnsi"/>
                <w:b/>
                <w:noProof/>
                <w:lang w:eastAsia="zh-TW"/>
              </w:rPr>
              <w:t>/</w:t>
            </w:r>
            <w:r w:rsidR="00AE799A">
              <w:rPr>
                <w:rFonts w:asciiTheme="minorHAnsi" w:hAnsiTheme="minorHAnsi" w:cstheme="minorHAnsi" w:hint="eastAsia"/>
                <w:b/>
                <w:noProof/>
                <w:lang w:eastAsia="zh-TW"/>
              </w:rPr>
              <w:t>20</w:t>
            </w:r>
          </w:p>
        </w:tc>
        <w:tc>
          <w:tcPr>
            <w:tcW w:w="6487" w:type="dxa"/>
            <w:tcBorders>
              <w:top w:val="single" w:sz="8" w:space="0" w:color="auto"/>
            </w:tcBorders>
            <w:vAlign w:val="center"/>
          </w:tcPr>
          <w:p w14:paraId="72A23D69" w14:textId="776BEA99" w:rsidR="00AE799A" w:rsidRPr="00AE799A" w:rsidRDefault="00AE799A" w:rsidP="00AE799A">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 xml:space="preserve">Updated chip database version to </w:t>
            </w:r>
            <w:r w:rsidRPr="00AE799A">
              <w:rPr>
                <w:rFonts w:asciiTheme="minorHAnsi" w:eastAsia="微軟正黑體" w:hAnsiTheme="minorHAnsi" w:cstheme="minorHAnsi"/>
                <w:noProof/>
              </w:rPr>
              <w:t>V1.0.0.76</w:t>
            </w:r>
            <w:r>
              <w:rPr>
                <w:rFonts w:asciiTheme="minorHAnsi" w:eastAsia="微軟正黑體" w:hAnsiTheme="minorHAnsi" w:cstheme="minorHAnsi" w:hint="eastAsia"/>
                <w:noProof/>
                <w:lang w:eastAsia="zh-TW"/>
              </w:rPr>
              <w:t xml:space="preserve"> </w:t>
            </w:r>
            <w:r w:rsidRPr="00872EA0">
              <w:rPr>
                <w:rFonts w:asciiTheme="minorHAnsi" w:eastAsia="微軟正黑體" w:hAnsiTheme="minorHAnsi" w:cstheme="minorHAnsi"/>
                <w:noProof/>
              </w:rPr>
              <w:t>for NuVoice series.</w:t>
            </w:r>
          </w:p>
          <w:p w14:paraId="3D7BD922" w14:textId="126CCA86"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345BFFF" w14:textId="60283D34" w:rsidR="008D4838" w:rsidRPr="003A34E6"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M2A23 </w:t>
            </w:r>
            <w:r w:rsidRPr="00EF2887">
              <w:rPr>
                <w:rFonts w:asciiTheme="minorHAnsi" w:eastAsia="微軟正黑體" w:hAnsiTheme="minorHAnsi" w:cstheme="minorHAnsi"/>
                <w:noProof/>
                <w:lang w:eastAsia="zh-TW"/>
              </w:rPr>
              <w:t>series</w:t>
            </w:r>
          </w:p>
          <w:p w14:paraId="2FE401F7" w14:textId="77777777" w:rsidR="008D4838" w:rsidRDefault="008D4838" w:rsidP="008D4838">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4BDF51F9" w14:textId="77777777" w:rsidR="008D4838" w:rsidRDefault="008D4838" w:rsidP="008D4838">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8D4838">
              <w:rPr>
                <w:rFonts w:asciiTheme="minorHAnsi" w:eastAsia="微軟正黑體" w:hAnsiTheme="minorHAnsi" w:cstheme="minorHAnsi"/>
                <w:noProof/>
                <w:lang w:eastAsia="zh-TW"/>
              </w:rPr>
              <w:t>MG51LD1AE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MG51TD1AE</w:t>
            </w:r>
            <w:r w:rsidRPr="001E549F">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MG51PD1AE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MG51LC1AE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MG51TC1AE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MG51PC1AE</w:t>
            </w:r>
            <w:r>
              <w:rPr>
                <w:rFonts w:asciiTheme="minorHAnsi" w:eastAsia="微軟正黑體" w:hAnsiTheme="minorHAnsi" w:cstheme="minorHAnsi"/>
                <w:noProof/>
                <w:lang w:eastAsia="zh-TW"/>
              </w:rPr>
              <w:t xml:space="preserve">, </w:t>
            </w:r>
            <w:r w:rsidRPr="008D4838">
              <w:rPr>
                <w:rFonts w:asciiTheme="minorHAnsi" w:eastAsia="微軟正黑體" w:hAnsiTheme="minorHAnsi" w:cstheme="minorHAnsi"/>
                <w:noProof/>
                <w:lang w:eastAsia="zh-TW"/>
              </w:rPr>
              <w:t>MG51EC1AE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MG51</w:t>
            </w:r>
            <w:r w:rsidRPr="002A1E57">
              <w:rPr>
                <w:rFonts w:asciiTheme="minorHAnsi" w:eastAsia="微軟正黑體" w:hAnsiTheme="minorHAnsi" w:cstheme="minorHAnsi" w:hint="eastAsia"/>
                <w:noProof/>
                <w:lang w:eastAsia="zh-TW"/>
              </w:rPr>
              <w:t xml:space="preserve"> series</w:t>
            </w:r>
          </w:p>
          <w:p w14:paraId="0CE8B1D3" w14:textId="66CF94D2" w:rsidR="00626CD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626CDA">
              <w:rPr>
                <w:rFonts w:asciiTheme="minorHAnsi" w:eastAsia="微軟正黑體" w:hAnsiTheme="minorHAnsi" w:cstheme="minorHAnsi" w:hint="eastAsia"/>
                <w:noProof/>
                <w:lang w:eastAsia="zh-TW"/>
              </w:rPr>
              <w:t xml:space="preserve"> for M55M1 series</w:t>
            </w:r>
            <w:r>
              <w:rPr>
                <w:rFonts w:asciiTheme="minorHAnsi" w:eastAsia="微軟正黑體" w:hAnsiTheme="minorHAnsi" w:cstheme="minorHAnsi" w:hint="eastAsia"/>
                <w:noProof/>
                <w:lang w:eastAsia="zh-TW"/>
              </w:rPr>
              <w:t xml:space="preserve"> </w:t>
            </w:r>
          </w:p>
          <w:p w14:paraId="5B043C48" w14:textId="4E2CFA2D" w:rsidR="00AE799A" w:rsidRPr="00AE799A" w:rsidRDefault="00AE799A" w:rsidP="00AE799A">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AE799A">
              <w:rPr>
                <w:rFonts w:asciiTheme="minorHAnsi" w:eastAsia="微軟正黑體" w:hAnsiTheme="minorHAnsi" w:cstheme="minorHAnsi"/>
                <w:noProof/>
                <w:lang w:eastAsia="zh-TW"/>
              </w:rPr>
              <w:t>M5531K2LJAE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M5531R2JIAE</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for M55</w:t>
            </w:r>
            <w:r w:rsidR="00626CDA">
              <w:rPr>
                <w:rFonts w:asciiTheme="minorHAnsi" w:eastAsia="微軟正黑體" w:hAnsiTheme="minorHAnsi" w:cstheme="minorHAnsi" w:hint="eastAsia"/>
                <w:noProof/>
                <w:lang w:eastAsia="zh-TW"/>
              </w:rPr>
              <w:t>3</w:t>
            </w:r>
            <w:r>
              <w:rPr>
                <w:rFonts w:asciiTheme="minorHAnsi" w:eastAsia="微軟正黑體" w:hAnsiTheme="minorHAnsi" w:cstheme="minorHAnsi" w:hint="eastAsia"/>
                <w:noProof/>
                <w:lang w:eastAsia="zh-TW"/>
              </w:rPr>
              <w:t>1 series</w:t>
            </w:r>
          </w:p>
        </w:tc>
      </w:tr>
      <w:tr w:rsidR="003A34E6" w:rsidRPr="00976194" w14:paraId="509588BC" w14:textId="77777777" w:rsidTr="00BF6E92">
        <w:tc>
          <w:tcPr>
            <w:tcW w:w="1417" w:type="dxa"/>
            <w:tcBorders>
              <w:top w:val="single" w:sz="8" w:space="0" w:color="auto"/>
            </w:tcBorders>
            <w:vAlign w:val="center"/>
          </w:tcPr>
          <w:p w14:paraId="12515C38" w14:textId="53245F3F" w:rsidR="003A34E6" w:rsidRDefault="003A34E6"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w:t>
            </w:r>
            <w:r>
              <w:rPr>
                <w:rFonts w:asciiTheme="minorHAnsi" w:hAnsiTheme="minorHAnsi" w:cstheme="minorHAnsi"/>
                <w:b/>
                <w:noProof/>
                <w:lang w:eastAsia="zh-TW"/>
              </w:rPr>
              <w:t>3</w:t>
            </w:r>
          </w:p>
        </w:tc>
        <w:tc>
          <w:tcPr>
            <w:tcW w:w="1443" w:type="dxa"/>
            <w:tcBorders>
              <w:top w:val="single" w:sz="8" w:space="0" w:color="auto"/>
            </w:tcBorders>
            <w:vAlign w:val="center"/>
          </w:tcPr>
          <w:p w14:paraId="564B95A7" w14:textId="5393C584" w:rsidR="003A34E6" w:rsidRDefault="003A34E6"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4</w:t>
            </w:r>
            <w:r>
              <w:rPr>
                <w:rFonts w:asciiTheme="minorHAnsi" w:hAnsiTheme="minorHAnsi" w:cstheme="minorHAnsi" w:hint="eastAsia"/>
                <w:b/>
                <w:noProof/>
                <w:lang w:eastAsia="zh-TW"/>
              </w:rPr>
              <w:t>/</w:t>
            </w:r>
            <w:r>
              <w:rPr>
                <w:rFonts w:asciiTheme="minorHAnsi" w:hAnsiTheme="minorHAnsi" w:cstheme="minorHAnsi"/>
                <w:b/>
                <w:noProof/>
                <w:lang w:eastAsia="zh-TW"/>
              </w:rPr>
              <w:t>01</w:t>
            </w:r>
            <w:r>
              <w:rPr>
                <w:rFonts w:asciiTheme="minorHAnsi" w:hAnsiTheme="minorHAnsi" w:cstheme="minorHAnsi" w:hint="eastAsia"/>
                <w:b/>
                <w:noProof/>
                <w:lang w:eastAsia="zh-TW"/>
              </w:rPr>
              <w:t>/2</w:t>
            </w:r>
            <w:r>
              <w:rPr>
                <w:rFonts w:asciiTheme="minorHAnsi" w:hAnsiTheme="minorHAnsi" w:cstheme="minorHAnsi"/>
                <w:b/>
                <w:noProof/>
                <w:lang w:eastAsia="zh-TW"/>
              </w:rPr>
              <w:t>6</w:t>
            </w:r>
          </w:p>
        </w:tc>
        <w:tc>
          <w:tcPr>
            <w:tcW w:w="6487" w:type="dxa"/>
            <w:tcBorders>
              <w:top w:val="single" w:sz="8" w:space="0" w:color="auto"/>
            </w:tcBorders>
            <w:vAlign w:val="center"/>
          </w:tcPr>
          <w:p w14:paraId="74CD85C2" w14:textId="2BE2FC89"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170812C2" w14:textId="35200CBD"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M55M1 </w:t>
            </w:r>
            <w:r w:rsidRPr="00EF2887">
              <w:rPr>
                <w:rFonts w:asciiTheme="minorHAnsi" w:eastAsia="微軟正黑體" w:hAnsiTheme="minorHAnsi" w:cstheme="minorHAnsi"/>
                <w:noProof/>
                <w:lang w:eastAsia="zh-TW"/>
              </w:rPr>
              <w:t>series</w:t>
            </w:r>
          </w:p>
          <w:p w14:paraId="0494B143" w14:textId="77777777" w:rsidR="003A34E6" w:rsidRDefault="003A34E6" w:rsidP="003A34E6">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7355898" w14:textId="26499BEA" w:rsidR="003A34E6" w:rsidRPr="003A34E6" w:rsidRDefault="003A34E6" w:rsidP="003A34E6">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3A34E6">
              <w:rPr>
                <w:rFonts w:asciiTheme="minorHAnsi" w:eastAsia="微軟正黑體" w:hAnsiTheme="minorHAnsi" w:cstheme="minorHAnsi"/>
                <w:noProof/>
                <w:lang w:eastAsia="zh-TW"/>
              </w:rPr>
              <w:t>M2L31SG4AE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M2L31SE4AE</w:t>
            </w:r>
            <w:r w:rsidRPr="001E549F">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M2L31LD4AE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M2L31YG4AE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M2L31Y</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M2L31ZE4AE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M2L31Z</w:t>
            </w:r>
            <w:r>
              <w:rPr>
                <w:rFonts w:asciiTheme="minorHAnsi" w:eastAsia="微軟正黑體" w:hAnsiTheme="minorHAnsi" w:cstheme="minorHAnsi"/>
                <w:noProof/>
                <w:lang w:eastAsia="zh-TW"/>
              </w:rPr>
              <w:t>D</w:t>
            </w:r>
            <w:r w:rsidRPr="003A34E6">
              <w:rPr>
                <w:rFonts w:asciiTheme="minorHAnsi" w:eastAsia="微軟正黑體" w:hAnsiTheme="minorHAnsi" w:cstheme="minorHAnsi"/>
                <w:noProof/>
                <w:lang w:eastAsia="zh-TW"/>
              </w:rPr>
              <w:t>4AE</w:t>
            </w:r>
            <w:r>
              <w:rPr>
                <w:rFonts w:asciiTheme="minorHAnsi" w:eastAsia="微軟正黑體" w:hAnsiTheme="minorHAnsi" w:cstheme="minorHAnsi"/>
                <w:noProof/>
                <w:lang w:eastAsia="zh-TW"/>
              </w:rPr>
              <w:t xml:space="preserve">, </w:t>
            </w:r>
            <w:r w:rsidRPr="003A34E6">
              <w:rPr>
                <w:rFonts w:asciiTheme="minorHAnsi" w:eastAsia="微軟正黑體" w:hAnsiTheme="minorHAnsi" w:cstheme="minorHAnsi"/>
                <w:noProof/>
                <w:lang w:eastAsia="zh-TW"/>
              </w:rPr>
              <w:t>M2L31XD4AE</w:t>
            </w:r>
            <w:r>
              <w:rPr>
                <w:rFonts w:asciiTheme="minorHAnsi" w:eastAsia="微軟正黑體" w:hAnsiTheme="minorHAnsi" w:cstheme="minorHAnsi"/>
                <w:noProof/>
                <w:lang w:eastAsia="zh-TW"/>
              </w:rPr>
              <w:t xml:space="preserv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noProof/>
                <w:lang w:eastAsia="zh-TW"/>
              </w:rPr>
              <w:t>M2L31</w:t>
            </w:r>
            <w:r w:rsidRPr="002A1E57">
              <w:rPr>
                <w:rFonts w:asciiTheme="minorHAnsi" w:eastAsia="微軟正黑體" w:hAnsiTheme="minorHAnsi" w:cstheme="minorHAnsi" w:hint="eastAsia"/>
                <w:noProof/>
                <w:lang w:eastAsia="zh-TW"/>
              </w:rPr>
              <w:t xml:space="preserve"> series</w:t>
            </w:r>
          </w:p>
          <w:p w14:paraId="2CB9022F" w14:textId="29957EFC" w:rsidR="003A34E6" w:rsidRDefault="003A34E6"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w:t>
            </w:r>
            <w:r>
              <w:rPr>
                <w:rFonts w:asciiTheme="minorHAnsi" w:eastAsia="微軟正黑體" w:hAnsiTheme="minorHAnsi" w:cstheme="minorHAnsi"/>
                <w:noProof/>
                <w:lang w:eastAsia="zh-TW"/>
              </w:rPr>
              <w:t>9</w:t>
            </w:r>
            <w:r w:rsidRPr="007201B4">
              <w:rPr>
                <w:rFonts w:asciiTheme="minorHAnsi" w:eastAsia="微軟正黑體" w:hAnsiTheme="minorHAnsi" w:cstheme="minorHAnsi"/>
                <w:noProof/>
                <w:lang w:eastAsia="zh-TW"/>
              </w:rPr>
              <w:t xml:space="preserve"> for Nu-Link2-</w:t>
            </w:r>
            <w:r>
              <w:rPr>
                <w:rFonts w:asciiTheme="minorHAnsi" w:eastAsia="微軟正黑體" w:hAnsiTheme="minorHAnsi" w:cstheme="minorHAnsi"/>
                <w:noProof/>
                <w:lang w:eastAsia="zh-TW"/>
              </w:rPr>
              <w:t xml:space="preserve">Me </w:t>
            </w:r>
            <w:r w:rsidRPr="003A34E6">
              <w:rPr>
                <w:rFonts w:asciiTheme="minorHAnsi" w:eastAsia="微軟正黑體" w:hAnsiTheme="minorHAnsi" w:cstheme="minorHAnsi"/>
                <w:noProof/>
                <w:lang w:eastAsia="zh-TW"/>
              </w:rPr>
              <w:t>ISP-I2C</w:t>
            </w:r>
          </w:p>
        </w:tc>
      </w:tr>
      <w:tr w:rsidR="00C405FF" w:rsidRPr="00976194" w14:paraId="3B70B5FB" w14:textId="77777777" w:rsidTr="00BF6E92">
        <w:tc>
          <w:tcPr>
            <w:tcW w:w="1417" w:type="dxa"/>
            <w:tcBorders>
              <w:top w:val="single" w:sz="8" w:space="0" w:color="auto"/>
            </w:tcBorders>
            <w:vAlign w:val="center"/>
          </w:tcPr>
          <w:p w14:paraId="633931AC" w14:textId="77777777" w:rsidR="00C405FF" w:rsidRDefault="00C405FF"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4.12</w:t>
            </w:r>
          </w:p>
        </w:tc>
        <w:tc>
          <w:tcPr>
            <w:tcW w:w="1443" w:type="dxa"/>
            <w:tcBorders>
              <w:top w:val="single" w:sz="8" w:space="0" w:color="auto"/>
            </w:tcBorders>
            <w:vAlign w:val="center"/>
          </w:tcPr>
          <w:p w14:paraId="24337139" w14:textId="77777777" w:rsidR="00C405FF" w:rsidRDefault="00C405FF"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2023/10/20</w:t>
            </w:r>
          </w:p>
        </w:tc>
        <w:tc>
          <w:tcPr>
            <w:tcW w:w="6487" w:type="dxa"/>
            <w:tcBorders>
              <w:top w:val="single" w:sz="8" w:space="0" w:color="auto"/>
            </w:tcBorders>
            <w:vAlign w:val="center"/>
          </w:tcPr>
          <w:p w14:paraId="648B5419" w14:textId="77777777" w:rsidR="00C405FF" w:rsidRDefault="00C405FF" w:rsidP="00C405F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interfaces</w:t>
            </w:r>
            <w:r w:rsidRPr="00BD75C3">
              <w:rPr>
                <w:rFonts w:asciiTheme="minorHAnsi" w:eastAsia="微軟正黑體" w:hAnsiTheme="minorHAnsi" w:cstheme="minorHAnsi"/>
                <w:noProof/>
                <w:lang w:eastAsia="zh-TW"/>
              </w:rPr>
              <w:t xml:space="preserve">: </w:t>
            </w:r>
          </w:p>
          <w:p w14:paraId="50262C5B"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LIN</w:t>
            </w:r>
            <w:r w:rsidRPr="00EF2887">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interface</w:t>
            </w:r>
          </w:p>
          <w:p w14:paraId="638080C3" w14:textId="77777777" w:rsidR="00C405FF" w:rsidRDefault="00C405FF" w:rsidP="00C405FF">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Wifi interface</w:t>
            </w:r>
          </w:p>
          <w:p w14:paraId="53D8B3A5" w14:textId="77777777" w:rsidR="00C405FF" w:rsidRPr="00C71DFB" w:rsidRDefault="00C405FF" w:rsidP="00C71DFB">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BLE interface</w:t>
            </w:r>
          </w:p>
        </w:tc>
      </w:tr>
      <w:tr w:rsidR="00EF2887" w:rsidRPr="00976194" w14:paraId="154DD41A" w14:textId="77777777" w:rsidTr="00BF6E92">
        <w:tc>
          <w:tcPr>
            <w:tcW w:w="1417" w:type="dxa"/>
            <w:tcBorders>
              <w:top w:val="single" w:sz="8" w:space="0" w:color="auto"/>
            </w:tcBorders>
            <w:vAlign w:val="center"/>
          </w:tcPr>
          <w:p w14:paraId="6E022D61" w14:textId="77777777" w:rsidR="00EF2887" w:rsidRDefault="00EF2887"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4.11</w:t>
            </w:r>
          </w:p>
        </w:tc>
        <w:tc>
          <w:tcPr>
            <w:tcW w:w="1443" w:type="dxa"/>
            <w:tcBorders>
              <w:top w:val="single" w:sz="8" w:space="0" w:color="auto"/>
            </w:tcBorders>
            <w:vAlign w:val="center"/>
          </w:tcPr>
          <w:p w14:paraId="6493E237" w14:textId="77777777" w:rsidR="00EF2887" w:rsidRDefault="00EF2887" w:rsidP="00EF2887">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3</w:t>
            </w:r>
            <w:r>
              <w:rPr>
                <w:rFonts w:asciiTheme="minorHAnsi" w:hAnsiTheme="minorHAnsi" w:cstheme="minorHAnsi" w:hint="eastAsia"/>
                <w:b/>
                <w:noProof/>
                <w:lang w:eastAsia="zh-TW"/>
              </w:rPr>
              <w:t>/08/</w:t>
            </w:r>
            <w:r>
              <w:rPr>
                <w:rFonts w:asciiTheme="minorHAnsi" w:hAnsiTheme="minorHAnsi" w:cstheme="minorHAnsi"/>
                <w:b/>
                <w:noProof/>
                <w:lang w:eastAsia="zh-TW"/>
              </w:rPr>
              <w:t>02</w:t>
            </w:r>
          </w:p>
        </w:tc>
        <w:tc>
          <w:tcPr>
            <w:tcW w:w="6487" w:type="dxa"/>
            <w:tcBorders>
              <w:top w:val="single" w:sz="8" w:space="0" w:color="auto"/>
            </w:tcBorders>
            <w:vAlign w:val="center"/>
          </w:tcPr>
          <w:p w14:paraId="185A3B1D"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89A86EC"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M2L31 series</w:t>
            </w:r>
            <w:r>
              <w:rPr>
                <w:rFonts w:asciiTheme="minorHAnsi" w:eastAsia="微軟正黑體" w:hAnsiTheme="minorHAnsi" w:cstheme="minorHAnsi"/>
                <w:noProof/>
                <w:lang w:eastAsia="zh-TW"/>
              </w:rPr>
              <w:t>.</w:t>
            </w:r>
          </w:p>
          <w:p w14:paraId="3B36FF33" w14:textId="77777777" w:rsid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MG51</w:t>
            </w:r>
            <w:r>
              <w:rPr>
                <w:rFonts w:asciiTheme="minorHAnsi" w:eastAsia="微軟正黑體" w:hAnsiTheme="minorHAnsi" w:cstheme="minorHAnsi"/>
                <w:noProof/>
                <w:lang w:eastAsia="zh-TW"/>
              </w:rPr>
              <w:t xml:space="preserve"> series</w:t>
            </w:r>
          </w:p>
          <w:p w14:paraId="47E91DD8" w14:textId="77777777" w:rsidR="00EF2887" w:rsidRPr="002A1E5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N76S003</w:t>
            </w:r>
          </w:p>
          <w:p w14:paraId="552ACAE6" w14:textId="77777777" w:rsidR="00EF2887" w:rsidRDefault="00EF2887" w:rsidP="00EF288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65B6B4D1" w14:textId="77777777" w:rsidR="00EF2887" w:rsidRDefault="001E549F" w:rsidP="001E549F">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1E549F">
              <w:rPr>
                <w:rFonts w:asciiTheme="minorHAnsi" w:eastAsia="微軟正黑體" w:hAnsiTheme="minorHAnsi" w:cstheme="minorHAnsi"/>
                <w:noProof/>
                <w:lang w:eastAsia="zh-TW"/>
              </w:rPr>
              <w:t>M463K3GCAC, M463S3GCAC, M463L3GCAC</w:t>
            </w:r>
            <w:r w:rsidR="00EF2887">
              <w:rPr>
                <w:rFonts w:asciiTheme="minorHAnsi" w:eastAsia="微軟正黑體" w:hAnsiTheme="minorHAnsi" w:cstheme="minorHAnsi"/>
                <w:noProof/>
                <w:lang w:eastAsia="zh-TW"/>
              </w:rPr>
              <w:t xml:space="preserve"> </w:t>
            </w:r>
            <w:r w:rsidR="00EF2887" w:rsidRPr="002A1E57">
              <w:rPr>
                <w:rFonts w:asciiTheme="minorHAnsi" w:eastAsia="微軟正黑體" w:hAnsiTheme="minorHAnsi" w:cstheme="minorHAnsi"/>
                <w:noProof/>
                <w:lang w:eastAsia="zh-TW"/>
              </w:rPr>
              <w:t xml:space="preserve">for </w:t>
            </w:r>
            <w:r w:rsidR="00EF2887">
              <w:rPr>
                <w:rFonts w:asciiTheme="minorHAnsi" w:eastAsia="微軟正黑體" w:hAnsiTheme="minorHAnsi" w:cstheme="minorHAnsi"/>
                <w:noProof/>
                <w:lang w:eastAsia="zh-TW"/>
              </w:rPr>
              <w:t>M460</w:t>
            </w:r>
            <w:r w:rsidR="00EF2887" w:rsidRPr="002A1E57">
              <w:rPr>
                <w:rFonts w:asciiTheme="minorHAnsi" w:eastAsia="微軟正黑體" w:hAnsiTheme="minorHAnsi" w:cstheme="minorHAnsi" w:hint="eastAsia"/>
                <w:noProof/>
                <w:lang w:eastAsia="zh-TW"/>
              </w:rPr>
              <w:t xml:space="preserve"> series</w:t>
            </w:r>
          </w:p>
          <w:p w14:paraId="2D4398E8" w14:textId="77777777" w:rsidR="00EF2887" w:rsidRPr="00EF2887" w:rsidRDefault="00EF2887" w:rsidP="00EF288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EF2887">
              <w:rPr>
                <w:rFonts w:asciiTheme="minorHAnsi" w:eastAsia="微軟正黑體" w:hAnsiTheme="minorHAnsi" w:cstheme="minorHAnsi"/>
                <w:noProof/>
                <w:lang w:eastAsia="zh-TW"/>
              </w:rPr>
              <w:t>M253ZE3BE, M253LD3BE, M253LE3BE</w:t>
            </w:r>
            <w:r w:rsidRPr="002A1E57">
              <w:rPr>
                <w:rFonts w:asciiTheme="minorHAnsi" w:eastAsia="微軟正黑體" w:hAnsiTheme="minorHAnsi" w:cstheme="minorHAnsi"/>
                <w:noProof/>
                <w:lang w:eastAsia="zh-TW"/>
              </w:rPr>
              <w:t xml:space="preserve"> for </w:t>
            </w:r>
            <w:r>
              <w:rPr>
                <w:rFonts w:asciiTheme="minorHAnsi" w:eastAsia="微軟正黑體" w:hAnsiTheme="minorHAnsi" w:cstheme="minorHAnsi"/>
                <w:noProof/>
                <w:lang w:eastAsia="zh-TW"/>
              </w:rPr>
              <w:t>M253</w:t>
            </w:r>
            <w:r w:rsidRPr="002A1E57">
              <w:rPr>
                <w:rFonts w:asciiTheme="minorHAnsi" w:eastAsia="微軟正黑體" w:hAnsiTheme="minorHAnsi" w:cstheme="minorHAnsi" w:hint="eastAsia"/>
                <w:noProof/>
                <w:lang w:eastAsia="zh-TW"/>
              </w:rPr>
              <w:t xml:space="preserve"> series</w:t>
            </w:r>
          </w:p>
        </w:tc>
      </w:tr>
      <w:tr w:rsidR="009E6C2D" w:rsidRPr="00976194" w14:paraId="13139147" w14:textId="77777777" w:rsidTr="00BF6E92">
        <w:tc>
          <w:tcPr>
            <w:tcW w:w="1417" w:type="dxa"/>
            <w:tcBorders>
              <w:top w:val="single" w:sz="8" w:space="0" w:color="auto"/>
            </w:tcBorders>
            <w:vAlign w:val="center"/>
          </w:tcPr>
          <w:p w14:paraId="65CE986C" w14:textId="77777777" w:rsidR="009E6C2D" w:rsidRDefault="009E6C2D"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4.10</w:t>
            </w:r>
          </w:p>
        </w:tc>
        <w:tc>
          <w:tcPr>
            <w:tcW w:w="1443" w:type="dxa"/>
            <w:tcBorders>
              <w:top w:val="single" w:sz="8" w:space="0" w:color="auto"/>
            </w:tcBorders>
            <w:vAlign w:val="center"/>
          </w:tcPr>
          <w:p w14:paraId="41BA632A" w14:textId="77777777" w:rsidR="009E6C2D" w:rsidRDefault="009E6C2D"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2022/10/25</w:t>
            </w:r>
          </w:p>
        </w:tc>
        <w:tc>
          <w:tcPr>
            <w:tcW w:w="6487" w:type="dxa"/>
            <w:tcBorders>
              <w:top w:val="single" w:sz="8" w:space="0" w:color="auto"/>
            </w:tcBorders>
            <w:vAlign w:val="center"/>
          </w:tcPr>
          <w:p w14:paraId="267B2CBC" w14:textId="77777777" w:rsidR="002A1E57" w:rsidRDefault="002A1E57" w:rsidP="002A1E57">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w:t>
            </w:r>
            <w:r>
              <w:rPr>
                <w:rFonts w:asciiTheme="minorHAnsi" w:eastAsia="微軟正黑體" w:hAnsiTheme="minorHAnsi" w:cstheme="minorHAnsi"/>
                <w:noProof/>
                <w:lang w:eastAsia="zh-TW"/>
              </w:rPr>
              <w:t>seires</w:t>
            </w:r>
            <w:r w:rsidRPr="00BD75C3">
              <w:rPr>
                <w:rFonts w:asciiTheme="minorHAnsi" w:eastAsia="微軟正黑體" w:hAnsiTheme="minorHAnsi" w:cstheme="minorHAnsi"/>
                <w:noProof/>
                <w:lang w:eastAsia="zh-TW"/>
              </w:rPr>
              <w:t xml:space="preserve">: </w:t>
            </w:r>
          </w:p>
          <w:p w14:paraId="5E6FE00B"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N574 series.</w:t>
            </w:r>
          </w:p>
          <w:p w14:paraId="04F2E53C"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NM1800 series.</w:t>
            </w:r>
          </w:p>
          <w:p w14:paraId="7550DD1A" w14:textId="77777777" w:rsidR="002A1E57" w:rsidRP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NUC1263 series</w:t>
            </w:r>
          </w:p>
          <w:p w14:paraId="3A3F1207" w14:textId="77777777" w:rsidR="002A53EF" w:rsidRDefault="002A53EF" w:rsidP="002A53EF">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0A35975" w14:textId="77777777" w:rsidR="002A1E57" w:rsidRDefault="002A1E57"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 xml:space="preserve">NUC029MDE </w:t>
            </w:r>
            <w:r w:rsidRPr="002A1E57">
              <w:rPr>
                <w:rFonts w:asciiTheme="minorHAnsi" w:eastAsia="微軟正黑體" w:hAnsiTheme="minorHAnsi" w:cstheme="minorHAnsi"/>
                <w:noProof/>
                <w:lang w:eastAsia="zh-TW"/>
              </w:rPr>
              <w:t xml:space="preserve">for </w:t>
            </w:r>
            <w:r>
              <w:rPr>
                <w:rFonts w:asciiTheme="minorHAnsi" w:eastAsia="微軟正黑體" w:hAnsiTheme="minorHAnsi" w:cstheme="minorHAnsi" w:hint="eastAsia"/>
                <w:noProof/>
                <w:lang w:eastAsia="zh-TW"/>
              </w:rPr>
              <w:t>NUC029</w:t>
            </w:r>
            <w:r w:rsidRPr="002A1E57">
              <w:rPr>
                <w:rFonts w:asciiTheme="minorHAnsi" w:eastAsia="微軟正黑體" w:hAnsiTheme="minorHAnsi" w:cstheme="minorHAnsi" w:hint="eastAsia"/>
                <w:noProof/>
                <w:lang w:eastAsia="zh-TW"/>
              </w:rPr>
              <w:t xml:space="preserve"> series</w:t>
            </w:r>
          </w:p>
          <w:p w14:paraId="35AB98D9" w14:textId="77777777" w:rsidR="002A1E57" w:rsidRPr="002A1E57" w:rsidRDefault="00AF5F95" w:rsidP="002A1E57">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2A1E57">
              <w:rPr>
                <w:rFonts w:asciiTheme="minorHAnsi" w:eastAsia="微軟正黑體" w:hAnsiTheme="minorHAnsi" w:cstheme="minorHAnsi"/>
                <w:noProof/>
                <w:lang w:eastAsia="zh-TW"/>
              </w:rPr>
              <w:t xml:space="preserve">M0A23OC1ACU and M0A23EC1ACU for </w:t>
            </w:r>
            <w:r w:rsidR="00824E6D" w:rsidRPr="002A1E57">
              <w:rPr>
                <w:rFonts w:asciiTheme="minorHAnsi" w:eastAsia="微軟正黑體" w:hAnsiTheme="minorHAnsi" w:cstheme="minorHAnsi" w:hint="eastAsia"/>
                <w:noProof/>
                <w:lang w:eastAsia="zh-TW"/>
              </w:rPr>
              <w:t>M0A21 series.</w:t>
            </w:r>
          </w:p>
        </w:tc>
      </w:tr>
      <w:tr w:rsidR="00374B58" w:rsidRPr="00976194" w14:paraId="0337D26D" w14:textId="77777777" w:rsidTr="00BF6E92">
        <w:tc>
          <w:tcPr>
            <w:tcW w:w="1417" w:type="dxa"/>
            <w:tcBorders>
              <w:top w:val="single" w:sz="8" w:space="0" w:color="auto"/>
            </w:tcBorders>
            <w:vAlign w:val="center"/>
          </w:tcPr>
          <w:p w14:paraId="70B91F77" w14:textId="77777777" w:rsidR="00374B58" w:rsidRDefault="00374B58"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Pr>
                <w:rFonts w:asciiTheme="minorHAnsi" w:hAnsiTheme="minorHAnsi" w:cstheme="minorHAnsi"/>
                <w:b/>
                <w:noProof/>
                <w:lang w:eastAsia="zh-TW"/>
              </w:rPr>
              <w:t>0</w:t>
            </w:r>
            <w:r w:rsidR="00AC6ABC">
              <w:rPr>
                <w:rFonts w:asciiTheme="minorHAnsi" w:hAnsiTheme="minorHAnsi" w:cstheme="minorHAnsi" w:hint="eastAsia"/>
                <w:b/>
                <w:noProof/>
                <w:lang w:eastAsia="zh-TW"/>
              </w:rPr>
              <w:t>9</w:t>
            </w:r>
          </w:p>
        </w:tc>
        <w:tc>
          <w:tcPr>
            <w:tcW w:w="1443" w:type="dxa"/>
            <w:tcBorders>
              <w:top w:val="single" w:sz="8" w:space="0" w:color="auto"/>
            </w:tcBorders>
            <w:vAlign w:val="center"/>
          </w:tcPr>
          <w:p w14:paraId="08F90DCC" w14:textId="77777777" w:rsidR="00374B58" w:rsidRDefault="00374B58"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2022/</w:t>
            </w:r>
            <w:r>
              <w:rPr>
                <w:rFonts w:asciiTheme="minorHAnsi" w:hAnsiTheme="minorHAnsi" w:cstheme="minorHAnsi"/>
                <w:b/>
                <w:noProof/>
                <w:lang w:eastAsia="zh-TW"/>
              </w:rPr>
              <w:t>07/19</w:t>
            </w:r>
          </w:p>
        </w:tc>
        <w:tc>
          <w:tcPr>
            <w:tcW w:w="6487" w:type="dxa"/>
            <w:tcBorders>
              <w:top w:val="single" w:sz="8" w:space="0" w:color="auto"/>
            </w:tcBorders>
            <w:vAlign w:val="center"/>
          </w:tcPr>
          <w:p w14:paraId="5592FE6F" w14:textId="77777777" w:rsidR="00374B58" w:rsidRDefault="007201B4" w:rsidP="00374B58">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sidRPr="007201B4">
              <w:rPr>
                <w:rFonts w:asciiTheme="minorHAnsi" w:eastAsia="微軟正黑體" w:hAnsiTheme="minorHAnsi" w:cstheme="minorHAnsi"/>
                <w:noProof/>
                <w:lang w:eastAsia="zh-TW"/>
              </w:rPr>
              <w:t>Added new USB VID_0x0416 PID_0x2006 for Nu-Link2-Pro (firmware version &gt;= 7380r)</w:t>
            </w:r>
          </w:p>
        </w:tc>
      </w:tr>
      <w:tr w:rsidR="00F82131" w:rsidRPr="00976194" w14:paraId="4A3C2334" w14:textId="77777777" w:rsidTr="00BF6E92">
        <w:tc>
          <w:tcPr>
            <w:tcW w:w="1417" w:type="dxa"/>
            <w:tcBorders>
              <w:top w:val="single" w:sz="8" w:space="0" w:color="auto"/>
            </w:tcBorders>
            <w:vAlign w:val="center"/>
          </w:tcPr>
          <w:p w14:paraId="0F905ADF" w14:textId="77777777" w:rsidR="00F82131" w:rsidRDefault="00F82131" w:rsidP="00CF745A">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4.</w:t>
            </w:r>
            <w:r w:rsidR="00CF745A">
              <w:rPr>
                <w:rFonts w:asciiTheme="minorHAnsi" w:hAnsiTheme="minorHAnsi" w:cstheme="minorHAnsi"/>
                <w:b/>
                <w:noProof/>
                <w:lang w:eastAsia="zh-TW"/>
              </w:rPr>
              <w:t>07</w:t>
            </w:r>
          </w:p>
        </w:tc>
        <w:tc>
          <w:tcPr>
            <w:tcW w:w="1443" w:type="dxa"/>
            <w:tcBorders>
              <w:top w:val="single" w:sz="8" w:space="0" w:color="auto"/>
            </w:tcBorders>
            <w:vAlign w:val="center"/>
          </w:tcPr>
          <w:p w14:paraId="2FFAC421" w14:textId="77777777" w:rsidR="00F82131" w:rsidRDefault="00F82131" w:rsidP="00B63663">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w:t>
            </w:r>
            <w:r>
              <w:rPr>
                <w:rFonts w:asciiTheme="minorHAnsi" w:hAnsiTheme="minorHAnsi" w:cstheme="minorHAnsi"/>
                <w:b/>
                <w:noProof/>
                <w:lang w:eastAsia="zh-TW"/>
              </w:rPr>
              <w:t>1/</w:t>
            </w:r>
            <w:r w:rsidR="00F13178">
              <w:rPr>
                <w:rFonts w:asciiTheme="minorHAnsi" w:hAnsiTheme="minorHAnsi" w:cstheme="minorHAnsi"/>
                <w:b/>
                <w:noProof/>
                <w:lang w:eastAsia="zh-TW"/>
              </w:rPr>
              <w:t>12</w:t>
            </w:r>
            <w:r>
              <w:rPr>
                <w:rFonts w:asciiTheme="minorHAnsi" w:hAnsiTheme="minorHAnsi" w:cstheme="minorHAnsi"/>
                <w:b/>
                <w:noProof/>
                <w:lang w:eastAsia="zh-TW"/>
              </w:rPr>
              <w:t>/</w:t>
            </w:r>
            <w:r w:rsidR="00F13178">
              <w:rPr>
                <w:rFonts w:asciiTheme="minorHAnsi" w:hAnsiTheme="minorHAnsi" w:cstheme="minorHAnsi"/>
                <w:b/>
                <w:noProof/>
                <w:lang w:eastAsia="zh-TW"/>
              </w:rPr>
              <w:t>0</w:t>
            </w:r>
            <w:r w:rsidR="00B63663">
              <w:rPr>
                <w:rFonts w:asciiTheme="minorHAnsi" w:hAnsiTheme="minorHAnsi" w:cstheme="minorHAnsi"/>
                <w:b/>
                <w:noProof/>
                <w:lang w:eastAsia="zh-TW"/>
              </w:rPr>
              <w:t>6</w:t>
            </w:r>
          </w:p>
        </w:tc>
        <w:tc>
          <w:tcPr>
            <w:tcW w:w="6487" w:type="dxa"/>
            <w:tcBorders>
              <w:top w:val="single" w:sz="8" w:space="0" w:color="auto"/>
            </w:tcBorders>
            <w:vAlign w:val="center"/>
          </w:tcPr>
          <w:p w14:paraId="4242E96D" w14:textId="77777777" w:rsidR="00B6370B" w:rsidRDefault="00B6370B" w:rsidP="00B6370B">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1C01C05C" w14:textId="77777777" w:rsidR="00CA06C7" w:rsidRDefault="00B6370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 xml:space="preserve">M031G series,  </w:t>
            </w:r>
            <w:r w:rsidRPr="00667627">
              <w:rPr>
                <w:rFonts w:asciiTheme="minorHAnsi" w:eastAsia="微軟正黑體" w:hAnsiTheme="minorHAnsi" w:cstheme="minorHAnsi"/>
                <w:noProof/>
              </w:rPr>
              <w:t>N32F030</w:t>
            </w:r>
            <w:r>
              <w:rPr>
                <w:rFonts w:asciiTheme="minorHAnsi" w:eastAsia="微軟正黑體" w:hAnsiTheme="minorHAnsi" w:cstheme="minorHAnsi" w:hint="eastAsia"/>
                <w:noProof/>
                <w:lang w:eastAsia="zh-TW"/>
              </w:rPr>
              <w:t xml:space="preserve"> series</w:t>
            </w:r>
            <w:r w:rsidR="00874088">
              <w:rPr>
                <w:rFonts w:asciiTheme="minorHAnsi" w:eastAsia="微軟正黑體" w:hAnsiTheme="minorHAnsi" w:cstheme="minorHAnsi"/>
                <w:noProof/>
              </w:rPr>
              <w:t xml:space="preserve"> and </w:t>
            </w:r>
            <w:r w:rsidR="00874088" w:rsidRPr="00BC4BBC">
              <w:rPr>
                <w:rFonts w:asciiTheme="minorHAnsi" w:eastAsia="微軟正黑體" w:hAnsiTheme="minorHAnsi" w:cstheme="minorHAnsi"/>
                <w:noProof/>
                <w:lang w:eastAsia="zh-TW"/>
              </w:rPr>
              <w:t>NM18407Y</w:t>
            </w:r>
            <w:r w:rsidR="00874088">
              <w:rPr>
                <w:rFonts w:asciiTheme="minorHAnsi" w:eastAsia="微軟正黑體" w:hAnsiTheme="minorHAnsi" w:cstheme="minorHAnsi"/>
                <w:noProof/>
                <w:lang w:eastAsia="zh-TW"/>
              </w:rPr>
              <w:t>.</w:t>
            </w:r>
          </w:p>
          <w:p w14:paraId="0A3D4106" w14:textId="77777777" w:rsidR="00B6370B" w:rsidRDefault="00CA06C7"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sidRPr="00667627">
              <w:rPr>
                <w:rFonts w:asciiTheme="minorHAnsi" w:eastAsia="微軟正黑體" w:hAnsiTheme="minorHAnsi" w:cstheme="minorHAnsi"/>
                <w:noProof/>
              </w:rPr>
              <w:t>NUC1262</w:t>
            </w:r>
            <w:r>
              <w:rPr>
                <w:rFonts w:asciiTheme="minorHAnsi" w:eastAsia="微軟正黑體" w:hAnsiTheme="minorHAnsi" w:cstheme="minorHAnsi" w:hint="eastAsia"/>
                <w:noProof/>
                <w:lang w:eastAsia="zh-TW"/>
              </w:rPr>
              <w:t xml:space="preserve"> series</w:t>
            </w:r>
            <w:r w:rsidR="002D0462">
              <w:rPr>
                <w:rFonts w:asciiTheme="minorHAnsi" w:eastAsia="微軟正黑體" w:hAnsiTheme="minorHAnsi" w:cstheme="minorHAnsi"/>
                <w:noProof/>
                <w:lang w:eastAsia="zh-TW"/>
              </w:rPr>
              <w:t>, M256D series and M258G series.</w:t>
            </w:r>
          </w:p>
          <w:p w14:paraId="6AF42E1C" w14:textId="77777777" w:rsidR="00DE5F5B" w:rsidRDefault="00DE5F5B" w:rsidP="00B6370B">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M460 series</w:t>
            </w:r>
          </w:p>
          <w:p w14:paraId="3499EB72" w14:textId="77777777" w:rsidR="00091AA7" w:rsidRDefault="00091AA7" w:rsidP="00091AA7">
            <w:pPr>
              <w:numPr>
                <w:ilvl w:val="0"/>
                <w:numId w:val="71"/>
              </w:numPr>
              <w:spacing w:beforeLines="50" w:before="120" w:afterLines="50" w:line="200" w:lineRule="exact"/>
              <w:ind w:left="692" w:hanging="454"/>
              <w:jc w:val="left"/>
              <w:rPr>
                <w:rFonts w:asciiTheme="minorHAnsi" w:eastAsia="微軟正黑體" w:hAnsiTheme="minorHAnsi" w:cstheme="minorHAnsi"/>
                <w:noProof/>
                <w:lang w:eastAsia="zh-TW"/>
              </w:rPr>
            </w:pPr>
            <w:r>
              <w:rPr>
                <w:rFonts w:asciiTheme="minorHAnsi" w:eastAsia="微軟正黑體" w:hAnsiTheme="minorHAnsi" w:cstheme="minorHAnsi"/>
                <w:noProof/>
              </w:rPr>
              <w:t xml:space="preserve">Added supported new </w:t>
            </w:r>
            <w:r w:rsidRPr="00872EA0">
              <w:rPr>
                <w:rFonts w:asciiTheme="minorHAnsi" w:eastAsia="微軟正黑體" w:hAnsiTheme="minorHAnsi" w:cstheme="minorHAnsi"/>
                <w:noProof/>
              </w:rPr>
              <w:t>Nu-Link2</w:t>
            </w:r>
            <w:r>
              <w:rPr>
                <w:rFonts w:asciiTheme="minorHAnsi" w:eastAsia="微軟正黑體" w:hAnsiTheme="minorHAnsi" w:cstheme="minorHAnsi"/>
                <w:noProof/>
              </w:rPr>
              <w:t xml:space="preserve"> USB product ID “0x5203”</w:t>
            </w:r>
          </w:p>
          <w:p w14:paraId="0FEA573F" w14:textId="77777777" w:rsidR="0052634D" w:rsidRDefault="0052634D" w:rsidP="0052634D">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new</w:t>
            </w:r>
            <w:r w:rsidRPr="00FF22E9">
              <w:rPr>
                <w:rFonts w:asciiTheme="minorHAnsi" w:eastAsia="微軟正黑體" w:hAnsiTheme="minorHAnsi" w:cstheme="minorHAnsi"/>
                <w:noProof/>
                <w:lang w:eastAsia="zh-TW"/>
              </w:rPr>
              <w:t xml:space="preserve"> programming </w:t>
            </w:r>
            <w:r>
              <w:rPr>
                <w:rFonts w:asciiTheme="minorHAnsi" w:eastAsia="微軟正黑體" w:hAnsiTheme="minorHAnsi" w:cstheme="minorHAnsi"/>
                <w:noProof/>
                <w:lang w:eastAsia="zh-TW"/>
              </w:rPr>
              <w:t>option for command line mode.</w:t>
            </w:r>
            <w:r w:rsidRPr="00BD75C3">
              <w:rPr>
                <w:rFonts w:asciiTheme="minorHAnsi" w:eastAsia="微軟正黑體" w:hAnsiTheme="minorHAnsi" w:cstheme="minorHAnsi"/>
                <w:noProof/>
                <w:lang w:eastAsia="zh-TW"/>
              </w:rPr>
              <w:t xml:space="preserve"> </w:t>
            </w:r>
          </w:p>
          <w:p w14:paraId="2C21D5C4" w14:textId="77777777" w:rsid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SPI programming option.</w:t>
            </w:r>
          </w:p>
          <w:p w14:paraId="29129DCA" w14:textId="77777777" w:rsidR="0052634D" w:rsidRPr="0052634D" w:rsidRDefault="0052634D" w:rsidP="0052634D">
            <w:pPr>
              <w:numPr>
                <w:ilvl w:val="0"/>
                <w:numId w:val="72"/>
              </w:numPr>
              <w:spacing w:beforeLines="50" w:before="120" w:afterLines="50" w:line="200" w:lineRule="exact"/>
              <w:jc w:val="left"/>
              <w:rPr>
                <w:rFonts w:asciiTheme="minorHAnsi" w:eastAsia="微軟正黑體" w:hAnsiTheme="minorHAnsi" w:cstheme="minorHAnsi"/>
                <w:noProof/>
                <w:lang w:eastAsia="zh-TW"/>
              </w:rPr>
            </w:pPr>
            <w:r>
              <w:rPr>
                <w:rFonts w:asciiTheme="minorHAnsi" w:eastAsia="微軟正黑體" w:hAnsiTheme="minorHAnsi" w:cstheme="minorHAnsi"/>
                <w:noProof/>
                <w:lang w:eastAsia="zh-TW"/>
              </w:rPr>
              <w:t>Added Data Flash programming option.</w:t>
            </w:r>
          </w:p>
        </w:tc>
      </w:tr>
      <w:tr w:rsidR="00FF22E9" w:rsidRPr="00976194" w14:paraId="1775B776" w14:textId="77777777" w:rsidTr="00BF6E92">
        <w:tc>
          <w:tcPr>
            <w:tcW w:w="1417" w:type="dxa"/>
            <w:tcBorders>
              <w:top w:val="single" w:sz="8" w:space="0" w:color="auto"/>
            </w:tcBorders>
            <w:vAlign w:val="center"/>
          </w:tcPr>
          <w:p w14:paraId="001F4D0C" w14:textId="77777777" w:rsidR="00FF22E9" w:rsidRDefault="00FF22E9" w:rsidP="001C33AD">
            <w:pPr>
              <w:spacing w:before="80" w:after="80"/>
              <w:jc w:val="center"/>
              <w:rPr>
                <w:rFonts w:asciiTheme="minorHAnsi" w:hAnsiTheme="minorHAnsi" w:cstheme="minorHAnsi"/>
                <w:b/>
                <w:noProof/>
                <w:lang w:eastAsia="zh-TW"/>
              </w:rPr>
            </w:pPr>
            <w:r>
              <w:rPr>
                <w:rFonts w:asciiTheme="minorHAnsi" w:hAnsiTheme="minorHAnsi" w:cstheme="minorHAnsi"/>
                <w:b/>
                <w:noProof/>
                <w:lang w:eastAsia="zh-TW"/>
              </w:rPr>
              <w:t>4</w:t>
            </w:r>
            <w:r>
              <w:rPr>
                <w:rFonts w:asciiTheme="minorHAnsi" w:hAnsiTheme="minorHAnsi" w:cstheme="minorHAnsi" w:hint="eastAsia"/>
                <w:b/>
                <w:noProof/>
                <w:lang w:eastAsia="zh-TW"/>
              </w:rPr>
              <w:t>.</w:t>
            </w:r>
            <w:r w:rsidR="001C33AD">
              <w:rPr>
                <w:rFonts w:asciiTheme="minorHAnsi" w:hAnsiTheme="minorHAnsi" w:cstheme="minorHAnsi"/>
                <w:b/>
                <w:noProof/>
                <w:lang w:eastAsia="zh-TW"/>
              </w:rPr>
              <w:t>03</w:t>
            </w:r>
          </w:p>
        </w:tc>
        <w:tc>
          <w:tcPr>
            <w:tcW w:w="1443" w:type="dxa"/>
            <w:tcBorders>
              <w:top w:val="single" w:sz="8" w:space="0" w:color="auto"/>
            </w:tcBorders>
            <w:vAlign w:val="center"/>
          </w:tcPr>
          <w:p w14:paraId="4BDB7FF4" w14:textId="77777777" w:rsidR="00FF22E9" w:rsidRDefault="00FF22E9" w:rsidP="003E6042">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2020/12/</w:t>
            </w:r>
            <w:r w:rsidR="000D44F9">
              <w:rPr>
                <w:rFonts w:asciiTheme="minorHAnsi" w:hAnsiTheme="minorHAnsi" w:cstheme="minorHAnsi"/>
                <w:b/>
                <w:noProof/>
                <w:lang w:eastAsia="zh-TW"/>
              </w:rPr>
              <w:t>0</w:t>
            </w:r>
            <w:r w:rsidR="003E6042">
              <w:rPr>
                <w:rFonts w:asciiTheme="minorHAnsi" w:hAnsiTheme="minorHAnsi" w:cstheme="minorHAnsi"/>
                <w:b/>
                <w:noProof/>
                <w:lang w:eastAsia="zh-TW"/>
              </w:rPr>
              <w:t>3</w:t>
            </w:r>
          </w:p>
        </w:tc>
        <w:tc>
          <w:tcPr>
            <w:tcW w:w="6487" w:type="dxa"/>
            <w:tcBorders>
              <w:top w:val="single" w:sz="8" w:space="0" w:color="auto"/>
            </w:tcBorders>
            <w:vAlign w:val="center"/>
          </w:tcPr>
          <w:p w14:paraId="3EC88F21" w14:textId="77777777" w:rsidR="00FF22E9" w:rsidRDefault="00FF22E9" w:rsidP="00FF22E9">
            <w:pPr>
              <w:numPr>
                <w:ilvl w:val="0"/>
                <w:numId w:val="71"/>
              </w:numPr>
              <w:spacing w:beforeLines="50" w:before="120" w:afterLines="50" w:line="200" w:lineRule="exact"/>
              <w:ind w:left="692" w:hanging="454"/>
              <w:jc w:val="left"/>
              <w:rPr>
                <w:rFonts w:asciiTheme="minorHAnsi" w:eastAsia="微軟正黑體" w:hAnsiTheme="minorHAnsi" w:cstheme="minorHAnsi"/>
                <w:noProof/>
              </w:rPr>
            </w:pPr>
            <w:r>
              <w:rPr>
                <w:rFonts w:asciiTheme="minorHAnsi" w:eastAsia="微軟正黑體" w:hAnsiTheme="minorHAnsi" w:cstheme="minorHAnsi"/>
                <w:noProof/>
                <w:lang w:eastAsia="zh-TW"/>
              </w:rPr>
              <w:t>Added support</w:t>
            </w:r>
            <w:r>
              <w:rPr>
                <w:rFonts w:asciiTheme="minorHAnsi" w:eastAsia="微軟正黑體" w:hAnsiTheme="minorHAnsi" w:cstheme="minorHAnsi" w:hint="eastAsia"/>
                <w:noProof/>
                <w:lang w:eastAsia="zh-TW"/>
              </w:rPr>
              <w:t>ed</w:t>
            </w:r>
            <w:r w:rsidRPr="00BD75C3">
              <w:rPr>
                <w:rFonts w:asciiTheme="minorHAnsi" w:eastAsia="微軟正黑體" w:hAnsiTheme="minorHAnsi" w:cstheme="minorHAnsi"/>
                <w:noProof/>
                <w:lang w:eastAsia="zh-TW"/>
              </w:rPr>
              <w:t xml:space="preserve"> microcontroller: </w:t>
            </w:r>
          </w:p>
          <w:p w14:paraId="2F27C4E6"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0</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NM1240, M030G, M0A21 and M071 series.</w:t>
            </w:r>
          </w:p>
          <w:p w14:paraId="23B97237"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noProof/>
                <w:lang w:eastAsia="zh-TW"/>
              </w:rPr>
              <w:t>23</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M253, M258 and M2354 series.</w:t>
            </w:r>
          </w:p>
          <w:p w14:paraId="1C5F6679"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NuMicro M</w:t>
            </w:r>
            <w:r>
              <w:rPr>
                <w:rFonts w:asciiTheme="minorHAnsi" w:eastAsia="微軟正黑體" w:hAnsiTheme="minorHAnsi" w:cstheme="minorHAnsi" w:hint="eastAsia"/>
                <w:noProof/>
                <w:lang w:eastAsia="zh-TW"/>
              </w:rPr>
              <w:t>4</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hint="eastAsia"/>
                <w:noProof/>
                <w:lang w:eastAsia="zh-TW"/>
              </w:rPr>
              <w:t xml:space="preserve"> </w:t>
            </w:r>
            <w:r w:rsidRPr="00AA53A0">
              <w:rPr>
                <w:rFonts w:asciiTheme="minorHAnsi" w:eastAsia="微軟正黑體" w:hAnsiTheme="minorHAnsi" w:cstheme="minorHAnsi"/>
                <w:noProof/>
              </w:rPr>
              <w:t>M487KMCAN, M471</w:t>
            </w:r>
            <w:r>
              <w:rPr>
                <w:rFonts w:asciiTheme="minorHAnsi" w:eastAsia="微軟正黑體" w:hAnsiTheme="minorHAnsi" w:cstheme="minorHAnsi" w:hint="eastAsia"/>
                <w:noProof/>
                <w:lang w:eastAsia="zh-TW"/>
              </w:rPr>
              <w:t xml:space="preserve"> </w:t>
            </w:r>
            <w:r>
              <w:rPr>
                <w:rFonts w:asciiTheme="minorHAnsi" w:eastAsia="微軟正黑體" w:hAnsiTheme="minorHAnsi" w:cstheme="minorHAnsi"/>
                <w:noProof/>
                <w:lang w:eastAsia="zh-TW"/>
              </w:rPr>
              <w:t xml:space="preserve">and M479 </w:t>
            </w:r>
            <w:r>
              <w:rPr>
                <w:rFonts w:asciiTheme="minorHAnsi" w:eastAsia="微軟正黑體" w:hAnsiTheme="minorHAnsi" w:cstheme="minorHAnsi" w:hint="eastAsia"/>
                <w:noProof/>
                <w:lang w:eastAsia="zh-TW"/>
              </w:rPr>
              <w:t>series</w:t>
            </w:r>
            <w:r>
              <w:rPr>
                <w:rFonts w:asciiTheme="minorHAnsi" w:eastAsia="微軟正黑體" w:hAnsiTheme="minorHAnsi" w:cstheme="minorHAnsi"/>
                <w:noProof/>
                <w:lang w:eastAsia="zh-TW"/>
              </w:rPr>
              <w:t>.</w:t>
            </w:r>
          </w:p>
          <w:p w14:paraId="12EAF62B" w14:textId="77777777" w:rsidR="00FF22E9" w:rsidRDefault="00FF22E9" w:rsidP="00FF22E9">
            <w:pPr>
              <w:numPr>
                <w:ilvl w:val="0"/>
                <w:numId w:val="72"/>
              </w:numPr>
              <w:spacing w:beforeLines="50" w:before="120" w:afterLines="50" w:line="200" w:lineRule="exact"/>
              <w:jc w:val="left"/>
              <w:rPr>
                <w:rFonts w:asciiTheme="minorHAnsi" w:eastAsia="微軟正黑體" w:hAnsiTheme="minorHAnsi" w:cstheme="minorHAnsi"/>
                <w:noProof/>
                <w:lang w:eastAsia="zh-TW"/>
              </w:rPr>
            </w:pPr>
            <w:r w:rsidRPr="00D711E3">
              <w:rPr>
                <w:rFonts w:asciiTheme="minorHAnsi" w:eastAsia="微軟正黑體" w:hAnsiTheme="minorHAnsi" w:cstheme="minorHAnsi"/>
                <w:noProof/>
                <w:lang w:eastAsia="zh-TW"/>
              </w:rPr>
              <w:t xml:space="preserve">NuMicro </w:t>
            </w:r>
            <w:r>
              <w:rPr>
                <w:rFonts w:asciiTheme="minorHAnsi" w:eastAsia="微軟正黑體" w:hAnsiTheme="minorHAnsi" w:cstheme="minorHAnsi"/>
                <w:noProof/>
                <w:lang w:eastAsia="zh-TW"/>
              </w:rPr>
              <w:t>8051</w:t>
            </w:r>
            <w:r w:rsidRPr="00D711E3">
              <w:rPr>
                <w:rFonts w:asciiTheme="minorHAnsi" w:eastAsia="微軟正黑體" w:hAnsiTheme="minorHAnsi" w:cstheme="minorHAnsi"/>
                <w:noProof/>
                <w:lang w:eastAsia="zh-TW"/>
              </w:rPr>
              <w:t xml:space="preserve"> Family:</w:t>
            </w:r>
            <w:r>
              <w:rPr>
                <w:rFonts w:asciiTheme="minorHAnsi" w:eastAsia="微軟正黑體" w:hAnsiTheme="minorHAnsi" w:cstheme="minorHAnsi"/>
                <w:noProof/>
                <w:lang w:eastAsia="zh-TW"/>
              </w:rPr>
              <w:t xml:space="preserve"> </w:t>
            </w:r>
            <w:r>
              <w:rPr>
                <w:rFonts w:asciiTheme="minorHAnsi" w:eastAsia="微軟正黑體" w:hAnsiTheme="minorHAnsi" w:cstheme="minorHAnsi"/>
                <w:noProof/>
              </w:rPr>
              <w:t>ML56 series.</w:t>
            </w:r>
          </w:p>
          <w:p w14:paraId="5AF28AAA" w14:textId="77777777" w:rsid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rPr>
            </w:pPr>
            <w:r w:rsidRPr="00FF22E9">
              <w:rPr>
                <w:rFonts w:asciiTheme="minorHAnsi" w:eastAsia="微軟正黑體" w:hAnsiTheme="minorHAnsi" w:cstheme="minorHAnsi"/>
                <w:noProof/>
                <w:lang w:eastAsia="zh-TW"/>
              </w:rPr>
              <w:t xml:space="preserve">Added SPI programming </w:t>
            </w:r>
            <w:r w:rsidR="00593A53">
              <w:rPr>
                <w:rFonts w:asciiTheme="minorHAnsi" w:eastAsia="微軟正黑體" w:hAnsiTheme="minorHAnsi" w:cstheme="minorHAnsi"/>
                <w:noProof/>
                <w:lang w:eastAsia="zh-TW"/>
              </w:rPr>
              <w:t>option</w:t>
            </w:r>
            <w:r w:rsidR="00761D6C">
              <w:rPr>
                <w:rFonts w:asciiTheme="minorHAnsi" w:eastAsia="微軟正黑體" w:hAnsiTheme="minorHAnsi" w:cstheme="minorHAnsi"/>
                <w:noProof/>
                <w:lang w:eastAsia="zh-TW"/>
              </w:rPr>
              <w:t>s</w:t>
            </w:r>
            <w:r w:rsidRPr="00FF22E9">
              <w:rPr>
                <w:rFonts w:asciiTheme="minorHAnsi" w:eastAsia="微軟正黑體" w:hAnsiTheme="minorHAnsi" w:cstheme="minorHAnsi"/>
                <w:noProof/>
                <w:lang w:eastAsia="zh-TW"/>
              </w:rPr>
              <w:t>.</w:t>
            </w:r>
            <w:r w:rsidRPr="00BD75C3">
              <w:rPr>
                <w:rFonts w:asciiTheme="minorHAnsi" w:eastAsia="微軟正黑體" w:hAnsiTheme="minorHAnsi" w:cstheme="minorHAnsi"/>
                <w:noProof/>
                <w:lang w:eastAsia="zh-TW"/>
              </w:rPr>
              <w:t xml:space="preserve"> </w:t>
            </w:r>
          </w:p>
          <w:p w14:paraId="25BE7AB2" w14:textId="77777777" w:rsidR="00FF22E9" w:rsidRPr="00FF22E9" w:rsidRDefault="00FF22E9" w:rsidP="00FF22E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FF22E9">
              <w:rPr>
                <w:rFonts w:asciiTheme="minorHAnsi" w:eastAsia="Arial Rounded MT Bold" w:hAnsiTheme="minorHAnsi" w:cstheme="minorHAnsi"/>
                <w:noProof/>
              </w:rPr>
              <w:t>Added command line funct</w:t>
            </w:r>
            <w:r>
              <w:rPr>
                <w:rFonts w:asciiTheme="minorHAnsi" w:eastAsia="Arial Rounded MT Bold" w:hAnsiTheme="minorHAnsi" w:cstheme="minorHAnsi"/>
                <w:noProof/>
              </w:rPr>
              <w:t>ion for HID and UART interfaces</w:t>
            </w:r>
            <w:r w:rsidRPr="005A53DB">
              <w:rPr>
                <w:rFonts w:asciiTheme="minorHAnsi" w:eastAsia="Arial Rounded MT Bold" w:hAnsiTheme="minorHAnsi" w:cstheme="minorHAnsi"/>
                <w:noProof/>
              </w:rPr>
              <w:t>.</w:t>
            </w:r>
          </w:p>
        </w:tc>
      </w:tr>
      <w:tr w:rsidR="00FF22E9" w:rsidRPr="00976194" w14:paraId="4FF7D38D" w14:textId="77777777" w:rsidTr="00872EA0">
        <w:tc>
          <w:tcPr>
            <w:tcW w:w="1417" w:type="dxa"/>
            <w:tcBorders>
              <w:top w:val="single" w:sz="8" w:space="0" w:color="auto"/>
              <w:bottom w:val="single" w:sz="8" w:space="0" w:color="auto"/>
            </w:tcBorders>
            <w:vAlign w:val="center"/>
          </w:tcPr>
          <w:p w14:paraId="1A0BF792" w14:textId="77777777" w:rsidR="00FF22E9" w:rsidRDefault="00FF22E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3.0</w:t>
            </w:r>
            <w:r w:rsidR="008045C9">
              <w:rPr>
                <w:rFonts w:asciiTheme="minorHAnsi" w:hAnsiTheme="minorHAnsi" w:cstheme="minorHAnsi"/>
                <w:b/>
                <w:noProof/>
                <w:lang w:eastAsia="zh-TW"/>
              </w:rPr>
              <w:t>5</w:t>
            </w:r>
          </w:p>
        </w:tc>
        <w:tc>
          <w:tcPr>
            <w:tcW w:w="1443" w:type="dxa"/>
            <w:tcBorders>
              <w:top w:val="single" w:sz="8" w:space="0" w:color="auto"/>
              <w:bottom w:val="single" w:sz="8" w:space="0" w:color="auto"/>
            </w:tcBorders>
            <w:vAlign w:val="center"/>
          </w:tcPr>
          <w:p w14:paraId="58255D60" w14:textId="77777777" w:rsidR="00FF22E9" w:rsidRDefault="00FF22E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w:t>
            </w:r>
            <w:r w:rsidR="008045C9">
              <w:rPr>
                <w:rFonts w:asciiTheme="minorHAnsi" w:hAnsiTheme="minorHAnsi" w:cstheme="minorHAnsi"/>
                <w:b/>
                <w:noProof/>
                <w:lang w:eastAsia="zh-TW"/>
              </w:rPr>
              <w:t>19</w:t>
            </w:r>
            <w:r>
              <w:rPr>
                <w:rFonts w:asciiTheme="minorHAnsi" w:hAnsiTheme="minorHAnsi" w:cstheme="minorHAnsi" w:hint="eastAsia"/>
                <w:b/>
                <w:noProof/>
                <w:lang w:eastAsia="zh-TW"/>
              </w:rPr>
              <w:t>/</w:t>
            </w:r>
            <w:r w:rsidR="008E4D6E">
              <w:rPr>
                <w:rFonts w:asciiTheme="minorHAnsi" w:hAnsiTheme="minorHAnsi" w:cstheme="minorHAnsi"/>
                <w:b/>
                <w:noProof/>
                <w:lang w:eastAsia="zh-TW"/>
              </w:rPr>
              <w:t>10</w:t>
            </w:r>
            <w:r>
              <w:rPr>
                <w:rFonts w:asciiTheme="minorHAnsi" w:hAnsiTheme="minorHAnsi" w:cstheme="minorHAnsi" w:hint="eastAsia"/>
                <w:b/>
                <w:noProof/>
                <w:lang w:eastAsia="zh-TW"/>
              </w:rPr>
              <w:t>/</w:t>
            </w:r>
            <w:r w:rsidR="008E4D6E">
              <w:rPr>
                <w:rFonts w:asciiTheme="minorHAnsi" w:hAnsiTheme="minorHAnsi" w:cstheme="minorHAnsi"/>
                <w:b/>
                <w:noProof/>
                <w:lang w:eastAsia="zh-TW"/>
              </w:rPr>
              <w:t>16</w:t>
            </w:r>
          </w:p>
        </w:tc>
        <w:tc>
          <w:tcPr>
            <w:tcW w:w="6487" w:type="dxa"/>
            <w:tcBorders>
              <w:top w:val="single" w:sz="8" w:space="0" w:color="auto"/>
              <w:bottom w:val="single" w:sz="8" w:space="0" w:color="auto"/>
            </w:tcBorders>
            <w:vAlign w:val="center"/>
          </w:tcPr>
          <w:p w14:paraId="2C7C14B4"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TF5100 for Motor MCU.</w:t>
            </w:r>
          </w:p>
          <w:p w14:paraId="2F32F54A" w14:textId="77777777" w:rsidR="00FF22E9"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lang w:eastAsia="zh-TW"/>
              </w:rPr>
              <w:t>Supported M480LD for NuMicro M4 series.</w:t>
            </w:r>
            <w:r w:rsidR="00FF22E9" w:rsidRPr="00BD75C3">
              <w:rPr>
                <w:rFonts w:asciiTheme="minorHAnsi" w:eastAsia="微軟正黑體" w:hAnsiTheme="minorHAnsi" w:cstheme="minorHAnsi"/>
                <w:noProof/>
                <w:lang w:eastAsia="zh-TW"/>
              </w:rPr>
              <w:t xml:space="preserve"> </w:t>
            </w:r>
          </w:p>
          <w:p w14:paraId="50F8DEB0"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M252 for NuMicro M23 series.</w:t>
            </w:r>
          </w:p>
          <w:p w14:paraId="7683F8B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NUC1311 for NuMicro M0 series.</w:t>
            </w:r>
          </w:p>
          <w:p w14:paraId="3FE9DBE6"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M031G&amp;I for NuMicro M0 series.</w:t>
            </w:r>
          </w:p>
          <w:p w14:paraId="09A5E8CA"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Modified DialogConfiguration_I94000 CONFIG1 reserved bit to 0.</w:t>
            </w:r>
          </w:p>
          <w:p w14:paraId="3CE045E1"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Added lost NUC029NAN flash information in FlashInfo.cpp.</w:t>
            </w:r>
          </w:p>
          <w:p w14:paraId="02E5A0EF"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M261 for NuMicro M23 series.</w:t>
            </w:r>
          </w:p>
          <w:p w14:paraId="3E5B9C48"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Supported Nu-Link2 ISP-Bridge functionality.</w:t>
            </w:r>
          </w:p>
          <w:p w14:paraId="5B875D7C" w14:textId="77777777" w:rsidR="00872EA0" w:rsidRDefault="00872EA0" w:rsidP="00872EA0">
            <w:pPr>
              <w:numPr>
                <w:ilvl w:val="0"/>
                <w:numId w:val="71"/>
              </w:numPr>
              <w:spacing w:beforeLines="50" w:before="120" w:afterLines="50" w:line="200" w:lineRule="exact"/>
              <w:jc w:val="left"/>
              <w:rPr>
                <w:rFonts w:asciiTheme="minorHAnsi" w:eastAsia="微軟正黑體" w:hAnsiTheme="minorHAnsi" w:cstheme="minorHAnsi"/>
                <w:noProof/>
              </w:rPr>
            </w:pPr>
            <w:r w:rsidRPr="00872EA0">
              <w:rPr>
                <w:rFonts w:asciiTheme="minorHAnsi" w:eastAsia="微軟正黑體" w:hAnsiTheme="minorHAnsi" w:cstheme="minorHAnsi"/>
                <w:noProof/>
              </w:rPr>
              <w:t>Updated chip database version from V1.0.0.9 to V1.0.0.35 for NuVoice series.</w:t>
            </w:r>
          </w:p>
          <w:p w14:paraId="731A3B08" w14:textId="77777777" w:rsidR="00872EA0" w:rsidRPr="00D06446" w:rsidRDefault="00872EA0"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rPr>
              <w:t>Removed Visual Studio 2008 ISP project file.</w:t>
            </w:r>
          </w:p>
          <w:p w14:paraId="50578BB4" w14:textId="77777777" w:rsidR="00872EA0" w:rsidRPr="00872EA0" w:rsidRDefault="00872EA0" w:rsidP="00872EA0">
            <w:pPr>
              <w:spacing w:beforeLines="50" w:before="120" w:afterLines="50" w:line="200" w:lineRule="exact"/>
              <w:ind w:left="240"/>
              <w:jc w:val="left"/>
              <w:rPr>
                <w:rFonts w:asciiTheme="minorHAnsi" w:eastAsia="微軟正黑體" w:hAnsiTheme="minorHAnsi" w:cstheme="minorHAnsi"/>
                <w:noProof/>
                <w:lang w:eastAsia="zh-TW"/>
              </w:rPr>
            </w:pPr>
            <w:r w:rsidRPr="00872EA0">
              <w:rPr>
                <w:rFonts w:asciiTheme="minorHAnsi" w:eastAsia="微軟正黑體" w:hAnsiTheme="minorHAnsi" w:cstheme="minorHAnsi"/>
                <w:noProof/>
                <w:lang w:eastAsia="zh-TW"/>
              </w:rPr>
              <w:t>The ISPTool samples repository is available on GitLab.</w:t>
            </w:r>
          </w:p>
          <w:p w14:paraId="49976483" w14:textId="77777777" w:rsidR="000D44F9" w:rsidRDefault="000D44F9" w:rsidP="000D44F9">
            <w:pPr>
              <w:spacing w:beforeLines="50" w:before="120" w:afterLines="50" w:line="200" w:lineRule="exact"/>
              <w:ind w:left="240"/>
              <w:jc w:val="left"/>
              <w:rPr>
                <w:rFonts w:asciiTheme="minorHAnsi" w:eastAsia="微軟正黑體" w:hAnsiTheme="minorHAnsi" w:cstheme="minorHAnsi"/>
                <w:noProof/>
                <w:lang w:eastAsia="zh-TW"/>
              </w:rPr>
            </w:pPr>
            <w:hyperlink r:id="rId12" w:history="1">
              <w:r w:rsidRPr="009C7F78">
                <w:rPr>
                  <w:rStyle w:val="Hyperlink"/>
                  <w:rFonts w:asciiTheme="minorHAnsi" w:eastAsia="微軟正黑體" w:hAnsiTheme="minorHAnsi" w:cstheme="minorHAnsi"/>
                  <w:noProof/>
                  <w:lang w:eastAsia="zh-TW"/>
                </w:rPr>
                <w:t>https://gitlab.com/OpenNuvoton/nuvoton-tools/ISPTool</w:t>
              </w:r>
            </w:hyperlink>
          </w:p>
        </w:tc>
      </w:tr>
      <w:tr w:rsidR="00872EA0" w:rsidRPr="00976194" w14:paraId="2125BFAA" w14:textId="77777777" w:rsidTr="000D44F9">
        <w:tc>
          <w:tcPr>
            <w:tcW w:w="1417" w:type="dxa"/>
            <w:tcBorders>
              <w:top w:val="single" w:sz="8" w:space="0" w:color="auto"/>
              <w:bottom w:val="single" w:sz="8" w:space="0" w:color="auto"/>
            </w:tcBorders>
            <w:vAlign w:val="center"/>
          </w:tcPr>
          <w:p w14:paraId="717B9984" w14:textId="77777777" w:rsidR="00872EA0"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2.06</w:t>
            </w:r>
          </w:p>
        </w:tc>
        <w:tc>
          <w:tcPr>
            <w:tcW w:w="1443" w:type="dxa"/>
            <w:tcBorders>
              <w:top w:val="single" w:sz="8" w:space="0" w:color="auto"/>
              <w:bottom w:val="single" w:sz="8" w:space="0" w:color="auto"/>
            </w:tcBorders>
            <w:vAlign w:val="center"/>
          </w:tcPr>
          <w:p w14:paraId="2DBD603B" w14:textId="77777777" w:rsidR="00872EA0"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2019/03/13</w:t>
            </w:r>
          </w:p>
        </w:tc>
        <w:tc>
          <w:tcPr>
            <w:tcW w:w="6487" w:type="dxa"/>
            <w:tcBorders>
              <w:top w:val="single" w:sz="8" w:space="0" w:color="auto"/>
              <w:bottom w:val="single" w:sz="8" w:space="0" w:color="auto"/>
            </w:tcBorders>
            <w:vAlign w:val="center"/>
          </w:tcPr>
          <w:p w14:paraId="552173E6"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NM1230 series.</w:t>
            </w:r>
          </w:p>
          <w:p w14:paraId="7F682ECB"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NUC029xGE series.</w:t>
            </w:r>
          </w:p>
          <w:p w14:paraId="5AD825B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M031 series.</w:t>
            </w:r>
          </w:p>
          <w:p w14:paraId="312AF28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ML51 series.</w:t>
            </w:r>
          </w:p>
          <w:p w14:paraId="57A82A12"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NUC1261 series.</w:t>
            </w:r>
          </w:p>
          <w:p w14:paraId="6962D15F" w14:textId="77777777" w:rsidR="000D44F9" w:rsidRPr="000D44F9"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support for MS51 series.</w:t>
            </w:r>
          </w:p>
          <w:p w14:paraId="0F072BBE" w14:textId="77777777" w:rsidR="00872EA0" w:rsidRPr="00872EA0" w:rsidRDefault="000D44F9" w:rsidP="000D44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D44F9">
              <w:rPr>
                <w:rFonts w:asciiTheme="minorHAnsi" w:eastAsia="微軟正黑體" w:hAnsiTheme="minorHAnsi" w:cstheme="minorHAnsi"/>
                <w:noProof/>
                <w:lang w:eastAsia="zh-TW"/>
              </w:rPr>
              <w:t>Added 8051-1T series ISP sample codes.</w:t>
            </w:r>
          </w:p>
        </w:tc>
      </w:tr>
      <w:tr w:rsidR="000D44F9" w:rsidRPr="00976194" w14:paraId="7AE9A391" w14:textId="77777777" w:rsidTr="00D06446">
        <w:tc>
          <w:tcPr>
            <w:tcW w:w="1417" w:type="dxa"/>
            <w:tcBorders>
              <w:top w:val="single" w:sz="8" w:space="0" w:color="auto"/>
              <w:bottom w:val="single" w:sz="8" w:space="0" w:color="auto"/>
            </w:tcBorders>
            <w:vAlign w:val="center"/>
          </w:tcPr>
          <w:p w14:paraId="4036939B" w14:textId="77777777" w:rsidR="000D44F9" w:rsidRDefault="000D44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2.05</w:t>
            </w:r>
          </w:p>
        </w:tc>
        <w:tc>
          <w:tcPr>
            <w:tcW w:w="1443" w:type="dxa"/>
            <w:tcBorders>
              <w:top w:val="single" w:sz="8" w:space="0" w:color="auto"/>
              <w:bottom w:val="single" w:sz="8" w:space="0" w:color="auto"/>
            </w:tcBorders>
            <w:vAlign w:val="center"/>
          </w:tcPr>
          <w:p w14:paraId="08C979A7" w14:textId="77777777" w:rsidR="000D44F9" w:rsidRDefault="000D44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2018/09/05</w:t>
            </w:r>
          </w:p>
        </w:tc>
        <w:tc>
          <w:tcPr>
            <w:tcW w:w="6487" w:type="dxa"/>
            <w:tcBorders>
              <w:top w:val="single" w:sz="8" w:space="0" w:color="auto"/>
              <w:bottom w:val="single" w:sz="8" w:space="0" w:color="auto"/>
            </w:tcBorders>
            <w:vAlign w:val="center"/>
          </w:tcPr>
          <w:p w14:paraId="344CB51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M4521 series.</w:t>
            </w:r>
          </w:p>
          <w:p w14:paraId="7DCB05E5"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M480 USBD High-Speed ISP Sample.</w:t>
            </w:r>
          </w:p>
          <w:p w14:paraId="70AE0F49"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NUC2201 series.</w:t>
            </w:r>
          </w:p>
          <w:p w14:paraId="608D4F57"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NUC029xDE series.</w:t>
            </w:r>
          </w:p>
          <w:p w14:paraId="2829A52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NUC029xEE series.</w:t>
            </w:r>
          </w:p>
          <w:p w14:paraId="60B0CBB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Removed entry pin restriction for ISP_USCI_UART samples. (NM1120 and Mini57)</w:t>
            </w:r>
          </w:p>
          <w:p w14:paraId="7984E8F3" w14:textId="77777777" w:rsidR="000D44F9" w:rsidRPr="000D44F9"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M2351 series.</w:t>
            </w:r>
          </w:p>
        </w:tc>
      </w:tr>
      <w:tr w:rsidR="00D06446" w:rsidRPr="00976194" w14:paraId="19D8EC21" w14:textId="77777777" w:rsidTr="00D06446">
        <w:tc>
          <w:tcPr>
            <w:tcW w:w="1417" w:type="dxa"/>
            <w:tcBorders>
              <w:top w:val="single" w:sz="8" w:space="0" w:color="auto"/>
              <w:bottom w:val="single" w:sz="8" w:space="0" w:color="auto"/>
            </w:tcBorders>
            <w:vAlign w:val="center"/>
          </w:tcPr>
          <w:p w14:paraId="7034E417"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2.04</w:t>
            </w:r>
          </w:p>
        </w:tc>
        <w:tc>
          <w:tcPr>
            <w:tcW w:w="1443" w:type="dxa"/>
            <w:tcBorders>
              <w:top w:val="single" w:sz="8" w:space="0" w:color="auto"/>
              <w:bottom w:val="single" w:sz="8" w:space="0" w:color="auto"/>
            </w:tcBorders>
            <w:vAlign w:val="center"/>
          </w:tcPr>
          <w:p w14:paraId="381F2E48"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2018/03/29</w:t>
            </w:r>
          </w:p>
        </w:tc>
        <w:tc>
          <w:tcPr>
            <w:tcW w:w="6487" w:type="dxa"/>
            <w:tcBorders>
              <w:top w:val="single" w:sz="8" w:space="0" w:color="auto"/>
              <w:bottom w:val="single" w:sz="8" w:space="0" w:color="auto"/>
            </w:tcBorders>
            <w:vAlign w:val="center"/>
          </w:tcPr>
          <w:p w14:paraId="1F3F579A"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M480 series.</w:t>
            </w:r>
          </w:p>
          <w:p w14:paraId="5C10617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NUC123 external clock bring up issue.</w:t>
            </w:r>
          </w:p>
          <w:p w14:paraId="7B773C9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Mini58 reset failed issue caused by external clock stable bit.</w:t>
            </w:r>
          </w:p>
          <w:p w14:paraId="285C2F18"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Supplied Visual Studio 2008 ISP project.</w:t>
            </w:r>
          </w:p>
          <w:p w14:paraId="73877512"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User Configuration Options for Nano100AN, Nano103, NUC123 and M051 series.</w:t>
            </w:r>
          </w:p>
          <w:p w14:paraId="2EA32D1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reset and run code in APROM.</w:t>
            </w:r>
          </w:p>
          <w:p w14:paraId="4504FD5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NUC100BSP and NUC200BSP to fix USBD driver Zero Flag issue.</w:t>
            </w:r>
          </w:p>
          <w:p w14:paraId="6B786286"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NuVoice chips include I91000, I91200, I94100, ISD9100 and N575 series.</w:t>
            </w:r>
          </w:p>
          <w:p w14:paraId="0468A00D" w14:textId="77777777" w:rsid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NM1200_NM1100 series.</w:t>
            </w:r>
          </w:p>
          <w:p w14:paraId="3CD0BF75"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The ISPTool samples repository is available on GitHub and GITEE.</w:t>
            </w:r>
          </w:p>
          <w:p w14:paraId="2F4DAFD7"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Please check the following link to get the latest update.</w:t>
            </w:r>
          </w:p>
          <w:p w14:paraId="525F97C2" w14:textId="77777777" w:rsid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3" w:history="1">
              <w:r w:rsidRPr="009C7F78">
                <w:rPr>
                  <w:rStyle w:val="Hyperlink"/>
                  <w:rFonts w:asciiTheme="minorHAnsi" w:eastAsia="微軟正黑體" w:hAnsiTheme="minorHAnsi" w:cstheme="minorHAnsi"/>
                  <w:noProof/>
                  <w:lang w:eastAsia="zh-TW"/>
                </w:rPr>
                <w:t>https://github.com/OpenNuvoton/ISPTool</w:t>
              </w:r>
            </w:hyperlink>
          </w:p>
          <w:p w14:paraId="384DC059" w14:textId="77777777" w:rsidR="00D06446" w:rsidRPr="00D06446" w:rsidRDefault="00D06446" w:rsidP="00D06446">
            <w:pPr>
              <w:spacing w:beforeLines="50" w:before="120" w:afterLines="50" w:line="200" w:lineRule="exact"/>
              <w:jc w:val="left"/>
              <w:rPr>
                <w:rFonts w:asciiTheme="minorHAnsi" w:eastAsia="微軟正黑體" w:hAnsiTheme="minorHAnsi" w:cstheme="minorHAnsi"/>
                <w:noProof/>
                <w:lang w:eastAsia="zh-TW"/>
              </w:rPr>
            </w:pPr>
            <w:hyperlink r:id="rId14" w:history="1">
              <w:r w:rsidRPr="009C7F78">
                <w:rPr>
                  <w:rStyle w:val="Hyperlink"/>
                  <w:rFonts w:asciiTheme="minorHAnsi" w:eastAsia="微軟正黑體" w:hAnsiTheme="minorHAnsi" w:cstheme="minorHAnsi"/>
                  <w:noProof/>
                  <w:lang w:eastAsia="zh-TW"/>
                </w:rPr>
                <w:t>https://gitee.com/OpenNuvoton/ISPTool</w:t>
              </w:r>
            </w:hyperlink>
          </w:p>
        </w:tc>
      </w:tr>
      <w:tr w:rsidR="00D06446" w:rsidRPr="00976194" w14:paraId="2BE2CA8E" w14:textId="77777777" w:rsidTr="00D06446">
        <w:tc>
          <w:tcPr>
            <w:tcW w:w="1417" w:type="dxa"/>
            <w:tcBorders>
              <w:top w:val="single" w:sz="8" w:space="0" w:color="auto"/>
              <w:bottom w:val="single" w:sz="8" w:space="0" w:color="auto"/>
            </w:tcBorders>
            <w:vAlign w:val="center"/>
          </w:tcPr>
          <w:p w14:paraId="31E760A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2.03</w:t>
            </w:r>
          </w:p>
        </w:tc>
        <w:tc>
          <w:tcPr>
            <w:tcW w:w="1443" w:type="dxa"/>
            <w:tcBorders>
              <w:top w:val="single" w:sz="8" w:space="0" w:color="auto"/>
              <w:bottom w:val="single" w:sz="8" w:space="0" w:color="auto"/>
            </w:tcBorders>
            <w:vAlign w:val="center"/>
          </w:tcPr>
          <w:p w14:paraId="14734554"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2017/06/21</w:t>
            </w:r>
          </w:p>
        </w:tc>
        <w:tc>
          <w:tcPr>
            <w:tcW w:w="6487" w:type="dxa"/>
            <w:tcBorders>
              <w:top w:val="single" w:sz="8" w:space="0" w:color="auto"/>
              <w:bottom w:val="single" w:sz="8" w:space="0" w:color="auto"/>
            </w:tcBorders>
            <w:vAlign w:val="center"/>
          </w:tcPr>
          <w:p w14:paraId="2537618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Mini51BSP, Mini55BSP, Mini58BSP, Nano100A_BSP, Nano100B_BSP, Nano103BSP and NUC472_442BSP drivers to fix known issues.</w:t>
            </w:r>
          </w:p>
          <w:p w14:paraId="58A4A8B1"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M0564, NUC126 and NUC121 series.</w:t>
            </w:r>
          </w:p>
          <w:p w14:paraId="3FE880C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backward capability for legacy ISP firmware.</w:t>
            </w:r>
          </w:p>
          <w:p w14:paraId="55A1B43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NUC505 IAP function in MTP mode.</w:t>
            </w:r>
          </w:p>
          <w:p w14:paraId="378AFB2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an option to specify Data Flash address for 8051 1T series.</w:t>
            </w:r>
          </w:p>
          <w:p w14:paraId="69D27703"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the USB surprise removal issue.</w:t>
            </w:r>
          </w:p>
          <w:p w14:paraId="4A2C987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Added support for Mini57 and Nano102_112 series.</w:t>
            </w:r>
          </w:p>
        </w:tc>
      </w:tr>
      <w:tr w:rsidR="00D06446" w:rsidRPr="00976194" w14:paraId="130B88F5" w14:textId="77777777" w:rsidTr="00BE35F9">
        <w:tc>
          <w:tcPr>
            <w:tcW w:w="1417" w:type="dxa"/>
            <w:tcBorders>
              <w:top w:val="single" w:sz="8" w:space="0" w:color="auto"/>
              <w:bottom w:val="single" w:sz="8" w:space="0" w:color="auto"/>
            </w:tcBorders>
            <w:vAlign w:val="center"/>
          </w:tcPr>
          <w:p w14:paraId="36816694" w14:textId="77777777" w:rsidR="00D06446" w:rsidRDefault="00D06446"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2.00</w:t>
            </w:r>
          </w:p>
        </w:tc>
        <w:tc>
          <w:tcPr>
            <w:tcW w:w="1443" w:type="dxa"/>
            <w:tcBorders>
              <w:top w:val="single" w:sz="8" w:space="0" w:color="auto"/>
              <w:bottom w:val="single" w:sz="8" w:space="0" w:color="auto"/>
            </w:tcBorders>
            <w:vAlign w:val="center"/>
          </w:tcPr>
          <w:p w14:paraId="1D491010" w14:textId="77777777" w:rsidR="00D06446" w:rsidRDefault="00D06446"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2016/</w:t>
            </w:r>
            <w:r>
              <w:rPr>
                <w:rFonts w:asciiTheme="minorHAnsi" w:hAnsiTheme="minorHAnsi" w:cstheme="minorHAnsi"/>
                <w:b/>
                <w:noProof/>
                <w:lang w:eastAsia="zh-TW"/>
              </w:rPr>
              <w:t>09/01</w:t>
            </w:r>
          </w:p>
        </w:tc>
        <w:tc>
          <w:tcPr>
            <w:tcW w:w="6487" w:type="dxa"/>
            <w:tcBorders>
              <w:top w:val="single" w:sz="8" w:space="0" w:color="auto"/>
              <w:bottom w:val="single" w:sz="8" w:space="0" w:color="auto"/>
            </w:tcBorders>
            <w:vAlign w:val="center"/>
          </w:tcPr>
          <w:p w14:paraId="16F9F68E"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Updated all BSP versions to fix known issue.</w:t>
            </w:r>
          </w:p>
          <w:p w14:paraId="0E7456AB"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Data Flash programming error for all series.</w:t>
            </w:r>
          </w:p>
          <w:p w14:paraId="202D90A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Fixed bug in CONFIG programming for NUC472_442 series.</w:t>
            </w:r>
          </w:p>
          <w:p w14:paraId="0F120DF0"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Changed USB PID to 0x3F00.</w:t>
            </w:r>
          </w:p>
          <w:p w14:paraId="42AD726D" w14:textId="77777777" w:rsidR="00D06446" w:rsidRPr="00D06446" w:rsidRDefault="00D06446" w:rsidP="00D06446">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D06446">
              <w:rPr>
                <w:rFonts w:asciiTheme="minorHAnsi" w:eastAsia="微軟正黑體" w:hAnsiTheme="minorHAnsi" w:cstheme="minorHAnsi"/>
                <w:noProof/>
                <w:lang w:eastAsia="zh-TW"/>
              </w:rPr>
              <w:t>Supported all M0, M4 and 8051-1T series in ISP Tool.</w:t>
            </w:r>
          </w:p>
        </w:tc>
      </w:tr>
      <w:tr w:rsidR="00BE35F9" w:rsidRPr="00976194" w14:paraId="646B6EBD" w14:textId="77777777" w:rsidTr="000F106A">
        <w:tc>
          <w:tcPr>
            <w:tcW w:w="1417" w:type="dxa"/>
            <w:tcBorders>
              <w:top w:val="single" w:sz="8" w:space="0" w:color="auto"/>
              <w:bottom w:val="single" w:sz="8" w:space="0" w:color="auto"/>
            </w:tcBorders>
            <w:vAlign w:val="center"/>
          </w:tcPr>
          <w:p w14:paraId="3C91CBD0" w14:textId="77777777" w:rsidR="00BE35F9" w:rsidRDefault="00BE35F9"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1.47</w:t>
            </w:r>
          </w:p>
        </w:tc>
        <w:tc>
          <w:tcPr>
            <w:tcW w:w="1443" w:type="dxa"/>
            <w:tcBorders>
              <w:top w:val="single" w:sz="8" w:space="0" w:color="auto"/>
              <w:bottom w:val="single" w:sz="8" w:space="0" w:color="auto"/>
            </w:tcBorders>
            <w:vAlign w:val="center"/>
          </w:tcPr>
          <w:p w14:paraId="4044B5DE" w14:textId="77777777" w:rsidR="00BE35F9" w:rsidRDefault="00BE35F9"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2015/07/28</w:t>
            </w:r>
          </w:p>
        </w:tc>
        <w:tc>
          <w:tcPr>
            <w:tcW w:w="6487" w:type="dxa"/>
            <w:tcBorders>
              <w:top w:val="single" w:sz="8" w:space="0" w:color="auto"/>
              <w:bottom w:val="single" w:sz="8" w:space="0" w:color="auto"/>
            </w:tcBorders>
            <w:vAlign w:val="center"/>
          </w:tcPr>
          <w:p w14:paraId="2701CE2E"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PC tool and Firmware source code in “(1) Application Program” and “(2) Nuvoton Standard ISP Code” folder.</w:t>
            </w:r>
          </w:p>
          <w:p w14:paraId="0B4F8DF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M0519, NM1500, NM1200, Mini58 and NUC123AE series.</w:t>
            </w:r>
          </w:p>
          <w:p w14:paraId="0605C24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IAP function (non-FMC type of ISP).</w:t>
            </w:r>
          </w:p>
          <w:p w14:paraId="25FAE234"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Updated NUC029xAN firmware to use internal clock.</w:t>
            </w:r>
          </w:p>
          <w:p w14:paraId="24C4B883"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firmware bug “jumping to APROM failed when ISP time-out happened” in NUC472 and ISD9100 series. </w:t>
            </w:r>
          </w:p>
          <w:p w14:paraId="29E74857"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 xml:space="preserve">Fixed the bug in ISP PC tool for incorrect NUC120LC1DN flash size. </w:t>
            </w:r>
          </w:p>
          <w:p w14:paraId="28CF07C6" w14:textId="77777777" w:rsidR="00BE35F9" w:rsidRPr="00BE35F9"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NUC505 I2C Master and I2C Slave ISP firmware.</w:t>
            </w:r>
          </w:p>
          <w:p w14:paraId="296A0C6D" w14:textId="77777777" w:rsidR="00BE35F9" w:rsidRPr="00D06446" w:rsidRDefault="00BE35F9" w:rsidP="00BE35F9">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BE35F9">
              <w:rPr>
                <w:rFonts w:asciiTheme="minorHAnsi" w:eastAsia="微軟正黑體" w:hAnsiTheme="minorHAnsi" w:cstheme="minorHAnsi"/>
                <w:noProof/>
                <w:lang w:eastAsia="zh-TW"/>
              </w:rPr>
              <w:t>Supported NUC029xAN UART Master ISP firmware.</w:t>
            </w:r>
          </w:p>
        </w:tc>
      </w:tr>
      <w:tr w:rsidR="000F106A" w:rsidRPr="00976194" w14:paraId="34743287" w14:textId="77777777" w:rsidTr="000F106A">
        <w:tc>
          <w:tcPr>
            <w:tcW w:w="1417" w:type="dxa"/>
            <w:tcBorders>
              <w:top w:val="single" w:sz="8" w:space="0" w:color="auto"/>
              <w:bottom w:val="single" w:sz="8" w:space="0" w:color="auto"/>
            </w:tcBorders>
            <w:vAlign w:val="center"/>
          </w:tcPr>
          <w:p w14:paraId="08842AE5"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1.46</w:t>
            </w:r>
          </w:p>
        </w:tc>
        <w:tc>
          <w:tcPr>
            <w:tcW w:w="1443" w:type="dxa"/>
            <w:tcBorders>
              <w:top w:val="single" w:sz="8" w:space="0" w:color="auto"/>
              <w:bottom w:val="single" w:sz="8" w:space="0" w:color="auto"/>
            </w:tcBorders>
            <w:vAlign w:val="center"/>
          </w:tcPr>
          <w:p w14:paraId="516E4BB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2014/11/28</w:t>
            </w:r>
          </w:p>
        </w:tc>
        <w:tc>
          <w:tcPr>
            <w:tcW w:w="6487" w:type="dxa"/>
            <w:tcBorders>
              <w:top w:val="single" w:sz="8" w:space="0" w:color="auto"/>
              <w:bottom w:val="single" w:sz="8" w:space="0" w:color="auto"/>
            </w:tcBorders>
            <w:vAlign w:val="center"/>
          </w:tcPr>
          <w:p w14:paraId="0F5A772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NUC472 ISP connected via Ethernet interface.</w:t>
            </w:r>
          </w:p>
          <w:p w14:paraId="1C98FED0" w14:textId="77777777" w:rsidR="000F106A" w:rsidRPr="00BE35F9"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Mini51X, ISD9100, M45xD and M45xC series.</w:t>
            </w:r>
          </w:p>
        </w:tc>
      </w:tr>
      <w:tr w:rsidR="000F106A" w:rsidRPr="00976194" w14:paraId="6D650047" w14:textId="77777777" w:rsidTr="000F106A">
        <w:tc>
          <w:tcPr>
            <w:tcW w:w="1417" w:type="dxa"/>
            <w:tcBorders>
              <w:top w:val="single" w:sz="8" w:space="0" w:color="auto"/>
              <w:bottom w:val="single" w:sz="8" w:space="0" w:color="auto"/>
            </w:tcBorders>
            <w:vAlign w:val="center"/>
          </w:tcPr>
          <w:p w14:paraId="68C32B06"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1.45.1</w:t>
            </w:r>
          </w:p>
        </w:tc>
        <w:tc>
          <w:tcPr>
            <w:tcW w:w="1443" w:type="dxa"/>
            <w:tcBorders>
              <w:top w:val="single" w:sz="8" w:space="0" w:color="auto"/>
              <w:bottom w:val="single" w:sz="8" w:space="0" w:color="auto"/>
            </w:tcBorders>
            <w:vAlign w:val="center"/>
          </w:tcPr>
          <w:p w14:paraId="2256780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2014/07/31</w:t>
            </w:r>
          </w:p>
        </w:tc>
        <w:tc>
          <w:tcPr>
            <w:tcW w:w="6487" w:type="dxa"/>
            <w:tcBorders>
              <w:top w:val="single" w:sz="8" w:space="0" w:color="auto"/>
              <w:bottom w:val="single" w:sz="8" w:space="0" w:color="auto"/>
            </w:tcBorders>
            <w:vAlign w:val="center"/>
          </w:tcPr>
          <w:p w14:paraId="6A4829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NUC131 and M0518 series.</w:t>
            </w:r>
          </w:p>
        </w:tc>
      </w:tr>
      <w:tr w:rsidR="000F106A" w:rsidRPr="00976194" w14:paraId="60BB3DC8" w14:textId="77777777" w:rsidTr="000F106A">
        <w:tc>
          <w:tcPr>
            <w:tcW w:w="1417" w:type="dxa"/>
            <w:tcBorders>
              <w:top w:val="single" w:sz="8" w:space="0" w:color="auto"/>
              <w:bottom w:val="single" w:sz="8" w:space="0" w:color="auto"/>
            </w:tcBorders>
            <w:vAlign w:val="center"/>
          </w:tcPr>
          <w:p w14:paraId="56C8A26C"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1.45</w:t>
            </w:r>
          </w:p>
        </w:tc>
        <w:tc>
          <w:tcPr>
            <w:tcW w:w="1443" w:type="dxa"/>
            <w:tcBorders>
              <w:top w:val="single" w:sz="8" w:space="0" w:color="auto"/>
              <w:bottom w:val="single" w:sz="8" w:space="0" w:color="auto"/>
            </w:tcBorders>
            <w:vAlign w:val="center"/>
          </w:tcPr>
          <w:p w14:paraId="6A0BE22C"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2014/06/10</w:t>
            </w:r>
          </w:p>
        </w:tc>
        <w:tc>
          <w:tcPr>
            <w:tcW w:w="6487" w:type="dxa"/>
            <w:tcBorders>
              <w:top w:val="single" w:sz="8" w:space="0" w:color="auto"/>
              <w:bottom w:val="single" w:sz="8" w:space="0" w:color="auto"/>
            </w:tcBorders>
            <w:vAlign w:val="center"/>
          </w:tcPr>
          <w:p w14:paraId="64F0A32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M451 Series and NUC029 support.</w:t>
            </w:r>
          </w:p>
          <w:p w14:paraId="7EAEE71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form of the hardware connection for COM port or USB interface.</w:t>
            </w:r>
          </w:p>
          <w:p w14:paraId="16E4C08A"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description for Hardware Connection for ‘ISP through COM Port or USB’.</w:t>
            </w:r>
          </w:p>
        </w:tc>
      </w:tr>
      <w:tr w:rsidR="000F106A" w:rsidRPr="00976194" w14:paraId="03C40B85" w14:textId="77777777" w:rsidTr="000F106A">
        <w:tc>
          <w:tcPr>
            <w:tcW w:w="1417" w:type="dxa"/>
            <w:tcBorders>
              <w:top w:val="single" w:sz="8" w:space="0" w:color="auto"/>
              <w:bottom w:val="single" w:sz="8" w:space="0" w:color="auto"/>
            </w:tcBorders>
            <w:vAlign w:val="center"/>
          </w:tcPr>
          <w:p w14:paraId="0A3DFEB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1.44</w:t>
            </w:r>
          </w:p>
        </w:tc>
        <w:tc>
          <w:tcPr>
            <w:tcW w:w="1443" w:type="dxa"/>
            <w:tcBorders>
              <w:top w:val="single" w:sz="8" w:space="0" w:color="auto"/>
              <w:bottom w:val="single" w:sz="8" w:space="0" w:color="auto"/>
            </w:tcBorders>
            <w:vAlign w:val="center"/>
          </w:tcPr>
          <w:p w14:paraId="0761A34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2014/01/20</w:t>
            </w:r>
          </w:p>
        </w:tc>
        <w:tc>
          <w:tcPr>
            <w:tcW w:w="6487" w:type="dxa"/>
            <w:tcBorders>
              <w:top w:val="single" w:sz="8" w:space="0" w:color="auto"/>
              <w:bottom w:val="single" w:sz="8" w:space="0" w:color="auto"/>
            </w:tcBorders>
            <w:vAlign w:val="center"/>
          </w:tcPr>
          <w:p w14:paraId="47C08FE3"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Mini51BN, MINI51DE, M051CN, M051DE, NUC200, and Nano112 support.</w:t>
            </w:r>
          </w:p>
          <w:p w14:paraId="415CD5CD"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the User Configuration form for M051AN/BN, M051CN/DE, MINI51AN, MINI51BN, MINI51DE, Nano100, Nano112, NUC100, NUC122, NUC123, and NUC200 series.</w:t>
            </w:r>
          </w:p>
          <w:p w14:paraId="2182E74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the project file format to include APROM and Data Flash images file body, not only file path. </w:t>
            </w:r>
          </w:p>
          <w:p w14:paraId="35EE4A8F"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Removed “Erase Flag”, which causes Data Flash be erased. Also, updated all ISP firmware to version 2.4.</w:t>
            </w:r>
          </w:p>
          <w:p w14:paraId="11AF0E4B"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Provided Nano112 ISP firmware.</w:t>
            </w:r>
          </w:p>
        </w:tc>
      </w:tr>
      <w:tr w:rsidR="000F106A" w:rsidRPr="00976194" w14:paraId="45E81259" w14:textId="77777777" w:rsidTr="000F106A">
        <w:tc>
          <w:tcPr>
            <w:tcW w:w="1417" w:type="dxa"/>
            <w:tcBorders>
              <w:top w:val="single" w:sz="8" w:space="0" w:color="auto"/>
              <w:bottom w:val="single" w:sz="8" w:space="0" w:color="auto"/>
            </w:tcBorders>
            <w:vAlign w:val="center"/>
          </w:tcPr>
          <w:p w14:paraId="12FAB09B"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1.42.1</w:t>
            </w:r>
          </w:p>
        </w:tc>
        <w:tc>
          <w:tcPr>
            <w:tcW w:w="1443" w:type="dxa"/>
            <w:tcBorders>
              <w:top w:val="single" w:sz="8" w:space="0" w:color="auto"/>
              <w:bottom w:val="single" w:sz="8" w:space="0" w:color="auto"/>
            </w:tcBorders>
            <w:vAlign w:val="center"/>
          </w:tcPr>
          <w:p w14:paraId="3655E22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2012/08/28</w:t>
            </w:r>
          </w:p>
        </w:tc>
        <w:tc>
          <w:tcPr>
            <w:tcW w:w="6487" w:type="dxa"/>
            <w:tcBorders>
              <w:top w:val="single" w:sz="8" w:space="0" w:color="auto"/>
              <w:bottom w:val="single" w:sz="8" w:space="0" w:color="auto"/>
            </w:tcBorders>
            <w:vAlign w:val="center"/>
          </w:tcPr>
          <w:p w14:paraId="17D0F23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NUC123 support.</w:t>
            </w:r>
          </w:p>
        </w:tc>
      </w:tr>
      <w:tr w:rsidR="000F106A" w:rsidRPr="00976194" w14:paraId="068C69C8" w14:textId="77777777" w:rsidTr="000F106A">
        <w:tc>
          <w:tcPr>
            <w:tcW w:w="1417" w:type="dxa"/>
            <w:tcBorders>
              <w:top w:val="single" w:sz="8" w:space="0" w:color="auto"/>
              <w:bottom w:val="single" w:sz="8" w:space="0" w:color="auto"/>
            </w:tcBorders>
            <w:vAlign w:val="center"/>
          </w:tcPr>
          <w:p w14:paraId="7314C44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1.41.3</w:t>
            </w:r>
          </w:p>
        </w:tc>
        <w:tc>
          <w:tcPr>
            <w:tcW w:w="1443" w:type="dxa"/>
            <w:tcBorders>
              <w:top w:val="single" w:sz="8" w:space="0" w:color="auto"/>
              <w:bottom w:val="single" w:sz="8" w:space="0" w:color="auto"/>
            </w:tcBorders>
            <w:vAlign w:val="center"/>
          </w:tcPr>
          <w:p w14:paraId="7EBB0A3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2011/11/17</w:t>
            </w:r>
          </w:p>
        </w:tc>
        <w:tc>
          <w:tcPr>
            <w:tcW w:w="6487" w:type="dxa"/>
            <w:tcBorders>
              <w:top w:val="single" w:sz="8" w:space="0" w:color="auto"/>
              <w:bottom w:val="single" w:sz="8" w:space="0" w:color="auto"/>
            </w:tcBorders>
            <w:vAlign w:val="center"/>
          </w:tcPr>
          <w:p w14:paraId="68830CBC"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Modified Data Flash base address error for Nano100 and Mini51 series.</w:t>
            </w:r>
          </w:p>
        </w:tc>
      </w:tr>
      <w:tr w:rsidR="000F106A" w:rsidRPr="00976194" w14:paraId="3662520F" w14:textId="77777777" w:rsidTr="000F106A">
        <w:tc>
          <w:tcPr>
            <w:tcW w:w="1417" w:type="dxa"/>
            <w:tcBorders>
              <w:top w:val="single" w:sz="8" w:space="0" w:color="auto"/>
              <w:bottom w:val="single" w:sz="8" w:space="0" w:color="auto"/>
            </w:tcBorders>
            <w:vAlign w:val="center"/>
          </w:tcPr>
          <w:p w14:paraId="53C2DD32"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1.41.2</w:t>
            </w:r>
          </w:p>
        </w:tc>
        <w:tc>
          <w:tcPr>
            <w:tcW w:w="1443" w:type="dxa"/>
            <w:tcBorders>
              <w:top w:val="single" w:sz="8" w:space="0" w:color="auto"/>
              <w:bottom w:val="single" w:sz="8" w:space="0" w:color="auto"/>
            </w:tcBorders>
            <w:vAlign w:val="center"/>
          </w:tcPr>
          <w:p w14:paraId="75ACA233"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2011/08/29</w:t>
            </w:r>
          </w:p>
        </w:tc>
        <w:tc>
          <w:tcPr>
            <w:tcW w:w="6487" w:type="dxa"/>
            <w:tcBorders>
              <w:top w:val="single" w:sz="8" w:space="0" w:color="auto"/>
              <w:bottom w:val="single" w:sz="8" w:space="0" w:color="auto"/>
            </w:tcBorders>
            <w:vAlign w:val="center"/>
          </w:tcPr>
          <w:p w14:paraId="7AD772F6"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Nano100 and Mini51 series.</w:t>
            </w:r>
          </w:p>
        </w:tc>
      </w:tr>
      <w:tr w:rsidR="000F106A" w:rsidRPr="00976194" w14:paraId="1FE45280" w14:textId="77777777" w:rsidTr="000F106A">
        <w:tc>
          <w:tcPr>
            <w:tcW w:w="1417" w:type="dxa"/>
            <w:tcBorders>
              <w:top w:val="single" w:sz="8" w:space="0" w:color="auto"/>
              <w:bottom w:val="single" w:sz="8" w:space="0" w:color="auto"/>
            </w:tcBorders>
            <w:vAlign w:val="center"/>
          </w:tcPr>
          <w:p w14:paraId="74F2EB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1.41</w:t>
            </w:r>
          </w:p>
        </w:tc>
        <w:tc>
          <w:tcPr>
            <w:tcW w:w="1443" w:type="dxa"/>
            <w:tcBorders>
              <w:top w:val="single" w:sz="8" w:space="0" w:color="auto"/>
              <w:bottom w:val="single" w:sz="8" w:space="0" w:color="auto"/>
            </w:tcBorders>
            <w:vAlign w:val="center"/>
          </w:tcPr>
          <w:p w14:paraId="26485112"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2011/04/29</w:t>
            </w:r>
          </w:p>
        </w:tc>
        <w:tc>
          <w:tcPr>
            <w:tcW w:w="6487" w:type="dxa"/>
            <w:tcBorders>
              <w:top w:val="single" w:sz="8" w:space="0" w:color="auto"/>
              <w:bottom w:val="single" w:sz="8" w:space="0" w:color="auto"/>
            </w:tcBorders>
            <w:vAlign w:val="center"/>
          </w:tcPr>
          <w:p w14:paraId="3F5AF7E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Supported ISP project file.</w:t>
            </w:r>
          </w:p>
        </w:tc>
      </w:tr>
      <w:tr w:rsidR="000F106A" w:rsidRPr="00976194" w14:paraId="69E878CA" w14:textId="77777777" w:rsidTr="000F106A">
        <w:tc>
          <w:tcPr>
            <w:tcW w:w="1417" w:type="dxa"/>
            <w:tcBorders>
              <w:top w:val="single" w:sz="8" w:space="0" w:color="auto"/>
              <w:bottom w:val="single" w:sz="8" w:space="0" w:color="auto"/>
            </w:tcBorders>
            <w:vAlign w:val="center"/>
          </w:tcPr>
          <w:p w14:paraId="153DB139"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1.40</w:t>
            </w:r>
          </w:p>
        </w:tc>
        <w:tc>
          <w:tcPr>
            <w:tcW w:w="1443" w:type="dxa"/>
            <w:tcBorders>
              <w:top w:val="single" w:sz="8" w:space="0" w:color="auto"/>
              <w:bottom w:val="single" w:sz="8" w:space="0" w:color="auto"/>
            </w:tcBorders>
            <w:vAlign w:val="center"/>
          </w:tcPr>
          <w:p w14:paraId="7AC49E70"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2011/03/21</w:t>
            </w:r>
          </w:p>
        </w:tc>
        <w:tc>
          <w:tcPr>
            <w:tcW w:w="6487" w:type="dxa"/>
            <w:tcBorders>
              <w:top w:val="single" w:sz="8" w:space="0" w:color="auto"/>
              <w:bottom w:val="single" w:sz="8" w:space="0" w:color="auto"/>
            </w:tcBorders>
            <w:vAlign w:val="center"/>
          </w:tcPr>
          <w:p w14:paraId="63FF1A82"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 xml:space="preserve">Updated Nuvoton Standard ISP Code to v2.3, which Integrated the ‘ISP through COM port’ and ‘ISP through USB’ function for </w:t>
            </w:r>
            <w:r w:rsidRPr="000F106A">
              <w:rPr>
                <w:rFonts w:asciiTheme="minorHAnsi" w:eastAsia="微軟正黑體" w:hAnsiTheme="minorHAnsi" w:cstheme="minorHAnsi"/>
                <w:noProof/>
                <w:lang w:eastAsia="zh-TW"/>
              </w:rPr>
              <w:lastRenderedPageBreak/>
              <w:t>NUC120/140/101, and improved the operation stability.</w:t>
            </w:r>
          </w:p>
          <w:p w14:paraId="4CA8D5C0"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Added ‘Erase Flag’ for erasing control of Data Flash during ISP operation.</w:t>
            </w:r>
          </w:p>
          <w:p w14:paraId="041D0F81"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Fixed some application program bugs.</w:t>
            </w:r>
          </w:p>
        </w:tc>
      </w:tr>
      <w:tr w:rsidR="000F106A" w:rsidRPr="00976194" w14:paraId="7DC4672D" w14:textId="77777777" w:rsidTr="00BF6E92">
        <w:tc>
          <w:tcPr>
            <w:tcW w:w="1417" w:type="dxa"/>
            <w:tcBorders>
              <w:top w:val="single" w:sz="8" w:space="0" w:color="auto"/>
            </w:tcBorders>
            <w:vAlign w:val="center"/>
          </w:tcPr>
          <w:p w14:paraId="166ECEAD" w14:textId="77777777" w:rsidR="000F106A" w:rsidRDefault="000F106A" w:rsidP="008045C9">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lastRenderedPageBreak/>
              <w:t>1.32</w:t>
            </w:r>
          </w:p>
        </w:tc>
        <w:tc>
          <w:tcPr>
            <w:tcW w:w="1443" w:type="dxa"/>
            <w:tcBorders>
              <w:top w:val="single" w:sz="8" w:space="0" w:color="auto"/>
            </w:tcBorders>
            <w:vAlign w:val="center"/>
          </w:tcPr>
          <w:p w14:paraId="33FB8EE7" w14:textId="77777777" w:rsidR="000F106A" w:rsidRDefault="000F106A" w:rsidP="008E4D6E">
            <w:pPr>
              <w:spacing w:before="80" w:after="80"/>
              <w:jc w:val="center"/>
              <w:rPr>
                <w:rFonts w:asciiTheme="minorHAnsi" w:hAnsiTheme="minorHAnsi" w:cstheme="minorHAnsi"/>
                <w:b/>
                <w:noProof/>
                <w:lang w:eastAsia="zh-TW"/>
              </w:rPr>
            </w:pPr>
            <w:r>
              <w:rPr>
                <w:rFonts w:asciiTheme="minorHAnsi" w:hAnsiTheme="minorHAnsi" w:cstheme="minorHAnsi" w:hint="eastAsia"/>
                <w:b/>
                <w:noProof/>
                <w:lang w:eastAsia="zh-TW"/>
              </w:rPr>
              <w:t>2010/12/08</w:t>
            </w:r>
          </w:p>
        </w:tc>
        <w:tc>
          <w:tcPr>
            <w:tcW w:w="6487" w:type="dxa"/>
            <w:tcBorders>
              <w:top w:val="single" w:sz="8" w:space="0" w:color="auto"/>
            </w:tcBorders>
            <w:vAlign w:val="center"/>
          </w:tcPr>
          <w:p w14:paraId="54A5F568" w14:textId="77777777" w:rsidR="000F106A" w:rsidRPr="000F106A" w:rsidRDefault="000F106A" w:rsidP="000F106A">
            <w:pPr>
              <w:numPr>
                <w:ilvl w:val="0"/>
                <w:numId w:val="71"/>
              </w:numPr>
              <w:spacing w:beforeLines="50" w:before="120" w:afterLines="50" w:line="200" w:lineRule="exact"/>
              <w:jc w:val="left"/>
              <w:rPr>
                <w:rFonts w:asciiTheme="minorHAnsi" w:eastAsia="微軟正黑體" w:hAnsiTheme="minorHAnsi" w:cstheme="minorHAnsi"/>
                <w:noProof/>
                <w:lang w:eastAsia="zh-TW"/>
              </w:rPr>
            </w:pPr>
            <w:r w:rsidRPr="000F106A">
              <w:rPr>
                <w:rFonts w:asciiTheme="minorHAnsi" w:eastAsia="微軟正黑體" w:hAnsiTheme="minorHAnsi" w:cstheme="minorHAnsi"/>
                <w:noProof/>
                <w:lang w:eastAsia="zh-TW"/>
              </w:rPr>
              <w:t>Preliminary version.</w:t>
            </w:r>
          </w:p>
        </w:tc>
      </w:tr>
    </w:tbl>
    <w:p w14:paraId="72B725BA" w14:textId="77777777" w:rsidR="005D0864" w:rsidRPr="008D2EA7" w:rsidRDefault="005D0864" w:rsidP="007A35AF">
      <w:pPr>
        <w:rPr>
          <w:rFonts w:asciiTheme="minorHAnsi" w:hAnsiTheme="minorHAnsi" w:cstheme="minorHAnsi"/>
        </w:rPr>
      </w:pPr>
    </w:p>
    <w:p w14:paraId="772F3E7D" w14:textId="77777777" w:rsidR="00612E6E" w:rsidRDefault="00612E6E" w:rsidP="00612E6E">
      <w:pPr>
        <w:rPr>
          <w:lang w:eastAsia="zh-TW"/>
        </w:rPr>
      </w:pPr>
      <w:bookmarkStart w:id="13" w:name="_Toc509475633"/>
      <w:bookmarkStart w:id="14" w:name="_Toc510099972"/>
      <w:bookmarkStart w:id="15" w:name="_Toc510105750"/>
      <w:bookmarkStart w:id="16" w:name="_Toc509475634"/>
      <w:bookmarkStart w:id="17" w:name="_Toc510099973"/>
      <w:bookmarkStart w:id="18" w:name="_Toc510105751"/>
      <w:bookmarkStart w:id="19" w:name="_Toc509475635"/>
      <w:bookmarkStart w:id="20" w:name="_Toc510099974"/>
      <w:bookmarkStart w:id="21" w:name="_Toc510105752"/>
      <w:bookmarkStart w:id="22" w:name="_Toc509475636"/>
      <w:bookmarkStart w:id="23" w:name="_Toc510099975"/>
      <w:bookmarkStart w:id="24" w:name="_Toc510105753"/>
      <w:bookmarkStart w:id="25" w:name="_Toc509475637"/>
      <w:bookmarkStart w:id="26" w:name="_Toc510099976"/>
      <w:bookmarkStart w:id="27" w:name="_Toc510105754"/>
      <w:bookmarkStart w:id="28" w:name="_Toc509475638"/>
      <w:bookmarkStart w:id="29" w:name="_Toc510099977"/>
      <w:bookmarkStart w:id="30" w:name="_Toc510105755"/>
      <w:bookmarkStart w:id="31" w:name="_Toc509475639"/>
      <w:bookmarkStart w:id="32" w:name="_Toc510099978"/>
      <w:bookmarkStart w:id="33" w:name="_Toc510105756"/>
      <w:bookmarkStart w:id="34" w:name="_Toc509475640"/>
      <w:bookmarkStart w:id="35" w:name="_Toc510099979"/>
      <w:bookmarkStart w:id="36" w:name="_Toc510105757"/>
      <w:bookmarkStart w:id="37" w:name="_Toc509475641"/>
      <w:bookmarkStart w:id="38" w:name="_Toc510099980"/>
      <w:bookmarkStart w:id="39" w:name="_Toc510105758"/>
      <w:bookmarkStart w:id="40" w:name="_Toc509475642"/>
      <w:bookmarkStart w:id="41" w:name="_Toc510099981"/>
      <w:bookmarkStart w:id="42" w:name="_Toc510105759"/>
      <w:bookmarkStart w:id="43" w:name="_Toc509475643"/>
      <w:bookmarkStart w:id="44" w:name="_Toc510099982"/>
      <w:bookmarkStart w:id="45" w:name="_Toc510105760"/>
      <w:bookmarkStart w:id="46" w:name="_Toc509475644"/>
      <w:bookmarkStart w:id="47" w:name="_Toc510099983"/>
      <w:bookmarkStart w:id="48" w:name="_Toc510105761"/>
      <w:bookmarkStart w:id="49" w:name="_Toc509475645"/>
      <w:bookmarkStart w:id="50" w:name="_Toc510099984"/>
      <w:bookmarkStart w:id="51" w:name="_Toc510105762"/>
      <w:bookmarkStart w:id="52" w:name="_Toc509475646"/>
      <w:bookmarkStart w:id="53" w:name="_Toc510099985"/>
      <w:bookmarkStart w:id="54" w:name="_Toc510105763"/>
      <w:bookmarkStart w:id="55" w:name="_Toc509475647"/>
      <w:bookmarkStart w:id="56" w:name="_Toc510099986"/>
      <w:bookmarkStart w:id="57" w:name="_Toc510105764"/>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6A7D2D3B" w14:textId="77777777" w:rsidR="007643F1" w:rsidRPr="007643F1" w:rsidRDefault="007643F1" w:rsidP="007643F1">
      <w:pPr>
        <w:rPr>
          <w:lang w:eastAsia="zh-TW"/>
        </w:rPr>
      </w:pPr>
    </w:p>
    <w:p w14:paraId="5F3D18F5" w14:textId="77777777" w:rsidR="00620C63" w:rsidRPr="00620C63" w:rsidRDefault="00612E6E" w:rsidP="006C1252">
      <w:pPr>
        <w:pStyle w:val="Heading1"/>
        <w:tabs>
          <w:tab w:val="left" w:pos="397"/>
        </w:tabs>
        <w:spacing w:before="120" w:after="120"/>
        <w:ind w:left="0" w:firstLine="0"/>
        <w:rPr>
          <w:rFonts w:ascii="新細明體" w:hAnsi="新細明體" w:cs="新細明體"/>
          <w:lang w:eastAsia="zh-CN"/>
        </w:rPr>
      </w:pPr>
      <w:bookmarkStart w:id="58" w:name="_Toc89692252"/>
      <w:r w:rsidRPr="00620C63">
        <w:rPr>
          <w:rFonts w:asciiTheme="minorHAnsi" w:hAnsiTheme="minorHAnsi" w:cstheme="minorHAnsi"/>
          <w:caps w:val="0"/>
          <w:noProof/>
        </w:rPr>
        <w:lastRenderedPageBreak/>
        <w:t>Support</w:t>
      </w:r>
      <w:r w:rsidR="009A49F9" w:rsidRPr="00620C63">
        <w:rPr>
          <w:rFonts w:asciiTheme="minorHAnsi" w:hAnsiTheme="minorHAnsi" w:cstheme="minorHAnsi"/>
          <w:caps w:val="0"/>
          <w:noProof/>
        </w:rPr>
        <w:t>ed</w:t>
      </w:r>
      <w:r w:rsidRPr="00620C63">
        <w:rPr>
          <w:rFonts w:asciiTheme="minorHAnsi" w:hAnsiTheme="minorHAnsi" w:cstheme="minorHAnsi"/>
          <w:caps w:val="0"/>
          <w:noProof/>
        </w:rPr>
        <w:t xml:space="preserve"> Microcontroller</w:t>
      </w:r>
      <w:bookmarkStart w:id="59" w:name="_Toc533783163"/>
      <w:bookmarkStart w:id="60" w:name="_Toc519261642"/>
      <w:bookmarkStart w:id="61" w:name="_Toc519262332"/>
      <w:bookmarkStart w:id="62" w:name="_Toc519263019"/>
      <w:bookmarkStart w:id="63" w:name="_Toc519263708"/>
      <w:bookmarkStart w:id="64" w:name="_Toc519265309"/>
      <w:bookmarkStart w:id="65" w:name="_Toc519261643"/>
      <w:bookmarkStart w:id="66" w:name="_Toc519262333"/>
      <w:bookmarkStart w:id="67" w:name="_Toc519263020"/>
      <w:bookmarkStart w:id="68" w:name="_Toc519263709"/>
      <w:bookmarkStart w:id="69" w:name="_Toc519265310"/>
      <w:bookmarkStart w:id="70" w:name="_Toc353893060"/>
      <w:bookmarkStart w:id="71" w:name="_Toc519261779"/>
      <w:bookmarkStart w:id="72" w:name="_Toc519262469"/>
      <w:bookmarkStart w:id="73" w:name="_Toc519263156"/>
      <w:bookmarkStart w:id="74" w:name="_Toc519263845"/>
      <w:bookmarkStart w:id="75" w:name="_Toc519265446"/>
      <w:bookmarkStart w:id="76" w:name="_Toc519266310"/>
      <w:bookmarkStart w:id="77" w:name="_Toc360797719"/>
      <w:bookmarkStart w:id="78" w:name="_Toc360798094"/>
      <w:bookmarkStart w:id="79" w:name="_Toc514852215"/>
      <w:bookmarkStart w:id="80" w:name="_Toc514853192"/>
      <w:bookmarkStart w:id="81" w:name="_Toc514854169"/>
      <w:bookmarkStart w:id="82" w:name="_Toc519262050"/>
      <w:bookmarkStart w:id="83" w:name="_Toc519262740"/>
      <w:bookmarkStart w:id="84" w:name="_Toc519263427"/>
      <w:bookmarkStart w:id="85" w:name="_Toc519264106"/>
      <w:bookmarkStart w:id="86" w:name="_Toc519265707"/>
      <w:bookmarkStart w:id="87" w:name="_Toc514852216"/>
      <w:bookmarkStart w:id="88" w:name="_Toc514853193"/>
      <w:bookmarkStart w:id="89" w:name="_Toc514854170"/>
      <w:bookmarkStart w:id="90" w:name="_Toc519262051"/>
      <w:bookmarkStart w:id="91" w:name="_Toc519262741"/>
      <w:bookmarkStart w:id="92" w:name="_Toc519263428"/>
      <w:bookmarkStart w:id="93" w:name="_Toc519264107"/>
      <w:bookmarkStart w:id="94" w:name="_Toc519265708"/>
      <w:bookmarkStart w:id="95" w:name="_Toc514852273"/>
      <w:bookmarkStart w:id="96" w:name="_Toc514853250"/>
      <w:bookmarkStart w:id="97" w:name="_Toc514854227"/>
      <w:bookmarkStart w:id="98" w:name="_Toc519262108"/>
      <w:bookmarkStart w:id="99" w:name="_Toc519262798"/>
      <w:bookmarkStart w:id="100" w:name="_Toc519263485"/>
      <w:bookmarkStart w:id="101" w:name="_Toc519264164"/>
      <w:bookmarkStart w:id="102" w:name="_Toc519265765"/>
      <w:bookmarkStart w:id="103" w:name="_Toc514852276"/>
      <w:bookmarkStart w:id="104" w:name="_Toc514852832"/>
      <w:bookmarkStart w:id="105" w:name="_Toc514853253"/>
      <w:bookmarkStart w:id="106" w:name="_Toc514853809"/>
      <w:bookmarkStart w:id="107" w:name="_Toc514854230"/>
      <w:bookmarkStart w:id="108" w:name="_Toc514854786"/>
      <w:bookmarkStart w:id="109" w:name="_Toc514855463"/>
      <w:bookmarkStart w:id="110" w:name="_Toc519262111"/>
      <w:bookmarkStart w:id="111" w:name="_Toc519262801"/>
      <w:bookmarkStart w:id="112" w:name="_Toc519263488"/>
      <w:bookmarkStart w:id="113" w:name="_Toc519264167"/>
      <w:bookmarkStart w:id="114" w:name="_Toc519265768"/>
      <w:bookmarkStart w:id="115" w:name="_Toc519266309"/>
      <w:bookmarkStart w:id="116" w:name="_Toc514852277"/>
      <w:bookmarkStart w:id="117" w:name="_Toc514853254"/>
      <w:bookmarkStart w:id="118" w:name="_Toc514854231"/>
      <w:bookmarkStart w:id="119" w:name="_Toc519262112"/>
      <w:bookmarkStart w:id="120" w:name="_Toc519262802"/>
      <w:bookmarkStart w:id="121" w:name="_Toc519263489"/>
      <w:bookmarkStart w:id="122" w:name="_Toc519264168"/>
      <w:bookmarkStart w:id="123" w:name="_Toc519265769"/>
      <w:bookmarkStart w:id="124" w:name="_Toc514852278"/>
      <w:bookmarkStart w:id="125" w:name="_Toc514853255"/>
      <w:bookmarkStart w:id="126" w:name="_Toc514854232"/>
      <w:bookmarkStart w:id="127" w:name="_Toc519262113"/>
      <w:bookmarkStart w:id="128" w:name="_Toc519262803"/>
      <w:bookmarkStart w:id="129" w:name="_Toc519263490"/>
      <w:bookmarkStart w:id="130" w:name="_Toc519264169"/>
      <w:bookmarkStart w:id="131" w:name="_Toc519265770"/>
      <w:bookmarkStart w:id="132" w:name="_Toc514852335"/>
      <w:bookmarkStart w:id="133" w:name="_Toc514853312"/>
      <w:bookmarkStart w:id="134" w:name="_Toc514854289"/>
      <w:bookmarkStart w:id="135" w:name="_Toc519262170"/>
      <w:bookmarkStart w:id="136" w:name="_Toc519262860"/>
      <w:bookmarkStart w:id="137" w:name="_Toc519263547"/>
      <w:bookmarkStart w:id="138" w:name="_Toc519264226"/>
      <w:bookmarkStart w:id="139" w:name="_Toc519265827"/>
      <w:bookmarkStart w:id="140" w:name="_Toc514852338"/>
      <w:bookmarkStart w:id="141" w:name="_Toc514853315"/>
      <w:bookmarkStart w:id="142" w:name="_Toc514854292"/>
      <w:bookmarkStart w:id="143" w:name="_Toc519262173"/>
      <w:bookmarkStart w:id="144" w:name="_Toc519262863"/>
      <w:bookmarkStart w:id="145" w:name="_Toc519263550"/>
      <w:bookmarkStart w:id="146" w:name="_Toc519264229"/>
      <w:bookmarkStart w:id="147" w:name="_Toc519265830"/>
      <w:bookmarkStart w:id="148" w:name="_Toc514852339"/>
      <w:bookmarkStart w:id="149" w:name="_Toc514853316"/>
      <w:bookmarkStart w:id="150" w:name="_Toc514854293"/>
      <w:bookmarkStart w:id="151" w:name="_Toc519262174"/>
      <w:bookmarkStart w:id="152" w:name="_Toc519262864"/>
      <w:bookmarkStart w:id="153" w:name="_Toc519263551"/>
      <w:bookmarkStart w:id="154" w:name="_Toc519264230"/>
      <w:bookmarkStart w:id="155" w:name="_Toc519265831"/>
      <w:bookmarkStart w:id="156" w:name="_Toc514852340"/>
      <w:bookmarkStart w:id="157" w:name="_Toc514853317"/>
      <w:bookmarkStart w:id="158" w:name="_Toc514854294"/>
      <w:bookmarkStart w:id="159" w:name="_Toc519262175"/>
      <w:bookmarkStart w:id="160" w:name="_Toc519262865"/>
      <w:bookmarkStart w:id="161" w:name="_Toc519263552"/>
      <w:bookmarkStart w:id="162" w:name="_Toc519264231"/>
      <w:bookmarkStart w:id="163" w:name="_Toc519265832"/>
      <w:bookmarkStart w:id="164" w:name="_Toc514852341"/>
      <w:bookmarkStart w:id="165" w:name="_Toc514853318"/>
      <w:bookmarkStart w:id="166" w:name="_Toc514854295"/>
      <w:bookmarkStart w:id="167" w:name="_Toc519262176"/>
      <w:bookmarkStart w:id="168" w:name="_Toc519262866"/>
      <w:bookmarkStart w:id="169" w:name="_Toc519263553"/>
      <w:bookmarkStart w:id="170" w:name="_Toc519264232"/>
      <w:bookmarkStart w:id="171" w:name="_Toc519265833"/>
      <w:bookmarkStart w:id="172" w:name="_Toc514852410"/>
      <w:bookmarkStart w:id="173" w:name="_Toc514853387"/>
      <w:bookmarkStart w:id="174" w:name="_Toc514854364"/>
      <w:bookmarkStart w:id="175" w:name="_Toc519262245"/>
      <w:bookmarkStart w:id="176" w:name="_Toc519262935"/>
      <w:bookmarkStart w:id="177" w:name="_Toc519263622"/>
      <w:bookmarkStart w:id="178" w:name="_Toc519264301"/>
      <w:bookmarkStart w:id="179" w:name="_Toc519265902"/>
      <w:bookmarkStart w:id="180" w:name="_Toc514852413"/>
      <w:bookmarkStart w:id="181" w:name="_Toc514853390"/>
      <w:bookmarkStart w:id="182" w:name="_Toc514854367"/>
      <w:bookmarkStart w:id="183" w:name="_Toc519262248"/>
      <w:bookmarkStart w:id="184" w:name="_Toc519262938"/>
      <w:bookmarkStart w:id="185" w:name="_Toc519263625"/>
      <w:bookmarkStart w:id="186" w:name="_Toc519264304"/>
      <w:bookmarkStart w:id="187" w:name="_Toc519265905"/>
      <w:bookmarkStart w:id="188" w:name="_Toc514852414"/>
      <w:bookmarkStart w:id="189" w:name="_Toc514853391"/>
      <w:bookmarkStart w:id="190" w:name="_Toc514854368"/>
      <w:bookmarkStart w:id="191" w:name="_Toc519262249"/>
      <w:bookmarkStart w:id="192" w:name="_Toc519262939"/>
      <w:bookmarkStart w:id="193" w:name="_Toc519263626"/>
      <w:bookmarkStart w:id="194" w:name="_Toc519264305"/>
      <w:bookmarkStart w:id="195" w:name="_Toc519265906"/>
      <w:bookmarkStart w:id="196" w:name="_Toc514852415"/>
      <w:bookmarkStart w:id="197" w:name="_Toc514853392"/>
      <w:bookmarkStart w:id="198" w:name="_Toc514854369"/>
      <w:bookmarkStart w:id="199" w:name="_Toc519262250"/>
      <w:bookmarkStart w:id="200" w:name="_Toc519262940"/>
      <w:bookmarkStart w:id="201" w:name="_Toc519263627"/>
      <w:bookmarkStart w:id="202" w:name="_Toc519264306"/>
      <w:bookmarkStart w:id="203" w:name="_Toc519265907"/>
      <w:bookmarkStart w:id="204" w:name="_Toc514852482"/>
      <w:bookmarkStart w:id="205" w:name="_Toc514853459"/>
      <w:bookmarkStart w:id="206" w:name="_Toc514854436"/>
      <w:bookmarkStart w:id="207" w:name="_Toc519262317"/>
      <w:bookmarkStart w:id="208" w:name="_Toc519263007"/>
      <w:bookmarkStart w:id="209" w:name="_Toc519263694"/>
      <w:bookmarkStart w:id="210" w:name="_Toc519264373"/>
      <w:bookmarkStart w:id="211" w:name="_Toc519265974"/>
      <w:bookmarkStart w:id="212" w:name="_Toc514852485"/>
      <w:bookmarkStart w:id="213" w:name="_Toc514853462"/>
      <w:bookmarkStart w:id="214" w:name="_Toc514854439"/>
      <w:bookmarkStart w:id="215" w:name="_Toc519262320"/>
      <w:bookmarkStart w:id="216" w:name="_Toc519263010"/>
      <w:bookmarkStart w:id="217" w:name="_Toc519263697"/>
      <w:bookmarkStart w:id="218" w:name="_Toc519264376"/>
      <w:bookmarkStart w:id="219" w:name="_Toc519265977"/>
      <w:bookmarkStart w:id="220" w:name="_Toc514852486"/>
      <w:bookmarkStart w:id="221" w:name="_Toc514853463"/>
      <w:bookmarkStart w:id="222" w:name="_Toc514854440"/>
      <w:bookmarkStart w:id="223" w:name="_Toc519262321"/>
      <w:bookmarkStart w:id="224" w:name="_Toc519263011"/>
      <w:bookmarkStart w:id="225" w:name="_Toc519263698"/>
      <w:bookmarkStart w:id="226" w:name="_Toc519264377"/>
      <w:bookmarkStart w:id="227" w:name="_Toc519265978"/>
      <w:bookmarkStart w:id="228" w:name="_Toc514852487"/>
      <w:bookmarkStart w:id="229" w:name="_Toc514853464"/>
      <w:bookmarkStart w:id="230" w:name="_Toc514854441"/>
      <w:bookmarkStart w:id="231" w:name="_Toc519262322"/>
      <w:bookmarkStart w:id="232" w:name="_Toc519263012"/>
      <w:bookmarkStart w:id="233" w:name="_Toc519263699"/>
      <w:bookmarkStart w:id="234" w:name="_Toc519264378"/>
      <w:bookmarkStart w:id="235" w:name="_Toc519265979"/>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r w:rsidR="005D1882">
        <w:rPr>
          <w:rFonts w:asciiTheme="minorHAnsi" w:hAnsiTheme="minorHAnsi" w:cstheme="minorHAnsi"/>
          <w:caps w:val="0"/>
          <w:noProof/>
        </w:rPr>
        <w:t xml:space="preserve"> - </w:t>
      </w:r>
      <w:r w:rsidR="005D1882" w:rsidRPr="005D1882">
        <w:rPr>
          <w:rFonts w:asciiTheme="minorHAnsi" w:hAnsiTheme="minorHAnsi" w:cstheme="minorHAnsi"/>
          <w:caps w:val="0"/>
          <w:noProof/>
        </w:rPr>
        <w:t xml:space="preserve">NuMicro® </w:t>
      </w:r>
      <w:r w:rsidR="005D1882">
        <w:rPr>
          <w:rFonts w:asciiTheme="minorHAnsi" w:hAnsiTheme="minorHAnsi" w:cstheme="minorHAnsi"/>
          <w:caps w:val="0"/>
          <w:noProof/>
        </w:rPr>
        <w:t>Family</w:t>
      </w:r>
      <w:bookmarkEnd w:id="58"/>
    </w:p>
    <w:tbl>
      <w:tblPr>
        <w:tblW w:w="9200" w:type="dxa"/>
        <w:tblInd w:w="-5"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CellMar>
          <w:left w:w="0" w:type="dxa"/>
          <w:right w:w="0" w:type="dxa"/>
        </w:tblCellMar>
        <w:tblLook w:val="04A0" w:firstRow="1" w:lastRow="0" w:firstColumn="1" w:lastColumn="0" w:noHBand="0" w:noVBand="1"/>
      </w:tblPr>
      <w:tblGrid>
        <w:gridCol w:w="1140"/>
        <w:gridCol w:w="1140"/>
        <w:gridCol w:w="6920"/>
      </w:tblGrid>
      <w:tr w:rsidR="00455782" w:rsidRPr="00A86B59" w14:paraId="7F30C02A" w14:textId="77777777" w:rsidTr="00766E5A">
        <w:tc>
          <w:tcPr>
            <w:tcW w:w="0" w:type="auto"/>
            <w:shd w:val="clear" w:color="auto" w:fill="D9D9D9"/>
            <w:vAlign w:val="center"/>
            <w:hideMark/>
          </w:tcPr>
          <w:p w14:paraId="45F357C1"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Product Line</w:t>
            </w:r>
          </w:p>
        </w:tc>
        <w:tc>
          <w:tcPr>
            <w:tcW w:w="0" w:type="auto"/>
            <w:shd w:val="clear" w:color="auto" w:fill="D9D9D9"/>
            <w:vAlign w:val="center"/>
            <w:hideMark/>
          </w:tcPr>
          <w:p w14:paraId="237A5E68"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Series</w:t>
            </w:r>
          </w:p>
        </w:tc>
        <w:tc>
          <w:tcPr>
            <w:tcW w:w="0" w:type="auto"/>
            <w:shd w:val="clear" w:color="auto" w:fill="D9D9D9"/>
            <w:vAlign w:val="center"/>
            <w:hideMark/>
          </w:tcPr>
          <w:p w14:paraId="288486B6" w14:textId="77777777" w:rsidR="00455782" w:rsidRPr="00A86B59" w:rsidRDefault="00455782"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Part Number</w:t>
            </w:r>
          </w:p>
        </w:tc>
      </w:tr>
      <w:tr w:rsidR="00350798" w:rsidRPr="00A86B59" w14:paraId="1AC6D8B5" w14:textId="77777777" w:rsidTr="00766E5A">
        <w:trPr>
          <w:trHeight w:val="407"/>
        </w:trPr>
        <w:tc>
          <w:tcPr>
            <w:tcW w:w="1140" w:type="dxa"/>
            <w:vMerge w:val="restart"/>
            <w:vAlign w:val="center"/>
          </w:tcPr>
          <w:p w14:paraId="4ACE12FC" w14:textId="24D33BD4" w:rsidR="00350798" w:rsidRPr="00A86B59" w:rsidRDefault="00350798" w:rsidP="0073145C">
            <w:pPr>
              <w:spacing w:before="80" w:after="80"/>
              <w:jc w:val="center"/>
              <w:rPr>
                <w:rFonts w:ascii="Calibri" w:hAnsi="Calibri" w:cs="新細明體"/>
                <w:b/>
                <w:bCs/>
                <w:lang w:eastAsia="zh-TW"/>
              </w:rPr>
            </w:pPr>
            <w:r w:rsidRPr="00A86B59">
              <w:rPr>
                <w:rFonts w:ascii="Calibri" w:hAnsi="Calibri" w:cs="新細明體"/>
                <w:b/>
                <w:bCs/>
                <w:lang w:eastAsia="zh-TW"/>
              </w:rPr>
              <w:t>NuMicro® 8051 Family</w:t>
            </w:r>
          </w:p>
        </w:tc>
        <w:tc>
          <w:tcPr>
            <w:tcW w:w="1140" w:type="dxa"/>
            <w:vAlign w:val="center"/>
          </w:tcPr>
          <w:p w14:paraId="5EBB3505" w14:textId="356F22CD"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MG51</w:t>
            </w:r>
          </w:p>
        </w:tc>
        <w:tc>
          <w:tcPr>
            <w:tcW w:w="0" w:type="auto"/>
            <w:vAlign w:val="center"/>
          </w:tcPr>
          <w:p w14:paraId="4EEDFB19" w14:textId="6D3372CC"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MG51XB9AE, MG51XB9BE, MG51FB9AE, MG51XC9AE, MG51XC9BE, MG51FC9AE</w:t>
            </w:r>
            <w:r w:rsidR="008D4838">
              <w:rPr>
                <w:rFonts w:asciiTheme="minorHAnsi" w:hAnsiTheme="minorHAnsi" w:cstheme="minorHAnsi"/>
                <w:lang w:eastAsia="zh-TW"/>
              </w:rPr>
              <w:t>,</w:t>
            </w:r>
            <w:r w:rsidR="008D4838" w:rsidRPr="008D4838">
              <w:rPr>
                <w:rFonts w:asciiTheme="minorHAnsi" w:eastAsia="微軟正黑體" w:hAnsiTheme="minorHAnsi" w:cstheme="minorHAnsi"/>
                <w:noProof/>
                <w:lang w:eastAsia="zh-TW"/>
              </w:rPr>
              <w:t xml:space="preserve"> MG51LD1AE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MG51TD1AE</w:t>
            </w:r>
            <w:r w:rsidR="008D4838" w:rsidRPr="001E549F">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MG51PD1AE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MG51LC1AE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MG51TC1AE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MG51PC1AE</w:t>
            </w:r>
            <w:r w:rsidR="008D4838">
              <w:rPr>
                <w:rFonts w:asciiTheme="minorHAnsi" w:eastAsia="微軟正黑體" w:hAnsiTheme="minorHAnsi" w:cstheme="minorHAnsi"/>
                <w:noProof/>
                <w:lang w:eastAsia="zh-TW"/>
              </w:rPr>
              <w:t xml:space="preserve">, </w:t>
            </w:r>
            <w:r w:rsidR="008D4838" w:rsidRPr="008D4838">
              <w:rPr>
                <w:rFonts w:asciiTheme="minorHAnsi" w:eastAsia="微軟正黑體" w:hAnsiTheme="minorHAnsi" w:cstheme="minorHAnsi"/>
                <w:noProof/>
                <w:lang w:eastAsia="zh-TW"/>
              </w:rPr>
              <w:t>MG51EC1AE</w:t>
            </w:r>
          </w:p>
        </w:tc>
      </w:tr>
      <w:tr w:rsidR="00350798" w:rsidRPr="00A86B59" w14:paraId="5F5607C0" w14:textId="77777777" w:rsidTr="00766E5A">
        <w:tc>
          <w:tcPr>
            <w:tcW w:w="0" w:type="auto"/>
            <w:vMerge/>
            <w:vAlign w:val="center"/>
            <w:hideMark/>
          </w:tcPr>
          <w:p w14:paraId="236ED6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E1B9B45" w14:textId="087FECD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ML51</w:t>
            </w:r>
          </w:p>
        </w:tc>
        <w:tc>
          <w:tcPr>
            <w:tcW w:w="0" w:type="auto"/>
            <w:vAlign w:val="center"/>
            <w:hideMark/>
          </w:tcPr>
          <w:p w14:paraId="342089DF" w14:textId="3DE72C1D"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ML51BB9AE, ML51DB9AE, ML51FB9AE, ML51OB9AE, ML51XB9AE, ML51EB9AE, ML51UB9AE, ML51PB9AE, ML51TB9AE, ML51EC0AE, ML51UC0AE, ML51PC0AE, ML51TC0AE, ML51TD1AE, ML51LD1AE, ML51SD1AE</w:t>
            </w:r>
          </w:p>
        </w:tc>
      </w:tr>
      <w:tr w:rsidR="00350798" w:rsidRPr="00A86B59" w14:paraId="6B169CC0" w14:textId="77777777" w:rsidTr="00766E5A">
        <w:tc>
          <w:tcPr>
            <w:tcW w:w="0" w:type="auto"/>
            <w:vMerge/>
            <w:vAlign w:val="center"/>
          </w:tcPr>
          <w:p w14:paraId="47A2F5A8"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B71668" w14:textId="1BAFD65B"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ML5</w:t>
            </w:r>
            <w:r>
              <w:rPr>
                <w:rFonts w:ascii="Calibri" w:hAnsi="Calibri" w:cs="新細明體"/>
                <w:b/>
                <w:bCs/>
                <w:lang w:eastAsia="zh-TW"/>
              </w:rPr>
              <w:t>4</w:t>
            </w:r>
          </w:p>
        </w:tc>
        <w:tc>
          <w:tcPr>
            <w:tcW w:w="0" w:type="auto"/>
            <w:vAlign w:val="center"/>
          </w:tcPr>
          <w:p w14:paraId="77E36E97" w14:textId="0A6945DB"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ML54MD1AE, ML54LD1AE, ML54SD1AE</w:t>
            </w:r>
          </w:p>
        </w:tc>
      </w:tr>
      <w:tr w:rsidR="00350798" w:rsidRPr="00A86B59" w14:paraId="7A22EACE" w14:textId="77777777" w:rsidTr="00766E5A">
        <w:tc>
          <w:tcPr>
            <w:tcW w:w="0" w:type="auto"/>
            <w:vMerge/>
            <w:vAlign w:val="center"/>
          </w:tcPr>
          <w:p w14:paraId="75C7012F"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E855B16" w14:textId="29C6BA0E"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L56</w:t>
            </w:r>
          </w:p>
        </w:tc>
        <w:tc>
          <w:tcPr>
            <w:tcW w:w="0" w:type="auto"/>
            <w:vAlign w:val="center"/>
          </w:tcPr>
          <w:p w14:paraId="0D04544E" w14:textId="17CB56C6"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ML56MD1AE, ML56LD1AE, ML56SD1AE</w:t>
            </w:r>
          </w:p>
        </w:tc>
      </w:tr>
      <w:tr w:rsidR="00350798" w:rsidRPr="00A86B59" w14:paraId="72319858" w14:textId="77777777" w:rsidTr="00766E5A">
        <w:tc>
          <w:tcPr>
            <w:tcW w:w="0" w:type="auto"/>
            <w:vMerge/>
            <w:vAlign w:val="center"/>
          </w:tcPr>
          <w:p w14:paraId="0274457E" w14:textId="77777777" w:rsidR="00350798" w:rsidRPr="00A86B59" w:rsidRDefault="00350798" w:rsidP="00350798">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19AA619" w14:textId="60E19614" w:rsidR="00350798" w:rsidRPr="00A86B59" w:rsidRDefault="00350798" w:rsidP="00350798">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MS51</w:t>
            </w:r>
          </w:p>
        </w:tc>
        <w:tc>
          <w:tcPr>
            <w:tcW w:w="0" w:type="auto"/>
            <w:vAlign w:val="center"/>
          </w:tcPr>
          <w:p w14:paraId="64E2F72E" w14:textId="49476DCF" w:rsidR="00350798" w:rsidRPr="00827278" w:rsidRDefault="00350798" w:rsidP="00350798">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MS51BA9AE, MS51DA9AE, MS51XB9AE, MS51XB9BE, MS51FB9AE, MS51FC0AE, MS51XC0BE, MS51EC0AE, MS51TC0AE, MS51PC0AE, MS51EB0AE </w:t>
            </w:r>
          </w:p>
        </w:tc>
      </w:tr>
      <w:tr w:rsidR="00350798" w:rsidRPr="00A86B59" w14:paraId="0543543C" w14:textId="77777777" w:rsidTr="00766E5A">
        <w:tc>
          <w:tcPr>
            <w:tcW w:w="0" w:type="auto"/>
            <w:vMerge/>
            <w:vAlign w:val="center"/>
            <w:hideMark/>
          </w:tcPr>
          <w:p w14:paraId="73AE52BD"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A916B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N76E003</w:t>
            </w:r>
          </w:p>
        </w:tc>
        <w:tc>
          <w:tcPr>
            <w:tcW w:w="0" w:type="auto"/>
            <w:vAlign w:val="center"/>
            <w:hideMark/>
          </w:tcPr>
          <w:p w14:paraId="4ED966A3"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N76E003AT20, N76E003AS20, N76E003AQ20, N76E003BQ20, N76E003CQ20 </w:t>
            </w:r>
          </w:p>
        </w:tc>
      </w:tr>
      <w:tr w:rsidR="00350798" w:rsidRPr="00A86B59" w14:paraId="2BF82619" w14:textId="77777777" w:rsidTr="00766E5A">
        <w:tc>
          <w:tcPr>
            <w:tcW w:w="0" w:type="auto"/>
            <w:vMerge/>
            <w:vAlign w:val="center"/>
            <w:hideMark/>
          </w:tcPr>
          <w:p w14:paraId="030338A6" w14:textId="77777777" w:rsidR="00350798" w:rsidRPr="00A86B59" w:rsidRDefault="00350798" w:rsidP="0073145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A0EA49" w14:textId="77777777" w:rsidR="00350798" w:rsidRPr="00A86B59" w:rsidRDefault="00350798" w:rsidP="0073145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N76E616</w:t>
            </w:r>
          </w:p>
        </w:tc>
        <w:tc>
          <w:tcPr>
            <w:tcW w:w="0" w:type="auto"/>
            <w:vAlign w:val="center"/>
            <w:hideMark/>
          </w:tcPr>
          <w:p w14:paraId="1148ABEC" w14:textId="77777777" w:rsidR="00350798" w:rsidRPr="00827278" w:rsidRDefault="00350798" w:rsidP="0073145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N76E616AL48, N76E616AF44, N76E616AM44 </w:t>
            </w:r>
          </w:p>
        </w:tc>
      </w:tr>
      <w:tr w:rsidR="00350798" w:rsidRPr="00A86B59" w14:paraId="1447D20C" w14:textId="77777777" w:rsidTr="00766E5A">
        <w:tc>
          <w:tcPr>
            <w:tcW w:w="0" w:type="auto"/>
            <w:vMerge/>
            <w:vAlign w:val="center"/>
          </w:tcPr>
          <w:p w14:paraId="69DA4ABF"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6726E08"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N76E885</w:t>
            </w:r>
          </w:p>
        </w:tc>
        <w:tc>
          <w:tcPr>
            <w:tcW w:w="0" w:type="auto"/>
            <w:vAlign w:val="center"/>
          </w:tcPr>
          <w:p w14:paraId="1EF41149" w14:textId="77777777"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N76E885AT28, N76E885AT20, N76E885AQ20, N76E885AS28 </w:t>
            </w:r>
          </w:p>
        </w:tc>
      </w:tr>
      <w:tr w:rsidR="00350798" w:rsidRPr="00A86B59" w14:paraId="78384F0B" w14:textId="77777777" w:rsidTr="00766E5A">
        <w:tc>
          <w:tcPr>
            <w:tcW w:w="0" w:type="auto"/>
            <w:vMerge/>
            <w:vAlign w:val="center"/>
            <w:hideMark/>
          </w:tcPr>
          <w:p w14:paraId="2251D680" w14:textId="77777777" w:rsidR="00350798" w:rsidRPr="00A86B59" w:rsidRDefault="00350798"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9EB28F" w14:textId="77777777" w:rsidR="00350798" w:rsidRPr="00A86B59" w:rsidRDefault="00350798"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N76</w:t>
            </w:r>
            <w:r>
              <w:rPr>
                <w:rFonts w:ascii="Calibri" w:hAnsi="Calibri" w:cs="新細明體"/>
                <w:b/>
                <w:bCs/>
                <w:lang w:eastAsia="zh-TW"/>
              </w:rPr>
              <w:t>S003</w:t>
            </w:r>
          </w:p>
        </w:tc>
        <w:tc>
          <w:tcPr>
            <w:tcW w:w="0" w:type="auto"/>
            <w:vAlign w:val="center"/>
            <w:hideMark/>
          </w:tcPr>
          <w:p w14:paraId="3B34EB6C" w14:textId="4BBE802D" w:rsidR="00350798" w:rsidRPr="00827278" w:rsidRDefault="00350798"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N76S003AQ20, N76S003AT20 </w:t>
            </w:r>
          </w:p>
        </w:tc>
      </w:tr>
      <w:tr w:rsidR="00B14111" w:rsidRPr="00A86B59" w14:paraId="2647EDF8" w14:textId="77777777" w:rsidTr="00766E5A">
        <w:tc>
          <w:tcPr>
            <w:tcW w:w="1140" w:type="dxa"/>
            <w:vMerge w:val="restart"/>
            <w:vAlign w:val="center"/>
            <w:hideMark/>
          </w:tcPr>
          <w:p w14:paraId="233D5DC5"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NuMicro® M0 Family</w:t>
            </w:r>
          </w:p>
        </w:tc>
        <w:tc>
          <w:tcPr>
            <w:tcW w:w="1140" w:type="dxa"/>
            <w:vAlign w:val="center"/>
            <w:hideMark/>
          </w:tcPr>
          <w:p w14:paraId="04432350"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Mini51</w:t>
            </w:r>
          </w:p>
        </w:tc>
        <w:tc>
          <w:tcPr>
            <w:tcW w:w="0" w:type="auto"/>
            <w:vAlign w:val="center"/>
            <w:hideMark/>
          </w:tcPr>
          <w:p w14:paraId="1EAE7840" w14:textId="3990DABF"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MINI51LAN, MINI51ZAN, MINI51TAN, MINI51LDE, MINI51QDE, MINI51ZDE, MINI51TDE, MINI51FDE</w:t>
            </w:r>
          </w:p>
        </w:tc>
      </w:tr>
      <w:tr w:rsidR="003A34E6" w:rsidRPr="00A86B59" w14:paraId="2AA4975E" w14:textId="77777777" w:rsidTr="00766E5A">
        <w:tc>
          <w:tcPr>
            <w:tcW w:w="1140" w:type="dxa"/>
            <w:vMerge/>
            <w:vAlign w:val="center"/>
          </w:tcPr>
          <w:p w14:paraId="33E847BB"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7114B256" w14:textId="7FEAC5C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Mini5</w:t>
            </w:r>
            <w:r>
              <w:rPr>
                <w:rFonts w:ascii="Calibri" w:hAnsi="Calibri" w:cs="新細明體"/>
                <w:b/>
                <w:bCs/>
                <w:lang w:eastAsia="zh-TW"/>
              </w:rPr>
              <w:t>2</w:t>
            </w:r>
          </w:p>
        </w:tc>
        <w:tc>
          <w:tcPr>
            <w:tcW w:w="0" w:type="auto"/>
            <w:vAlign w:val="center"/>
          </w:tcPr>
          <w:p w14:paraId="420A928A" w14:textId="665FB7D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MINI52LAN, MINI52ZAN, MINI52TAN, MINI52LDE, MINI52QDE, MINI52ZDE, MINI52TDE, MINI52FDE</w:t>
            </w:r>
          </w:p>
        </w:tc>
      </w:tr>
      <w:tr w:rsidR="003A34E6" w:rsidRPr="00A86B59" w14:paraId="47A98A41" w14:textId="77777777" w:rsidTr="00766E5A">
        <w:tc>
          <w:tcPr>
            <w:tcW w:w="1140" w:type="dxa"/>
            <w:vMerge/>
            <w:vAlign w:val="center"/>
          </w:tcPr>
          <w:p w14:paraId="7AC66605" w14:textId="77777777"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p>
        </w:tc>
        <w:tc>
          <w:tcPr>
            <w:tcW w:w="1140" w:type="dxa"/>
            <w:vAlign w:val="center"/>
          </w:tcPr>
          <w:p w14:paraId="2844D331" w14:textId="2BB8036F"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ini54</w:t>
            </w:r>
          </w:p>
        </w:tc>
        <w:tc>
          <w:tcPr>
            <w:tcW w:w="0" w:type="auto"/>
            <w:vAlign w:val="center"/>
          </w:tcPr>
          <w:p w14:paraId="7366BE90" w14:textId="17D48044"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MINI54LAN, MINI54ZAN, MINI54TAN, MINI54LDE, MINI54QDE, MINI54ZDE, MINI54TDE, MINI54FDE, MINI54FHC</w:t>
            </w:r>
          </w:p>
        </w:tc>
      </w:tr>
      <w:tr w:rsidR="00B14111" w:rsidRPr="00A86B59" w14:paraId="53BB6FE6" w14:textId="77777777" w:rsidTr="00766E5A">
        <w:tc>
          <w:tcPr>
            <w:tcW w:w="0" w:type="auto"/>
            <w:vMerge/>
            <w:vAlign w:val="center"/>
            <w:hideMark/>
          </w:tcPr>
          <w:p w14:paraId="3080F7D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EB0EE8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Mini55</w:t>
            </w:r>
          </w:p>
        </w:tc>
        <w:tc>
          <w:tcPr>
            <w:tcW w:w="0" w:type="auto"/>
            <w:vAlign w:val="center"/>
            <w:hideMark/>
          </w:tcPr>
          <w:p w14:paraId="44BAF7A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MINI55LDE, MINI55ZDE, MINI55TDE </w:t>
            </w:r>
          </w:p>
        </w:tc>
      </w:tr>
      <w:tr w:rsidR="00B14111" w:rsidRPr="00A86B59" w14:paraId="47A5F13A" w14:textId="77777777" w:rsidTr="00766E5A">
        <w:tc>
          <w:tcPr>
            <w:tcW w:w="0" w:type="auto"/>
            <w:vMerge/>
            <w:vAlign w:val="center"/>
            <w:hideMark/>
          </w:tcPr>
          <w:p w14:paraId="58C0A72A"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1D9E393"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Mini57</w:t>
            </w:r>
          </w:p>
        </w:tc>
        <w:tc>
          <w:tcPr>
            <w:tcW w:w="0" w:type="auto"/>
            <w:vAlign w:val="center"/>
            <w:hideMark/>
          </w:tcPr>
          <w:p w14:paraId="4EFC7F21"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MINI57EDE, MINI57FDE, MINI57XDE, MINI57TDE </w:t>
            </w:r>
          </w:p>
        </w:tc>
      </w:tr>
      <w:tr w:rsidR="00B14111" w:rsidRPr="00A86B59" w14:paraId="5A7E8195" w14:textId="77777777" w:rsidTr="00766E5A">
        <w:tc>
          <w:tcPr>
            <w:tcW w:w="0" w:type="auto"/>
            <w:vMerge/>
            <w:vAlign w:val="center"/>
            <w:hideMark/>
          </w:tcPr>
          <w:p w14:paraId="4424088D"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8D1D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Mini58</w:t>
            </w:r>
          </w:p>
        </w:tc>
        <w:tc>
          <w:tcPr>
            <w:tcW w:w="0" w:type="auto"/>
            <w:vAlign w:val="center"/>
            <w:hideMark/>
          </w:tcPr>
          <w:p w14:paraId="11468C3C"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MINI58FDE, MINI58LDE, MINI58QDE, MINI58TDE, MINI58ZDE </w:t>
            </w:r>
          </w:p>
        </w:tc>
      </w:tr>
      <w:tr w:rsidR="00B14111" w:rsidRPr="00A86B59" w14:paraId="3E399149" w14:textId="77777777" w:rsidTr="00766E5A">
        <w:tc>
          <w:tcPr>
            <w:tcW w:w="0" w:type="auto"/>
            <w:vMerge/>
            <w:vAlign w:val="center"/>
          </w:tcPr>
          <w:p w14:paraId="423E1C47"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3CF9FE4"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w:t>
            </w:r>
            <w:r>
              <w:rPr>
                <w:rFonts w:ascii="Calibri" w:hAnsi="Calibri" w:cs="新細明體"/>
                <w:b/>
                <w:bCs/>
                <w:lang w:eastAsia="zh-TW"/>
              </w:rPr>
              <w:t>29</w:t>
            </w:r>
            <w:r w:rsidRPr="00A86B59">
              <w:rPr>
                <w:rFonts w:ascii="Calibri" w:hAnsi="Calibri" w:cs="新細明體"/>
                <w:b/>
                <w:bCs/>
                <w:lang w:eastAsia="zh-TW"/>
              </w:rPr>
              <w:t>G</w:t>
            </w:r>
          </w:p>
        </w:tc>
        <w:tc>
          <w:tcPr>
            <w:tcW w:w="0" w:type="auto"/>
            <w:vAlign w:val="center"/>
          </w:tcPr>
          <w:p w14:paraId="2F35CE56" w14:textId="77777777"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M029GGC0AE</w:t>
            </w:r>
          </w:p>
        </w:tc>
      </w:tr>
      <w:tr w:rsidR="003A34E6" w:rsidRPr="00A86B59" w14:paraId="0CECCF12" w14:textId="77777777" w:rsidTr="00766E5A">
        <w:tc>
          <w:tcPr>
            <w:tcW w:w="0" w:type="auto"/>
            <w:vMerge/>
            <w:vAlign w:val="center"/>
          </w:tcPr>
          <w:p w14:paraId="3E6CAAF7"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9E79B12" w14:textId="29F40C9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M030</w:t>
            </w:r>
          </w:p>
        </w:tc>
        <w:tc>
          <w:tcPr>
            <w:tcW w:w="0" w:type="auto"/>
            <w:vAlign w:val="center"/>
          </w:tcPr>
          <w:p w14:paraId="7534FD78" w14:textId="51D6E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M030TD2AE, M030LD2AE, M030FD2AE</w:t>
            </w:r>
          </w:p>
        </w:tc>
      </w:tr>
      <w:tr w:rsidR="00B14111" w:rsidRPr="00A86B59" w14:paraId="5D8EA4FD" w14:textId="77777777" w:rsidTr="00766E5A">
        <w:tc>
          <w:tcPr>
            <w:tcW w:w="0" w:type="auto"/>
            <w:vMerge/>
            <w:vAlign w:val="center"/>
            <w:hideMark/>
          </w:tcPr>
          <w:p w14:paraId="41876168" w14:textId="77777777" w:rsidR="00B14111" w:rsidRPr="00A86B59" w:rsidRDefault="00B14111"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1B09BFE" w14:textId="77777777" w:rsidR="00B14111" w:rsidRPr="00A86B59" w:rsidRDefault="00B14111"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M030G</w:t>
            </w:r>
          </w:p>
        </w:tc>
        <w:tc>
          <w:tcPr>
            <w:tcW w:w="0" w:type="auto"/>
            <w:vAlign w:val="center"/>
            <w:hideMark/>
          </w:tcPr>
          <w:p w14:paraId="6F5CFE24" w14:textId="5879EEDC" w:rsidR="00B14111" w:rsidRPr="00827278" w:rsidRDefault="00B14111"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M030GGD1AE, M030GTD1AE, M030GGC1AE, M030GTC1AE</w:t>
            </w:r>
            <w:r w:rsidR="003A34E6" w:rsidRPr="00827278">
              <w:rPr>
                <w:rFonts w:asciiTheme="minorHAnsi" w:hAnsiTheme="minorHAnsi" w:cstheme="minorHAnsi"/>
                <w:lang w:eastAsia="zh-TW"/>
              </w:rPr>
              <w:t xml:space="preserve">, </w:t>
            </w:r>
            <w:r w:rsidRPr="00827278">
              <w:rPr>
                <w:rFonts w:asciiTheme="minorHAnsi" w:hAnsiTheme="minorHAnsi" w:cstheme="minorHAnsi"/>
                <w:lang w:eastAsia="zh-TW"/>
              </w:rPr>
              <w:t xml:space="preserve">M030GGC0AE, M030GTC0AE </w:t>
            </w:r>
          </w:p>
        </w:tc>
      </w:tr>
      <w:tr w:rsidR="003A34E6" w:rsidRPr="00A86B59" w14:paraId="7D759FBB" w14:textId="77777777" w:rsidTr="00766E5A">
        <w:tc>
          <w:tcPr>
            <w:tcW w:w="0" w:type="auto"/>
            <w:vMerge/>
            <w:vAlign w:val="center"/>
          </w:tcPr>
          <w:p w14:paraId="445C5CB2"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5CE9E3" w14:textId="12E1BFE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M031</w:t>
            </w:r>
          </w:p>
        </w:tc>
        <w:tc>
          <w:tcPr>
            <w:tcW w:w="0" w:type="auto"/>
            <w:vAlign w:val="center"/>
          </w:tcPr>
          <w:p w14:paraId="55857F68" w14:textId="60E100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M031BTYD2AN, M031BTYE3AN, M031LE3AE, M031SE3AE, M031TE3AE, M031TD2AE, M031LD2AE, M031LC2AE, M031SD2AE, M031SC2AE, M031FC1AE, M031EC1AE, M031TC1AE, M031FB0AE, M031EB0AE, M031TB0AE, M031SIAAE, M031KIAAE, M031LG8AE, M031SG8AE, M031KG8AE, M031LG6AE, M031SG6AE, M031KG6AE </w:t>
            </w:r>
          </w:p>
        </w:tc>
      </w:tr>
      <w:tr w:rsidR="003A34E6" w:rsidRPr="00A86B59" w14:paraId="5CE89EF8" w14:textId="77777777" w:rsidTr="00766E5A">
        <w:tc>
          <w:tcPr>
            <w:tcW w:w="0" w:type="auto"/>
            <w:vMerge/>
            <w:vAlign w:val="center"/>
            <w:hideMark/>
          </w:tcPr>
          <w:p w14:paraId="247DB8C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771A9" w14:textId="21E2843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M03</w:t>
            </w:r>
            <w:r>
              <w:rPr>
                <w:rFonts w:ascii="Calibri" w:hAnsi="Calibri" w:cs="新細明體"/>
                <w:b/>
                <w:bCs/>
                <w:lang w:eastAsia="zh-TW"/>
              </w:rPr>
              <w:t>1</w:t>
            </w:r>
            <w:r w:rsidRPr="00A86B59">
              <w:rPr>
                <w:rFonts w:ascii="Calibri" w:hAnsi="Calibri" w:cs="新細明體"/>
                <w:b/>
                <w:bCs/>
                <w:lang w:eastAsia="zh-TW"/>
              </w:rPr>
              <w:t>G</w:t>
            </w:r>
          </w:p>
        </w:tc>
        <w:tc>
          <w:tcPr>
            <w:tcW w:w="0" w:type="auto"/>
            <w:vAlign w:val="center"/>
          </w:tcPr>
          <w:p w14:paraId="32400410" w14:textId="78FD0918"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M031GGD2AE, M031GTD2AE, M031GGC2AE, M031GTC2AE, M031GGC1AE, M031GTC1AE</w:t>
            </w:r>
          </w:p>
        </w:tc>
      </w:tr>
      <w:tr w:rsidR="003A34E6" w:rsidRPr="00A86B59" w14:paraId="4A8AE7B5" w14:textId="77777777" w:rsidTr="00766E5A">
        <w:tc>
          <w:tcPr>
            <w:tcW w:w="0" w:type="auto"/>
            <w:vMerge/>
            <w:vAlign w:val="center"/>
          </w:tcPr>
          <w:p w14:paraId="212F14B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39710A" w14:textId="6C54D5B0"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M032</w:t>
            </w:r>
          </w:p>
        </w:tc>
        <w:tc>
          <w:tcPr>
            <w:tcW w:w="0" w:type="auto"/>
            <w:vAlign w:val="center"/>
          </w:tcPr>
          <w:p w14:paraId="04B262F4" w14:textId="69F2859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M032LE3AE, M032SE3AE, M032SIAAE, M032KIAAE, M032LG8AE, M032SG8AE, M032KG8AE, M032LG6AE, M032SG6AE, M032KG6AE, M032TD2AE, M032LD2AE, M032LC2AE, M032FC1AE, M032EC1AE, M032TC1AE</w:t>
            </w:r>
          </w:p>
        </w:tc>
      </w:tr>
      <w:tr w:rsidR="003A34E6" w:rsidRPr="00A86B59" w14:paraId="658EF931" w14:textId="77777777" w:rsidTr="00766E5A">
        <w:tc>
          <w:tcPr>
            <w:tcW w:w="0" w:type="auto"/>
            <w:vMerge/>
            <w:vAlign w:val="center"/>
            <w:hideMark/>
          </w:tcPr>
          <w:p w14:paraId="6327830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DDABC2B" w14:textId="5A65094E"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w:t>
            </w:r>
          </w:p>
        </w:tc>
        <w:tc>
          <w:tcPr>
            <w:tcW w:w="0" w:type="auto"/>
            <w:vAlign w:val="center"/>
            <w:hideMark/>
          </w:tcPr>
          <w:p w14:paraId="4B71BDE6" w14:textId="7E1006A7"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M0516LAN, M0516ZAN, M0516LBN, M0516ZBN, M0516LDN, M0516ZDN, M0516LDE, M0516ZDE </w:t>
            </w:r>
          </w:p>
        </w:tc>
      </w:tr>
      <w:tr w:rsidR="003A34E6" w:rsidRPr="00A86B59" w14:paraId="1DDFE841" w14:textId="77777777" w:rsidTr="00766E5A">
        <w:tc>
          <w:tcPr>
            <w:tcW w:w="0" w:type="auto"/>
            <w:vMerge/>
            <w:vAlign w:val="center"/>
            <w:hideMark/>
          </w:tcPr>
          <w:p w14:paraId="38FAC86F"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7E818EE" w14:textId="1DB0F71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M0515</w:t>
            </w:r>
          </w:p>
        </w:tc>
        <w:tc>
          <w:tcPr>
            <w:tcW w:w="0" w:type="auto"/>
            <w:vAlign w:val="center"/>
            <w:hideMark/>
          </w:tcPr>
          <w:p w14:paraId="6E110453" w14:textId="0259B1ED"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M0515LDE </w:t>
            </w:r>
          </w:p>
        </w:tc>
      </w:tr>
      <w:tr w:rsidR="003A34E6" w:rsidRPr="00A86B59" w14:paraId="35D66962" w14:textId="77777777" w:rsidTr="00766E5A">
        <w:tc>
          <w:tcPr>
            <w:tcW w:w="0" w:type="auto"/>
            <w:vMerge/>
            <w:vAlign w:val="center"/>
            <w:hideMark/>
          </w:tcPr>
          <w:p w14:paraId="31DDC21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36B6983" w14:textId="41CA5A02"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M0518</w:t>
            </w:r>
          </w:p>
        </w:tc>
        <w:tc>
          <w:tcPr>
            <w:tcW w:w="0" w:type="auto"/>
            <w:vAlign w:val="center"/>
            <w:hideMark/>
          </w:tcPr>
          <w:p w14:paraId="6ABB7DCF" w14:textId="16C5CE7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M0518LD2AE, M0518LC2AE, M0518SD2AE, M0518SC2AE </w:t>
            </w:r>
          </w:p>
        </w:tc>
      </w:tr>
      <w:tr w:rsidR="003A34E6" w:rsidRPr="00A86B59" w14:paraId="471D43E2" w14:textId="77777777" w:rsidTr="00766E5A">
        <w:tc>
          <w:tcPr>
            <w:tcW w:w="0" w:type="auto"/>
            <w:vMerge/>
            <w:vAlign w:val="center"/>
            <w:hideMark/>
          </w:tcPr>
          <w:p w14:paraId="7D959FC0"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01E9011" w14:textId="46DDB0B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M0519</w:t>
            </w:r>
          </w:p>
        </w:tc>
        <w:tc>
          <w:tcPr>
            <w:tcW w:w="0" w:type="auto"/>
            <w:vAlign w:val="center"/>
            <w:hideMark/>
          </w:tcPr>
          <w:p w14:paraId="5F89DE2D" w14:textId="7BCE1A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M0519LD3AE, M0519LE3AE, M0519SD3AE, M0519SE3AE, M0519VE3AE </w:t>
            </w:r>
          </w:p>
        </w:tc>
      </w:tr>
      <w:tr w:rsidR="003A34E6" w:rsidRPr="00A86B59" w14:paraId="1CA8406F" w14:textId="77777777" w:rsidTr="00766E5A">
        <w:tc>
          <w:tcPr>
            <w:tcW w:w="0" w:type="auto"/>
            <w:vMerge/>
            <w:vAlign w:val="center"/>
          </w:tcPr>
          <w:p w14:paraId="2D52A6D6"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D7275F" w14:textId="5757524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052</w:t>
            </w:r>
          </w:p>
        </w:tc>
        <w:tc>
          <w:tcPr>
            <w:tcW w:w="0" w:type="auto"/>
            <w:vAlign w:val="center"/>
          </w:tcPr>
          <w:p w14:paraId="170E5A3B" w14:textId="34E7522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M052LAN, M052ZAN, M052LBN, M052ZBN, M052LDN, M052ZDN, M052LDE, M052ZDE</w:t>
            </w:r>
          </w:p>
        </w:tc>
      </w:tr>
      <w:tr w:rsidR="003A34E6" w:rsidRPr="00A86B59" w14:paraId="6532462A" w14:textId="77777777" w:rsidTr="00766E5A">
        <w:tc>
          <w:tcPr>
            <w:tcW w:w="0" w:type="auto"/>
            <w:vMerge/>
            <w:vAlign w:val="center"/>
          </w:tcPr>
          <w:p w14:paraId="24943A0B"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583779C" w14:textId="0545C04A" w:rsidR="003A34E6"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054</w:t>
            </w:r>
          </w:p>
        </w:tc>
        <w:tc>
          <w:tcPr>
            <w:tcW w:w="0" w:type="auto"/>
            <w:vAlign w:val="center"/>
          </w:tcPr>
          <w:p w14:paraId="7F907DAD" w14:textId="7002E232"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M054LAN, M054ZAN, M054LBN, M054ZBN, M054LDN, M054ZDN, M054LDE, M054ZDE</w:t>
            </w:r>
          </w:p>
        </w:tc>
      </w:tr>
      <w:tr w:rsidR="003A34E6" w:rsidRPr="00A86B59" w14:paraId="48F953EE" w14:textId="77777777" w:rsidTr="00766E5A">
        <w:tc>
          <w:tcPr>
            <w:tcW w:w="0" w:type="auto"/>
            <w:vMerge/>
            <w:vAlign w:val="center"/>
            <w:hideMark/>
          </w:tcPr>
          <w:p w14:paraId="48C1FF4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6B4040" w14:textId="15F6D875"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M0564</w:t>
            </w:r>
          </w:p>
        </w:tc>
        <w:tc>
          <w:tcPr>
            <w:tcW w:w="0" w:type="auto"/>
            <w:vAlign w:val="center"/>
            <w:hideMark/>
          </w:tcPr>
          <w:p w14:paraId="0E8CC1F4" w14:textId="44C3089B"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M0564LE4AE, M0564LG4AE, M0564SE4AE, M0564SG4AE, M0564VG4AE</w:t>
            </w:r>
            <w:r w:rsidR="00312F4A">
              <w:rPr>
                <w:rFonts w:asciiTheme="minorHAnsi" w:hAnsiTheme="minorHAnsi" w:cstheme="minorHAnsi" w:hint="eastAsia"/>
                <w:lang w:eastAsia="zh-TW"/>
              </w:rPr>
              <w:t xml:space="preserve">, </w:t>
            </w:r>
            <w:r w:rsidR="00312F4A" w:rsidRPr="00312F4A">
              <w:rPr>
                <w:rFonts w:asciiTheme="minorHAnsi" w:hAnsiTheme="minorHAnsi" w:cstheme="minorHAnsi"/>
                <w:lang w:eastAsia="zh-TW"/>
              </w:rPr>
              <w:t>M0564SSAE</w:t>
            </w:r>
            <w:r w:rsidRPr="00827278">
              <w:rPr>
                <w:rFonts w:asciiTheme="minorHAnsi" w:hAnsiTheme="minorHAnsi" w:cstheme="minorHAnsi"/>
                <w:lang w:eastAsia="zh-TW"/>
              </w:rPr>
              <w:t xml:space="preserve"> </w:t>
            </w:r>
          </w:p>
        </w:tc>
      </w:tr>
      <w:tr w:rsidR="003A34E6" w:rsidRPr="00A86B59" w14:paraId="308E69BC" w14:textId="77777777" w:rsidTr="00766E5A">
        <w:tc>
          <w:tcPr>
            <w:tcW w:w="0" w:type="auto"/>
            <w:vMerge/>
            <w:vAlign w:val="center"/>
          </w:tcPr>
          <w:p w14:paraId="568FE1E8"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8DA62FC" w14:textId="59CCEE7D"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058</w:t>
            </w:r>
          </w:p>
        </w:tc>
        <w:tc>
          <w:tcPr>
            <w:tcW w:w="0" w:type="auto"/>
            <w:vAlign w:val="center"/>
          </w:tcPr>
          <w:p w14:paraId="1D14585B" w14:textId="0B02CC6E"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M058LAN, M058ZAN, M058LBN, M058ZBN, M058LDN, M058ZDN, M058LDE, M058ZDE, M058MDE</w:t>
            </w:r>
          </w:p>
        </w:tc>
      </w:tr>
      <w:tr w:rsidR="003A34E6" w:rsidRPr="00A86B59" w14:paraId="7E2B993E" w14:textId="77777777" w:rsidTr="00766E5A">
        <w:tc>
          <w:tcPr>
            <w:tcW w:w="0" w:type="auto"/>
            <w:vMerge/>
            <w:vAlign w:val="center"/>
            <w:hideMark/>
          </w:tcPr>
          <w:p w14:paraId="2015A455"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4E26AB" w14:textId="0D7370AB"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M058S</w:t>
            </w:r>
          </w:p>
        </w:tc>
        <w:tc>
          <w:tcPr>
            <w:tcW w:w="0" w:type="auto"/>
            <w:vAlign w:val="center"/>
            <w:hideMark/>
          </w:tcPr>
          <w:p w14:paraId="462E6D80" w14:textId="01B1F663"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M058SLAN, M058SZAN, M058SSAN, M058SFAN </w:t>
            </w:r>
          </w:p>
        </w:tc>
      </w:tr>
      <w:tr w:rsidR="003A34E6" w:rsidRPr="00A86B59" w14:paraId="3EEEFFA8" w14:textId="77777777" w:rsidTr="00766E5A">
        <w:tc>
          <w:tcPr>
            <w:tcW w:w="0" w:type="auto"/>
            <w:vMerge/>
            <w:vAlign w:val="center"/>
            <w:hideMark/>
          </w:tcPr>
          <w:p w14:paraId="69A2E63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967C924" w14:textId="4C598563"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M071</w:t>
            </w:r>
          </w:p>
        </w:tc>
        <w:tc>
          <w:tcPr>
            <w:tcW w:w="0" w:type="auto"/>
            <w:vAlign w:val="center"/>
            <w:hideMark/>
          </w:tcPr>
          <w:p w14:paraId="0D9C4425" w14:textId="568BDB0A"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M071MC2AE, M071MD2AE, M071R1D3AE, M071R1E3AE, M071SD3AE, M071SE3AE, M071VG4AE </w:t>
            </w:r>
          </w:p>
        </w:tc>
      </w:tr>
      <w:tr w:rsidR="003A34E6" w:rsidRPr="00A86B59" w14:paraId="66D71227" w14:textId="77777777" w:rsidTr="00766E5A">
        <w:tc>
          <w:tcPr>
            <w:tcW w:w="0" w:type="auto"/>
            <w:vMerge/>
            <w:vAlign w:val="center"/>
            <w:hideMark/>
          </w:tcPr>
          <w:p w14:paraId="71D29D0E"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7E017CD" w14:textId="2AEF314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M0A21</w:t>
            </w:r>
          </w:p>
        </w:tc>
        <w:tc>
          <w:tcPr>
            <w:tcW w:w="0" w:type="auto"/>
            <w:vAlign w:val="center"/>
            <w:hideMark/>
          </w:tcPr>
          <w:p w14:paraId="2AFDD4BD" w14:textId="01FC3999"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M0A21OB1AC, M0A21OC1AC, M0A21EB1AC, M0A21EC1AC</w:t>
            </w:r>
          </w:p>
        </w:tc>
      </w:tr>
      <w:tr w:rsidR="003A34E6" w:rsidRPr="00A86B59" w14:paraId="062D47B4" w14:textId="77777777" w:rsidTr="00766E5A">
        <w:tc>
          <w:tcPr>
            <w:tcW w:w="0" w:type="auto"/>
            <w:vMerge/>
            <w:vAlign w:val="center"/>
          </w:tcPr>
          <w:p w14:paraId="6D2B30C9" w14:textId="77777777" w:rsidR="003A34E6" w:rsidRPr="00A86B59" w:rsidRDefault="003A34E6" w:rsidP="00B14111">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CFB8435" w14:textId="4F453889" w:rsidR="003A34E6" w:rsidRPr="00A86B59" w:rsidRDefault="003A34E6" w:rsidP="00B14111">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0A23</w:t>
            </w:r>
          </w:p>
        </w:tc>
        <w:tc>
          <w:tcPr>
            <w:tcW w:w="0" w:type="auto"/>
            <w:vAlign w:val="center"/>
          </w:tcPr>
          <w:p w14:paraId="480BC264" w14:textId="782D6EAF" w:rsidR="003A34E6" w:rsidRPr="00827278" w:rsidRDefault="003A34E6" w:rsidP="00B14111">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M0A23OC1AC, M0A23EC1AC, </w:t>
            </w:r>
            <w:r w:rsidRPr="00827278">
              <w:rPr>
                <w:rFonts w:asciiTheme="minorHAnsi" w:eastAsia="微軟正黑體" w:hAnsiTheme="minorHAnsi" w:cstheme="minorHAnsi"/>
                <w:noProof/>
                <w:lang w:eastAsia="zh-TW"/>
              </w:rPr>
              <w:t>M0A23OC1ACU, M0A23EC1ACU</w:t>
            </w:r>
          </w:p>
        </w:tc>
      </w:tr>
      <w:tr w:rsidR="00B51E6C" w:rsidRPr="00A86B59" w14:paraId="41ABD87B" w14:textId="77777777" w:rsidTr="00766E5A">
        <w:tc>
          <w:tcPr>
            <w:tcW w:w="0" w:type="auto"/>
            <w:vMerge/>
            <w:vAlign w:val="center"/>
          </w:tcPr>
          <w:p w14:paraId="2A892A9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B344F8D" w14:textId="1184E67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NDA102</w:t>
            </w:r>
          </w:p>
        </w:tc>
        <w:tc>
          <w:tcPr>
            <w:tcW w:w="0" w:type="auto"/>
            <w:vAlign w:val="center"/>
          </w:tcPr>
          <w:p w14:paraId="50DCCCDB" w14:textId="336A72E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NDA102SD2, NDA102UD2, NDA102TD2, NDA102SE3</w:t>
            </w:r>
          </w:p>
        </w:tc>
      </w:tr>
      <w:tr w:rsidR="00B51E6C" w:rsidRPr="00A86B59" w14:paraId="7E11AEC0" w14:textId="77777777" w:rsidTr="00766E5A">
        <w:tc>
          <w:tcPr>
            <w:tcW w:w="0" w:type="auto"/>
            <w:vMerge/>
            <w:vAlign w:val="center"/>
            <w:hideMark/>
          </w:tcPr>
          <w:p w14:paraId="63E0448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DB29BA8" w14:textId="7924F1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NUC029</w:t>
            </w:r>
          </w:p>
        </w:tc>
        <w:tc>
          <w:tcPr>
            <w:tcW w:w="0" w:type="auto"/>
            <w:vAlign w:val="center"/>
            <w:hideMark/>
          </w:tcPr>
          <w:p w14:paraId="380A4BFB" w14:textId="23DCABC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NUC029NAN, NUC029LAN, NUC029TAN, NUC029CIG1, NUC029ZAN, NUC029TAE, NUC029FAE, NUC029LDE, NUC029SDE, NUC029LEE, NUC029SEE, NUC029LGE, NUC029SGE, NUC029KGE</w:t>
            </w:r>
          </w:p>
        </w:tc>
      </w:tr>
      <w:tr w:rsidR="00B51E6C" w:rsidRPr="00A86B59" w14:paraId="6C1B22B1" w14:textId="77777777" w:rsidTr="00766E5A">
        <w:tc>
          <w:tcPr>
            <w:tcW w:w="0" w:type="auto"/>
            <w:vMerge/>
            <w:vAlign w:val="center"/>
            <w:hideMark/>
          </w:tcPr>
          <w:p w14:paraId="076A026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8EAC645" w14:textId="0EC2B2D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NUC100</w:t>
            </w:r>
          </w:p>
        </w:tc>
        <w:tc>
          <w:tcPr>
            <w:tcW w:w="0" w:type="auto"/>
            <w:vAlign w:val="center"/>
            <w:hideMark/>
          </w:tcPr>
          <w:p w14:paraId="31C4F5EC" w14:textId="5778E6B4"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NUC100LE3AN, NUC100LD3AN, NUC100RE3AN, NUC100RD3AN, NUC100VE3AN, NUC100VD3AN, NUC100VD2AN, NUC100LE3DN, NUC100LD3DN, NUC100LD2DN, NUC100LD1DN, NUC100LC1DN, NUC100RE3DN, NUC100RD3DN, NUC100RD2DN, NUC100RD1DN, NUC100RC1DN, NUC100VE3DN, NUC100VD3DN, NUC100VD2DN, NUC100VE3DE</w:t>
            </w:r>
          </w:p>
        </w:tc>
      </w:tr>
      <w:tr w:rsidR="00B51E6C" w:rsidRPr="00A86B59" w14:paraId="11A81FEF" w14:textId="77777777" w:rsidTr="00766E5A">
        <w:tc>
          <w:tcPr>
            <w:tcW w:w="0" w:type="auto"/>
            <w:vMerge/>
            <w:vAlign w:val="center"/>
          </w:tcPr>
          <w:p w14:paraId="5117D6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A8A9B6C" w14:textId="18F83EA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UC120</w:t>
            </w:r>
          </w:p>
        </w:tc>
        <w:tc>
          <w:tcPr>
            <w:tcW w:w="0" w:type="auto"/>
            <w:vAlign w:val="center"/>
          </w:tcPr>
          <w:p w14:paraId="52794710" w14:textId="77C6ED8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NUC120LE3AN, NUC120LD3AN, NUC120RE3AN, NUC120RD3AN, NUC120VE3AN, NUC120VD3AN, NUC120VD2AN, NUC120LE3DN, NUC120LD3DN, NUC120LD2DN, NUC120LD1DN, NUC120LC1DN, NUC120VE3DN, NUC120VD3DN, NUC120VD2DN, NUC120RE3DN, NUC120RD3DN, NUC120RD2DN, NUC120RD1DN, NUC120RC1DN, NUC120LD2DE</w:t>
            </w:r>
          </w:p>
        </w:tc>
      </w:tr>
      <w:tr w:rsidR="00B51E6C" w:rsidRPr="00A86B59" w14:paraId="4747CFBE" w14:textId="77777777" w:rsidTr="00766E5A">
        <w:tc>
          <w:tcPr>
            <w:tcW w:w="0" w:type="auto"/>
            <w:vMerge/>
            <w:vAlign w:val="center"/>
            <w:hideMark/>
          </w:tcPr>
          <w:p w14:paraId="680ED6D6"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54B75F" w14:textId="711B273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NUC121</w:t>
            </w:r>
          </w:p>
        </w:tc>
        <w:tc>
          <w:tcPr>
            <w:tcW w:w="0" w:type="auto"/>
            <w:vAlign w:val="center"/>
            <w:hideMark/>
          </w:tcPr>
          <w:p w14:paraId="790B7300" w14:textId="24572ABD"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NUC121ZC2AE, NUC121LC2AE, NUC121SC2AE, NUC121WC2AE, NUC121Y25CN </w:t>
            </w:r>
          </w:p>
        </w:tc>
      </w:tr>
      <w:tr w:rsidR="00B51E6C" w:rsidRPr="00A86B59" w14:paraId="0A80146C" w14:textId="77777777" w:rsidTr="00766E5A">
        <w:tc>
          <w:tcPr>
            <w:tcW w:w="0" w:type="auto"/>
            <w:vMerge/>
            <w:vAlign w:val="center"/>
            <w:hideMark/>
          </w:tcPr>
          <w:p w14:paraId="28F998E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6B601D" w14:textId="4A5780F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NUC122</w:t>
            </w:r>
          </w:p>
        </w:tc>
        <w:tc>
          <w:tcPr>
            <w:tcW w:w="0" w:type="auto"/>
            <w:vAlign w:val="center"/>
            <w:hideMark/>
          </w:tcPr>
          <w:p w14:paraId="5452E09F" w14:textId="6FA2B0F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NUC122LD2AN, NUC122LC1AN, NUC122SD2AN, NUC122SC1AN, NUC122ZD2AN, NUC122ZC1AN, NUC122ZD2DN, NUC122LD2DN, NUC122SD2DN, NUC122ZC1DN, NUC122LC1DN, NUC122SC1DN </w:t>
            </w:r>
          </w:p>
        </w:tc>
      </w:tr>
      <w:tr w:rsidR="00B51E6C" w:rsidRPr="00A86B59" w14:paraId="03C4EE15" w14:textId="77777777" w:rsidTr="00766E5A">
        <w:tc>
          <w:tcPr>
            <w:tcW w:w="0" w:type="auto"/>
            <w:vMerge/>
            <w:vAlign w:val="center"/>
            <w:hideMark/>
          </w:tcPr>
          <w:p w14:paraId="6E9C32D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95790D6" w14:textId="1292BF7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NUC123</w:t>
            </w:r>
          </w:p>
        </w:tc>
        <w:tc>
          <w:tcPr>
            <w:tcW w:w="0" w:type="auto"/>
            <w:vAlign w:val="center"/>
            <w:hideMark/>
          </w:tcPr>
          <w:p w14:paraId="2F5C5210" w14:textId="7C09285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NUC123SC2AN1, NUC123SD4AN0, NUC123LC2AN1, NUC123LD4AN0, NUC123ZC2AN1, NUC123ZD4AN0, NUC123SC2AE1, NUC123SD4AE0, NUC123LC2AE1, NUC123LD4AE0, NUC123ZC2AE1, NUC123ZD4AE0 </w:t>
            </w:r>
          </w:p>
        </w:tc>
      </w:tr>
      <w:tr w:rsidR="00B51E6C" w:rsidRPr="00A86B59" w14:paraId="243DC940" w14:textId="77777777" w:rsidTr="00766E5A">
        <w:tc>
          <w:tcPr>
            <w:tcW w:w="0" w:type="auto"/>
            <w:vMerge/>
            <w:vAlign w:val="center"/>
            <w:hideMark/>
          </w:tcPr>
          <w:p w14:paraId="34EE4CE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0A343B" w14:textId="6491E7D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NUC125</w:t>
            </w:r>
          </w:p>
        </w:tc>
        <w:tc>
          <w:tcPr>
            <w:tcW w:w="0" w:type="auto"/>
            <w:vAlign w:val="center"/>
            <w:hideMark/>
          </w:tcPr>
          <w:p w14:paraId="6382993E" w14:textId="0D8667D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NUC125ZC2AE, NUC125LC2AE, NUC125SC2AE </w:t>
            </w:r>
          </w:p>
        </w:tc>
      </w:tr>
      <w:tr w:rsidR="00B51E6C" w:rsidRPr="00A86B59" w14:paraId="1BA248B9" w14:textId="77777777" w:rsidTr="00766E5A">
        <w:tc>
          <w:tcPr>
            <w:tcW w:w="0" w:type="auto"/>
            <w:vMerge/>
            <w:vAlign w:val="center"/>
            <w:hideMark/>
          </w:tcPr>
          <w:p w14:paraId="715E5B0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BD770B7" w14:textId="554D564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w:t>
            </w:r>
          </w:p>
        </w:tc>
        <w:tc>
          <w:tcPr>
            <w:tcW w:w="0" w:type="auto"/>
            <w:vAlign w:val="center"/>
            <w:hideMark/>
          </w:tcPr>
          <w:p w14:paraId="230BED7B" w14:textId="4476676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NUC126LE4AE, NUC126LG4AE, NUC126SE4AE, NUC126SG4AE, NUC126VG4AE, NUC126NE4AE </w:t>
            </w:r>
          </w:p>
        </w:tc>
      </w:tr>
      <w:tr w:rsidR="00B51E6C" w:rsidRPr="00A86B59" w14:paraId="76EC5FF5" w14:textId="77777777" w:rsidTr="00766E5A">
        <w:tc>
          <w:tcPr>
            <w:tcW w:w="0" w:type="auto"/>
            <w:vMerge/>
            <w:vAlign w:val="center"/>
            <w:hideMark/>
          </w:tcPr>
          <w:p w14:paraId="3BCCAE2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6422347" w14:textId="1236798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NUC1261</w:t>
            </w:r>
          </w:p>
        </w:tc>
        <w:tc>
          <w:tcPr>
            <w:tcW w:w="0" w:type="auto"/>
            <w:vAlign w:val="center"/>
            <w:hideMark/>
          </w:tcPr>
          <w:p w14:paraId="2250201B" w14:textId="2AE5ED8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NUC1261NE4AE, NUC1261LE4AE, NUC1261LG4AE, NUC1261SE4AE, NUC1261SG4AE </w:t>
            </w:r>
          </w:p>
        </w:tc>
      </w:tr>
      <w:tr w:rsidR="00B51E6C" w:rsidRPr="00A86B59" w14:paraId="61327481" w14:textId="77777777" w:rsidTr="00766E5A">
        <w:tc>
          <w:tcPr>
            <w:tcW w:w="0" w:type="auto"/>
            <w:vMerge/>
            <w:vAlign w:val="center"/>
            <w:hideMark/>
          </w:tcPr>
          <w:p w14:paraId="652A240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CB4FB49" w14:textId="2642885F"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NUC130</w:t>
            </w:r>
          </w:p>
        </w:tc>
        <w:tc>
          <w:tcPr>
            <w:tcW w:w="0" w:type="auto"/>
            <w:vAlign w:val="center"/>
            <w:hideMark/>
          </w:tcPr>
          <w:p w14:paraId="6618D1B8" w14:textId="16EEB5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NUC130LE3CN, NUC130LD2CN, NUC130LC1CN, NUC130RE3CN, NUC130RD2CN, NUC130RC1CN, NUC130VE3CN </w:t>
            </w:r>
          </w:p>
        </w:tc>
      </w:tr>
      <w:tr w:rsidR="00B51E6C" w:rsidRPr="00A86B59" w14:paraId="76D21DAB" w14:textId="77777777" w:rsidTr="00766E5A">
        <w:tc>
          <w:tcPr>
            <w:tcW w:w="0" w:type="auto"/>
            <w:vMerge/>
            <w:vAlign w:val="center"/>
            <w:hideMark/>
          </w:tcPr>
          <w:p w14:paraId="67AC71F2"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D9C3F22" w14:textId="52E08EA3"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w:t>
            </w:r>
          </w:p>
        </w:tc>
        <w:tc>
          <w:tcPr>
            <w:tcW w:w="0" w:type="auto"/>
            <w:vAlign w:val="center"/>
            <w:hideMark/>
          </w:tcPr>
          <w:p w14:paraId="4E2EDC9C" w14:textId="502912A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NUC131LD2AE, NUC131LC2AE, NUC131SD2AE, NUC131SC2AE, NUC131LD2AEU, NUC131LC2AEU, NUC131SD2AEU, NUC131SC2AEU </w:t>
            </w:r>
          </w:p>
        </w:tc>
      </w:tr>
      <w:tr w:rsidR="00B51E6C" w:rsidRPr="00A86B59" w14:paraId="7B240EF9" w14:textId="77777777" w:rsidTr="00766E5A">
        <w:tc>
          <w:tcPr>
            <w:tcW w:w="0" w:type="auto"/>
            <w:vMerge/>
            <w:vAlign w:val="center"/>
            <w:hideMark/>
          </w:tcPr>
          <w:p w14:paraId="75C91085"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D8BB1A2" w14:textId="44BAB0C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NUC1311</w:t>
            </w:r>
          </w:p>
        </w:tc>
        <w:tc>
          <w:tcPr>
            <w:tcW w:w="0" w:type="auto"/>
            <w:vAlign w:val="center"/>
            <w:hideMark/>
          </w:tcPr>
          <w:p w14:paraId="332A5C4F" w14:textId="7021CB03"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NUC1311LD2AE, NUC1311LC2AE </w:t>
            </w:r>
          </w:p>
        </w:tc>
      </w:tr>
      <w:tr w:rsidR="00B51E6C" w:rsidRPr="00A86B59" w14:paraId="35194577" w14:textId="77777777" w:rsidTr="00766E5A">
        <w:tc>
          <w:tcPr>
            <w:tcW w:w="0" w:type="auto"/>
            <w:vMerge/>
            <w:vAlign w:val="center"/>
            <w:hideMark/>
          </w:tcPr>
          <w:p w14:paraId="315F633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36DF917" w14:textId="5EA28DF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NUC140</w:t>
            </w:r>
          </w:p>
        </w:tc>
        <w:tc>
          <w:tcPr>
            <w:tcW w:w="0" w:type="auto"/>
            <w:vAlign w:val="center"/>
            <w:hideMark/>
          </w:tcPr>
          <w:p w14:paraId="1CF9C578" w14:textId="469378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NUC140LE3CN, NUC140LD2CN, NUC140LC1CN, NUC140RE3CN, NUC140RD2CN, NUC140RC1CN, NUC140VE3CN </w:t>
            </w:r>
          </w:p>
        </w:tc>
      </w:tr>
      <w:tr w:rsidR="00B51E6C" w:rsidRPr="00A86B59" w14:paraId="3B356DF6" w14:textId="77777777" w:rsidTr="00766E5A">
        <w:tc>
          <w:tcPr>
            <w:tcW w:w="0" w:type="auto"/>
            <w:vMerge/>
            <w:vAlign w:val="center"/>
            <w:hideMark/>
          </w:tcPr>
          <w:p w14:paraId="258ABAE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630ED22" w14:textId="469C18F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NUC200</w:t>
            </w:r>
          </w:p>
        </w:tc>
        <w:tc>
          <w:tcPr>
            <w:tcW w:w="0" w:type="auto"/>
            <w:vAlign w:val="center"/>
            <w:hideMark/>
          </w:tcPr>
          <w:p w14:paraId="2E061A8D" w14:textId="368DA64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NUC200LE3AE, NUC200LE3AN, NUC200LD2AN, NUC200LC2AN, NUC200VE3AN, NUC200SE3AN, NUC200SD2AN, NUC200SC2AN</w:t>
            </w:r>
          </w:p>
        </w:tc>
      </w:tr>
      <w:tr w:rsidR="00B51E6C" w:rsidRPr="00A86B59" w14:paraId="233DD446" w14:textId="77777777" w:rsidTr="00766E5A">
        <w:tc>
          <w:tcPr>
            <w:tcW w:w="0" w:type="auto"/>
            <w:vMerge/>
            <w:vAlign w:val="center"/>
          </w:tcPr>
          <w:p w14:paraId="170D8B7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AB1C81" w14:textId="76A87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UC220</w:t>
            </w:r>
          </w:p>
        </w:tc>
        <w:tc>
          <w:tcPr>
            <w:tcW w:w="0" w:type="auto"/>
            <w:vAlign w:val="center"/>
          </w:tcPr>
          <w:p w14:paraId="28717262" w14:textId="3562673E"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NUC220LE3</w:t>
            </w:r>
            <w:proofErr w:type="gramStart"/>
            <w:r w:rsidRPr="00827278">
              <w:rPr>
                <w:rFonts w:asciiTheme="minorHAnsi" w:hAnsiTheme="minorHAnsi" w:cstheme="minorHAnsi"/>
                <w:lang w:eastAsia="zh-TW"/>
              </w:rPr>
              <w:t>AE,NUC</w:t>
            </w:r>
            <w:proofErr w:type="gramEnd"/>
            <w:r w:rsidRPr="00827278">
              <w:rPr>
                <w:rFonts w:asciiTheme="minorHAnsi" w:hAnsiTheme="minorHAnsi" w:cstheme="minorHAnsi"/>
                <w:lang w:eastAsia="zh-TW"/>
              </w:rPr>
              <w:t>220LE3AN, NUC220LD2AN, NUC220LC2AN, NUC220VE3AN, NUC220SE3AN, NUC220SD2AN, NUC220SC2AN</w:t>
            </w:r>
          </w:p>
        </w:tc>
      </w:tr>
      <w:tr w:rsidR="00B51E6C" w:rsidRPr="00A86B59" w14:paraId="6F5DE130" w14:textId="77777777" w:rsidTr="00766E5A">
        <w:tc>
          <w:tcPr>
            <w:tcW w:w="0" w:type="auto"/>
            <w:vMerge/>
            <w:vAlign w:val="center"/>
            <w:hideMark/>
          </w:tcPr>
          <w:p w14:paraId="0BC84EF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E88F520" w14:textId="0072CC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NUC2201</w:t>
            </w:r>
          </w:p>
        </w:tc>
        <w:tc>
          <w:tcPr>
            <w:tcW w:w="0" w:type="auto"/>
            <w:vAlign w:val="center"/>
            <w:hideMark/>
          </w:tcPr>
          <w:p w14:paraId="07309F5A" w14:textId="48DD16E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NUC2201LE3AE, NUC2201SE3AE </w:t>
            </w:r>
          </w:p>
        </w:tc>
      </w:tr>
      <w:tr w:rsidR="00B51E6C" w:rsidRPr="00A86B59" w14:paraId="1A2454B7" w14:textId="77777777" w:rsidTr="00766E5A">
        <w:tc>
          <w:tcPr>
            <w:tcW w:w="0" w:type="auto"/>
            <w:vMerge/>
            <w:vAlign w:val="center"/>
            <w:hideMark/>
          </w:tcPr>
          <w:p w14:paraId="7F94CFB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AF0B0D1" w14:textId="534D364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NUC230</w:t>
            </w:r>
          </w:p>
        </w:tc>
        <w:tc>
          <w:tcPr>
            <w:tcW w:w="0" w:type="auto"/>
            <w:vAlign w:val="center"/>
            <w:hideMark/>
          </w:tcPr>
          <w:p w14:paraId="4EBBEA9C" w14:textId="7C7194E2"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NUC230LC2AE, NUC230LD2AE, NUC230LE3AE, NUC230SC2AE, NUC230SD2AE, NUC230SE3AE, NUC230VE3AE </w:t>
            </w:r>
          </w:p>
        </w:tc>
      </w:tr>
      <w:tr w:rsidR="00B51E6C" w:rsidRPr="00A86B59" w14:paraId="031226E9" w14:textId="77777777" w:rsidTr="00766E5A">
        <w:tc>
          <w:tcPr>
            <w:tcW w:w="0" w:type="auto"/>
            <w:vMerge/>
            <w:vAlign w:val="center"/>
            <w:hideMark/>
          </w:tcPr>
          <w:p w14:paraId="7ED2B57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896169" w14:textId="696234A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NUC240</w:t>
            </w:r>
          </w:p>
        </w:tc>
        <w:tc>
          <w:tcPr>
            <w:tcW w:w="0" w:type="auto"/>
            <w:vAlign w:val="center"/>
            <w:hideMark/>
          </w:tcPr>
          <w:p w14:paraId="556AF3A7" w14:textId="1C5FD96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NUC240LC2AE, NUC240LD2AE, NUC240LE3AE, NUC240SC2AE, NUC240SD2AE, NUC240SE3AE, NUC240VE3AE </w:t>
            </w:r>
          </w:p>
        </w:tc>
      </w:tr>
      <w:tr w:rsidR="00B51E6C" w:rsidRPr="00A86B59" w14:paraId="1FB79B2E" w14:textId="77777777" w:rsidTr="00766E5A">
        <w:tc>
          <w:tcPr>
            <w:tcW w:w="0" w:type="auto"/>
            <w:vMerge/>
            <w:vAlign w:val="center"/>
            <w:hideMark/>
          </w:tcPr>
          <w:p w14:paraId="6A6B78EE"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0B3CD2" w14:textId="781A8E3A"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Nano100</w:t>
            </w:r>
          </w:p>
        </w:tc>
        <w:tc>
          <w:tcPr>
            <w:tcW w:w="0" w:type="auto"/>
            <w:vAlign w:val="center"/>
            <w:hideMark/>
          </w:tcPr>
          <w:p w14:paraId="22292686" w14:textId="056F48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Nano100ZD3AN, Nano100ZD2AN, Nano100VD3AN, Nano100VD2AN, Nano100SD3AN, Nano100SD2AN, Nano100LD3AN, Nano100LD2AN, Nano100ZC2AN, Nano100SC2AN, Nano100LC2AN, Nano100KE3BN, Nano100SE3BN, Nano100LE3BN, Nano100KD3BN, Nano100SD3BN, Nano100SD2BN, Nano100LD3BN, Nano100LD2BN, Nano100SC2BN, Nano100LC2BN, Nano100NE3BN, Nano100ND3BN, Nano100ND2BN, Nano100WE3BN </w:t>
            </w:r>
          </w:p>
        </w:tc>
      </w:tr>
      <w:tr w:rsidR="00B51E6C" w:rsidRPr="00A86B59" w14:paraId="37B85B27" w14:textId="77777777" w:rsidTr="00766E5A">
        <w:tc>
          <w:tcPr>
            <w:tcW w:w="0" w:type="auto"/>
            <w:vMerge/>
            <w:vAlign w:val="center"/>
            <w:hideMark/>
          </w:tcPr>
          <w:p w14:paraId="61C8E5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31AB0F4" w14:textId="59D2B507"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Nano102</w:t>
            </w:r>
          </w:p>
        </w:tc>
        <w:tc>
          <w:tcPr>
            <w:tcW w:w="0" w:type="auto"/>
            <w:vAlign w:val="center"/>
            <w:hideMark/>
          </w:tcPr>
          <w:p w14:paraId="620367F7" w14:textId="225435A5"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Nano102ZB1AN, Nano102ZC2AN, Nano102LB1AN, Nano102LC2AN, Nano102SC2AN </w:t>
            </w:r>
          </w:p>
        </w:tc>
      </w:tr>
      <w:tr w:rsidR="00B51E6C" w:rsidRPr="00A86B59" w14:paraId="3A0AEF68" w14:textId="77777777" w:rsidTr="00766E5A">
        <w:tc>
          <w:tcPr>
            <w:tcW w:w="0" w:type="auto"/>
            <w:vMerge/>
            <w:vAlign w:val="center"/>
            <w:hideMark/>
          </w:tcPr>
          <w:p w14:paraId="368DBAA4"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63DE663" w14:textId="3138E400"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Nano103</w:t>
            </w:r>
          </w:p>
        </w:tc>
        <w:tc>
          <w:tcPr>
            <w:tcW w:w="0" w:type="auto"/>
            <w:vAlign w:val="center"/>
            <w:hideMark/>
          </w:tcPr>
          <w:p w14:paraId="3FBC68BD" w14:textId="16919F5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Nano103ZD3AE, Nano103LD3AE, Nano103SD3AE </w:t>
            </w:r>
          </w:p>
        </w:tc>
      </w:tr>
      <w:tr w:rsidR="00B51E6C" w:rsidRPr="00A86B59" w14:paraId="78EC361A" w14:textId="77777777" w:rsidTr="00766E5A">
        <w:tc>
          <w:tcPr>
            <w:tcW w:w="0" w:type="auto"/>
            <w:vMerge/>
            <w:vAlign w:val="center"/>
            <w:hideMark/>
          </w:tcPr>
          <w:p w14:paraId="508F2C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FBCE4D0" w14:textId="42223BDC"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Nano110</w:t>
            </w:r>
          </w:p>
        </w:tc>
        <w:tc>
          <w:tcPr>
            <w:tcW w:w="0" w:type="auto"/>
            <w:vAlign w:val="center"/>
            <w:hideMark/>
          </w:tcPr>
          <w:p w14:paraId="2CA2B450" w14:textId="7E3056E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Nano110KE3BN, Nano110SE3BN, Nano110KD3BN, Nano110KD2BN, Nano110SD3BN, Nano110SD2BN, Nano110KC2BN, Nano110SC2BN, Nano110RC2BN, Nano110RD2BN, Nano110RD3BN </w:t>
            </w:r>
          </w:p>
        </w:tc>
      </w:tr>
      <w:tr w:rsidR="00B51E6C" w:rsidRPr="00A86B59" w14:paraId="119A5275" w14:textId="77777777" w:rsidTr="00766E5A">
        <w:tc>
          <w:tcPr>
            <w:tcW w:w="0" w:type="auto"/>
            <w:vMerge/>
            <w:vAlign w:val="center"/>
            <w:hideMark/>
          </w:tcPr>
          <w:p w14:paraId="18E489D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1289DE65" w14:textId="18BCC405"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Nano112</w:t>
            </w:r>
          </w:p>
        </w:tc>
        <w:tc>
          <w:tcPr>
            <w:tcW w:w="0" w:type="auto"/>
            <w:vAlign w:val="center"/>
            <w:hideMark/>
          </w:tcPr>
          <w:p w14:paraId="4E258CE0" w14:textId="7691706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Nano112LB1AN, Nano112LC2AN, Nano112SB1AN, Nano112SC2AN, Nano112RB1AN, Nano112RC2AN, Nano112VC2AN </w:t>
            </w:r>
          </w:p>
        </w:tc>
      </w:tr>
      <w:tr w:rsidR="00B51E6C" w:rsidRPr="00A86B59" w14:paraId="1E8DC4F4" w14:textId="77777777" w:rsidTr="00766E5A">
        <w:tc>
          <w:tcPr>
            <w:tcW w:w="0" w:type="auto"/>
            <w:vMerge/>
            <w:vAlign w:val="center"/>
            <w:hideMark/>
          </w:tcPr>
          <w:p w14:paraId="685A0740"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D51DA8" w14:textId="31FCA94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Nano120</w:t>
            </w:r>
          </w:p>
        </w:tc>
        <w:tc>
          <w:tcPr>
            <w:tcW w:w="0" w:type="auto"/>
            <w:vAlign w:val="center"/>
            <w:hideMark/>
          </w:tcPr>
          <w:p w14:paraId="6ADF9616" w14:textId="73EAA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Nano120VD3AN, Nano120VD2AN, Nano120SD3AN, Nano120SD2AN, Nano120LD3AN, Nano120LD2AN, Nano120SC2AN, Nano120LC2AN, Nano120ZD3AN, Nano120ZD2AN, Nano120ZC2AN, Nano120KE3BN, Nano120SE3BN, Nano120LE3BN, </w:t>
            </w:r>
            <w:r w:rsidRPr="00827278">
              <w:rPr>
                <w:rFonts w:asciiTheme="minorHAnsi" w:hAnsiTheme="minorHAnsi" w:cstheme="minorHAnsi"/>
                <w:lang w:eastAsia="zh-TW"/>
              </w:rPr>
              <w:lastRenderedPageBreak/>
              <w:t xml:space="preserve">Nano120KD3BN, Nano120SD3BN, Nano120SD2BN, Nano120LD3BN, Nano120LD2BN, Nano120SC2BN, Nano120LC2BN </w:t>
            </w:r>
          </w:p>
        </w:tc>
      </w:tr>
      <w:tr w:rsidR="00B51E6C" w:rsidRPr="00A86B59" w14:paraId="6101EBE4" w14:textId="77777777" w:rsidTr="00766E5A">
        <w:trPr>
          <w:trHeight w:val="658"/>
        </w:trPr>
        <w:tc>
          <w:tcPr>
            <w:tcW w:w="0" w:type="auto"/>
            <w:vMerge/>
            <w:vAlign w:val="center"/>
            <w:hideMark/>
          </w:tcPr>
          <w:p w14:paraId="3FC97A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F7F23A8" w14:textId="051F8E9E"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Nano130</w:t>
            </w:r>
          </w:p>
        </w:tc>
        <w:tc>
          <w:tcPr>
            <w:tcW w:w="0" w:type="auto"/>
            <w:vAlign w:val="center"/>
            <w:hideMark/>
          </w:tcPr>
          <w:p w14:paraId="3B87BA46" w14:textId="1FDA7137"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Nano130VD3AN, Nano130KE3BN, Nano130SE3BN, Nano130KD3BN, Nano130KD2BN, Nano130SD3BN, Nano130SD2BN, Nano130KC2BN, Nano130SC2BN </w:t>
            </w:r>
          </w:p>
        </w:tc>
      </w:tr>
      <w:tr w:rsidR="00B51E6C" w:rsidRPr="00A86B59" w14:paraId="3D308111" w14:textId="77777777" w:rsidTr="00766E5A">
        <w:tc>
          <w:tcPr>
            <w:tcW w:w="1140" w:type="dxa"/>
            <w:vMerge w:val="restart"/>
            <w:vAlign w:val="center"/>
          </w:tcPr>
          <w:p w14:paraId="692C5F04" w14:textId="1291933D"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M23 Family</w:t>
            </w:r>
          </w:p>
        </w:tc>
        <w:tc>
          <w:tcPr>
            <w:tcW w:w="1140" w:type="dxa"/>
            <w:vAlign w:val="center"/>
          </w:tcPr>
          <w:p w14:paraId="664607E6" w14:textId="244C90C7"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M2351</w:t>
            </w:r>
          </w:p>
        </w:tc>
        <w:tc>
          <w:tcPr>
            <w:tcW w:w="0" w:type="auto"/>
            <w:vAlign w:val="center"/>
          </w:tcPr>
          <w:p w14:paraId="27A9EE87" w14:textId="285AFA56"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M2351KIAAE, M2351SIAAE, M2351ZIAAE, M2351SFSIAAP, M2351CIAAE</w:t>
            </w:r>
          </w:p>
        </w:tc>
      </w:tr>
      <w:tr w:rsidR="00B51E6C" w:rsidRPr="00A86B59" w14:paraId="2F15B358" w14:textId="77777777" w:rsidTr="00766E5A">
        <w:tc>
          <w:tcPr>
            <w:tcW w:w="1140" w:type="dxa"/>
            <w:vMerge/>
            <w:vAlign w:val="center"/>
          </w:tcPr>
          <w:p w14:paraId="41154309" w14:textId="77777777"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67B98709" w14:textId="45427921"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M2354</w:t>
            </w:r>
          </w:p>
        </w:tc>
        <w:tc>
          <w:tcPr>
            <w:tcW w:w="0" w:type="auto"/>
            <w:vAlign w:val="center"/>
          </w:tcPr>
          <w:p w14:paraId="537E4B25" w14:textId="1973F6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lang w:eastAsia="zh-TW"/>
              </w:rPr>
              <w:t>M2354KJFAE, M2354SJFAE, M2354LJFAE</w:t>
            </w:r>
            <w:r w:rsidR="00127CB6">
              <w:rPr>
                <w:rFonts w:asciiTheme="minorHAnsi" w:hAnsiTheme="minorHAnsi" w:cstheme="minorHAnsi" w:hint="eastAsia"/>
                <w:lang w:eastAsia="zh-TW"/>
              </w:rPr>
              <w:t>,</w:t>
            </w:r>
            <w:r w:rsidR="00127CB6">
              <w:t xml:space="preserve"> </w:t>
            </w:r>
            <w:r w:rsidR="00127CB6" w:rsidRPr="00127CB6">
              <w:rPr>
                <w:rFonts w:asciiTheme="minorHAnsi" w:hAnsiTheme="minorHAnsi" w:cstheme="minorHAnsi"/>
                <w:lang w:eastAsia="zh-TW"/>
              </w:rPr>
              <w:t>M2354CJFBE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M2354CJFAE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M2354KJFBE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M2354SJFBE</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M2354LJFBE</w:t>
            </w:r>
            <w:r w:rsidRPr="00827278">
              <w:rPr>
                <w:rFonts w:asciiTheme="minorHAnsi" w:hAnsiTheme="minorHAnsi" w:cstheme="minorHAnsi"/>
                <w:lang w:eastAsia="zh-TW"/>
              </w:rPr>
              <w:t xml:space="preserve"> </w:t>
            </w:r>
          </w:p>
        </w:tc>
      </w:tr>
      <w:tr w:rsidR="00B51E6C" w:rsidRPr="00A86B59" w14:paraId="79247E74" w14:textId="77777777" w:rsidTr="00766E5A">
        <w:tc>
          <w:tcPr>
            <w:tcW w:w="1140" w:type="dxa"/>
            <w:vMerge/>
            <w:vAlign w:val="center"/>
          </w:tcPr>
          <w:p w14:paraId="3C17FD35" w14:textId="13C1D305" w:rsidR="00B51E6C" w:rsidRPr="00A86B59" w:rsidRDefault="00B51E6C" w:rsidP="00B51E6C">
            <w:pPr>
              <w:spacing w:before="80" w:after="80"/>
              <w:jc w:val="center"/>
              <w:rPr>
                <w:rFonts w:ascii="Calibri" w:hAnsi="Calibri" w:cs="新細明體"/>
                <w:b/>
                <w:bCs/>
                <w:lang w:eastAsia="zh-TW"/>
              </w:rPr>
            </w:pPr>
          </w:p>
        </w:tc>
        <w:tc>
          <w:tcPr>
            <w:tcW w:w="1140" w:type="dxa"/>
            <w:vAlign w:val="center"/>
          </w:tcPr>
          <w:p w14:paraId="7F59A5EE" w14:textId="245D83E5"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M251</w:t>
            </w:r>
          </w:p>
        </w:tc>
        <w:tc>
          <w:tcPr>
            <w:tcW w:w="0" w:type="auto"/>
            <w:vAlign w:val="center"/>
          </w:tcPr>
          <w:p w14:paraId="2D3F86D6" w14:textId="15EA7CA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kern w:val="2"/>
                <w:lang w:eastAsia="zh-TW"/>
              </w:rPr>
              <w:t>M251FC2AE, M251EC2AE, M251ZC2AE, M251SC2AE, M251LC2AE, M251SD2AE, M251LD2AE, M251ZD2AE, M251KE3AE, M251SE3AE, M251LE3AE, M251KG6AE, M251SG6AE, M251LG6AE</w:t>
            </w:r>
          </w:p>
        </w:tc>
      </w:tr>
      <w:tr w:rsidR="00B51E6C" w:rsidRPr="00A86B59" w14:paraId="71D53D8A" w14:textId="77777777" w:rsidTr="00766E5A">
        <w:tc>
          <w:tcPr>
            <w:tcW w:w="1140" w:type="dxa"/>
            <w:vMerge/>
            <w:vAlign w:val="center"/>
            <w:hideMark/>
          </w:tcPr>
          <w:p w14:paraId="6C522801" w14:textId="18AB3B78"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26D5A25B" w14:textId="4C6864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w:t>
            </w:r>
            <w:r>
              <w:rPr>
                <w:rFonts w:ascii="Calibri" w:hAnsi="Calibri" w:cs="新細明體"/>
                <w:b/>
                <w:bCs/>
                <w:lang w:eastAsia="zh-TW"/>
              </w:rPr>
              <w:t>252</w:t>
            </w:r>
          </w:p>
        </w:tc>
        <w:tc>
          <w:tcPr>
            <w:tcW w:w="0" w:type="auto"/>
            <w:vAlign w:val="center"/>
          </w:tcPr>
          <w:p w14:paraId="6CC2376D" w14:textId="5BE8314C"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M252FC2AE, M252EC2AE, M252ZC2AE, M252SC2AE, M252LC2AE, M252SD2AE, M252LD2AE, M252ZD2AE, M252KE3AE, M252SE3AE, M252LE3AE, M252KG6AE, M252SG6AE, M252LG6AE</w:t>
            </w:r>
          </w:p>
        </w:tc>
      </w:tr>
      <w:tr w:rsidR="00B51E6C" w:rsidRPr="00A86B59" w14:paraId="68849586" w14:textId="77777777" w:rsidTr="00766E5A">
        <w:tc>
          <w:tcPr>
            <w:tcW w:w="0" w:type="auto"/>
            <w:vMerge/>
            <w:vAlign w:val="center"/>
          </w:tcPr>
          <w:p w14:paraId="1CA6DB89"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40C8BF" w14:textId="75B82A24"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253</w:t>
            </w:r>
          </w:p>
        </w:tc>
        <w:tc>
          <w:tcPr>
            <w:tcW w:w="0" w:type="auto"/>
            <w:vAlign w:val="center"/>
          </w:tcPr>
          <w:p w14:paraId="78622724" w14:textId="3E3C1509"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kern w:val="2"/>
                <w:lang w:eastAsia="zh-TW"/>
              </w:rPr>
              <w:t>M253ZE3AE, M253LE3AE, M253LD3AE, M253ZE3BE, M253LE3BE, M253LD3BE</w:t>
            </w:r>
          </w:p>
        </w:tc>
      </w:tr>
      <w:tr w:rsidR="00B51E6C" w:rsidRPr="00A86B59" w14:paraId="295375D7" w14:textId="77777777" w:rsidTr="00766E5A">
        <w:tc>
          <w:tcPr>
            <w:tcW w:w="0" w:type="auto"/>
            <w:vMerge/>
            <w:vAlign w:val="center"/>
          </w:tcPr>
          <w:p w14:paraId="4273053B"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19C8BDD" w14:textId="51FF1C0C"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254</w:t>
            </w:r>
          </w:p>
        </w:tc>
        <w:tc>
          <w:tcPr>
            <w:tcW w:w="0" w:type="auto"/>
            <w:vAlign w:val="center"/>
          </w:tcPr>
          <w:p w14:paraId="7DAE788B" w14:textId="71E2796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M254SD3AE, M254SE3AE, M254KE3AE, M254SD2AE, M254MD3AE, M254KG6AE, M254SG6AE</w:t>
            </w:r>
          </w:p>
        </w:tc>
      </w:tr>
      <w:tr w:rsidR="00B51E6C" w:rsidRPr="00A86B59" w14:paraId="2F96EB4A" w14:textId="77777777" w:rsidTr="00766E5A">
        <w:tc>
          <w:tcPr>
            <w:tcW w:w="0" w:type="auto"/>
            <w:vMerge/>
            <w:vAlign w:val="center"/>
          </w:tcPr>
          <w:p w14:paraId="3DBF993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A6668F6" w14:textId="68C9DBD4"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256</w:t>
            </w:r>
          </w:p>
        </w:tc>
        <w:tc>
          <w:tcPr>
            <w:tcW w:w="0" w:type="auto"/>
            <w:vAlign w:val="center"/>
          </w:tcPr>
          <w:p w14:paraId="45D5A139" w14:textId="7AF000D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M256SE3AE, M256KE3AE, M256SD2AE, M256MD3AE, M256KG6AE, M256SG6AE</w:t>
            </w:r>
          </w:p>
        </w:tc>
      </w:tr>
      <w:tr w:rsidR="00B51E6C" w:rsidRPr="00A86B59" w14:paraId="20E0B1E5" w14:textId="77777777" w:rsidTr="00766E5A">
        <w:tc>
          <w:tcPr>
            <w:tcW w:w="0" w:type="auto"/>
            <w:vMerge/>
            <w:vAlign w:val="center"/>
          </w:tcPr>
          <w:p w14:paraId="246F23F7"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6C38D73" w14:textId="09991269"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258</w:t>
            </w:r>
          </w:p>
        </w:tc>
        <w:tc>
          <w:tcPr>
            <w:tcW w:w="0" w:type="auto"/>
            <w:vAlign w:val="center"/>
          </w:tcPr>
          <w:p w14:paraId="27166300" w14:textId="16EFE191"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kern w:val="2"/>
                <w:lang w:eastAsia="zh-TW"/>
              </w:rPr>
            </w:pPr>
            <w:r w:rsidRPr="00827278">
              <w:rPr>
                <w:rFonts w:asciiTheme="minorHAnsi" w:hAnsiTheme="minorHAnsi" w:cstheme="minorHAnsi"/>
                <w:kern w:val="2"/>
                <w:lang w:eastAsia="zh-TW"/>
              </w:rPr>
              <w:t>M258SE3AE, M258KE3AE, M258KG6AE, M258SG6AE</w:t>
            </w:r>
          </w:p>
        </w:tc>
      </w:tr>
      <w:tr w:rsidR="00B51E6C" w:rsidRPr="00A86B59" w14:paraId="0AE24597" w14:textId="77777777" w:rsidTr="00766E5A">
        <w:tc>
          <w:tcPr>
            <w:tcW w:w="0" w:type="auto"/>
            <w:vMerge/>
            <w:vAlign w:val="center"/>
          </w:tcPr>
          <w:p w14:paraId="416922D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96AD19E" w14:textId="114ECCA6"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M261</w:t>
            </w:r>
          </w:p>
        </w:tc>
        <w:tc>
          <w:tcPr>
            <w:tcW w:w="0" w:type="auto"/>
            <w:vAlign w:val="center"/>
          </w:tcPr>
          <w:p w14:paraId="11F8A518" w14:textId="71E4810F" w:rsidR="00B51E6C" w:rsidRPr="00827278" w:rsidRDefault="00B51E6C" w:rsidP="00766E5A">
            <w:pPr>
              <w:widowControl/>
              <w:overflowPunct/>
              <w:autoSpaceDE/>
              <w:autoSpaceDN/>
              <w:adjustRightInd/>
              <w:snapToGrid/>
              <w:spacing w:before="80" w:after="80"/>
              <w:jc w:val="left"/>
              <w:textAlignment w:val="auto"/>
              <w:rPr>
                <w:rFonts w:asciiTheme="minorHAnsi" w:hAnsiTheme="minorHAnsi" w:cstheme="minorHAnsi"/>
              </w:rPr>
            </w:pPr>
            <w:r w:rsidRPr="00827278">
              <w:rPr>
                <w:rFonts w:asciiTheme="minorHAnsi" w:hAnsiTheme="minorHAnsi" w:cstheme="minorHAnsi"/>
                <w:lang w:eastAsia="zh-TW"/>
              </w:rPr>
              <w:t>M261KIAAE, M261SIAAE, M261ZIAAE</w:t>
            </w:r>
          </w:p>
        </w:tc>
      </w:tr>
      <w:tr w:rsidR="00B51E6C" w:rsidRPr="00A86B59" w14:paraId="6A827945" w14:textId="77777777" w:rsidTr="00766E5A">
        <w:tc>
          <w:tcPr>
            <w:tcW w:w="0" w:type="auto"/>
            <w:vMerge/>
            <w:vAlign w:val="center"/>
          </w:tcPr>
          <w:p w14:paraId="4E5569B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DC5E5FA" w14:textId="567FC15B"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262</w:t>
            </w:r>
          </w:p>
        </w:tc>
        <w:tc>
          <w:tcPr>
            <w:tcW w:w="0" w:type="auto"/>
            <w:vAlign w:val="center"/>
          </w:tcPr>
          <w:p w14:paraId="6C1486C1" w14:textId="6C10A21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M262KIAAE, M262SIAAE, M262ZIAAE</w:t>
            </w:r>
          </w:p>
        </w:tc>
      </w:tr>
      <w:tr w:rsidR="00B51E6C" w:rsidRPr="00A86B59" w14:paraId="2DEE7246" w14:textId="77777777" w:rsidTr="00766E5A">
        <w:tc>
          <w:tcPr>
            <w:tcW w:w="0" w:type="auto"/>
            <w:vMerge/>
            <w:vAlign w:val="center"/>
          </w:tcPr>
          <w:p w14:paraId="47308081"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ABEBAFE" w14:textId="3382809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263</w:t>
            </w:r>
          </w:p>
        </w:tc>
        <w:tc>
          <w:tcPr>
            <w:tcW w:w="0" w:type="auto"/>
            <w:vAlign w:val="center"/>
          </w:tcPr>
          <w:p w14:paraId="72186BDA" w14:textId="020DF22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M263KIAAE, M263SIAAE, M263ZIAAE</w:t>
            </w:r>
          </w:p>
        </w:tc>
      </w:tr>
      <w:tr w:rsidR="008D4838" w:rsidRPr="00A86B59" w14:paraId="68DA79D2" w14:textId="77777777" w:rsidTr="00766E5A">
        <w:tc>
          <w:tcPr>
            <w:tcW w:w="0" w:type="auto"/>
            <w:vMerge/>
            <w:vAlign w:val="center"/>
          </w:tcPr>
          <w:p w14:paraId="5EE47749" w14:textId="77777777" w:rsidR="008D4838" w:rsidRPr="00A86B59" w:rsidRDefault="008D4838"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7DC1043B" w14:textId="0E8BDA41" w:rsidR="008D4838" w:rsidRPr="00A86B59" w:rsidRDefault="008D4838"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b/>
                <w:bCs/>
                <w:lang w:eastAsia="zh-TW"/>
              </w:rPr>
              <w:t>M2A23</w:t>
            </w:r>
          </w:p>
        </w:tc>
        <w:tc>
          <w:tcPr>
            <w:tcW w:w="0" w:type="auto"/>
            <w:vAlign w:val="bottom"/>
          </w:tcPr>
          <w:p w14:paraId="70CC4E08" w14:textId="509CE8FA" w:rsidR="00766E5A" w:rsidRPr="008D4838" w:rsidRDefault="00766E5A" w:rsidP="00766E5A">
            <w:pPr>
              <w:widowControl/>
              <w:overflowPunct/>
              <w:autoSpaceDE/>
              <w:autoSpaceDN/>
              <w:adjustRightInd/>
              <w:snapToGrid/>
              <w:spacing w:before="80" w:after="80"/>
              <w:jc w:val="left"/>
              <w:textAlignment w:val="auto"/>
              <w:rPr>
                <w:rFonts w:asciiTheme="minorHAnsi" w:hAnsiTheme="minorHAnsi" w:cstheme="minorHAnsi"/>
                <w:lang w:eastAsia="zh-TW"/>
              </w:rPr>
            </w:pPr>
            <w:r w:rsidRPr="00766E5A">
              <w:rPr>
                <w:rFonts w:asciiTheme="minorHAnsi" w:hAnsiTheme="minorHAnsi" w:cstheme="minorHAnsi"/>
                <w:lang w:eastAsia="zh-TW"/>
              </w:rPr>
              <w:t>M2A23SG5ACU, M2A23SG5AC, M2A23LG5ACU, M2A23LG5AC</w:t>
            </w:r>
            <w:r>
              <w:rPr>
                <w:rFonts w:asciiTheme="minorHAnsi" w:hAnsiTheme="minorHAnsi" w:cstheme="minorHAnsi"/>
                <w:lang w:eastAsia="zh-TW"/>
              </w:rPr>
              <w:t xml:space="preserve">, </w:t>
            </w:r>
            <w:r w:rsidRPr="00766E5A">
              <w:rPr>
                <w:rFonts w:asciiTheme="minorHAnsi" w:hAnsiTheme="minorHAnsi" w:cstheme="minorHAnsi"/>
                <w:lang w:eastAsia="zh-TW"/>
              </w:rPr>
              <w:t>M2A23YG5ACU</w:t>
            </w:r>
            <w:r>
              <w:rPr>
                <w:rFonts w:asciiTheme="minorHAnsi" w:hAnsiTheme="minorHAnsi" w:cstheme="minorHAnsi"/>
                <w:lang w:eastAsia="zh-TW"/>
              </w:rPr>
              <w:t xml:space="preserve">, </w:t>
            </w:r>
            <w:r w:rsidRPr="00766E5A">
              <w:rPr>
                <w:rFonts w:asciiTheme="minorHAnsi" w:hAnsiTheme="minorHAnsi" w:cstheme="minorHAnsi"/>
                <w:lang w:eastAsia="zh-TW"/>
              </w:rPr>
              <w:t>M2A23YG5AC, M2A23SE5ACU, M2A23SE5AC, M2A23LE5ACU, M2A23LE5AC, M2A23YE5ACU, M2A23YE5AC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M2A23SD5AC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M2A23LD5AC</w:t>
            </w:r>
            <w:r w:rsidR="00127CB6">
              <w:rPr>
                <w:rFonts w:asciiTheme="minorHAnsi" w:hAnsiTheme="minorHAnsi" w:cstheme="minorHAnsi" w:hint="eastAsia"/>
                <w:lang w:eastAsia="zh-TW"/>
              </w:rPr>
              <w:t xml:space="preserve">, </w:t>
            </w:r>
            <w:r w:rsidR="00127CB6" w:rsidRPr="00127CB6">
              <w:rPr>
                <w:rFonts w:asciiTheme="minorHAnsi" w:hAnsiTheme="minorHAnsi" w:cstheme="minorHAnsi"/>
                <w:lang w:eastAsia="zh-TW"/>
              </w:rPr>
              <w:t>M2A23YD5AC</w:t>
            </w:r>
          </w:p>
        </w:tc>
      </w:tr>
      <w:tr w:rsidR="00B51E6C" w:rsidRPr="00A86B59" w14:paraId="5F459BD8" w14:textId="77777777" w:rsidTr="00766E5A">
        <w:tc>
          <w:tcPr>
            <w:tcW w:w="0" w:type="auto"/>
            <w:vMerge/>
            <w:vAlign w:val="center"/>
          </w:tcPr>
          <w:p w14:paraId="25946A5A"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9C0D6E3" w14:textId="695EA4D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M2</w:t>
            </w:r>
            <w:r>
              <w:rPr>
                <w:rFonts w:ascii="Calibri" w:hAnsi="Calibri" w:cs="新細明體"/>
                <w:b/>
                <w:bCs/>
                <w:lang w:eastAsia="zh-TW"/>
              </w:rPr>
              <w:t>L31</w:t>
            </w:r>
          </w:p>
        </w:tc>
        <w:tc>
          <w:tcPr>
            <w:tcW w:w="0" w:type="auto"/>
            <w:vAlign w:val="center"/>
          </w:tcPr>
          <w:p w14:paraId="0600944A" w14:textId="47FC8AFF"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M2L31KIDAE, M2L31KGDAE, M2L31SIDAE, M2L31SGDAE, M2L31SG4AE, M2L31SE4AE, M2L31LIDAE, M2L31LGDAE, M2L31LG4AE, M2L31LE4AE, M2L31LD4AE, M2L31YIDAE, M2L31YGDAE, M2L31YG4AE, M2L31YE4AE, M2L31YD4AE, M2L31ZE4AE, M2L31ZD4AE, M2L31CIDAE, M2L31CGDAE, M2L31XD4AE</w:t>
            </w:r>
          </w:p>
        </w:tc>
      </w:tr>
      <w:tr w:rsidR="00696B67" w:rsidRPr="00A86B59" w14:paraId="0E36ACBD" w14:textId="77777777" w:rsidTr="00766E5A">
        <w:tc>
          <w:tcPr>
            <w:tcW w:w="0" w:type="auto"/>
            <w:vMerge/>
            <w:vAlign w:val="center"/>
          </w:tcPr>
          <w:p w14:paraId="788C95E0" w14:textId="77777777" w:rsidR="00696B67" w:rsidRPr="00A86B59" w:rsidRDefault="00696B67"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45EBC51" w14:textId="7C013EE2" w:rsidR="00696B67" w:rsidRDefault="00696B67"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NSPD</w:t>
            </w:r>
          </w:p>
        </w:tc>
        <w:tc>
          <w:tcPr>
            <w:tcW w:w="0" w:type="auto"/>
            <w:vAlign w:val="center"/>
          </w:tcPr>
          <w:p w14:paraId="016B58B4" w14:textId="750C0556" w:rsidR="00696B67" w:rsidRPr="00827278" w:rsidRDefault="00696B67" w:rsidP="00B51E6C">
            <w:pPr>
              <w:widowControl/>
              <w:overflowPunct/>
              <w:autoSpaceDE/>
              <w:autoSpaceDN/>
              <w:adjustRightInd/>
              <w:snapToGrid/>
              <w:spacing w:before="80" w:after="80"/>
              <w:jc w:val="left"/>
              <w:textAlignment w:val="auto"/>
              <w:rPr>
                <w:rFonts w:asciiTheme="minorHAnsi" w:hAnsiTheme="minorHAnsi" w:cstheme="minorHAnsi"/>
              </w:rPr>
            </w:pPr>
            <w:r w:rsidRPr="00696B67">
              <w:rPr>
                <w:rFonts w:asciiTheme="minorHAnsi" w:hAnsiTheme="minorHAnsi" w:cstheme="minorHAnsi"/>
              </w:rPr>
              <w:t>NSPD5ZD4AE</w:t>
            </w:r>
          </w:p>
        </w:tc>
      </w:tr>
      <w:tr w:rsidR="00B51E6C" w:rsidRPr="00A86B59" w14:paraId="3C4FE32A" w14:textId="77777777" w:rsidTr="00766E5A">
        <w:tc>
          <w:tcPr>
            <w:tcW w:w="0" w:type="auto"/>
            <w:vMerge/>
            <w:vAlign w:val="center"/>
          </w:tcPr>
          <w:p w14:paraId="280D71FF"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6DB03C7" w14:textId="334FFB9D"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NUC1262</w:t>
            </w:r>
          </w:p>
        </w:tc>
        <w:tc>
          <w:tcPr>
            <w:tcW w:w="0" w:type="auto"/>
            <w:vAlign w:val="center"/>
          </w:tcPr>
          <w:p w14:paraId="3B2CAF5A" w14:textId="1E748DDA"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NUC1262NE4AE, NUC1262LE4AE, NUC1262SE4AE, NUC1262YE4AE</w:t>
            </w:r>
          </w:p>
        </w:tc>
      </w:tr>
      <w:tr w:rsidR="00B51E6C" w:rsidRPr="00A86B59" w14:paraId="4D2EC77E" w14:textId="77777777" w:rsidTr="00766E5A">
        <w:tc>
          <w:tcPr>
            <w:tcW w:w="0" w:type="auto"/>
            <w:vMerge/>
            <w:vAlign w:val="center"/>
          </w:tcPr>
          <w:p w14:paraId="4D0BC49C" w14:textId="77777777" w:rsidR="00B51E6C" w:rsidRPr="00A86B59" w:rsidRDefault="00B51E6C" w:rsidP="00B51E6C">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782854A" w14:textId="7872B989" w:rsidR="00B51E6C" w:rsidRPr="00A86B59"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NUC1263</w:t>
            </w:r>
          </w:p>
        </w:tc>
        <w:tc>
          <w:tcPr>
            <w:tcW w:w="0" w:type="auto"/>
            <w:vAlign w:val="center"/>
          </w:tcPr>
          <w:p w14:paraId="454041F2" w14:textId="532BD13B"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NUC1263SD4AE, NUC1263LD4AE, NUC1263ND4AE, NUC1263ZD4AE</w:t>
            </w:r>
            <w:r w:rsidR="006C1C29" w:rsidRPr="00827278">
              <w:rPr>
                <w:rFonts w:asciiTheme="minorHAnsi" w:hAnsiTheme="minorHAnsi" w:cstheme="minorHAnsi"/>
              </w:rPr>
              <w:t>, NUC1263SD4CE, NUC1263LD4CE, NUC1263ND4CE, NUC1263ZD4CE</w:t>
            </w:r>
          </w:p>
        </w:tc>
      </w:tr>
      <w:tr w:rsidR="00B51E6C" w:rsidRPr="00A86B59" w14:paraId="6F0F6C1C" w14:textId="77777777" w:rsidTr="00766E5A">
        <w:tc>
          <w:tcPr>
            <w:tcW w:w="1140" w:type="dxa"/>
            <w:vMerge w:val="restart"/>
            <w:vAlign w:val="center"/>
          </w:tcPr>
          <w:p w14:paraId="26C56872" w14:textId="290B414E" w:rsidR="00B51E6C" w:rsidRPr="00A86B59" w:rsidRDefault="00B51E6C" w:rsidP="00B51E6C">
            <w:pPr>
              <w:spacing w:before="80" w:after="80"/>
              <w:jc w:val="center"/>
              <w:rPr>
                <w:rFonts w:ascii="Calibri" w:hAnsi="Calibri" w:cs="新細明體"/>
                <w:b/>
                <w:bCs/>
                <w:lang w:eastAsia="zh-TW"/>
              </w:rPr>
            </w:pPr>
            <w:r w:rsidRPr="00A86B59">
              <w:rPr>
                <w:rFonts w:ascii="Calibri" w:hAnsi="Calibri" w:cs="新細明體"/>
                <w:b/>
                <w:bCs/>
                <w:lang w:eastAsia="zh-TW"/>
              </w:rPr>
              <w:t>NuMicro® M4 Family</w:t>
            </w:r>
          </w:p>
        </w:tc>
        <w:tc>
          <w:tcPr>
            <w:tcW w:w="1140" w:type="dxa"/>
            <w:vAlign w:val="center"/>
          </w:tcPr>
          <w:p w14:paraId="7E44A6C4" w14:textId="08C16EFF" w:rsidR="00B51E6C" w:rsidRDefault="00B51E6C" w:rsidP="00B51E6C">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M451</w:t>
            </w:r>
          </w:p>
        </w:tc>
        <w:tc>
          <w:tcPr>
            <w:tcW w:w="0" w:type="auto"/>
            <w:vAlign w:val="center"/>
          </w:tcPr>
          <w:p w14:paraId="2ABEA6BD" w14:textId="038A8458" w:rsidR="00B51E6C" w:rsidRPr="00827278" w:rsidRDefault="00B51E6C" w:rsidP="00B51E6C">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M451VG6AE, M451VE6AE, M451RG6AE, M451RE6AE, M451LG6AE, M451LE6AE, M451RD3AE, M451RC3AE, M451LD3AE, M451LC3AE, M451MLG6AE, M451MLE6AE, M451MSD3AE, M451MSC3AE, M451MLD3AE, M451MLC3AE</w:t>
            </w:r>
          </w:p>
        </w:tc>
      </w:tr>
      <w:tr w:rsidR="00827278" w:rsidRPr="00A86B59" w14:paraId="53C83146" w14:textId="77777777" w:rsidTr="00766E5A">
        <w:tc>
          <w:tcPr>
            <w:tcW w:w="1140" w:type="dxa"/>
            <w:vMerge/>
            <w:vAlign w:val="center"/>
          </w:tcPr>
          <w:p w14:paraId="65D0549B"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044A9D3F" w14:textId="09378E94"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452</w:t>
            </w:r>
          </w:p>
        </w:tc>
        <w:tc>
          <w:tcPr>
            <w:tcW w:w="0" w:type="auto"/>
            <w:vAlign w:val="center"/>
          </w:tcPr>
          <w:p w14:paraId="3D7F32AF" w14:textId="3A81C6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M452VG6AE, M452VE6AE, M452RG6AE, M452RE6AE, M452LG6AE, M452LE6AE, M452RD3AE, M452LD3AE, M452LC3AE</w:t>
            </w:r>
          </w:p>
        </w:tc>
      </w:tr>
      <w:tr w:rsidR="006C1C29" w:rsidRPr="00A86B59" w14:paraId="157B3AF3" w14:textId="77777777" w:rsidTr="00766E5A">
        <w:tc>
          <w:tcPr>
            <w:tcW w:w="1140" w:type="dxa"/>
            <w:vMerge/>
            <w:vAlign w:val="center"/>
          </w:tcPr>
          <w:p w14:paraId="7DC69D79" w14:textId="77777777" w:rsidR="006C1C29" w:rsidRPr="00A86B59" w:rsidRDefault="006C1C29" w:rsidP="006C1C29">
            <w:pPr>
              <w:spacing w:before="80" w:after="80"/>
              <w:jc w:val="center"/>
              <w:rPr>
                <w:rFonts w:ascii="Calibri" w:hAnsi="Calibri" w:cs="新細明體"/>
                <w:b/>
                <w:bCs/>
                <w:lang w:eastAsia="zh-TW"/>
              </w:rPr>
            </w:pPr>
          </w:p>
        </w:tc>
        <w:tc>
          <w:tcPr>
            <w:tcW w:w="1140" w:type="dxa"/>
            <w:vAlign w:val="center"/>
          </w:tcPr>
          <w:p w14:paraId="4794180D" w14:textId="68AA31D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M4521</w:t>
            </w:r>
          </w:p>
        </w:tc>
        <w:tc>
          <w:tcPr>
            <w:tcW w:w="0" w:type="auto"/>
            <w:vAlign w:val="center"/>
          </w:tcPr>
          <w:p w14:paraId="176B968C" w14:textId="64468747"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M4521SE6AE, M4521LE6AE </w:t>
            </w:r>
          </w:p>
        </w:tc>
      </w:tr>
      <w:tr w:rsidR="00827278" w:rsidRPr="00A86B59" w14:paraId="5F8A64B0" w14:textId="77777777" w:rsidTr="00766E5A">
        <w:tc>
          <w:tcPr>
            <w:tcW w:w="1140" w:type="dxa"/>
            <w:vMerge/>
            <w:vAlign w:val="center"/>
          </w:tcPr>
          <w:p w14:paraId="79DB11F4" w14:textId="77777777" w:rsidR="00827278" w:rsidRPr="00A86B59" w:rsidRDefault="00827278" w:rsidP="006C1C29">
            <w:pPr>
              <w:spacing w:before="80" w:after="80"/>
              <w:jc w:val="center"/>
              <w:rPr>
                <w:rFonts w:ascii="Calibri" w:hAnsi="Calibri" w:cs="新細明體"/>
                <w:b/>
                <w:bCs/>
                <w:lang w:eastAsia="zh-TW"/>
              </w:rPr>
            </w:pPr>
          </w:p>
        </w:tc>
        <w:tc>
          <w:tcPr>
            <w:tcW w:w="1140" w:type="dxa"/>
            <w:vAlign w:val="center"/>
          </w:tcPr>
          <w:p w14:paraId="644CB5F9" w14:textId="2EAB685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453</w:t>
            </w:r>
          </w:p>
        </w:tc>
        <w:tc>
          <w:tcPr>
            <w:tcW w:w="0" w:type="auto"/>
            <w:vAlign w:val="center"/>
          </w:tcPr>
          <w:p w14:paraId="6DEE06DE" w14:textId="74E74552"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M453VG6AE, M453VE6AE, M453RG6AE, M453RE6AE, M453LG6AE, M453LE6AE, M453VD3AE, M453RD3AE, M453LD3AE, M453LC3AE,</w:t>
            </w:r>
          </w:p>
        </w:tc>
      </w:tr>
      <w:tr w:rsidR="006C1C29" w:rsidRPr="00A86B59" w14:paraId="2F94F386" w14:textId="77777777" w:rsidTr="00766E5A">
        <w:tc>
          <w:tcPr>
            <w:tcW w:w="1140" w:type="dxa"/>
            <w:vMerge/>
            <w:vAlign w:val="center"/>
            <w:hideMark/>
          </w:tcPr>
          <w:p w14:paraId="552C07D4" w14:textId="77EF0E79"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15353DF0" w14:textId="57CACF86"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M460</w:t>
            </w:r>
          </w:p>
        </w:tc>
        <w:tc>
          <w:tcPr>
            <w:tcW w:w="0" w:type="auto"/>
            <w:vAlign w:val="center"/>
            <w:hideMark/>
          </w:tcPr>
          <w:p w14:paraId="3695E592" w14:textId="40BF67C9" w:rsidR="006C1C29"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M460KGCAE, M460SGCAE, M460LGCAE, </w:t>
            </w:r>
            <w:r w:rsidR="006C1C29" w:rsidRPr="00827278">
              <w:rPr>
                <w:rFonts w:asciiTheme="minorHAnsi" w:hAnsiTheme="minorHAnsi" w:cstheme="minorHAnsi"/>
                <w:lang w:eastAsia="zh-TW"/>
              </w:rPr>
              <w:t>M460YGCAE</w:t>
            </w:r>
          </w:p>
        </w:tc>
      </w:tr>
      <w:tr w:rsidR="00827278" w:rsidRPr="00A86B59" w14:paraId="0948B872" w14:textId="77777777" w:rsidTr="00766E5A">
        <w:tc>
          <w:tcPr>
            <w:tcW w:w="1140" w:type="dxa"/>
            <w:vMerge/>
            <w:vAlign w:val="center"/>
          </w:tcPr>
          <w:p w14:paraId="540BDE99"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66677B48" w14:textId="0FEF545F"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463</w:t>
            </w:r>
          </w:p>
        </w:tc>
        <w:tc>
          <w:tcPr>
            <w:tcW w:w="0" w:type="auto"/>
            <w:vAlign w:val="center"/>
          </w:tcPr>
          <w:p w14:paraId="2AF161FC" w14:textId="50AD3C69"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M463KGCAE, M463VGCAE, M463SGCAE, M463LGCAE, M463YGCAE, M463S2GCAC, M463L2GCAC, M463K2GCAC</w:t>
            </w:r>
          </w:p>
        </w:tc>
      </w:tr>
      <w:tr w:rsidR="00827278" w:rsidRPr="00A86B59" w14:paraId="20F57BD7" w14:textId="77777777" w:rsidTr="00766E5A">
        <w:tc>
          <w:tcPr>
            <w:tcW w:w="1140" w:type="dxa"/>
            <w:vMerge/>
            <w:vAlign w:val="center"/>
          </w:tcPr>
          <w:p w14:paraId="07C3F222" w14:textId="77777777"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tcPr>
          <w:p w14:paraId="032CC69E" w14:textId="5CBD5ACC" w:rsidR="00827278"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467</w:t>
            </w:r>
          </w:p>
        </w:tc>
        <w:tc>
          <w:tcPr>
            <w:tcW w:w="0" w:type="auto"/>
            <w:vAlign w:val="center"/>
          </w:tcPr>
          <w:p w14:paraId="67CC3AB7" w14:textId="0E617A1F"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M467SJHAE, M467KJHAE, M467JJHAE, M467HJHAE, M467H3KJHAE</w:t>
            </w:r>
            <w:r>
              <w:rPr>
                <w:rFonts w:asciiTheme="minorHAnsi" w:hAnsiTheme="minorHAnsi" w:cstheme="minorHAnsi"/>
                <w:lang w:eastAsia="zh-TW"/>
              </w:rPr>
              <w:t xml:space="preserve">, </w:t>
            </w:r>
            <w:r w:rsidRPr="00827278">
              <w:rPr>
                <w:rFonts w:asciiTheme="minorHAnsi" w:hAnsiTheme="minorHAnsi" w:cstheme="minorHAnsi"/>
                <w:lang w:eastAsia="zh-TW"/>
              </w:rPr>
              <w:t>M467H3JJHAE</w:t>
            </w:r>
            <w:r>
              <w:rPr>
                <w:rFonts w:asciiTheme="minorHAnsi" w:hAnsiTheme="minorHAnsi" w:cstheme="minorHAnsi"/>
                <w:lang w:eastAsia="zh-TW"/>
              </w:rPr>
              <w:t xml:space="preserve">, </w:t>
            </w:r>
            <w:r w:rsidRPr="00827278">
              <w:rPr>
                <w:rFonts w:asciiTheme="minorHAnsi" w:hAnsiTheme="minorHAnsi" w:cstheme="minorHAnsi"/>
                <w:lang w:eastAsia="zh-TW"/>
              </w:rPr>
              <w:t>M467SJHA</w:t>
            </w:r>
            <w:r>
              <w:rPr>
                <w:rFonts w:asciiTheme="minorHAnsi" w:hAnsiTheme="minorHAnsi" w:cstheme="minorHAnsi"/>
                <w:lang w:eastAsia="zh-TW"/>
              </w:rPr>
              <w:t>N</w:t>
            </w:r>
            <w:r w:rsidRPr="00827278">
              <w:rPr>
                <w:rFonts w:asciiTheme="minorHAnsi" w:hAnsiTheme="minorHAnsi" w:cstheme="minorHAnsi"/>
                <w:lang w:eastAsia="zh-TW"/>
              </w:rPr>
              <w:t>, M467KJHA</w:t>
            </w:r>
            <w:r>
              <w:rPr>
                <w:rFonts w:asciiTheme="minorHAnsi" w:hAnsiTheme="minorHAnsi" w:cstheme="minorHAnsi"/>
                <w:lang w:eastAsia="zh-TW"/>
              </w:rPr>
              <w:t>N</w:t>
            </w:r>
            <w:r w:rsidRPr="00827278">
              <w:rPr>
                <w:rFonts w:asciiTheme="minorHAnsi" w:hAnsiTheme="minorHAnsi" w:cstheme="minorHAnsi"/>
                <w:lang w:eastAsia="zh-TW"/>
              </w:rPr>
              <w:t>, M467JJHA</w:t>
            </w:r>
            <w:r>
              <w:rPr>
                <w:rFonts w:asciiTheme="minorHAnsi" w:hAnsiTheme="minorHAnsi" w:cstheme="minorHAnsi"/>
                <w:lang w:eastAsia="zh-TW"/>
              </w:rPr>
              <w:t>N</w:t>
            </w:r>
            <w:r w:rsidRPr="00827278">
              <w:rPr>
                <w:rFonts w:asciiTheme="minorHAnsi" w:hAnsiTheme="minorHAnsi" w:cstheme="minorHAnsi"/>
                <w:lang w:eastAsia="zh-TW"/>
              </w:rPr>
              <w:t>, M467HJHA</w:t>
            </w:r>
            <w:r>
              <w:rPr>
                <w:rFonts w:asciiTheme="minorHAnsi" w:hAnsiTheme="minorHAnsi" w:cstheme="minorHAnsi"/>
                <w:lang w:eastAsia="zh-TW"/>
              </w:rPr>
              <w:t xml:space="preserve">N, </w:t>
            </w:r>
            <w:r w:rsidRPr="00827278">
              <w:rPr>
                <w:rFonts w:asciiTheme="minorHAnsi" w:hAnsiTheme="minorHAnsi" w:cstheme="minorHAnsi"/>
                <w:lang w:eastAsia="zh-TW"/>
              </w:rPr>
              <w:t>M467S2JHAE, M467K2JHAE, M467J2JHAE, M467H2JHAE</w:t>
            </w:r>
          </w:p>
        </w:tc>
      </w:tr>
      <w:tr w:rsidR="006C1C29" w:rsidRPr="00A86B59" w14:paraId="0C86466B" w14:textId="77777777" w:rsidTr="00766E5A">
        <w:tc>
          <w:tcPr>
            <w:tcW w:w="0" w:type="auto"/>
            <w:vMerge/>
            <w:vAlign w:val="center"/>
            <w:hideMark/>
          </w:tcPr>
          <w:p w14:paraId="004F1B39"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5D40E61" w14:textId="4EE316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M471</w:t>
            </w:r>
          </w:p>
        </w:tc>
        <w:tc>
          <w:tcPr>
            <w:tcW w:w="0" w:type="auto"/>
            <w:vAlign w:val="center"/>
            <w:hideMark/>
          </w:tcPr>
          <w:p w14:paraId="633893AD" w14:textId="2156D160"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M471KI8AE, M471VI8AE, M471VG7AE, M471R1E6AE, M471R1D6AE, M471SE6AE, M471SD6AE, M471MD6AE, M471CI8AE </w:t>
            </w:r>
          </w:p>
        </w:tc>
      </w:tr>
      <w:tr w:rsidR="006C1C29" w:rsidRPr="00A86B59" w14:paraId="6F970B27" w14:textId="77777777" w:rsidTr="00766E5A">
        <w:tc>
          <w:tcPr>
            <w:tcW w:w="0" w:type="auto"/>
            <w:vMerge/>
            <w:vAlign w:val="center"/>
          </w:tcPr>
          <w:p w14:paraId="16481FEF"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67FDDBFA" w14:textId="318938E1"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M479</w:t>
            </w:r>
          </w:p>
        </w:tc>
        <w:tc>
          <w:tcPr>
            <w:tcW w:w="0" w:type="auto"/>
            <w:vAlign w:val="center"/>
          </w:tcPr>
          <w:p w14:paraId="10ED02F4" w14:textId="5FDC621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M479SG8AEE, M479LG8AEE, M479NG8AEE </w:t>
            </w:r>
          </w:p>
        </w:tc>
      </w:tr>
      <w:tr w:rsidR="006C1C29" w:rsidRPr="00A86B59" w14:paraId="1EEA3966" w14:textId="77777777" w:rsidTr="00766E5A">
        <w:tc>
          <w:tcPr>
            <w:tcW w:w="0" w:type="auto"/>
            <w:vMerge/>
            <w:vAlign w:val="center"/>
            <w:hideMark/>
          </w:tcPr>
          <w:p w14:paraId="1093C012"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0F3C3168" w14:textId="7D0D6392"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M48</w:t>
            </w:r>
            <w:r w:rsidR="009A0E22">
              <w:rPr>
                <w:rFonts w:ascii="Calibri" w:hAnsi="Calibri" w:cs="新細明體"/>
                <w:b/>
                <w:bCs/>
                <w:lang w:eastAsia="zh-TW"/>
              </w:rPr>
              <w:t>1</w:t>
            </w:r>
          </w:p>
        </w:tc>
        <w:tc>
          <w:tcPr>
            <w:tcW w:w="0" w:type="auto"/>
            <w:vAlign w:val="center"/>
            <w:hideMark/>
          </w:tcPr>
          <w:p w14:paraId="13402578" w14:textId="763B2BB5"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M481SIDAE, M481LIDAE, M481ZIDAE, M481SGCAE, M481SE8AE, M481SGCAE2A, M481LGCAE, </w:t>
            </w:r>
            <w:r w:rsidR="009A0E22" w:rsidRPr="00827278">
              <w:rPr>
                <w:rFonts w:asciiTheme="minorHAnsi" w:hAnsiTheme="minorHAnsi" w:cstheme="minorHAnsi"/>
                <w:lang w:eastAsia="zh-TW"/>
              </w:rPr>
              <w:t>M481LGCAE</w:t>
            </w:r>
            <w:r w:rsidR="009A0E22">
              <w:rPr>
                <w:rFonts w:asciiTheme="minorHAnsi" w:hAnsiTheme="minorHAnsi" w:cstheme="minorHAnsi"/>
                <w:lang w:eastAsia="zh-TW"/>
              </w:rPr>
              <w:t>U</w:t>
            </w:r>
            <w:r w:rsidR="009A0E22" w:rsidRPr="00827278">
              <w:rPr>
                <w:rFonts w:asciiTheme="minorHAnsi" w:hAnsiTheme="minorHAnsi" w:cstheme="minorHAnsi"/>
                <w:lang w:eastAsia="zh-TW"/>
              </w:rPr>
              <w:t>,</w:t>
            </w:r>
            <w:r w:rsidR="009A0E22">
              <w:rPr>
                <w:rFonts w:asciiTheme="minorHAnsi" w:hAnsiTheme="minorHAnsi" w:cstheme="minorHAnsi"/>
                <w:lang w:eastAsia="zh-TW"/>
              </w:rPr>
              <w:t xml:space="preserve"> </w:t>
            </w:r>
            <w:r w:rsidRPr="00827278">
              <w:rPr>
                <w:rFonts w:asciiTheme="minorHAnsi" w:hAnsiTheme="minorHAnsi" w:cstheme="minorHAnsi"/>
                <w:lang w:eastAsia="zh-TW"/>
              </w:rPr>
              <w:t>M481LE8AE, M481ZGCAE, M481ZE8AE</w:t>
            </w:r>
          </w:p>
        </w:tc>
      </w:tr>
      <w:tr w:rsidR="009A0E22" w:rsidRPr="00A86B59" w14:paraId="7DDD9D2F" w14:textId="77777777" w:rsidTr="00766E5A">
        <w:tc>
          <w:tcPr>
            <w:tcW w:w="0" w:type="auto"/>
            <w:vMerge/>
            <w:vAlign w:val="center"/>
          </w:tcPr>
          <w:p w14:paraId="1C4B3F49"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DC78FD7" w14:textId="1E7D69F9" w:rsidR="009A0E22" w:rsidRPr="00A86B59"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482</w:t>
            </w:r>
          </w:p>
        </w:tc>
        <w:tc>
          <w:tcPr>
            <w:tcW w:w="0" w:type="auto"/>
            <w:vAlign w:val="center"/>
          </w:tcPr>
          <w:p w14:paraId="3BE5E70C" w14:textId="41E70902"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M482KIDAE, M482SIDAE, M482LIDAE, M482ZIDAE</w:t>
            </w:r>
            <w:r>
              <w:rPr>
                <w:rFonts w:asciiTheme="minorHAnsi" w:hAnsiTheme="minorHAnsi" w:cstheme="minorHAnsi"/>
                <w:lang w:eastAsia="zh-TW"/>
              </w:rPr>
              <w:t xml:space="preserve">, </w:t>
            </w:r>
            <w:r w:rsidRPr="00827278">
              <w:rPr>
                <w:rFonts w:asciiTheme="minorHAnsi" w:hAnsiTheme="minorHAnsi" w:cstheme="minorHAnsi"/>
                <w:lang w:eastAsia="zh-TW"/>
              </w:rPr>
              <w:t>M482KGCAE, M482SGCAE, M482SE8AE, M482LGCAE, M482LE8AE, M482ZGCAE, M482ZE8AE</w:t>
            </w:r>
          </w:p>
        </w:tc>
      </w:tr>
      <w:tr w:rsidR="009A0E22" w:rsidRPr="00A86B59" w14:paraId="5737225E" w14:textId="77777777" w:rsidTr="00766E5A">
        <w:tc>
          <w:tcPr>
            <w:tcW w:w="0" w:type="auto"/>
            <w:vMerge/>
            <w:vAlign w:val="center"/>
          </w:tcPr>
          <w:p w14:paraId="6E6B886F"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E5DEC08" w14:textId="79B54090"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483</w:t>
            </w:r>
          </w:p>
        </w:tc>
        <w:tc>
          <w:tcPr>
            <w:tcW w:w="0" w:type="auto"/>
            <w:vAlign w:val="center"/>
          </w:tcPr>
          <w:p w14:paraId="6434C359" w14:textId="7AA4F3E6"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M483KIDAE, M483SIDAE,</w:t>
            </w:r>
            <w:r>
              <w:rPr>
                <w:rFonts w:asciiTheme="minorHAnsi" w:hAnsiTheme="minorHAnsi" w:cstheme="minorHAnsi"/>
                <w:lang w:eastAsia="zh-TW"/>
              </w:rPr>
              <w:t xml:space="preserve"> </w:t>
            </w:r>
            <w:r w:rsidRPr="00827278">
              <w:rPr>
                <w:rFonts w:asciiTheme="minorHAnsi" w:hAnsiTheme="minorHAnsi" w:cstheme="minorHAnsi"/>
                <w:lang w:eastAsia="zh-TW"/>
              </w:rPr>
              <w:t>M483KGCAE, M483SGCAE, M483SE8AE, M483KGCAE2A, M483SGCAE2A</w:t>
            </w:r>
          </w:p>
        </w:tc>
      </w:tr>
      <w:tr w:rsidR="009A0E22" w:rsidRPr="00A86B59" w14:paraId="687D1CD9" w14:textId="77777777" w:rsidTr="00766E5A">
        <w:tc>
          <w:tcPr>
            <w:tcW w:w="0" w:type="auto"/>
            <w:vMerge/>
            <w:vAlign w:val="center"/>
          </w:tcPr>
          <w:p w14:paraId="25C66D9B"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4867A9A0" w14:textId="1E9089B3"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484</w:t>
            </w:r>
          </w:p>
        </w:tc>
        <w:tc>
          <w:tcPr>
            <w:tcW w:w="0" w:type="auto"/>
            <w:vAlign w:val="center"/>
          </w:tcPr>
          <w:p w14:paraId="4BE3428E" w14:textId="47683DD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M484KIDAE, M484SIDAE, M484SIDAE2U</w:t>
            </w:r>
          </w:p>
        </w:tc>
      </w:tr>
      <w:tr w:rsidR="009A0E22" w:rsidRPr="00A86B59" w14:paraId="751DDA21" w14:textId="77777777" w:rsidTr="00766E5A">
        <w:tc>
          <w:tcPr>
            <w:tcW w:w="0" w:type="auto"/>
            <w:vMerge/>
            <w:vAlign w:val="center"/>
          </w:tcPr>
          <w:p w14:paraId="3EA70A22"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293C9DEF" w14:textId="51B0B8E4"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485</w:t>
            </w:r>
          </w:p>
        </w:tc>
        <w:tc>
          <w:tcPr>
            <w:tcW w:w="0" w:type="auto"/>
            <w:vAlign w:val="center"/>
          </w:tcPr>
          <w:p w14:paraId="15839CAA" w14:textId="76B83665"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M485KIDAE, M485SIDAE, M485LIDAE,</w:t>
            </w:r>
            <w:r>
              <w:rPr>
                <w:rFonts w:asciiTheme="minorHAnsi" w:hAnsiTheme="minorHAnsi" w:cstheme="minorHAnsi"/>
                <w:lang w:eastAsia="zh-TW"/>
              </w:rPr>
              <w:t xml:space="preserve"> </w:t>
            </w:r>
            <w:r w:rsidRPr="00827278">
              <w:rPr>
                <w:rFonts w:asciiTheme="minorHAnsi" w:hAnsiTheme="minorHAnsi" w:cstheme="minorHAnsi"/>
                <w:lang w:eastAsia="zh-TW"/>
              </w:rPr>
              <w:t>M485YIDAE, M485ZIDAE</w:t>
            </w:r>
          </w:p>
        </w:tc>
      </w:tr>
      <w:tr w:rsidR="009A0E22" w:rsidRPr="00A86B59" w14:paraId="48E18394" w14:textId="77777777" w:rsidTr="00766E5A">
        <w:tc>
          <w:tcPr>
            <w:tcW w:w="0" w:type="auto"/>
            <w:vMerge/>
            <w:vAlign w:val="center"/>
          </w:tcPr>
          <w:p w14:paraId="03DC685D" w14:textId="77777777" w:rsidR="009A0E22" w:rsidRPr="00A86B59" w:rsidRDefault="009A0E2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99C78E6" w14:textId="01CF8DE7" w:rsidR="009A0E22" w:rsidRDefault="009A0E2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487</w:t>
            </w:r>
          </w:p>
        </w:tc>
        <w:tc>
          <w:tcPr>
            <w:tcW w:w="0" w:type="auto"/>
            <w:vAlign w:val="center"/>
          </w:tcPr>
          <w:p w14:paraId="42D6E379" w14:textId="71A3F1EF" w:rsidR="009A0E22" w:rsidRPr="00827278" w:rsidRDefault="009A0E2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M487JIDAE, M487KIDAE, M487SIDAE, M487KMCAN,</w:t>
            </w:r>
          </w:p>
        </w:tc>
      </w:tr>
      <w:tr w:rsidR="00827278" w:rsidRPr="00A86B59" w14:paraId="0805DFF6" w14:textId="77777777" w:rsidTr="00766E5A">
        <w:tc>
          <w:tcPr>
            <w:tcW w:w="0" w:type="auto"/>
            <w:vMerge/>
            <w:vAlign w:val="center"/>
          </w:tcPr>
          <w:p w14:paraId="093B09FE"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38FB121E" w14:textId="1260E62B"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M4</w:t>
            </w:r>
            <w:r>
              <w:rPr>
                <w:rFonts w:ascii="Calibri" w:hAnsi="Calibri" w:cs="新細明體"/>
                <w:b/>
                <w:bCs/>
                <w:lang w:eastAsia="zh-TW"/>
              </w:rPr>
              <w:t>LED</w:t>
            </w:r>
          </w:p>
        </w:tc>
        <w:tc>
          <w:tcPr>
            <w:tcW w:w="0" w:type="auto"/>
            <w:vAlign w:val="center"/>
          </w:tcPr>
          <w:p w14:paraId="12F2CF42" w14:textId="7AD3CD67"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M4LEDRG6AE, M4LEDRE6AE, M4LEDLG6AE, M4LEDLE6AE</w:t>
            </w:r>
          </w:p>
        </w:tc>
      </w:tr>
      <w:tr w:rsidR="00827278" w:rsidRPr="00A86B59" w14:paraId="7AB779D4" w14:textId="77777777" w:rsidTr="00766E5A">
        <w:tc>
          <w:tcPr>
            <w:tcW w:w="0" w:type="auto"/>
            <w:vMerge/>
            <w:vAlign w:val="center"/>
          </w:tcPr>
          <w:p w14:paraId="538A9289" w14:textId="77777777" w:rsidR="00827278" w:rsidRPr="00A86B59" w:rsidRDefault="00827278"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06247175" w14:textId="71BE8A2D" w:rsidR="00827278" w:rsidRPr="00A86B59" w:rsidRDefault="00827278"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w:t>
            </w:r>
            <w:r>
              <w:rPr>
                <w:rFonts w:ascii="Calibri" w:hAnsi="Calibri" w:cs="新細明體"/>
                <w:b/>
                <w:bCs/>
                <w:lang w:eastAsia="zh-TW"/>
              </w:rPr>
              <w:t>4TK</w:t>
            </w:r>
          </w:p>
        </w:tc>
        <w:tc>
          <w:tcPr>
            <w:tcW w:w="0" w:type="auto"/>
            <w:vAlign w:val="center"/>
          </w:tcPr>
          <w:p w14:paraId="3F214742" w14:textId="09E73B23" w:rsidR="00827278" w:rsidRPr="00827278" w:rsidRDefault="00827278"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M4TKVG6AE, M4TKVE6AE, M4TKRG6AE, M4TKRE6AE, M4TKLG6AE, M4TKLE6AE</w:t>
            </w:r>
          </w:p>
        </w:tc>
      </w:tr>
      <w:tr w:rsidR="006C1C29" w:rsidRPr="00A86B59" w14:paraId="0BFC161E" w14:textId="77777777" w:rsidTr="00766E5A">
        <w:tc>
          <w:tcPr>
            <w:tcW w:w="0" w:type="auto"/>
            <w:vMerge/>
            <w:vAlign w:val="center"/>
            <w:hideMark/>
          </w:tcPr>
          <w:p w14:paraId="1AA8B880"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55BAD40D" w14:textId="3280D868"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NUC4</w:t>
            </w:r>
            <w:r w:rsidR="00A87672">
              <w:rPr>
                <w:rFonts w:ascii="Calibri" w:hAnsi="Calibri" w:cs="新細明體"/>
                <w:b/>
                <w:bCs/>
                <w:lang w:eastAsia="zh-TW"/>
              </w:rPr>
              <w:t>42</w:t>
            </w:r>
          </w:p>
        </w:tc>
        <w:tc>
          <w:tcPr>
            <w:tcW w:w="0" w:type="auto"/>
            <w:vAlign w:val="center"/>
            <w:hideMark/>
          </w:tcPr>
          <w:p w14:paraId="7B65D07C" w14:textId="6BFF46F8"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NUC442JI8AE, NUC442JG8AE, NUC442KI8AE, NUC442KG8AE, NUC442VI8AE, NUC442VG8AE, NUC442RI8AE, NUC442RG8AE </w:t>
            </w:r>
          </w:p>
        </w:tc>
      </w:tr>
      <w:tr w:rsidR="00A87672" w:rsidRPr="00A86B59" w14:paraId="2623CBF8" w14:textId="77777777" w:rsidTr="00766E5A">
        <w:tc>
          <w:tcPr>
            <w:tcW w:w="0" w:type="auto"/>
            <w:vMerge/>
            <w:vAlign w:val="center"/>
          </w:tcPr>
          <w:p w14:paraId="7A3BA751" w14:textId="77777777" w:rsidR="00A87672" w:rsidRPr="00A86B59" w:rsidRDefault="00A87672"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5D8ED020" w14:textId="4A7D308F" w:rsidR="00A87672" w:rsidRPr="00A86B59" w:rsidRDefault="00A87672" w:rsidP="006C1C29">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N</w:t>
            </w:r>
            <w:r>
              <w:rPr>
                <w:rFonts w:ascii="Calibri" w:hAnsi="Calibri" w:cs="新細明體"/>
                <w:b/>
                <w:bCs/>
                <w:lang w:eastAsia="zh-TW"/>
              </w:rPr>
              <w:t>UC472</w:t>
            </w:r>
          </w:p>
        </w:tc>
        <w:tc>
          <w:tcPr>
            <w:tcW w:w="0" w:type="auto"/>
            <w:vAlign w:val="center"/>
          </w:tcPr>
          <w:p w14:paraId="4AD345A6" w14:textId="6947DD30" w:rsidR="00A87672" w:rsidRPr="00827278" w:rsidRDefault="00A87672"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NUC472HI8AE, NUC472HG8AE, NUC472JI8AE, NUC472JG8AE, NUC472KI8AE, NUC472KG8AE, NUC472VI8AE, NUC472VG8AE</w:t>
            </w:r>
          </w:p>
        </w:tc>
      </w:tr>
      <w:tr w:rsidR="006C1C29" w:rsidRPr="00A86B59" w14:paraId="6C8DD7B0" w14:textId="77777777" w:rsidTr="00766E5A">
        <w:tc>
          <w:tcPr>
            <w:tcW w:w="0" w:type="auto"/>
            <w:vMerge/>
            <w:vAlign w:val="center"/>
            <w:hideMark/>
          </w:tcPr>
          <w:p w14:paraId="60E9341E" w14:textId="77777777" w:rsidR="006C1C29" w:rsidRPr="00A86B59" w:rsidRDefault="006C1C29" w:rsidP="006C1C29">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D815E14" w14:textId="54688974" w:rsidR="006C1C29" w:rsidRPr="00A86B59" w:rsidRDefault="006C1C29" w:rsidP="006C1C29">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NUC505</w:t>
            </w:r>
          </w:p>
        </w:tc>
        <w:tc>
          <w:tcPr>
            <w:tcW w:w="0" w:type="auto"/>
            <w:vAlign w:val="center"/>
            <w:hideMark/>
          </w:tcPr>
          <w:p w14:paraId="170316C9" w14:textId="1AB2BFAC" w:rsidR="006C1C29" w:rsidRPr="00827278" w:rsidRDefault="006C1C29" w:rsidP="006C1C29">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NUC505DLA, NUC505YLA, NUC505YLA2Y, NUC505DSA, NUC505DL13Y, NUC505DS13Y, NUC505YO13Y </w:t>
            </w:r>
          </w:p>
        </w:tc>
      </w:tr>
      <w:tr w:rsidR="00626CDA" w:rsidRPr="00A86B59" w14:paraId="1C5D4275" w14:textId="77777777" w:rsidTr="00766E5A">
        <w:tc>
          <w:tcPr>
            <w:tcW w:w="1140" w:type="dxa"/>
            <w:vMerge w:val="restart"/>
            <w:vAlign w:val="center"/>
          </w:tcPr>
          <w:p w14:paraId="4E3C4DA6" w14:textId="6C7B0136" w:rsidR="00626CDA" w:rsidRPr="00A86B59" w:rsidRDefault="00626CDA" w:rsidP="00A87672">
            <w:pPr>
              <w:spacing w:before="80" w:after="80"/>
              <w:jc w:val="center"/>
              <w:rPr>
                <w:rFonts w:ascii="Calibri" w:hAnsi="Calibri" w:cs="新細明體"/>
                <w:b/>
                <w:bCs/>
                <w:lang w:eastAsia="zh-TW"/>
              </w:rPr>
            </w:pPr>
            <w:r w:rsidRPr="00A86B59">
              <w:rPr>
                <w:rFonts w:ascii="Calibri" w:hAnsi="Calibri" w:cs="新細明體"/>
                <w:b/>
                <w:bCs/>
                <w:lang w:eastAsia="zh-TW"/>
              </w:rPr>
              <w:t>NuMicro® M</w:t>
            </w:r>
            <w:r>
              <w:rPr>
                <w:rFonts w:ascii="Calibri" w:hAnsi="Calibri" w:cs="新細明體" w:hint="eastAsia"/>
                <w:b/>
                <w:bCs/>
                <w:lang w:eastAsia="zh-TW"/>
              </w:rPr>
              <w:t>55</w:t>
            </w:r>
            <w:r w:rsidRPr="00A86B59">
              <w:rPr>
                <w:rFonts w:ascii="Calibri" w:hAnsi="Calibri" w:cs="新細明體"/>
                <w:b/>
                <w:bCs/>
                <w:lang w:eastAsia="zh-TW"/>
              </w:rPr>
              <w:t xml:space="preserve"> Family</w:t>
            </w:r>
          </w:p>
        </w:tc>
        <w:tc>
          <w:tcPr>
            <w:tcW w:w="1140" w:type="dxa"/>
            <w:vAlign w:val="center"/>
          </w:tcPr>
          <w:p w14:paraId="7A7BAD4C" w14:textId="14656828" w:rsidR="00626CDA" w:rsidRPr="00A86B59"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M55M1</w:t>
            </w:r>
          </w:p>
        </w:tc>
        <w:tc>
          <w:tcPr>
            <w:tcW w:w="0" w:type="auto"/>
            <w:vAlign w:val="center"/>
          </w:tcPr>
          <w:p w14:paraId="75B42E33" w14:textId="450FB8A4" w:rsidR="00626CDA" w:rsidRPr="00827278" w:rsidRDefault="00626CDA"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AE799A">
              <w:rPr>
                <w:rFonts w:asciiTheme="minorHAnsi" w:eastAsia="微軟正黑體" w:hAnsiTheme="minorHAnsi" w:cstheme="minorHAnsi"/>
                <w:noProof/>
                <w:lang w:eastAsia="zh-TW"/>
              </w:rPr>
              <w:t>M55M1H2LJAE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M55M1K2LJAE</w:t>
            </w:r>
            <w:r w:rsidRPr="001E549F">
              <w:rPr>
                <w:rFonts w:asciiTheme="minorHAnsi" w:eastAsia="微軟正黑體" w:hAnsiTheme="minorHAnsi" w:cstheme="minorHAnsi"/>
                <w:noProof/>
                <w:lang w:eastAsia="zh-TW"/>
              </w:rPr>
              <w:t>,</w:t>
            </w:r>
            <w:r>
              <w:rPr>
                <w:rFonts w:asciiTheme="minorHAnsi" w:eastAsia="微軟正黑體" w:hAnsiTheme="minorHAnsi" w:cstheme="minorHAnsi" w:hint="eastAsia"/>
                <w:noProof/>
                <w:lang w:eastAsia="zh-TW"/>
              </w:rPr>
              <w:t xml:space="preserve"> </w:t>
            </w:r>
            <w:r w:rsidRPr="00AE799A">
              <w:rPr>
                <w:rFonts w:asciiTheme="minorHAnsi" w:eastAsia="微軟正黑體" w:hAnsiTheme="minorHAnsi" w:cstheme="minorHAnsi"/>
                <w:noProof/>
                <w:lang w:eastAsia="zh-TW"/>
              </w:rPr>
              <w:t>M55M1R2LJAE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M55M1H3H2LJAE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M55M1H3K2LJAE</w:t>
            </w:r>
            <w:r w:rsidR="00127CB6">
              <w:rPr>
                <w:rFonts w:asciiTheme="minorHAnsi" w:eastAsia="微軟正黑體" w:hAnsiTheme="minorHAnsi" w:cstheme="minorHAnsi" w:hint="eastAsia"/>
                <w:noProof/>
                <w:lang w:eastAsia="zh-TW"/>
              </w:rPr>
              <w:t xml:space="preserve">, </w:t>
            </w:r>
            <w:r w:rsidR="00127CB6" w:rsidRPr="00127CB6">
              <w:rPr>
                <w:rFonts w:asciiTheme="minorHAnsi" w:eastAsia="微軟正黑體" w:hAnsiTheme="minorHAnsi" w:cstheme="minorHAnsi"/>
                <w:noProof/>
                <w:lang w:eastAsia="zh-TW"/>
              </w:rPr>
              <w:t>M55M1H3R2LJAE</w:t>
            </w:r>
          </w:p>
        </w:tc>
      </w:tr>
      <w:tr w:rsidR="00626CDA" w:rsidRPr="00A86B59" w14:paraId="02A5AF04" w14:textId="77777777" w:rsidTr="00766E5A">
        <w:tc>
          <w:tcPr>
            <w:tcW w:w="1140" w:type="dxa"/>
            <w:vMerge/>
            <w:vAlign w:val="center"/>
          </w:tcPr>
          <w:p w14:paraId="1ABDD2F3" w14:textId="77777777" w:rsidR="00626CDA" w:rsidRPr="00A86B59" w:rsidRDefault="00626CDA" w:rsidP="00A87672">
            <w:pPr>
              <w:spacing w:before="80" w:after="80"/>
              <w:jc w:val="center"/>
              <w:rPr>
                <w:rFonts w:ascii="Calibri" w:hAnsi="Calibri" w:cs="新細明體"/>
                <w:b/>
                <w:bCs/>
                <w:lang w:eastAsia="zh-TW"/>
              </w:rPr>
            </w:pPr>
          </w:p>
        </w:tc>
        <w:tc>
          <w:tcPr>
            <w:tcW w:w="1140" w:type="dxa"/>
            <w:vAlign w:val="center"/>
          </w:tcPr>
          <w:p w14:paraId="7F528439" w14:textId="2B6DE7A8" w:rsidR="00626CDA" w:rsidRDefault="00626CDA" w:rsidP="00A87672">
            <w:pPr>
              <w:widowControl/>
              <w:overflowPunct/>
              <w:autoSpaceDE/>
              <w:autoSpaceDN/>
              <w:adjustRightInd/>
              <w:snapToGrid/>
              <w:spacing w:before="80" w:after="80"/>
              <w:jc w:val="center"/>
              <w:textAlignment w:val="auto"/>
              <w:rPr>
                <w:rFonts w:ascii="Calibri" w:hAnsi="Calibri" w:cs="新細明體"/>
                <w:b/>
                <w:bCs/>
                <w:lang w:eastAsia="zh-TW"/>
              </w:rPr>
            </w:pPr>
            <w:r>
              <w:rPr>
                <w:rFonts w:ascii="Calibri" w:hAnsi="Calibri" w:cs="新細明體" w:hint="eastAsia"/>
                <w:b/>
                <w:bCs/>
                <w:lang w:eastAsia="zh-TW"/>
              </w:rPr>
              <w:t>M5531</w:t>
            </w:r>
          </w:p>
        </w:tc>
        <w:tc>
          <w:tcPr>
            <w:tcW w:w="0" w:type="auto"/>
            <w:vAlign w:val="center"/>
          </w:tcPr>
          <w:p w14:paraId="1BA777A5" w14:textId="37CD234D" w:rsidR="00626CDA" w:rsidRPr="00827278" w:rsidRDefault="00127CB6"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127CB6">
              <w:rPr>
                <w:rFonts w:asciiTheme="minorHAnsi" w:eastAsia="微軟正黑體" w:hAnsiTheme="minorHAnsi" w:cstheme="minorHAnsi"/>
                <w:noProof/>
                <w:lang w:eastAsia="zh-TW"/>
              </w:rPr>
              <w:t>M5531H2LJAE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M5531K2LJAE</w:t>
            </w:r>
            <w:r w:rsidR="00F04E5A">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M5531R2LJAE</w:t>
            </w:r>
            <w:r>
              <w:rPr>
                <w:rFonts w:asciiTheme="minorHAnsi" w:eastAsia="微軟正黑體" w:hAnsiTheme="minorHAnsi" w:cstheme="minorHAnsi" w:hint="eastAsia"/>
                <w:noProof/>
                <w:lang w:eastAsia="zh-TW"/>
              </w:rPr>
              <w:t xml:space="preserve">, </w:t>
            </w:r>
            <w:r w:rsidRPr="00127CB6">
              <w:rPr>
                <w:rFonts w:asciiTheme="minorHAnsi" w:eastAsia="微軟正黑體" w:hAnsiTheme="minorHAnsi" w:cstheme="minorHAnsi"/>
                <w:noProof/>
                <w:lang w:eastAsia="zh-TW"/>
              </w:rPr>
              <w:t>M5531R2JIAE</w:t>
            </w:r>
          </w:p>
        </w:tc>
      </w:tr>
      <w:tr w:rsidR="00A87672" w:rsidRPr="00A86B59" w14:paraId="07C04DCE" w14:textId="77777777" w:rsidTr="00766E5A">
        <w:tc>
          <w:tcPr>
            <w:tcW w:w="1140" w:type="dxa"/>
            <w:vMerge w:val="restart"/>
            <w:vAlign w:val="center"/>
          </w:tcPr>
          <w:p w14:paraId="0215673F" w14:textId="2726FF25" w:rsidR="00A87672" w:rsidRPr="00A86B59" w:rsidRDefault="00A87672" w:rsidP="00A87672">
            <w:pPr>
              <w:spacing w:before="80" w:after="80"/>
              <w:jc w:val="center"/>
              <w:rPr>
                <w:rFonts w:ascii="Calibri" w:hAnsi="Calibri" w:cs="新細明體"/>
                <w:b/>
                <w:bCs/>
                <w:lang w:eastAsia="zh-TW"/>
              </w:rPr>
            </w:pPr>
            <w:r w:rsidRPr="00A86B59">
              <w:rPr>
                <w:rFonts w:ascii="Calibri" w:hAnsi="Calibri" w:cs="新細明體"/>
                <w:b/>
                <w:bCs/>
                <w:lang w:eastAsia="zh-TW"/>
              </w:rPr>
              <w:t>Motor Control</w:t>
            </w:r>
          </w:p>
        </w:tc>
        <w:tc>
          <w:tcPr>
            <w:tcW w:w="1140" w:type="dxa"/>
            <w:vAlign w:val="center"/>
          </w:tcPr>
          <w:p w14:paraId="0A268267" w14:textId="5148F7FC"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NM1100</w:t>
            </w:r>
          </w:p>
        </w:tc>
        <w:tc>
          <w:tcPr>
            <w:tcW w:w="0" w:type="auto"/>
            <w:vAlign w:val="center"/>
          </w:tcPr>
          <w:p w14:paraId="02656AD6" w14:textId="775E5D2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NM1100XBAE, NM1100FBAE </w:t>
            </w:r>
          </w:p>
        </w:tc>
      </w:tr>
      <w:tr w:rsidR="00A87672" w:rsidRPr="00A86B59" w14:paraId="293BC294" w14:textId="77777777" w:rsidTr="00766E5A">
        <w:tc>
          <w:tcPr>
            <w:tcW w:w="1140" w:type="dxa"/>
            <w:vMerge/>
            <w:vAlign w:val="center"/>
          </w:tcPr>
          <w:p w14:paraId="2B14D035" w14:textId="272A91C5" w:rsidR="00A87672" w:rsidRPr="00A86B59" w:rsidRDefault="00A87672" w:rsidP="00A87672">
            <w:pPr>
              <w:spacing w:before="80" w:after="80"/>
              <w:jc w:val="center"/>
              <w:rPr>
                <w:rFonts w:ascii="Calibri" w:hAnsi="Calibri" w:cs="新細明體"/>
                <w:b/>
                <w:bCs/>
                <w:lang w:eastAsia="zh-TW"/>
              </w:rPr>
            </w:pPr>
          </w:p>
        </w:tc>
        <w:tc>
          <w:tcPr>
            <w:tcW w:w="1140" w:type="dxa"/>
            <w:vAlign w:val="center"/>
          </w:tcPr>
          <w:p w14:paraId="588459D1" w14:textId="7A29975B"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NM1120</w:t>
            </w:r>
          </w:p>
        </w:tc>
        <w:tc>
          <w:tcPr>
            <w:tcW w:w="0" w:type="auto"/>
            <w:vAlign w:val="center"/>
          </w:tcPr>
          <w:p w14:paraId="68769B96" w14:textId="28A082C2"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NM1120FC1AE, NM1120EC1AE, NM1120XC1AE, NM1120ZC1AE </w:t>
            </w:r>
          </w:p>
        </w:tc>
      </w:tr>
      <w:tr w:rsidR="00A87672" w:rsidRPr="00A86B59" w14:paraId="18CA62C3" w14:textId="77777777" w:rsidTr="00766E5A">
        <w:tc>
          <w:tcPr>
            <w:tcW w:w="1140" w:type="dxa"/>
            <w:vMerge/>
            <w:vAlign w:val="center"/>
            <w:hideMark/>
          </w:tcPr>
          <w:p w14:paraId="0769922D" w14:textId="597595B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p>
        </w:tc>
        <w:tc>
          <w:tcPr>
            <w:tcW w:w="1140" w:type="dxa"/>
            <w:vAlign w:val="center"/>
            <w:hideMark/>
          </w:tcPr>
          <w:p w14:paraId="7819881C" w14:textId="6E661D61"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NM1200</w:t>
            </w:r>
          </w:p>
        </w:tc>
        <w:tc>
          <w:tcPr>
            <w:tcW w:w="0" w:type="auto"/>
            <w:vAlign w:val="center"/>
            <w:hideMark/>
          </w:tcPr>
          <w:p w14:paraId="06878A1E" w14:textId="3F88C51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NM1200LBAE, NM1200TBAE, NM1200ZBAE </w:t>
            </w:r>
          </w:p>
        </w:tc>
      </w:tr>
      <w:tr w:rsidR="00A87672" w:rsidRPr="00A86B59" w14:paraId="7A1757EB" w14:textId="77777777" w:rsidTr="00766E5A">
        <w:tc>
          <w:tcPr>
            <w:tcW w:w="0" w:type="auto"/>
            <w:vMerge/>
            <w:vAlign w:val="center"/>
            <w:hideMark/>
          </w:tcPr>
          <w:p w14:paraId="273B9FB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56B1742" w14:textId="4BA7129F"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NM1230</w:t>
            </w:r>
          </w:p>
        </w:tc>
        <w:tc>
          <w:tcPr>
            <w:tcW w:w="0" w:type="auto"/>
            <w:vAlign w:val="center"/>
            <w:hideMark/>
          </w:tcPr>
          <w:p w14:paraId="68680867" w14:textId="13573ABE"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NM1234D, NM1232D, NM1220EBK0, NM1234Y, NM1232Y, NM1233D, NM1233Y </w:t>
            </w:r>
          </w:p>
        </w:tc>
      </w:tr>
      <w:tr w:rsidR="00A87672" w:rsidRPr="00A86B59" w14:paraId="5416E1A2" w14:textId="77777777" w:rsidTr="00766E5A">
        <w:tc>
          <w:tcPr>
            <w:tcW w:w="0" w:type="auto"/>
            <w:vMerge/>
            <w:vAlign w:val="center"/>
            <w:hideMark/>
          </w:tcPr>
          <w:p w14:paraId="6C94BFEA"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193636E" w14:textId="74DF58A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NM1240</w:t>
            </w:r>
          </w:p>
        </w:tc>
        <w:tc>
          <w:tcPr>
            <w:tcW w:w="0" w:type="auto"/>
            <w:vAlign w:val="center"/>
            <w:hideMark/>
          </w:tcPr>
          <w:p w14:paraId="2E5A2A56" w14:textId="61B9BB8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NM1243D48, NM1243Y48, NM1243Y NM1244D48, NM1244Y48, NM1244Y, </w:t>
            </w:r>
            <w:r w:rsidRPr="00827278">
              <w:rPr>
                <w:rFonts w:asciiTheme="minorHAnsi" w:hAnsiTheme="minorHAnsi" w:cstheme="minorHAnsi"/>
                <w:kern w:val="2"/>
                <w:lang w:eastAsia="zh-TW"/>
              </w:rPr>
              <w:t>NM18407Y</w:t>
            </w:r>
            <w:r w:rsidRPr="00827278">
              <w:rPr>
                <w:rFonts w:asciiTheme="minorHAnsi" w:hAnsiTheme="minorHAnsi" w:cstheme="minorHAnsi"/>
                <w:lang w:eastAsia="zh-TW"/>
              </w:rPr>
              <w:t>, NM18402Y, NM18407SY</w:t>
            </w:r>
          </w:p>
        </w:tc>
      </w:tr>
      <w:tr w:rsidR="00A87672" w:rsidRPr="00A86B59" w14:paraId="3FF161D4" w14:textId="77777777" w:rsidTr="00766E5A">
        <w:tc>
          <w:tcPr>
            <w:tcW w:w="0" w:type="auto"/>
            <w:vMerge/>
            <w:vAlign w:val="center"/>
            <w:hideMark/>
          </w:tcPr>
          <w:p w14:paraId="0CDAED2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45C7C655" w14:textId="5DAF3A76"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NM1320</w:t>
            </w:r>
          </w:p>
        </w:tc>
        <w:tc>
          <w:tcPr>
            <w:tcW w:w="0" w:type="auto"/>
            <w:vAlign w:val="center"/>
            <w:hideMark/>
          </w:tcPr>
          <w:p w14:paraId="1C107F53" w14:textId="32066A3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NM1320LC2AE </w:t>
            </w:r>
          </w:p>
        </w:tc>
      </w:tr>
      <w:tr w:rsidR="00A87672" w:rsidRPr="00A86B59" w14:paraId="0A6B2217" w14:textId="77777777" w:rsidTr="00766E5A">
        <w:tc>
          <w:tcPr>
            <w:tcW w:w="0" w:type="auto"/>
            <w:vMerge/>
            <w:vAlign w:val="center"/>
            <w:hideMark/>
          </w:tcPr>
          <w:p w14:paraId="2A42D13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0610498" w14:textId="2147C0AD"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NM1330</w:t>
            </w:r>
          </w:p>
        </w:tc>
        <w:tc>
          <w:tcPr>
            <w:tcW w:w="0" w:type="auto"/>
            <w:vAlign w:val="center"/>
            <w:hideMark/>
          </w:tcPr>
          <w:p w14:paraId="04FA1E5A" w14:textId="122D1155"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NM1330LC1AE, NM1330LD2AE </w:t>
            </w:r>
          </w:p>
        </w:tc>
      </w:tr>
      <w:tr w:rsidR="00A87672" w:rsidRPr="00A86B59" w14:paraId="5112E05D" w14:textId="77777777" w:rsidTr="00766E5A">
        <w:tc>
          <w:tcPr>
            <w:tcW w:w="0" w:type="auto"/>
            <w:vMerge/>
            <w:vAlign w:val="center"/>
            <w:hideMark/>
          </w:tcPr>
          <w:p w14:paraId="4B07731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7D73608" w14:textId="7235714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NM1500</w:t>
            </w:r>
          </w:p>
        </w:tc>
        <w:tc>
          <w:tcPr>
            <w:tcW w:w="0" w:type="auto"/>
            <w:vAlign w:val="center"/>
            <w:hideMark/>
          </w:tcPr>
          <w:p w14:paraId="1640DAB4" w14:textId="431317E9"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NM1510LC1AE, NM1520LC2AE, NM1520LD2AE, NM1520RC2AE, NM1520RD2AE, NM1530VD3AE, NM1530VE3AE, NM1530LE3AE </w:t>
            </w:r>
          </w:p>
        </w:tc>
      </w:tr>
      <w:tr w:rsidR="00A87672" w:rsidRPr="00A86B59" w14:paraId="07B86753" w14:textId="77777777" w:rsidTr="00766E5A">
        <w:tc>
          <w:tcPr>
            <w:tcW w:w="0" w:type="auto"/>
            <w:vMerge/>
            <w:vAlign w:val="center"/>
            <w:hideMark/>
          </w:tcPr>
          <w:p w14:paraId="5C3639BB"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2751B4FE" w14:textId="7CB7D328"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NM1800</w:t>
            </w:r>
          </w:p>
        </w:tc>
        <w:tc>
          <w:tcPr>
            <w:tcW w:w="0" w:type="auto"/>
            <w:vAlign w:val="center"/>
            <w:hideMark/>
          </w:tcPr>
          <w:p w14:paraId="049949FF" w14:textId="51E4DA38"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NM18002Y</w:t>
            </w:r>
          </w:p>
        </w:tc>
      </w:tr>
      <w:tr w:rsidR="00A87672" w:rsidRPr="00A86B59" w14:paraId="1B643200" w14:textId="77777777" w:rsidTr="00766E5A">
        <w:tc>
          <w:tcPr>
            <w:tcW w:w="0" w:type="auto"/>
            <w:vMerge/>
            <w:vAlign w:val="center"/>
            <w:hideMark/>
          </w:tcPr>
          <w:p w14:paraId="48608AA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AB42F04" w14:textId="028C16A3"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NM1810</w:t>
            </w:r>
          </w:p>
        </w:tc>
        <w:tc>
          <w:tcPr>
            <w:tcW w:w="0" w:type="auto"/>
            <w:vAlign w:val="center"/>
            <w:hideMark/>
          </w:tcPr>
          <w:p w14:paraId="2D7C7A15" w14:textId="4E6EB731"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NM18100Y, NM18101Y, NM18105Y, NM18107Y, NM1817NT </w:t>
            </w:r>
          </w:p>
        </w:tc>
      </w:tr>
      <w:tr w:rsidR="00A87672" w:rsidRPr="00A86B59" w14:paraId="2523A290" w14:textId="77777777" w:rsidTr="00766E5A">
        <w:tc>
          <w:tcPr>
            <w:tcW w:w="0" w:type="auto"/>
            <w:vMerge/>
            <w:vAlign w:val="center"/>
          </w:tcPr>
          <w:p w14:paraId="6DDEF094"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tcPr>
          <w:p w14:paraId="1CC06204" w14:textId="4EDD7DD0"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b/>
                <w:bCs/>
                <w:lang w:eastAsia="zh-TW"/>
              </w:rPr>
            </w:pPr>
            <w:r w:rsidRPr="00A86B59">
              <w:rPr>
                <w:rFonts w:ascii="Calibri" w:hAnsi="Calibri" w:cs="新細明體"/>
                <w:b/>
                <w:bCs/>
                <w:lang w:eastAsia="zh-TW"/>
              </w:rPr>
              <w:t>NM1820</w:t>
            </w:r>
          </w:p>
        </w:tc>
        <w:tc>
          <w:tcPr>
            <w:tcW w:w="0" w:type="auto"/>
            <w:vAlign w:val="center"/>
          </w:tcPr>
          <w:p w14:paraId="1B7CFDDC" w14:textId="3A38925D"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NM18200S, NM18201S, NM18202S, NM1820ZB0AE, NM18200D, NM18200Y, NM18201Y, NM18202Y </w:t>
            </w:r>
          </w:p>
        </w:tc>
      </w:tr>
      <w:tr w:rsidR="00A87672" w:rsidRPr="00A86B59" w14:paraId="779480B5" w14:textId="77777777" w:rsidTr="00766E5A">
        <w:tc>
          <w:tcPr>
            <w:tcW w:w="0" w:type="auto"/>
            <w:vMerge/>
            <w:vAlign w:val="center"/>
            <w:hideMark/>
          </w:tcPr>
          <w:p w14:paraId="63202648"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63698C4B" w14:textId="52EDD532"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NM1830</w:t>
            </w:r>
          </w:p>
        </w:tc>
        <w:tc>
          <w:tcPr>
            <w:tcW w:w="0" w:type="auto"/>
            <w:vAlign w:val="center"/>
            <w:hideMark/>
          </w:tcPr>
          <w:p w14:paraId="633807EA" w14:textId="17BA07CB"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NM18307Y </w:t>
            </w:r>
          </w:p>
        </w:tc>
      </w:tr>
      <w:tr w:rsidR="00A87672" w:rsidRPr="00A86B59" w14:paraId="2AF33A68" w14:textId="77777777" w:rsidTr="00766E5A">
        <w:tc>
          <w:tcPr>
            <w:tcW w:w="0" w:type="auto"/>
            <w:vMerge/>
            <w:vAlign w:val="center"/>
            <w:hideMark/>
          </w:tcPr>
          <w:p w14:paraId="171AA4C1"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742F4379" w14:textId="11DEDB05"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sidRPr="00A86B59">
              <w:rPr>
                <w:rFonts w:ascii="Calibri" w:hAnsi="Calibri" w:cs="新細明體"/>
                <w:b/>
                <w:bCs/>
                <w:lang w:eastAsia="zh-TW"/>
              </w:rPr>
              <w:t>TF5100</w:t>
            </w:r>
          </w:p>
        </w:tc>
        <w:tc>
          <w:tcPr>
            <w:tcW w:w="0" w:type="auto"/>
            <w:vAlign w:val="center"/>
            <w:hideMark/>
          </w:tcPr>
          <w:p w14:paraId="543C5E1C" w14:textId="63D53BFC"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lang w:eastAsia="zh-TW"/>
              </w:rPr>
              <w:t xml:space="preserve">TF5103D, TF5103Y, TF5102Y </w:t>
            </w:r>
          </w:p>
        </w:tc>
      </w:tr>
      <w:tr w:rsidR="00A87672" w:rsidRPr="00A86B59" w14:paraId="7A3D9179" w14:textId="77777777" w:rsidTr="00766E5A">
        <w:trPr>
          <w:trHeight w:val="858"/>
        </w:trPr>
        <w:tc>
          <w:tcPr>
            <w:tcW w:w="0" w:type="auto"/>
            <w:vMerge/>
            <w:vAlign w:val="center"/>
            <w:hideMark/>
          </w:tcPr>
          <w:p w14:paraId="50146047" w14:textId="77777777" w:rsidR="00A87672" w:rsidRPr="00A86B59" w:rsidRDefault="00A87672" w:rsidP="00A87672">
            <w:pPr>
              <w:widowControl/>
              <w:overflowPunct/>
              <w:autoSpaceDE/>
              <w:autoSpaceDN/>
              <w:adjustRightInd/>
              <w:snapToGrid/>
              <w:spacing w:before="80" w:after="80"/>
              <w:jc w:val="left"/>
              <w:textAlignment w:val="auto"/>
              <w:rPr>
                <w:rFonts w:ascii="Calibri" w:hAnsi="Calibri" w:cs="新細明體"/>
                <w:lang w:eastAsia="zh-TW"/>
              </w:rPr>
            </w:pPr>
          </w:p>
        </w:tc>
        <w:tc>
          <w:tcPr>
            <w:tcW w:w="1140" w:type="dxa"/>
            <w:vAlign w:val="center"/>
            <w:hideMark/>
          </w:tcPr>
          <w:p w14:paraId="38BE5BFC" w14:textId="55313357" w:rsidR="00A87672" w:rsidRPr="00A86B59" w:rsidRDefault="00A87672" w:rsidP="00A87672">
            <w:pPr>
              <w:widowControl/>
              <w:overflowPunct/>
              <w:autoSpaceDE/>
              <w:autoSpaceDN/>
              <w:adjustRightInd/>
              <w:snapToGrid/>
              <w:spacing w:before="80" w:after="80"/>
              <w:jc w:val="center"/>
              <w:textAlignment w:val="auto"/>
              <w:rPr>
                <w:rFonts w:ascii="Calibri" w:hAnsi="Calibri" w:cs="新細明體"/>
                <w:lang w:eastAsia="zh-TW"/>
              </w:rPr>
            </w:pPr>
            <w:r>
              <w:rPr>
                <w:rFonts w:ascii="Calibri" w:hAnsi="Calibri" w:cs="新細明體" w:hint="eastAsia"/>
                <w:b/>
                <w:bCs/>
                <w:lang w:eastAsia="zh-TW"/>
              </w:rPr>
              <w:t>N32F030</w:t>
            </w:r>
          </w:p>
        </w:tc>
        <w:tc>
          <w:tcPr>
            <w:tcW w:w="0" w:type="auto"/>
            <w:vAlign w:val="center"/>
            <w:hideMark/>
          </w:tcPr>
          <w:p w14:paraId="79DBA45E" w14:textId="111A4B16" w:rsidR="00A87672" w:rsidRPr="00827278" w:rsidRDefault="00A87672" w:rsidP="00A87672">
            <w:pPr>
              <w:widowControl/>
              <w:overflowPunct/>
              <w:autoSpaceDE/>
              <w:autoSpaceDN/>
              <w:adjustRightInd/>
              <w:snapToGrid/>
              <w:spacing w:before="80" w:after="80"/>
              <w:jc w:val="left"/>
              <w:textAlignment w:val="auto"/>
              <w:rPr>
                <w:rFonts w:asciiTheme="minorHAnsi" w:hAnsiTheme="minorHAnsi" w:cstheme="minorHAnsi"/>
                <w:lang w:eastAsia="zh-TW"/>
              </w:rPr>
            </w:pPr>
            <w:r w:rsidRPr="00827278">
              <w:rPr>
                <w:rFonts w:asciiTheme="minorHAnsi" w:hAnsiTheme="minorHAnsi" w:cstheme="minorHAnsi"/>
              </w:rPr>
              <w:t>N32F030D, N32F030Y, N32F030X</w:t>
            </w:r>
          </w:p>
        </w:tc>
      </w:tr>
    </w:tbl>
    <w:p w14:paraId="7D1D5781" w14:textId="77777777" w:rsidR="005D1882" w:rsidRPr="005D1882" w:rsidRDefault="005D1882" w:rsidP="005D1882">
      <w:pPr>
        <w:pStyle w:val="Heading1"/>
        <w:tabs>
          <w:tab w:val="left" w:pos="397"/>
        </w:tabs>
        <w:spacing w:before="120" w:after="120"/>
        <w:ind w:left="0" w:firstLine="0"/>
        <w:rPr>
          <w:rFonts w:asciiTheme="minorHAnsi" w:hAnsiTheme="minorHAnsi" w:cstheme="minorHAnsi"/>
          <w:caps w:val="0"/>
          <w:noProof/>
        </w:rPr>
      </w:pPr>
      <w:bookmarkStart w:id="236" w:name="_Toc89692253"/>
      <w:r w:rsidRPr="005D1882">
        <w:rPr>
          <w:rFonts w:asciiTheme="minorHAnsi" w:hAnsiTheme="minorHAnsi" w:cstheme="minorHAnsi"/>
          <w:caps w:val="0"/>
          <w:noProof/>
        </w:rPr>
        <w:lastRenderedPageBreak/>
        <w:t>Supported Microcontroller - NuVoice® Family</w:t>
      </w:r>
      <w:bookmarkEnd w:id="236"/>
    </w:p>
    <w:tbl>
      <w:tblPr>
        <w:tblW w:w="919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140"/>
        <w:gridCol w:w="8055"/>
      </w:tblGrid>
      <w:tr w:rsidR="005D1882" w:rsidRPr="00777A0B" w14:paraId="6E8A9C64" w14:textId="77777777" w:rsidTr="00F27246">
        <w:tc>
          <w:tcPr>
            <w:tcW w:w="0" w:type="auto"/>
            <w:shd w:val="clear" w:color="auto" w:fill="D9D9D9"/>
            <w:vAlign w:val="center"/>
            <w:hideMark/>
          </w:tcPr>
          <w:p w14:paraId="69B2DBFC"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Product Line</w:t>
            </w:r>
          </w:p>
        </w:tc>
        <w:tc>
          <w:tcPr>
            <w:tcW w:w="0" w:type="auto"/>
            <w:shd w:val="clear" w:color="auto" w:fill="D9D9D9"/>
            <w:vAlign w:val="center"/>
            <w:hideMark/>
          </w:tcPr>
          <w:p w14:paraId="0DAE3096" w14:textId="77777777" w:rsidR="005D1882" w:rsidRPr="00777A0B" w:rsidRDefault="005D1882" w:rsidP="005D1882">
            <w:pPr>
              <w:widowControl/>
              <w:overflowPunct/>
              <w:autoSpaceDE/>
              <w:autoSpaceDN/>
              <w:adjustRightInd/>
              <w:snapToGrid/>
              <w:spacing w:before="80" w:after="80"/>
              <w:jc w:val="center"/>
              <w:textAlignment w:val="auto"/>
              <w:rPr>
                <w:rFonts w:ascii="Calibri" w:hAnsi="Calibri" w:cs="新細明體"/>
                <w:b/>
                <w:bCs/>
                <w:lang w:eastAsia="zh-TW"/>
              </w:rPr>
            </w:pPr>
            <w:r w:rsidRPr="00777A0B">
              <w:rPr>
                <w:rFonts w:ascii="Calibri" w:hAnsi="Calibri" w:cs="新細明體"/>
                <w:b/>
                <w:bCs/>
                <w:lang w:eastAsia="zh-TW"/>
              </w:rPr>
              <w:t>Series</w:t>
            </w:r>
          </w:p>
        </w:tc>
      </w:tr>
      <w:tr w:rsidR="005D1882" w:rsidRPr="00777A0B" w14:paraId="58745D0E" w14:textId="77777777" w:rsidTr="00687720">
        <w:tc>
          <w:tcPr>
            <w:tcW w:w="1140" w:type="dxa"/>
            <w:vAlign w:val="center"/>
            <w:hideMark/>
          </w:tcPr>
          <w:p w14:paraId="569EA77B" w14:textId="77777777" w:rsidR="005D1882" w:rsidRPr="00777A0B" w:rsidRDefault="005D1882" w:rsidP="006F3171">
            <w:pPr>
              <w:widowControl/>
              <w:overflowPunct/>
              <w:autoSpaceDE/>
              <w:autoSpaceDN/>
              <w:adjustRightInd/>
              <w:snapToGrid/>
              <w:spacing w:before="80" w:after="80"/>
              <w:jc w:val="center"/>
              <w:textAlignment w:val="auto"/>
              <w:rPr>
                <w:rFonts w:ascii="Calibri" w:hAnsi="Calibri" w:cs="新細明體"/>
                <w:lang w:eastAsia="zh-TW"/>
              </w:rPr>
            </w:pPr>
            <w:r w:rsidRPr="00777A0B">
              <w:rPr>
                <w:rFonts w:ascii="Calibri" w:hAnsi="Calibri" w:cs="新細明體"/>
                <w:b/>
                <w:bCs/>
                <w:lang w:eastAsia="zh-TW"/>
              </w:rPr>
              <w:t>Audio Control</w:t>
            </w:r>
          </w:p>
        </w:tc>
        <w:tc>
          <w:tcPr>
            <w:tcW w:w="8055" w:type="dxa"/>
            <w:vAlign w:val="center"/>
          </w:tcPr>
          <w:p w14:paraId="1F8BFCF7" w14:textId="6AF76E62" w:rsidR="005D1882" w:rsidRPr="00777A0B" w:rsidRDefault="005D1882" w:rsidP="00AF5F95">
            <w:pPr>
              <w:widowControl/>
              <w:overflowPunct/>
              <w:autoSpaceDE/>
              <w:autoSpaceDN/>
              <w:adjustRightInd/>
              <w:snapToGrid/>
              <w:spacing w:before="80" w:after="80"/>
              <w:jc w:val="left"/>
              <w:textAlignment w:val="auto"/>
              <w:rPr>
                <w:rFonts w:ascii="Calibri" w:hAnsi="Calibri" w:cs="新細明體"/>
                <w:lang w:eastAsia="zh-TW"/>
              </w:rPr>
            </w:pPr>
            <w:r w:rsidRPr="005D1882">
              <w:rPr>
                <w:rFonts w:ascii="Calibri" w:hAnsi="Calibri" w:cs="新細明體"/>
                <w:b/>
                <w:bCs/>
                <w:lang w:eastAsia="zh-TW"/>
              </w:rPr>
              <w:t>I91000, I91200, I94100, ISD</w:t>
            </w:r>
            <w:proofErr w:type="gramStart"/>
            <w:r w:rsidRPr="005D1882">
              <w:rPr>
                <w:rFonts w:ascii="Calibri" w:hAnsi="Calibri" w:cs="新細明體"/>
                <w:b/>
                <w:bCs/>
                <w:lang w:eastAsia="zh-TW"/>
              </w:rPr>
              <w:t xml:space="preserve">9100 </w:t>
            </w:r>
            <w:r w:rsidR="00AF5F95">
              <w:rPr>
                <w:rFonts w:ascii="Calibri" w:hAnsi="Calibri" w:cs="新細明體"/>
                <w:b/>
                <w:bCs/>
                <w:lang w:eastAsia="zh-TW"/>
              </w:rPr>
              <w:t>,</w:t>
            </w:r>
            <w:proofErr w:type="gramEnd"/>
            <w:r w:rsidR="00AF5F95">
              <w:rPr>
                <w:rFonts w:ascii="Calibri" w:hAnsi="Calibri" w:cs="新細明體"/>
                <w:b/>
                <w:bCs/>
                <w:lang w:eastAsia="zh-TW"/>
              </w:rPr>
              <w:t xml:space="preserve"> </w:t>
            </w:r>
            <w:r w:rsidR="00626CDA" w:rsidRPr="00626CDA">
              <w:rPr>
                <w:rFonts w:ascii="Calibri" w:hAnsi="Calibri" w:cs="新細明體"/>
                <w:b/>
                <w:bCs/>
                <w:lang w:eastAsia="zh-TW"/>
              </w:rPr>
              <w:t>NSC128L42</w:t>
            </w:r>
            <w:r w:rsidR="00626CDA">
              <w:rPr>
                <w:rFonts w:ascii="Calibri" w:hAnsi="Calibri" w:cs="新細明體" w:hint="eastAsia"/>
                <w:b/>
                <w:bCs/>
                <w:lang w:eastAsia="zh-TW"/>
              </w:rPr>
              <w:t xml:space="preserve">, </w:t>
            </w:r>
            <w:r w:rsidR="00AF5F95">
              <w:rPr>
                <w:rFonts w:ascii="Calibri" w:hAnsi="Calibri" w:cs="新細明體"/>
                <w:b/>
                <w:bCs/>
                <w:lang w:eastAsia="zh-TW"/>
              </w:rPr>
              <w:t>N574 and</w:t>
            </w:r>
            <w:r w:rsidRPr="005D1882">
              <w:rPr>
                <w:rFonts w:ascii="Calibri" w:hAnsi="Calibri" w:cs="新細明體"/>
                <w:b/>
                <w:bCs/>
                <w:lang w:eastAsia="zh-TW"/>
              </w:rPr>
              <w:t xml:space="preserve"> N575</w:t>
            </w:r>
          </w:p>
        </w:tc>
      </w:tr>
    </w:tbl>
    <w:p w14:paraId="0322CD50" w14:textId="77777777" w:rsidR="006F3171" w:rsidRPr="00AF5F95" w:rsidRDefault="006F3171" w:rsidP="00543B5C">
      <w:pPr>
        <w:widowControl/>
        <w:overflowPunct/>
        <w:autoSpaceDE/>
        <w:autoSpaceDN/>
        <w:adjustRightInd/>
        <w:snapToGrid/>
        <w:spacing w:before="0" w:after="0"/>
        <w:jc w:val="left"/>
        <w:textAlignment w:val="auto"/>
        <w:rPr>
          <w:rFonts w:ascii="新細明體" w:hAnsi="新細明體" w:cs="新細明體"/>
          <w:sz w:val="24"/>
          <w:szCs w:val="24"/>
          <w:lang w:eastAsia="zh-TW"/>
        </w:rPr>
      </w:pPr>
    </w:p>
    <w:p w14:paraId="692B26C4" w14:textId="77777777" w:rsidR="00D91809" w:rsidRDefault="00D91809" w:rsidP="00D91809">
      <w:pPr>
        <w:pStyle w:val="Heading1"/>
        <w:tabs>
          <w:tab w:val="left" w:pos="397"/>
        </w:tabs>
        <w:spacing w:before="120" w:after="120"/>
        <w:ind w:left="0" w:firstLine="0"/>
        <w:rPr>
          <w:rFonts w:asciiTheme="minorHAnsi" w:hAnsiTheme="minorHAnsi" w:cstheme="minorHAnsi"/>
          <w:caps w:val="0"/>
          <w:noProof/>
        </w:rPr>
      </w:pPr>
      <w:bookmarkStart w:id="237" w:name="_Toc89692254"/>
      <w:r>
        <w:rPr>
          <w:rFonts w:asciiTheme="minorHAnsi" w:hAnsiTheme="minorHAnsi" w:cstheme="minorHAnsi"/>
          <w:caps w:val="0"/>
          <w:noProof/>
        </w:rPr>
        <w:lastRenderedPageBreak/>
        <w:t>Resources</w:t>
      </w:r>
      <w:bookmarkEnd w:id="237"/>
    </w:p>
    <w:tbl>
      <w:tblPr>
        <w:tblW w:w="9639"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835"/>
        <w:gridCol w:w="6804"/>
      </w:tblGrid>
      <w:tr w:rsidR="007C39FC" w:rsidRPr="008D2EA7" w14:paraId="5AA1BC17" w14:textId="77777777" w:rsidTr="00C06CF4">
        <w:tc>
          <w:tcPr>
            <w:tcW w:w="2835" w:type="dxa"/>
            <w:shd w:val="clear" w:color="auto" w:fill="D9D9D9"/>
            <w:vAlign w:val="center"/>
          </w:tcPr>
          <w:p w14:paraId="377B0998" w14:textId="77777777" w:rsidR="007C39FC" w:rsidRDefault="007C39FC" w:rsidP="00EB5B00">
            <w:pPr>
              <w:spacing w:before="0" w:after="0"/>
              <w:jc w:val="center"/>
              <w:rPr>
                <w:rFonts w:asciiTheme="minorHAnsi" w:hAnsiTheme="minorHAnsi" w:cstheme="minorHAnsi"/>
                <w:b/>
                <w:noProof/>
              </w:rPr>
            </w:pPr>
            <w:r>
              <w:rPr>
                <w:rFonts w:asciiTheme="minorHAnsi" w:hAnsiTheme="minorHAnsi" w:cstheme="minorHAnsi"/>
                <w:b/>
                <w:noProof/>
                <w:lang w:eastAsia="zh-TW"/>
              </w:rPr>
              <w:t>Website</w:t>
            </w:r>
          </w:p>
        </w:tc>
        <w:tc>
          <w:tcPr>
            <w:tcW w:w="6804" w:type="dxa"/>
            <w:shd w:val="clear" w:color="auto" w:fill="D9D9D9"/>
            <w:vAlign w:val="center"/>
          </w:tcPr>
          <w:p w14:paraId="062BD547" w14:textId="77777777" w:rsidR="007C39FC" w:rsidRPr="00D869E0" w:rsidRDefault="007C39FC" w:rsidP="00EB5B00">
            <w:pPr>
              <w:spacing w:before="80" w:after="80"/>
              <w:jc w:val="center"/>
              <w:rPr>
                <w:rFonts w:asciiTheme="minorHAnsi" w:hAnsiTheme="minorHAnsi" w:cstheme="minorHAnsi"/>
                <w:b/>
                <w:noProof/>
                <w:lang w:eastAsia="zh-TW"/>
              </w:rPr>
            </w:pPr>
            <w:r>
              <w:rPr>
                <w:rFonts w:asciiTheme="minorHAnsi" w:hAnsiTheme="minorHAnsi" w:cstheme="minorHAnsi"/>
                <w:b/>
                <w:noProof/>
              </w:rPr>
              <w:t>Details</w:t>
            </w:r>
          </w:p>
        </w:tc>
      </w:tr>
      <w:tr w:rsidR="007C39FC" w:rsidRPr="008D2EA7" w14:paraId="385EB74A" w14:textId="77777777" w:rsidTr="00C06CF4">
        <w:tc>
          <w:tcPr>
            <w:tcW w:w="2835" w:type="dxa"/>
            <w:vMerge w:val="restart"/>
            <w:vAlign w:val="center"/>
          </w:tcPr>
          <w:p w14:paraId="09B99A25" w14:textId="77777777" w:rsidR="007C39FC" w:rsidRPr="00C67177" w:rsidRDefault="005D1882" w:rsidP="00EB5B00">
            <w:pPr>
              <w:spacing w:before="0" w:after="0"/>
              <w:jc w:val="center"/>
              <w:rPr>
                <w:rFonts w:asciiTheme="minorHAnsi" w:eastAsiaTheme="minorEastAsia" w:hAnsiTheme="minorHAnsi" w:cstheme="minorHAnsi"/>
                <w:b/>
                <w:bCs/>
                <w:noProof/>
                <w:lang w:eastAsia="zh-TW"/>
              </w:rPr>
            </w:pPr>
            <w:hyperlink r:id="rId15" w:history="1">
              <w:r>
                <w:rPr>
                  <w:rStyle w:val="Hyperlink"/>
                  <w:rFonts w:asciiTheme="minorHAnsi" w:eastAsiaTheme="minorEastAsia" w:hAnsiTheme="minorHAnsi" w:cstheme="minorHAnsi" w:hint="eastAsia"/>
                  <w:b/>
                  <w:bCs/>
                  <w:noProof/>
                  <w:lang w:eastAsia="zh-TW"/>
                </w:rPr>
                <w:t>ISP</w:t>
              </w:r>
              <w:r w:rsidR="007C39FC" w:rsidRPr="00EB5B00">
                <w:rPr>
                  <w:rStyle w:val="Hyperlink"/>
                  <w:rFonts w:asciiTheme="minorHAnsi" w:eastAsiaTheme="minorEastAsia" w:hAnsiTheme="minorHAnsi" w:cstheme="minorHAnsi"/>
                  <w:b/>
                  <w:bCs/>
                  <w:noProof/>
                  <w:lang w:eastAsia="zh-TW"/>
                </w:rPr>
                <w:t>Tool</w:t>
              </w:r>
            </w:hyperlink>
            <w:r w:rsidR="007C39FC">
              <w:rPr>
                <w:rFonts w:asciiTheme="minorHAnsi" w:eastAsiaTheme="minorEastAsia" w:hAnsiTheme="minorHAnsi" w:cstheme="minorHAnsi"/>
                <w:b/>
                <w:bCs/>
                <w:noProof/>
                <w:lang w:eastAsia="zh-TW"/>
              </w:rPr>
              <w:t xml:space="preserve"> on </w:t>
            </w:r>
            <w:hyperlink r:id="rId16" w:history="1">
              <w:r w:rsidR="007C39FC" w:rsidRPr="00EB5B00">
                <w:rPr>
                  <w:rStyle w:val="Hyperlink"/>
                  <w:rFonts w:asciiTheme="minorHAnsi" w:eastAsiaTheme="minorEastAsia" w:hAnsiTheme="minorHAnsi" w:cstheme="minorHAnsi"/>
                  <w:b/>
                  <w:bCs/>
                  <w:noProof/>
                  <w:lang w:eastAsia="zh-TW"/>
                </w:rPr>
                <w:t>nuvoton.com</w:t>
              </w:r>
            </w:hyperlink>
          </w:p>
        </w:tc>
        <w:tc>
          <w:tcPr>
            <w:tcW w:w="6804" w:type="dxa"/>
            <w:vAlign w:val="center"/>
          </w:tcPr>
          <w:p w14:paraId="305B447A" w14:textId="77777777" w:rsidR="00D049BD" w:rsidRPr="00650ACE" w:rsidRDefault="00D049BD" w:rsidP="00650ACE">
            <w:pPr>
              <w:spacing w:beforeLines="50" w:before="120" w:afterLines="50"/>
              <w:rPr>
                <w:rStyle w:val="Hyperlink"/>
                <w:rFonts w:asciiTheme="minorHAnsi" w:eastAsia="Arial Rounded MT Bold" w:hAnsiTheme="minorHAnsi" w:cstheme="minorHAnsi"/>
                <w:noProof/>
              </w:rPr>
            </w:pPr>
            <w:hyperlink r:id="rId17" w:history="1">
              <w:r w:rsidRPr="00650ACE">
                <w:rPr>
                  <w:rStyle w:val="Hyperlink"/>
                  <w:rFonts w:asciiTheme="minorHAnsi" w:eastAsia="Arial Rounded MT Bold" w:hAnsiTheme="minorHAnsi" w:cstheme="minorHAnsi"/>
                  <w:noProof/>
                </w:rPr>
                <w:t>https://www.nuvoton.com/tool-and-software/software-development-tool/programmer/</w:t>
              </w:r>
            </w:hyperlink>
          </w:p>
        </w:tc>
      </w:tr>
      <w:tr w:rsidR="007C39FC" w:rsidRPr="008D2EA7" w14:paraId="54B10925" w14:textId="77777777" w:rsidTr="00C06CF4">
        <w:tc>
          <w:tcPr>
            <w:tcW w:w="2835" w:type="dxa"/>
            <w:vMerge/>
            <w:vAlign w:val="center"/>
          </w:tcPr>
          <w:p w14:paraId="24AA69DA" w14:textId="77777777" w:rsidR="007C39FC" w:rsidRPr="00C67177" w:rsidRDefault="007C39FC" w:rsidP="00EB5B00">
            <w:pPr>
              <w:spacing w:before="0" w:after="0"/>
              <w:jc w:val="center"/>
              <w:rPr>
                <w:rFonts w:asciiTheme="minorHAnsi" w:hAnsiTheme="minorHAnsi" w:cstheme="minorHAnsi"/>
                <w:b/>
                <w:bCs/>
                <w:noProof/>
                <w:lang w:eastAsia="zh-TW"/>
              </w:rPr>
            </w:pPr>
          </w:p>
        </w:tc>
        <w:tc>
          <w:tcPr>
            <w:tcW w:w="6804" w:type="dxa"/>
            <w:vAlign w:val="center"/>
          </w:tcPr>
          <w:p w14:paraId="38AB8D1D" w14:textId="77777777" w:rsidR="007C39FC" w:rsidRDefault="007C39FC" w:rsidP="007C39FC">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Download the latest Nu</w:t>
            </w:r>
            <w:r w:rsidR="005D1882">
              <w:rPr>
                <w:rFonts w:asciiTheme="minorHAnsi" w:eastAsia="Arial Rounded MT Bold" w:hAnsiTheme="minorHAnsi" w:cstheme="minorHAnsi"/>
                <w:noProof/>
              </w:rPr>
              <w:t>Micro ISP program</w:t>
            </w:r>
            <w:r w:rsidR="00665967">
              <w:rPr>
                <w:rFonts w:asciiTheme="minorHAnsi" w:eastAsia="Arial Rounded MT Bold" w:hAnsiTheme="minorHAnsi" w:cstheme="minorHAnsi"/>
                <w:noProof/>
              </w:rPr>
              <w:t>m</w:t>
            </w:r>
            <w:r w:rsidR="005D1882">
              <w:rPr>
                <w:rFonts w:asciiTheme="minorHAnsi" w:eastAsia="Arial Rounded MT Bold" w:hAnsiTheme="minorHAnsi" w:cstheme="minorHAnsi"/>
                <w:noProof/>
              </w:rPr>
              <w:t>ing Tool</w:t>
            </w:r>
            <w:r>
              <w:rPr>
                <w:rFonts w:asciiTheme="minorHAnsi" w:eastAsia="Arial Rounded MT Bold" w:hAnsiTheme="minorHAnsi" w:cstheme="minorHAnsi"/>
                <w:noProof/>
              </w:rPr>
              <w:t>.</w:t>
            </w:r>
          </w:p>
          <w:p w14:paraId="28515EDD" w14:textId="77777777" w:rsidR="007C39FC" w:rsidRPr="007C39FC" w:rsidRDefault="00C55211" w:rsidP="005D188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Theme="minorEastAsia" w:hAnsiTheme="minorHAnsi" w:cstheme="minorHAnsi"/>
                <w:noProof/>
                <w:lang w:eastAsia="zh-TW"/>
              </w:rPr>
              <w:t xml:space="preserve">View the </w:t>
            </w:r>
            <w:r w:rsidR="005D1882">
              <w:rPr>
                <w:rFonts w:asciiTheme="minorHAnsi" w:eastAsiaTheme="minorEastAsia" w:hAnsiTheme="minorHAnsi" w:cstheme="minorHAnsi"/>
                <w:noProof/>
                <w:lang w:eastAsia="zh-TW"/>
              </w:rPr>
              <w:t>ISP</w:t>
            </w:r>
            <w:r>
              <w:rPr>
                <w:rFonts w:asciiTheme="minorHAnsi" w:eastAsiaTheme="minorEastAsia" w:hAnsiTheme="minorHAnsi" w:cstheme="minorHAnsi"/>
                <w:noProof/>
                <w:lang w:eastAsia="zh-TW"/>
              </w:rPr>
              <w:t>Tool r</w:t>
            </w:r>
            <w:r>
              <w:rPr>
                <w:rFonts w:asciiTheme="minorHAnsi" w:eastAsiaTheme="minorEastAsia" w:hAnsiTheme="minorHAnsi" w:cstheme="minorHAnsi" w:hint="eastAsia"/>
                <w:noProof/>
                <w:lang w:eastAsia="zh-TW"/>
              </w:rPr>
              <w:t>e</w:t>
            </w:r>
            <w:r w:rsidR="007C39FC" w:rsidRPr="007C39FC">
              <w:rPr>
                <w:rFonts w:asciiTheme="minorHAnsi" w:eastAsiaTheme="minorEastAsia" w:hAnsiTheme="minorHAnsi" w:cstheme="minorHAnsi"/>
                <w:noProof/>
                <w:lang w:eastAsia="zh-TW"/>
              </w:rPr>
              <w:t>vision history.</w:t>
            </w:r>
          </w:p>
        </w:tc>
      </w:tr>
      <w:tr w:rsidR="007C39FC" w:rsidRPr="000B4759" w14:paraId="415B2AD4" w14:textId="77777777" w:rsidTr="007C39FC">
        <w:trPr>
          <w:trHeight w:val="428"/>
        </w:trPr>
        <w:tc>
          <w:tcPr>
            <w:tcW w:w="2835" w:type="dxa"/>
            <w:vMerge w:val="restart"/>
            <w:vAlign w:val="center"/>
          </w:tcPr>
          <w:p w14:paraId="26B8A783" w14:textId="77777777" w:rsidR="007C39FC" w:rsidRPr="00EB5B00" w:rsidRDefault="005D1882" w:rsidP="00444192">
            <w:pPr>
              <w:spacing w:before="0" w:after="0"/>
              <w:jc w:val="center"/>
              <w:rPr>
                <w:rFonts w:asciiTheme="minorHAnsi" w:eastAsiaTheme="minorEastAsia" w:hAnsiTheme="minorHAnsi" w:cstheme="minorHAnsi"/>
                <w:b/>
                <w:bCs/>
                <w:noProof/>
                <w:lang w:eastAsia="zh-TW"/>
              </w:rPr>
            </w:pPr>
            <w:r w:rsidRPr="00444192">
              <w:rPr>
                <w:rFonts w:asciiTheme="minorHAnsi" w:eastAsiaTheme="minorEastAsia" w:hAnsiTheme="minorHAnsi" w:cstheme="minorHAnsi"/>
                <w:b/>
                <w:bCs/>
                <w:noProof/>
                <w:lang w:eastAsia="zh-TW"/>
              </w:rPr>
              <w:t>ISP</w:t>
            </w:r>
            <w:r w:rsidR="003F7B10" w:rsidRPr="00444192">
              <w:rPr>
                <w:rFonts w:asciiTheme="minorHAnsi" w:eastAsiaTheme="minorEastAsia" w:hAnsiTheme="minorHAnsi" w:cstheme="minorHAnsi"/>
                <w:b/>
                <w:bCs/>
                <w:noProof/>
                <w:lang w:eastAsia="zh-TW"/>
              </w:rPr>
              <w:t xml:space="preserve">Tool </w:t>
            </w:r>
            <w:r w:rsidR="00444192">
              <w:rPr>
                <w:rFonts w:asciiTheme="minorHAnsi" w:eastAsiaTheme="minorEastAsia" w:hAnsiTheme="minorHAnsi" w:cstheme="minorHAnsi"/>
                <w:b/>
                <w:bCs/>
                <w:noProof/>
                <w:lang w:eastAsia="zh-TW"/>
              </w:rPr>
              <w:t xml:space="preserve">git </w:t>
            </w:r>
            <w:r w:rsidRPr="005D1882">
              <w:rPr>
                <w:rFonts w:asciiTheme="minorHAnsi" w:eastAsiaTheme="minorEastAsia" w:hAnsiTheme="minorHAnsi" w:cstheme="minorHAnsi"/>
                <w:b/>
                <w:bCs/>
                <w:noProof/>
                <w:lang w:eastAsia="zh-TW"/>
              </w:rPr>
              <w:t>repositories</w:t>
            </w:r>
          </w:p>
        </w:tc>
        <w:tc>
          <w:tcPr>
            <w:tcW w:w="6804" w:type="dxa"/>
            <w:vAlign w:val="center"/>
          </w:tcPr>
          <w:p w14:paraId="14FF029E" w14:textId="77777777" w:rsidR="00444192" w:rsidRDefault="00444192" w:rsidP="00444192">
            <w:pPr>
              <w:spacing w:beforeLines="50" w:before="120" w:afterLines="50"/>
              <w:rPr>
                <w:rFonts w:asciiTheme="minorHAnsi" w:eastAsia="Arial Rounded MT Bold" w:hAnsiTheme="minorHAnsi" w:cstheme="minorHAnsi"/>
                <w:noProof/>
              </w:rPr>
            </w:pPr>
            <w:hyperlink r:id="rId18" w:history="1">
              <w:r w:rsidRPr="009C7F78">
                <w:rPr>
                  <w:rStyle w:val="Hyperlink"/>
                  <w:rFonts w:asciiTheme="minorHAnsi" w:eastAsia="Arial Rounded MT Bold" w:hAnsiTheme="minorHAnsi" w:cstheme="minorHAnsi"/>
                  <w:noProof/>
                </w:rPr>
                <w:t>https://github.com/OpenNuvoton/ISPTool</w:t>
              </w:r>
            </w:hyperlink>
          </w:p>
          <w:p w14:paraId="16141974" w14:textId="77777777" w:rsidR="00444192" w:rsidRDefault="00444192" w:rsidP="00444192">
            <w:pPr>
              <w:spacing w:beforeLines="50" w:before="120" w:afterLines="50"/>
              <w:rPr>
                <w:rFonts w:asciiTheme="minorHAnsi" w:eastAsia="Arial Rounded MT Bold" w:hAnsiTheme="minorHAnsi" w:cstheme="minorHAnsi"/>
                <w:noProof/>
              </w:rPr>
            </w:pPr>
            <w:hyperlink r:id="rId19" w:history="1">
              <w:r w:rsidRPr="009C7F78">
                <w:rPr>
                  <w:rStyle w:val="Hyperlink"/>
                  <w:rFonts w:asciiTheme="minorHAnsi" w:eastAsia="Arial Rounded MT Bold" w:hAnsiTheme="minorHAnsi" w:cstheme="minorHAnsi"/>
                  <w:noProof/>
                </w:rPr>
                <w:t>https://gitee.com/OpenNuvoton/ISPTool</w:t>
              </w:r>
            </w:hyperlink>
          </w:p>
          <w:p w14:paraId="1C213782" w14:textId="77777777" w:rsidR="00444192" w:rsidRPr="007C39FC" w:rsidRDefault="00444192" w:rsidP="00444192">
            <w:pPr>
              <w:spacing w:beforeLines="50" w:before="120" w:afterLines="50"/>
              <w:rPr>
                <w:rFonts w:asciiTheme="minorHAnsi" w:eastAsia="Arial Rounded MT Bold" w:hAnsiTheme="minorHAnsi" w:cstheme="minorHAnsi"/>
                <w:noProof/>
              </w:rPr>
            </w:pPr>
            <w:hyperlink r:id="rId20" w:history="1">
              <w:r w:rsidRPr="009C7F78">
                <w:rPr>
                  <w:rStyle w:val="Hyperlink"/>
                  <w:rFonts w:asciiTheme="minorHAnsi" w:eastAsia="Arial Rounded MT Bold" w:hAnsiTheme="minorHAnsi" w:cstheme="minorHAnsi"/>
                  <w:noProof/>
                </w:rPr>
                <w:t>https://gitlab.com/OpenNuvoton/nuvoton-tools/ISPTool</w:t>
              </w:r>
            </w:hyperlink>
          </w:p>
        </w:tc>
      </w:tr>
      <w:tr w:rsidR="007C39FC" w:rsidRPr="00E24D70" w14:paraId="565E5F28" w14:textId="77777777" w:rsidTr="007C39FC">
        <w:trPr>
          <w:trHeight w:val="428"/>
        </w:trPr>
        <w:tc>
          <w:tcPr>
            <w:tcW w:w="2835" w:type="dxa"/>
            <w:vMerge/>
            <w:vAlign w:val="center"/>
          </w:tcPr>
          <w:p w14:paraId="6186CE1F" w14:textId="77777777" w:rsidR="007C39FC" w:rsidRPr="00EB5B00" w:rsidRDefault="007C39FC" w:rsidP="007C39FC">
            <w:pPr>
              <w:spacing w:before="0" w:after="0"/>
              <w:jc w:val="center"/>
              <w:rPr>
                <w:rFonts w:asciiTheme="minorHAnsi" w:eastAsiaTheme="minorEastAsia" w:hAnsiTheme="minorHAnsi" w:cstheme="minorHAnsi"/>
                <w:b/>
                <w:bCs/>
                <w:noProof/>
                <w:lang w:eastAsia="zh-TW"/>
              </w:rPr>
            </w:pPr>
          </w:p>
        </w:tc>
        <w:tc>
          <w:tcPr>
            <w:tcW w:w="6804" w:type="dxa"/>
            <w:vAlign w:val="center"/>
          </w:tcPr>
          <w:p w14:paraId="0B9E6391" w14:textId="77777777" w:rsidR="007C39FC" w:rsidRPr="00D869E0" w:rsidRDefault="007C39FC" w:rsidP="00444192">
            <w:pPr>
              <w:numPr>
                <w:ilvl w:val="0"/>
                <w:numId w:val="71"/>
              </w:numPr>
              <w:spacing w:beforeLines="50" w:before="120" w:afterLines="50" w:line="200" w:lineRule="exact"/>
              <w:rPr>
                <w:rFonts w:asciiTheme="minorHAnsi" w:eastAsia="Arial Rounded MT Bold" w:hAnsiTheme="minorHAnsi" w:cstheme="minorHAnsi"/>
                <w:noProof/>
              </w:rPr>
            </w:pPr>
            <w:r>
              <w:rPr>
                <w:rFonts w:asciiTheme="minorHAnsi" w:eastAsia="Arial Rounded MT Bold" w:hAnsiTheme="minorHAnsi" w:cstheme="minorHAnsi"/>
                <w:noProof/>
              </w:rPr>
              <w:t xml:space="preserve">Check the source code of </w:t>
            </w:r>
            <w:r w:rsidR="00444192">
              <w:rPr>
                <w:rFonts w:asciiTheme="minorHAnsi" w:eastAsia="Arial Rounded MT Bold" w:hAnsiTheme="minorHAnsi" w:cstheme="minorHAnsi"/>
                <w:noProof/>
              </w:rPr>
              <w:t>ISPTool.</w:t>
            </w:r>
          </w:p>
        </w:tc>
      </w:tr>
    </w:tbl>
    <w:p w14:paraId="7D75652F" w14:textId="77777777" w:rsidR="00D91809" w:rsidRPr="00D91809" w:rsidRDefault="00D91809" w:rsidP="00D91809"/>
    <w:p w14:paraId="1BB7AC3F" w14:textId="77777777" w:rsidR="008459E1" w:rsidRDefault="008459E1" w:rsidP="008459E1">
      <w:pPr>
        <w:jc w:val="center"/>
        <w:textAlignment w:val="auto"/>
        <w:rPr>
          <w:rFonts w:asciiTheme="minorHAnsi" w:hAnsiTheme="minorHAnsi" w:cs="Arial"/>
          <w:b/>
          <w:noProof/>
          <w:sz w:val="24"/>
          <w:szCs w:val="24"/>
          <w:lang w:eastAsia="zh-TW"/>
        </w:rPr>
      </w:pPr>
    </w:p>
    <w:p w14:paraId="70579D36"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C3726E3"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ADBBF7D"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B4DDCF9" w14:textId="77777777" w:rsidR="008459E1" w:rsidRPr="00C71772" w:rsidRDefault="008459E1" w:rsidP="008459E1">
      <w:pPr>
        <w:jc w:val="center"/>
        <w:textAlignment w:val="auto"/>
        <w:rPr>
          <w:rFonts w:asciiTheme="minorHAnsi" w:hAnsiTheme="minorHAnsi" w:cs="Arial"/>
          <w:b/>
          <w:noProof/>
          <w:sz w:val="24"/>
          <w:szCs w:val="24"/>
          <w:lang w:eastAsia="zh-TW"/>
        </w:rPr>
      </w:pPr>
    </w:p>
    <w:p w14:paraId="75232FFE" w14:textId="77777777" w:rsidR="008459E1" w:rsidRPr="00C71772" w:rsidRDefault="008459E1" w:rsidP="008459E1">
      <w:pPr>
        <w:jc w:val="center"/>
        <w:textAlignment w:val="auto"/>
        <w:rPr>
          <w:rFonts w:asciiTheme="minorHAnsi" w:hAnsiTheme="minorHAnsi" w:cs="Arial"/>
          <w:b/>
          <w:noProof/>
          <w:sz w:val="24"/>
          <w:szCs w:val="24"/>
          <w:lang w:eastAsia="zh-TW"/>
        </w:rPr>
      </w:pPr>
    </w:p>
    <w:p w14:paraId="61F52712"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4E8CADD" w14:textId="77777777" w:rsidR="008459E1" w:rsidRPr="00C71772" w:rsidRDefault="008459E1" w:rsidP="00976194">
      <w:pPr>
        <w:textAlignment w:val="auto"/>
        <w:rPr>
          <w:rFonts w:asciiTheme="minorHAnsi" w:hAnsiTheme="minorHAnsi" w:cs="Arial"/>
          <w:b/>
          <w:noProof/>
          <w:sz w:val="24"/>
          <w:szCs w:val="24"/>
          <w:lang w:eastAsia="zh-TW"/>
        </w:rPr>
      </w:pPr>
    </w:p>
    <w:p w14:paraId="41BB3449" w14:textId="77777777" w:rsidR="008459E1" w:rsidRPr="00C71772" w:rsidRDefault="008459E1" w:rsidP="006D25C5">
      <w:pPr>
        <w:textAlignment w:val="auto"/>
        <w:rPr>
          <w:rFonts w:asciiTheme="minorHAnsi" w:hAnsiTheme="minorHAnsi" w:cs="Arial"/>
          <w:b/>
          <w:noProof/>
          <w:sz w:val="24"/>
          <w:szCs w:val="24"/>
          <w:lang w:eastAsia="zh-TW"/>
        </w:rPr>
      </w:pPr>
    </w:p>
    <w:p w14:paraId="45D1B09B" w14:textId="77777777" w:rsidR="008459E1" w:rsidRPr="00C71772" w:rsidRDefault="008459E1" w:rsidP="008459E1">
      <w:pPr>
        <w:jc w:val="center"/>
        <w:textAlignment w:val="auto"/>
        <w:rPr>
          <w:rFonts w:asciiTheme="minorHAnsi" w:hAnsiTheme="minorHAnsi" w:cs="Arial"/>
          <w:b/>
          <w:noProof/>
          <w:sz w:val="24"/>
          <w:szCs w:val="24"/>
          <w:lang w:eastAsia="zh-TW"/>
        </w:rPr>
      </w:pPr>
    </w:p>
    <w:p w14:paraId="18710D37" w14:textId="77777777" w:rsidR="008459E1" w:rsidRPr="00C71772" w:rsidRDefault="008459E1" w:rsidP="008459E1">
      <w:pPr>
        <w:jc w:val="left"/>
        <w:textAlignment w:val="auto"/>
        <w:rPr>
          <w:rFonts w:asciiTheme="minorHAnsi" w:hAnsiTheme="minorHAnsi"/>
          <w:noProof/>
        </w:rPr>
      </w:pPr>
    </w:p>
    <w:p w14:paraId="4414C7D4" w14:textId="77777777" w:rsidR="008459E1" w:rsidRPr="006D25C5" w:rsidRDefault="008459E1" w:rsidP="006D25C5">
      <w:pPr>
        <w:jc w:val="center"/>
        <w:textAlignment w:val="auto"/>
        <w:rPr>
          <w:rFonts w:asciiTheme="minorHAnsi" w:hAnsiTheme="minorHAnsi"/>
          <w:b/>
          <w:noProof/>
          <w:sz w:val="24"/>
          <w:szCs w:val="24"/>
        </w:rPr>
      </w:pPr>
      <w:r w:rsidRPr="006D25C5">
        <w:rPr>
          <w:rFonts w:asciiTheme="minorHAnsi" w:hAnsiTheme="minorHAnsi"/>
          <w:b/>
          <w:noProof/>
          <w:sz w:val="24"/>
          <w:szCs w:val="24"/>
        </w:rPr>
        <w:t>Important Notice</w:t>
      </w:r>
    </w:p>
    <w:p w14:paraId="6C42E97A" w14:textId="77777777" w:rsidR="0090307A" w:rsidRPr="006D25C5" w:rsidRDefault="0090307A" w:rsidP="006D25C5">
      <w:pPr>
        <w:jc w:val="center"/>
        <w:textAlignment w:val="auto"/>
        <w:rPr>
          <w:rFonts w:asciiTheme="minorHAnsi" w:hAnsiTheme="minorHAnsi"/>
          <w:b/>
          <w:noProof/>
        </w:rPr>
      </w:pPr>
      <w:r w:rsidRPr="006D25C5">
        <w:rPr>
          <w:rFonts w:asciiTheme="minorHAnsi" w:hAnsiTheme="minorHAnsi"/>
          <w:b/>
          <w:noProof/>
        </w:rPr>
        <w:t>Using this software indicates your acceptance of the disclaimer hereunder:</w:t>
      </w:r>
    </w:p>
    <w:p w14:paraId="5E03E8E0" w14:textId="77777777" w:rsidR="008459E1" w:rsidRPr="006D25C5" w:rsidRDefault="0090307A" w:rsidP="006D25C5">
      <w:pPr>
        <w:jc w:val="center"/>
        <w:textAlignment w:val="auto"/>
        <w:rPr>
          <w:rFonts w:asciiTheme="minorHAnsi" w:hAnsiTheme="minorHAnsi"/>
          <w:b/>
          <w:noProof/>
        </w:rPr>
      </w:pPr>
      <w:r w:rsidRPr="006D25C5">
        <w:rPr>
          <w:rFonts w:asciiTheme="minorHAnsi" w:hAnsiTheme="minorHAnsi"/>
          <w:b/>
          <w:noProof/>
        </w:rPr>
        <w:t>THIS SOFTWARE IS FOR YOUR REFERENCE ONLY AND PROVIDED "AS IS" AND ANY EXPRESS OR IMPLIED WARRANTIES, INCLUDING, BUT NOT LIMITED TO, THE IMPLIED WARRANTIES OF MERCHANTABILITY AND FITNESS FOR A PARTICULAR PURPOSE ARE DISCLAIMED. YOUR USING THIS SOFTWARE/FIRMWARE IS BASED ON YOUR OWN DISCRETION, IN NO EVENT SHALL THE COPYRIGHT OWNER OR PROVIDER BE LIABLE TO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709C772" w14:textId="77777777" w:rsidR="006A5287" w:rsidRPr="00C71772" w:rsidRDefault="008459E1" w:rsidP="0091389A">
      <w:pPr>
        <w:jc w:val="left"/>
        <w:textAlignment w:val="auto"/>
        <w:rPr>
          <w:rFonts w:asciiTheme="minorHAnsi" w:hAnsiTheme="minorHAnsi"/>
          <w:noProof/>
          <w:lang w:eastAsia="zh-TW"/>
        </w:rPr>
      </w:pPr>
      <w:r w:rsidRPr="00C71772">
        <w:rPr>
          <w:rFonts w:asciiTheme="minorHAnsi" w:hAnsiTheme="minorHAnsi"/>
          <w:noProof/>
        </w:rPr>
        <w:t xml:space="preserve"> </w:t>
      </w:r>
      <w:r w:rsidRPr="00C71772">
        <w:rPr>
          <w:rFonts w:asciiTheme="minorHAnsi" w:hAnsiTheme="minorHAnsi"/>
          <w:noProof/>
          <w:lang w:eastAsia="zh-TW"/>
        </w:rPr>
        <w:drawing>
          <wp:inline distT="0" distB="0" distL="0" distR="0" wp14:anchorId="2D3533BC" wp14:editId="6D0E8C89">
            <wp:extent cx="5749290" cy="34163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341630"/>
                    </a:xfrm>
                    <a:prstGeom prst="rect">
                      <a:avLst/>
                    </a:prstGeom>
                    <a:noFill/>
                  </pic:spPr>
                </pic:pic>
              </a:graphicData>
            </a:graphic>
          </wp:inline>
        </w:drawing>
      </w:r>
    </w:p>
    <w:sectPr w:rsidR="006A5287" w:rsidRPr="00C71772" w:rsidSect="00F61855">
      <w:headerReference w:type="default" r:id="rId22"/>
      <w:footerReference w:type="default" r:id="rId23"/>
      <w:type w:val="continuous"/>
      <w:pgSz w:w="12240" w:h="15842" w:code="1"/>
      <w:pgMar w:top="1814" w:right="1587" w:bottom="907" w:left="1587" w:header="85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4DF40C" w14:textId="77777777" w:rsidR="00C648E6" w:rsidRDefault="00C648E6">
      <w:pPr>
        <w:spacing w:before="0" w:after="0"/>
      </w:pPr>
      <w:r>
        <w:separator/>
      </w:r>
    </w:p>
  </w:endnote>
  <w:endnote w:type="continuationSeparator" w:id="0">
    <w:p w14:paraId="54D65306" w14:textId="77777777" w:rsidR="00C648E6" w:rsidRDefault="00C648E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8"/>
    <w:family w:val="swiss"/>
    <w:pitch w:val="variable"/>
    <w:sig w:usb0="F7FFAFFF" w:usb1="E9DFFFFF" w:usb2="0000003F" w:usb3="00000000" w:csb0="003F01FF" w:csb1="00000000"/>
  </w:font>
  <w:font w:name="Vladimir Script">
    <w:panose1 w:val="03050402040407070305"/>
    <w:charset w:val="00"/>
    <w:family w:val="script"/>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NSimSun">
    <w:panose1 w:val="02010609030101010101"/>
    <w:charset w:val="86"/>
    <w:family w:val="modern"/>
    <w:pitch w:val="fixed"/>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Rounded MT Bold">
    <w:panose1 w:val="020F0704030504030204"/>
    <w:charset w:val="00"/>
    <w:family w:val="swiss"/>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富漢通中圓體">
    <w:altName w:val="Arial Unicode MS"/>
    <w:charset w:val="88"/>
    <w:family w:val="modern"/>
    <w:pitch w:val="fixed"/>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EDJNI I+ Zapf Dingbats">
    <w:altName w:val="MS Mincho"/>
    <w:panose1 w:val="00000000000000000000"/>
    <w:charset w:val="80"/>
    <w:family w:val="auto"/>
    <w:notTrueType/>
    <w:pitch w:val="default"/>
    <w:sig w:usb0="00000000" w:usb1="08070000" w:usb2="00000010" w:usb3="00000000" w:csb0="00020000" w:csb1="00000000"/>
  </w:font>
  <w:font w:name="EDJNG G+ Helvetica">
    <w:altName w:val="Arial Unicode MS"/>
    <w:panose1 w:val="00000000000000000000"/>
    <w:charset w:val="88"/>
    <w:family w:val="swiss"/>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OELLPC+Arial">
    <w:altName w:val="Arial Unicode MS"/>
    <w:panose1 w:val="00000000000000000000"/>
    <w:charset w:val="88"/>
    <w:family w:val="swiss"/>
    <w:notTrueType/>
    <w:pitch w:val="default"/>
    <w:sig w:usb0="00000001" w:usb1="08080000" w:usb2="00000010" w:usb3="00000000" w:csb0="00100000"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Dotum">
    <w:altName w:val="돋움"/>
    <w:panose1 w:val="020B0600000101010101"/>
    <w:charset w:val="81"/>
    <w:family w:val="swiss"/>
    <w:pitch w:val="variable"/>
    <w:sig w:usb0="B00002AF" w:usb1="69D77CFB" w:usb2="00000030" w:usb3="00000000" w:csb0="0008009F" w:csb1="00000000"/>
  </w:font>
  <w:font w:name="Source Sans Pro Black">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微軟正黑體">
    <w:altName w:val="· L3n￥..AAe"/>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522A" w14:textId="18CFF1D4" w:rsidR="006F3171" w:rsidRPr="006164A1" w:rsidRDefault="008B65F3">
    <w:pPr>
      <w:pStyle w:val="Footer"/>
      <w:rPr>
        <w:rFonts w:ascii="Calibri" w:hAnsi="Calibri" w:cs="Calibri"/>
        <w:sz w:val="24"/>
      </w:rPr>
    </w:pPr>
    <w:r>
      <w:rPr>
        <w:rFonts w:ascii="Calibri" w:eastAsiaTheme="minorEastAsia" w:hAnsi="Calibri" w:cs="Calibri" w:hint="eastAsia"/>
        <w:sz w:val="24"/>
        <w:lang w:eastAsia="zh-TW"/>
      </w:rPr>
      <w:t>Mar</w:t>
    </w:r>
    <w:r w:rsidR="006F3171">
      <w:rPr>
        <w:rFonts w:ascii="Calibri" w:eastAsiaTheme="minorEastAsia" w:hAnsi="Calibri" w:cs="Calibri"/>
        <w:sz w:val="24"/>
        <w:lang w:eastAsia="zh-TW"/>
      </w:rPr>
      <w:t>.</w:t>
    </w:r>
    <w:r w:rsidR="006F3171" w:rsidRPr="006164A1">
      <w:rPr>
        <w:rFonts w:ascii="Calibri" w:eastAsiaTheme="minorEastAsia" w:hAnsi="Calibri" w:cs="Calibri" w:hint="eastAsia"/>
        <w:sz w:val="24"/>
        <w:lang w:eastAsia="zh-TW"/>
      </w:rPr>
      <w:t xml:space="preserve"> </w:t>
    </w:r>
    <w:r w:rsidR="00FB1529">
      <w:rPr>
        <w:rFonts w:ascii="Calibri" w:eastAsiaTheme="minorEastAsia" w:hAnsi="Calibri" w:cs="Calibri" w:hint="eastAsia"/>
        <w:sz w:val="24"/>
        <w:lang w:eastAsia="zh-TW"/>
      </w:rPr>
      <w:t>2</w:t>
    </w:r>
    <w:r>
      <w:rPr>
        <w:rFonts w:ascii="Calibri" w:eastAsiaTheme="minorEastAsia" w:hAnsi="Calibri" w:cs="Calibri" w:hint="eastAsia"/>
        <w:sz w:val="24"/>
        <w:lang w:eastAsia="zh-TW"/>
      </w:rPr>
      <w:t>7</w:t>
    </w:r>
    <w:r w:rsidR="006F3171" w:rsidRPr="006164A1">
      <w:rPr>
        <w:rFonts w:ascii="Calibri" w:eastAsiaTheme="minorEastAsia" w:hAnsi="Calibri" w:cs="Calibri"/>
        <w:sz w:val="24"/>
        <w:lang w:eastAsia="zh-TW"/>
      </w:rPr>
      <w:t>, 20</w:t>
    </w:r>
    <w:r w:rsidR="006F3171">
      <w:rPr>
        <w:rFonts w:ascii="Calibri" w:eastAsiaTheme="minorEastAsia" w:hAnsi="Calibri" w:cs="Calibri"/>
        <w:sz w:val="24"/>
        <w:lang w:eastAsia="zh-TW"/>
      </w:rPr>
      <w:t>2</w:t>
    </w:r>
    <w:r w:rsidR="00FB1529">
      <w:rPr>
        <w:rFonts w:ascii="Calibri" w:eastAsiaTheme="minorEastAsia" w:hAnsi="Calibri" w:cs="Calibri" w:hint="eastAsia"/>
        <w:sz w:val="24"/>
        <w:lang w:eastAsia="zh-TW"/>
      </w:rPr>
      <w:t>5</w:t>
    </w:r>
    <w:r w:rsidR="006F3171" w:rsidRPr="006164A1">
      <w:rPr>
        <w:rFonts w:ascii="Calibri" w:hAnsi="Calibri" w:cs="Calibri"/>
        <w:sz w:val="24"/>
      </w:rPr>
      <w:ptab w:relativeTo="margin" w:alignment="center" w:leader="none"/>
    </w:r>
    <w:r w:rsidR="006F3171" w:rsidRPr="006164A1">
      <w:rPr>
        <w:rFonts w:ascii="Calibri" w:eastAsia="SimSun" w:hAnsi="Calibri" w:cs="Calibri"/>
        <w:sz w:val="24"/>
        <w:lang w:eastAsia="zh-CN"/>
      </w:rPr>
      <w:t xml:space="preserve">Page </w:t>
    </w:r>
    <w:r w:rsidR="006F3171" w:rsidRPr="006164A1">
      <w:rPr>
        <w:rFonts w:ascii="Calibri" w:hAnsi="Calibri" w:cs="Calibri"/>
        <w:b/>
        <w:sz w:val="24"/>
      </w:rPr>
      <w:fldChar w:fldCharType="begin"/>
    </w:r>
    <w:r w:rsidR="006F3171" w:rsidRPr="006164A1">
      <w:rPr>
        <w:rFonts w:ascii="Calibri" w:hAnsi="Calibri" w:cs="Calibri"/>
        <w:b/>
        <w:sz w:val="24"/>
      </w:rPr>
      <w:instrText xml:space="preserve"> PAGE  \* Arabic  \* MERGEFORMAT </w:instrText>
    </w:r>
    <w:r w:rsidR="006F3171" w:rsidRPr="006164A1">
      <w:rPr>
        <w:rFonts w:ascii="Calibri" w:hAnsi="Calibri" w:cs="Calibri"/>
        <w:b/>
        <w:sz w:val="24"/>
      </w:rPr>
      <w:fldChar w:fldCharType="separate"/>
    </w:r>
    <w:r w:rsidR="00F8452F">
      <w:rPr>
        <w:rFonts w:ascii="Calibri" w:hAnsi="Calibri" w:cs="Calibri"/>
        <w:b/>
        <w:noProof/>
        <w:sz w:val="24"/>
      </w:rPr>
      <w:t>1</w:t>
    </w:r>
    <w:r w:rsidR="006F3171" w:rsidRPr="006164A1">
      <w:rPr>
        <w:rFonts w:ascii="Calibri" w:hAnsi="Calibri" w:cs="Calibri"/>
        <w:b/>
        <w:sz w:val="24"/>
      </w:rPr>
      <w:fldChar w:fldCharType="end"/>
    </w:r>
    <w:r w:rsidR="006F3171" w:rsidRPr="006164A1">
      <w:rPr>
        <w:rFonts w:ascii="Calibri" w:eastAsia="SimSun" w:hAnsi="Calibri" w:cs="Calibri"/>
        <w:sz w:val="24"/>
        <w:lang w:eastAsia="zh-CN"/>
      </w:rPr>
      <w:t xml:space="preserve"> of </w:t>
    </w:r>
    <w:r w:rsidR="006F3171" w:rsidRPr="006164A1">
      <w:rPr>
        <w:rFonts w:ascii="Calibri" w:hAnsi="Calibri" w:cs="Calibri"/>
        <w:sz w:val="24"/>
      </w:rPr>
      <w:fldChar w:fldCharType="begin"/>
    </w:r>
    <w:r w:rsidR="006F3171" w:rsidRPr="006164A1">
      <w:rPr>
        <w:rFonts w:ascii="Calibri" w:hAnsi="Calibri" w:cs="Calibri"/>
        <w:sz w:val="24"/>
      </w:rPr>
      <w:instrText xml:space="preserve"> NUMPAGES  \* Arabic  \* MERGEFORMAT </w:instrText>
    </w:r>
    <w:r w:rsidR="006F3171" w:rsidRPr="006164A1">
      <w:rPr>
        <w:rFonts w:ascii="Calibri" w:hAnsi="Calibri" w:cs="Calibri"/>
        <w:sz w:val="24"/>
      </w:rPr>
      <w:fldChar w:fldCharType="separate"/>
    </w:r>
    <w:r w:rsidR="00F8452F">
      <w:rPr>
        <w:rFonts w:ascii="Calibri" w:hAnsi="Calibri" w:cs="Calibri"/>
        <w:noProof/>
        <w:sz w:val="24"/>
      </w:rPr>
      <w:t>14</w:t>
    </w:r>
    <w:r w:rsidR="006F3171" w:rsidRPr="006164A1">
      <w:rPr>
        <w:rFonts w:ascii="Calibri" w:hAnsi="Calibri" w:cs="Calibri"/>
        <w:noProof/>
        <w:sz w:val="24"/>
      </w:rPr>
      <w:fldChar w:fldCharType="end"/>
    </w:r>
    <w:bookmarkStart w:id="238" w:name="_Toc105906217"/>
    <w:r w:rsidR="006F3171" w:rsidRPr="006164A1">
      <w:rPr>
        <w:rFonts w:ascii="Calibri" w:hAnsi="Calibri" w:cs="Calibri"/>
        <w:sz w:val="24"/>
      </w:rPr>
      <w:ptab w:relativeTo="margin" w:alignment="right" w:leader="none"/>
    </w:r>
    <w:r w:rsidR="006F3171" w:rsidRPr="006164A1">
      <w:rPr>
        <w:rFonts w:ascii="Calibri" w:eastAsia="SimSun" w:hAnsi="Calibri" w:cs="Calibri"/>
        <w:sz w:val="24"/>
        <w:lang w:eastAsia="zh-CN"/>
      </w:rPr>
      <w:t>Rev</w:t>
    </w:r>
    <w:r w:rsidR="006F3171">
      <w:rPr>
        <w:rFonts w:ascii="Calibri" w:eastAsiaTheme="minorEastAsia" w:hAnsi="Calibri" w:cs="Calibri" w:hint="eastAsia"/>
        <w:sz w:val="24"/>
        <w:lang w:eastAsia="zh-TW"/>
      </w:rPr>
      <w:t xml:space="preserve">. </w:t>
    </w:r>
    <w:r w:rsidR="006F3171">
      <w:rPr>
        <w:rFonts w:ascii="Calibri" w:eastAsiaTheme="minorEastAsia" w:hAnsi="Calibri" w:cs="Calibri"/>
        <w:sz w:val="24"/>
        <w:lang w:eastAsia="zh-TW"/>
      </w:rPr>
      <w:t>4</w:t>
    </w:r>
    <w:r w:rsidR="006F3171" w:rsidRPr="006164A1">
      <w:rPr>
        <w:rFonts w:ascii="Calibri" w:eastAsiaTheme="minorEastAsia" w:hAnsi="Calibri" w:cs="Calibri" w:hint="eastAsia"/>
        <w:sz w:val="24"/>
        <w:lang w:eastAsia="zh-TW"/>
      </w:rPr>
      <w:t>.</w:t>
    </w:r>
    <w:bookmarkEnd w:id="238"/>
    <w:r w:rsidR="009E6C2D">
      <w:rPr>
        <w:rFonts w:ascii="Calibri" w:eastAsiaTheme="minorEastAsia" w:hAnsi="Calibri" w:cs="Calibri"/>
        <w:sz w:val="24"/>
        <w:lang w:eastAsia="zh-TW"/>
      </w:rPr>
      <w:t>1</w:t>
    </w:r>
    <w:r>
      <w:rPr>
        <w:rFonts w:ascii="Calibri" w:eastAsiaTheme="minorEastAsia" w:hAnsi="Calibri" w:cs="Calibri" w:hint="eastAsia"/>
        <w:sz w:val="24"/>
        <w:lang w:eastAsia="zh-TW"/>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5C0E5" w14:textId="77777777" w:rsidR="00C648E6" w:rsidRDefault="00C648E6">
      <w:pPr>
        <w:spacing w:before="0" w:after="0"/>
      </w:pPr>
      <w:r>
        <w:separator/>
      </w:r>
    </w:p>
  </w:footnote>
  <w:footnote w:type="continuationSeparator" w:id="0">
    <w:p w14:paraId="5203F9EF" w14:textId="77777777" w:rsidR="00C648E6" w:rsidRDefault="00C648E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A6ABD" w14:textId="77777777" w:rsidR="006F3171" w:rsidRPr="006164A1" w:rsidRDefault="006F3171" w:rsidP="00D34EA7">
    <w:pPr>
      <w:wordWrap w:val="0"/>
      <w:spacing w:before="0" w:after="0"/>
      <w:ind w:right="-6"/>
      <w:jc w:val="right"/>
      <w:rPr>
        <w:rFonts w:ascii="Calibri" w:hAnsi="Calibri"/>
        <w:b/>
        <w:sz w:val="32"/>
        <w:lang w:eastAsia="zh-TW"/>
      </w:rPr>
    </w:pPr>
    <w:r w:rsidRPr="006164A1">
      <w:rPr>
        <w:rFonts w:ascii="Calibri" w:hAnsi="Calibri" w:cs="Calibri"/>
        <w:b/>
        <w:noProof/>
        <w:sz w:val="32"/>
        <w:szCs w:val="32"/>
        <w:lang w:eastAsia="zh-TW"/>
      </w:rPr>
      <w:drawing>
        <wp:anchor distT="0" distB="0" distL="114300" distR="114300" simplePos="0" relativeHeight="251660288" behindDoc="1" locked="1" layoutInCell="1" allowOverlap="1" wp14:anchorId="4E7F59A3" wp14:editId="069E9B9C">
          <wp:simplePos x="0" y="0"/>
          <wp:positionH relativeFrom="page">
            <wp:posOffset>0</wp:posOffset>
          </wp:positionH>
          <wp:positionV relativeFrom="page">
            <wp:posOffset>363220</wp:posOffset>
          </wp:positionV>
          <wp:extent cx="7862400" cy="856800"/>
          <wp:effectExtent l="0" t="0" r="5715" b="635"/>
          <wp:wrapNone/>
          <wp:docPr id="3" name="Picture 34" descr="LOGO+Patter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LOGO+Patter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2400" cy="85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64A1">
      <w:rPr>
        <w:rFonts w:ascii="Calibri" w:hAnsi="Calibri" w:cs="Calibri"/>
        <w:b/>
        <w:caps/>
        <w:noProof/>
        <w:sz w:val="32"/>
        <w:szCs w:val="32"/>
        <w:lang w:eastAsia="zh-TW"/>
      </w:rPr>
      <mc:AlternateContent>
        <mc:Choice Requires="wps">
          <w:drawing>
            <wp:anchor distT="0" distB="0" distL="114300" distR="114300" simplePos="0" relativeHeight="251657216" behindDoc="0" locked="1" layoutInCell="1" allowOverlap="1" wp14:anchorId="0DC4578A" wp14:editId="405EEE86">
              <wp:simplePos x="0" y="0"/>
              <wp:positionH relativeFrom="page">
                <wp:align>outside</wp:align>
              </wp:positionH>
              <wp:positionV relativeFrom="page">
                <wp:posOffset>4319905</wp:posOffset>
              </wp:positionV>
              <wp:extent cx="360000" cy="4795200"/>
              <wp:effectExtent l="0" t="0" r="2540" b="5715"/>
              <wp:wrapNone/>
              <wp:docPr id="126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00" cy="4795200"/>
                      </a:xfrm>
                      <a:prstGeom prst="rect">
                        <a:avLst/>
                      </a:prstGeom>
                      <a:solidFill>
                        <a:srgbClr val="000000">
                          <a:alpha val="25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wps:txbx>
                    <wps:bodyPr rot="0" vert="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C4578A" id="_x0000_t202" coordsize="21600,21600" o:spt="202" path="m,l,21600r21600,l21600,xe">
              <v:stroke joinstyle="miter"/>
              <v:path gradientshapeok="t" o:connecttype="rect"/>
            </v:shapetype>
            <v:shape id="Text Box 35" o:spid="_x0000_s1026" type="#_x0000_t202" style="position:absolute;left:0;text-align:left;margin-left:-22.85pt;margin-top:340.15pt;width:28.35pt;height:377.55pt;z-index:251657216;visibility:visible;mso-wrap-style:square;mso-width-percent:0;mso-height-percent:0;mso-wrap-distance-left:9pt;mso-wrap-distance-top:0;mso-wrap-distance-right:9pt;mso-wrap-distance-bottom:0;mso-position-horizontal:outsid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" fillcolor="black" stroked="f">
              <v:fill opacity="16448f"/>
              <v:textbox style="layout-flow:vertical" inset="5.85pt,.7pt,5.85pt,.7pt">
                <w:txbxContent>
                  <w:p w14:paraId="14F156A9" w14:textId="77777777" w:rsidR="006F3171" w:rsidRPr="001A4A7E" w:rsidRDefault="006F3171" w:rsidP="006C5B86">
                    <w:pPr>
                      <w:wordWrap w:val="0"/>
                      <w:ind w:firstLineChars="150" w:firstLine="300"/>
                      <w:jc w:val="center"/>
                      <w:rPr>
                        <w:rFonts w:asciiTheme="minorHAnsi" w:hAnsiTheme="minorHAnsi" w:cstheme="minorHAnsi"/>
                        <w:b/>
                        <w:lang w:eastAsia="zh-TW"/>
                      </w:rPr>
                    </w:pPr>
                    <w:r w:rsidRPr="001A4A7E">
                      <w:rPr>
                        <w:rFonts w:asciiTheme="minorHAnsi" w:eastAsiaTheme="minorEastAsia" w:hAnsiTheme="minorHAnsi" w:cstheme="minorHAnsi"/>
                        <w:lang w:eastAsia="zh-TW"/>
                      </w:rPr>
                      <w:t>I</w:t>
                    </w:r>
                    <w:r w:rsidR="007C02EA">
                      <w:rPr>
                        <w:rFonts w:asciiTheme="minorHAnsi" w:eastAsiaTheme="minorEastAsia" w:hAnsiTheme="minorHAnsi" w:cstheme="minorHAnsi"/>
                        <w:lang w:eastAsia="zh-TW"/>
                      </w:rPr>
                      <w:t>S</w:t>
                    </w:r>
                    <w:r w:rsidRPr="001A4A7E">
                      <w:rPr>
                        <w:rFonts w:asciiTheme="minorHAnsi" w:eastAsiaTheme="minorEastAsia" w:hAnsiTheme="minorHAnsi" w:cstheme="minorHAnsi"/>
                        <w:lang w:eastAsia="zh-TW"/>
                      </w:rPr>
                      <w:t xml:space="preserve">P </w:t>
                    </w:r>
                    <w:proofErr w:type="spellStart"/>
                    <w:r w:rsidR="007C02EA">
                      <w:rPr>
                        <w:rFonts w:asciiTheme="minorHAnsi" w:eastAsiaTheme="minorEastAsia" w:hAnsiTheme="minorHAnsi" w:cstheme="minorHAnsi"/>
                        <w:lang w:eastAsia="zh-TW"/>
                      </w:rPr>
                      <w:t>Programmimng</w:t>
                    </w:r>
                    <w:proofErr w:type="spellEnd"/>
                    <w:r w:rsidR="007C02EA">
                      <w:rPr>
                        <w:rFonts w:asciiTheme="minorHAnsi" w:eastAsiaTheme="minorEastAsia" w:hAnsiTheme="minorHAnsi" w:cstheme="minorHAnsi"/>
                        <w:lang w:eastAsia="zh-TW"/>
                      </w:rPr>
                      <w:t xml:space="preserve"> Tool</w:t>
                    </w:r>
                    <w:r w:rsidR="00CA758A">
                      <w:rPr>
                        <w:rFonts w:asciiTheme="minorHAnsi" w:eastAsiaTheme="minorEastAsia" w:hAnsiTheme="minorHAnsi" w:cstheme="minorHAnsi"/>
                        <w:lang w:eastAsia="zh-TW"/>
                      </w:rPr>
                      <w:t xml:space="preserve"> Revision History</w:t>
                    </w:r>
                  </w:p>
                </w:txbxContent>
              </v:textbox>
              <w10:wrap anchorx="page" anchory="page"/>
              <w10:anchorlock/>
            </v:shape>
          </w:pict>
        </mc:Fallback>
      </mc:AlternateContent>
    </w:r>
    <w:r w:rsidRPr="001A4A7E">
      <w:rPr>
        <w:rFonts w:ascii="Calibri" w:hAnsi="Calibri"/>
        <w:b/>
        <w:sz w:val="32"/>
        <w:lang w:eastAsia="zh-TW"/>
      </w:rPr>
      <w:t xml:space="preserve"> </w:t>
    </w:r>
    <w:r w:rsidRPr="00C1207A">
      <w:rPr>
        <w:rFonts w:ascii="Calibri" w:hAnsi="Calibri"/>
        <w:b/>
        <w:sz w:val="32"/>
        <w:lang w:eastAsia="zh-TW"/>
      </w:rPr>
      <w:t>ISP Programming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pt;height:9pt" o:bullet="t">
        <v:imagedata r:id="rId1" o:title="bullet1"/>
      </v:shape>
    </w:pict>
  </w:numPicBullet>
  <w:abstractNum w:abstractNumId="0" w15:restartNumberingAfterBreak="0">
    <w:nsid w:val="FFFFFF1D"/>
    <w:multiLevelType w:val="multilevel"/>
    <w:tmpl w:val="6D16745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7609B7A"/>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843426AE"/>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A3DC9B60"/>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E098BB6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5D8E8C1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D4AC7810"/>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7B08F74"/>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EC073EA"/>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FDF664D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14D0AF86"/>
    <w:lvl w:ilvl="0">
      <w:start w:val="1"/>
      <w:numFmt w:val="bullet"/>
      <w:pStyle w:val="2"/>
      <w:lvlText w:val=""/>
      <w:lvlJc w:val="left"/>
      <w:pPr>
        <w:tabs>
          <w:tab w:val="num" w:pos="880"/>
        </w:tabs>
        <w:ind w:left="880" w:hanging="480"/>
      </w:pPr>
      <w:rPr>
        <w:rFonts w:ascii="Wingdings" w:hAnsi="Wingdings" w:hint="default"/>
      </w:rPr>
    </w:lvl>
  </w:abstractNum>
  <w:abstractNum w:abstractNumId="11" w15:restartNumberingAfterBreak="0">
    <w:nsid w:val="004A4A7E"/>
    <w:multiLevelType w:val="hybridMultilevel"/>
    <w:tmpl w:val="E71A528A"/>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2" w15:restartNumberingAfterBreak="0">
    <w:nsid w:val="005607D7"/>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3" w15:restartNumberingAfterBreak="0">
    <w:nsid w:val="00B96210"/>
    <w:multiLevelType w:val="multilevel"/>
    <w:tmpl w:val="A300D542"/>
    <w:numStyleLink w:val="StyleBulletedGray-80"/>
  </w:abstractNum>
  <w:abstractNum w:abstractNumId="14" w15:restartNumberingAfterBreak="0">
    <w:nsid w:val="00BA15F0"/>
    <w:multiLevelType w:val="multilevel"/>
    <w:tmpl w:val="A300D542"/>
    <w:styleLink w:val="StyleBulleted1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016066DE"/>
    <w:multiLevelType w:val="hybridMultilevel"/>
    <w:tmpl w:val="19E603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0170455A"/>
    <w:multiLevelType w:val="multilevel"/>
    <w:tmpl w:val="A300D542"/>
    <w:numStyleLink w:val="StyleBulletedGray-80"/>
  </w:abstractNum>
  <w:abstractNum w:abstractNumId="17" w15:restartNumberingAfterBreak="0">
    <w:nsid w:val="01E8572F"/>
    <w:multiLevelType w:val="hybridMultilevel"/>
    <w:tmpl w:val="69043166"/>
    <w:lvl w:ilvl="0" w:tplc="2F7AA6D2">
      <w:start w:val="1"/>
      <w:numFmt w:val="decimal"/>
      <w:lvlText w:val="%1."/>
      <w:lvlJc w:val="left"/>
      <w:pPr>
        <w:ind w:left="360" w:hanging="360"/>
      </w:pPr>
      <w:rPr>
        <w:rFonts w:eastAsia="SimSu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021E58F0"/>
    <w:multiLevelType w:val="multilevel"/>
    <w:tmpl w:val="3456160A"/>
    <w:lvl w:ilvl="0">
      <w:start w:val="6"/>
      <w:numFmt w:val="decimal"/>
      <w:lvlText w:val="%1"/>
      <w:lvlJc w:val="left"/>
      <w:pPr>
        <w:tabs>
          <w:tab w:val="num" w:pos="0"/>
        </w:tabs>
        <w:ind w:left="660" w:hanging="660"/>
      </w:pPr>
      <w:rPr>
        <w:rFonts w:hint="default"/>
      </w:rPr>
    </w:lvl>
    <w:lvl w:ilvl="1">
      <w:start w:val="1"/>
      <w:numFmt w:val="decimal"/>
      <w:lvlText w:val="%1.%2"/>
      <w:lvlJc w:val="left"/>
      <w:pPr>
        <w:tabs>
          <w:tab w:val="num" w:pos="0"/>
        </w:tabs>
        <w:ind w:left="660" w:hanging="660"/>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720" w:hanging="720"/>
      </w:pPr>
      <w:rPr>
        <w:rFonts w:hint="default"/>
      </w:rPr>
    </w:lvl>
    <w:lvl w:ilvl="4">
      <w:start w:val="1"/>
      <w:numFmt w:val="decimal"/>
      <w:lvlText w:val="%1.%2.%3.%4.%5"/>
      <w:lvlJc w:val="left"/>
      <w:pPr>
        <w:tabs>
          <w:tab w:val="num" w:pos="0"/>
        </w:tabs>
        <w:ind w:left="1080" w:hanging="1080"/>
      </w:pPr>
      <w:rPr>
        <w:rFonts w:hint="default"/>
      </w:rPr>
    </w:lvl>
    <w:lvl w:ilvl="5">
      <w:start w:val="1"/>
      <w:numFmt w:val="decimal"/>
      <w:lvlText w:val="%1.%2.%3.%4.%5.%6"/>
      <w:lvlJc w:val="left"/>
      <w:pPr>
        <w:tabs>
          <w:tab w:val="num" w:pos="0"/>
        </w:tabs>
        <w:ind w:left="1080" w:hanging="1080"/>
      </w:pPr>
      <w:rPr>
        <w:rFonts w:hint="default"/>
      </w:rPr>
    </w:lvl>
    <w:lvl w:ilvl="6">
      <w:start w:val="1"/>
      <w:numFmt w:val="decimal"/>
      <w:lvlText w:val="%1.%2.%3.%4.%5.%6.%7"/>
      <w:lvlJc w:val="left"/>
      <w:pPr>
        <w:tabs>
          <w:tab w:val="num" w:pos="0"/>
        </w:tabs>
        <w:ind w:left="1440" w:hanging="1440"/>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800" w:hanging="1800"/>
      </w:pPr>
      <w:rPr>
        <w:rFonts w:hint="default"/>
      </w:rPr>
    </w:lvl>
  </w:abstractNum>
  <w:abstractNum w:abstractNumId="19" w15:restartNumberingAfterBreak="0">
    <w:nsid w:val="02465683"/>
    <w:multiLevelType w:val="hybridMultilevel"/>
    <w:tmpl w:val="509E2704"/>
    <w:lvl w:ilvl="0" w:tplc="707A5C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025B1E36"/>
    <w:multiLevelType w:val="hybridMultilevel"/>
    <w:tmpl w:val="7FFEB4F2"/>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02620F9E"/>
    <w:multiLevelType w:val="hybridMultilevel"/>
    <w:tmpl w:val="791EE066"/>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 w15:restartNumberingAfterBreak="0">
    <w:nsid w:val="026A3E96"/>
    <w:multiLevelType w:val="hybridMultilevel"/>
    <w:tmpl w:val="28222618"/>
    <w:lvl w:ilvl="0" w:tplc="C5DE936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3" w15:restartNumberingAfterBreak="0">
    <w:nsid w:val="0289743A"/>
    <w:multiLevelType w:val="multilevel"/>
    <w:tmpl w:val="A300D542"/>
    <w:numStyleLink w:val="StyleBulletedGray-80"/>
  </w:abstractNum>
  <w:abstractNum w:abstractNumId="24" w15:restartNumberingAfterBreak="0">
    <w:nsid w:val="02AB10B2"/>
    <w:multiLevelType w:val="hybridMultilevel"/>
    <w:tmpl w:val="AC9088DC"/>
    <w:lvl w:ilvl="0" w:tplc="04090001">
      <w:start w:val="1"/>
      <w:numFmt w:val="bullet"/>
      <w:lvlText w:val=""/>
      <w:lvlJc w:val="left"/>
      <w:pPr>
        <w:tabs>
          <w:tab w:val="num" w:pos="820"/>
        </w:tabs>
        <w:ind w:left="820" w:hanging="480"/>
      </w:pPr>
      <w:rPr>
        <w:rFonts w:ascii="Wingdings" w:hAnsi="Wingdings" w:hint="default"/>
        <w:color w:val="auto"/>
      </w:rPr>
    </w:lvl>
    <w:lvl w:ilvl="1" w:tplc="6E38C33E">
      <w:start w:val="1"/>
      <w:numFmt w:val="bullet"/>
      <w:lvlText w:val=""/>
      <w:lvlJc w:val="left"/>
      <w:pPr>
        <w:tabs>
          <w:tab w:val="num" w:pos="1300"/>
        </w:tabs>
        <w:ind w:left="1300" w:hanging="480"/>
      </w:pPr>
      <w:rPr>
        <w:rFonts w:ascii="Wingdings" w:hAnsi="Wingdings" w:hint="default"/>
      </w:rPr>
    </w:lvl>
    <w:lvl w:ilvl="2" w:tplc="ADD65A86">
      <w:start w:val="1"/>
      <w:numFmt w:val="bullet"/>
      <w:lvlText w:val=""/>
      <w:lvlJc w:val="left"/>
      <w:pPr>
        <w:tabs>
          <w:tab w:val="num" w:pos="1780"/>
        </w:tabs>
        <w:ind w:left="1780" w:hanging="480"/>
      </w:pPr>
      <w:rPr>
        <w:rFonts w:ascii="Wingdings" w:hAnsi="Wingdings" w:hint="default"/>
      </w:rPr>
    </w:lvl>
    <w:lvl w:ilvl="3" w:tplc="4FC82C58" w:tentative="1">
      <w:start w:val="1"/>
      <w:numFmt w:val="bullet"/>
      <w:lvlText w:val=""/>
      <w:lvlJc w:val="left"/>
      <w:pPr>
        <w:tabs>
          <w:tab w:val="num" w:pos="2260"/>
        </w:tabs>
        <w:ind w:left="2260" w:hanging="480"/>
      </w:pPr>
      <w:rPr>
        <w:rFonts w:ascii="Wingdings" w:hAnsi="Wingdings" w:hint="default"/>
      </w:rPr>
    </w:lvl>
    <w:lvl w:ilvl="4" w:tplc="A22E48B0" w:tentative="1">
      <w:start w:val="1"/>
      <w:numFmt w:val="bullet"/>
      <w:lvlText w:val=""/>
      <w:lvlJc w:val="left"/>
      <w:pPr>
        <w:tabs>
          <w:tab w:val="num" w:pos="2740"/>
        </w:tabs>
        <w:ind w:left="2740" w:hanging="480"/>
      </w:pPr>
      <w:rPr>
        <w:rFonts w:ascii="Wingdings" w:hAnsi="Wingdings" w:hint="default"/>
      </w:rPr>
    </w:lvl>
    <w:lvl w:ilvl="5" w:tplc="FDF8C6EC" w:tentative="1">
      <w:start w:val="1"/>
      <w:numFmt w:val="bullet"/>
      <w:lvlText w:val=""/>
      <w:lvlJc w:val="left"/>
      <w:pPr>
        <w:tabs>
          <w:tab w:val="num" w:pos="3220"/>
        </w:tabs>
        <w:ind w:left="3220" w:hanging="480"/>
      </w:pPr>
      <w:rPr>
        <w:rFonts w:ascii="Wingdings" w:hAnsi="Wingdings" w:hint="default"/>
      </w:rPr>
    </w:lvl>
    <w:lvl w:ilvl="6" w:tplc="E89E93B4" w:tentative="1">
      <w:start w:val="1"/>
      <w:numFmt w:val="bullet"/>
      <w:lvlText w:val=""/>
      <w:lvlJc w:val="left"/>
      <w:pPr>
        <w:tabs>
          <w:tab w:val="num" w:pos="3700"/>
        </w:tabs>
        <w:ind w:left="3700" w:hanging="480"/>
      </w:pPr>
      <w:rPr>
        <w:rFonts w:ascii="Wingdings" w:hAnsi="Wingdings" w:hint="default"/>
      </w:rPr>
    </w:lvl>
    <w:lvl w:ilvl="7" w:tplc="E8E89392" w:tentative="1">
      <w:start w:val="1"/>
      <w:numFmt w:val="bullet"/>
      <w:lvlText w:val=""/>
      <w:lvlJc w:val="left"/>
      <w:pPr>
        <w:tabs>
          <w:tab w:val="num" w:pos="4180"/>
        </w:tabs>
        <w:ind w:left="4180" w:hanging="480"/>
      </w:pPr>
      <w:rPr>
        <w:rFonts w:ascii="Wingdings" w:hAnsi="Wingdings" w:hint="default"/>
      </w:rPr>
    </w:lvl>
    <w:lvl w:ilvl="8" w:tplc="CBC289DE" w:tentative="1">
      <w:start w:val="1"/>
      <w:numFmt w:val="bullet"/>
      <w:lvlText w:val=""/>
      <w:lvlJc w:val="left"/>
      <w:pPr>
        <w:tabs>
          <w:tab w:val="num" w:pos="4660"/>
        </w:tabs>
        <w:ind w:left="4660" w:hanging="480"/>
      </w:pPr>
      <w:rPr>
        <w:rFonts w:ascii="Wingdings" w:hAnsi="Wingdings" w:hint="default"/>
      </w:rPr>
    </w:lvl>
  </w:abstractNum>
  <w:abstractNum w:abstractNumId="25" w15:restartNumberingAfterBreak="0">
    <w:nsid w:val="02C73320"/>
    <w:multiLevelType w:val="multilevel"/>
    <w:tmpl w:val="A300D542"/>
    <w:numStyleLink w:val="StyleBulletedGray-80"/>
  </w:abstractNum>
  <w:abstractNum w:abstractNumId="26" w15:restartNumberingAfterBreak="0">
    <w:nsid w:val="034812C7"/>
    <w:multiLevelType w:val="multilevel"/>
    <w:tmpl w:val="A300D542"/>
    <w:styleLink w:val="StyleBulleted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7" w15:restartNumberingAfterBreak="0">
    <w:nsid w:val="039179B4"/>
    <w:multiLevelType w:val="hybridMultilevel"/>
    <w:tmpl w:val="9E407DD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8" w15:restartNumberingAfterBreak="0">
    <w:nsid w:val="03EE7FBC"/>
    <w:multiLevelType w:val="hybridMultilevel"/>
    <w:tmpl w:val="E5CE98E8"/>
    <w:lvl w:ilvl="0" w:tplc="04090001">
      <w:start w:val="1"/>
      <w:numFmt w:val="bullet"/>
      <w:lvlText w:val=""/>
      <w:lvlJc w:val="left"/>
      <w:pPr>
        <w:tabs>
          <w:tab w:val="num" w:pos="880"/>
        </w:tabs>
        <w:ind w:left="880" w:hanging="480"/>
      </w:pPr>
      <w:rPr>
        <w:rFonts w:ascii="Wingdings" w:hAnsi="Wingdings" w:hint="default"/>
        <w:color w:val="auto"/>
      </w:rPr>
    </w:lvl>
    <w:lvl w:ilvl="1" w:tplc="1BCCD634">
      <w:start w:val="1"/>
      <w:numFmt w:val="bullet"/>
      <w:lvlText w:val=""/>
      <w:lvlJc w:val="left"/>
      <w:pPr>
        <w:tabs>
          <w:tab w:val="num" w:pos="960"/>
        </w:tabs>
        <w:ind w:left="960" w:hanging="480"/>
      </w:pPr>
      <w:rPr>
        <w:rFonts w:ascii="Wingdings" w:hAnsi="Wingdings" w:hint="default"/>
      </w:rPr>
    </w:lvl>
    <w:lvl w:ilvl="2" w:tplc="1C24F2B0">
      <w:start w:val="1"/>
      <w:numFmt w:val="bullet"/>
      <w:lvlText w:val=""/>
      <w:lvlJc w:val="left"/>
      <w:pPr>
        <w:tabs>
          <w:tab w:val="num" w:pos="1440"/>
        </w:tabs>
        <w:ind w:left="1440" w:hanging="480"/>
      </w:pPr>
      <w:rPr>
        <w:rFonts w:ascii="Wingdings" w:hAnsi="Wingdings" w:hint="default"/>
      </w:rPr>
    </w:lvl>
    <w:lvl w:ilvl="3" w:tplc="CA36194E" w:tentative="1">
      <w:start w:val="1"/>
      <w:numFmt w:val="bullet"/>
      <w:lvlText w:val=""/>
      <w:lvlJc w:val="left"/>
      <w:pPr>
        <w:tabs>
          <w:tab w:val="num" w:pos="1920"/>
        </w:tabs>
        <w:ind w:left="1920" w:hanging="480"/>
      </w:pPr>
      <w:rPr>
        <w:rFonts w:ascii="Wingdings" w:hAnsi="Wingdings" w:hint="default"/>
      </w:rPr>
    </w:lvl>
    <w:lvl w:ilvl="4" w:tplc="3606DE32" w:tentative="1">
      <w:start w:val="1"/>
      <w:numFmt w:val="bullet"/>
      <w:lvlText w:val=""/>
      <w:lvlJc w:val="left"/>
      <w:pPr>
        <w:tabs>
          <w:tab w:val="num" w:pos="2400"/>
        </w:tabs>
        <w:ind w:left="2400" w:hanging="480"/>
      </w:pPr>
      <w:rPr>
        <w:rFonts w:ascii="Wingdings" w:hAnsi="Wingdings" w:hint="default"/>
      </w:rPr>
    </w:lvl>
    <w:lvl w:ilvl="5" w:tplc="B5A28388" w:tentative="1">
      <w:start w:val="1"/>
      <w:numFmt w:val="bullet"/>
      <w:lvlText w:val=""/>
      <w:lvlJc w:val="left"/>
      <w:pPr>
        <w:tabs>
          <w:tab w:val="num" w:pos="2880"/>
        </w:tabs>
        <w:ind w:left="2880" w:hanging="480"/>
      </w:pPr>
      <w:rPr>
        <w:rFonts w:ascii="Wingdings" w:hAnsi="Wingdings" w:hint="default"/>
      </w:rPr>
    </w:lvl>
    <w:lvl w:ilvl="6" w:tplc="741E18E0" w:tentative="1">
      <w:start w:val="1"/>
      <w:numFmt w:val="bullet"/>
      <w:lvlText w:val=""/>
      <w:lvlJc w:val="left"/>
      <w:pPr>
        <w:tabs>
          <w:tab w:val="num" w:pos="3360"/>
        </w:tabs>
        <w:ind w:left="3360" w:hanging="480"/>
      </w:pPr>
      <w:rPr>
        <w:rFonts w:ascii="Wingdings" w:hAnsi="Wingdings" w:hint="default"/>
      </w:rPr>
    </w:lvl>
    <w:lvl w:ilvl="7" w:tplc="B3D8E438" w:tentative="1">
      <w:start w:val="1"/>
      <w:numFmt w:val="bullet"/>
      <w:lvlText w:val=""/>
      <w:lvlJc w:val="left"/>
      <w:pPr>
        <w:tabs>
          <w:tab w:val="num" w:pos="3840"/>
        </w:tabs>
        <w:ind w:left="3840" w:hanging="480"/>
      </w:pPr>
      <w:rPr>
        <w:rFonts w:ascii="Wingdings" w:hAnsi="Wingdings" w:hint="default"/>
      </w:rPr>
    </w:lvl>
    <w:lvl w:ilvl="8" w:tplc="E20C67C8" w:tentative="1">
      <w:start w:val="1"/>
      <w:numFmt w:val="bullet"/>
      <w:lvlText w:val=""/>
      <w:lvlJc w:val="left"/>
      <w:pPr>
        <w:tabs>
          <w:tab w:val="num" w:pos="4320"/>
        </w:tabs>
        <w:ind w:left="4320" w:hanging="480"/>
      </w:pPr>
      <w:rPr>
        <w:rFonts w:ascii="Wingdings" w:hAnsi="Wingdings" w:hint="default"/>
      </w:rPr>
    </w:lvl>
  </w:abstractNum>
  <w:abstractNum w:abstractNumId="29" w15:restartNumberingAfterBreak="0">
    <w:nsid w:val="03F320EC"/>
    <w:multiLevelType w:val="multilevel"/>
    <w:tmpl w:val="A300D542"/>
    <w:numStyleLink w:val="StyleBulletedGray-80"/>
  </w:abstractNum>
  <w:abstractNum w:abstractNumId="30" w15:restartNumberingAfterBreak="0">
    <w:nsid w:val="03F8746A"/>
    <w:multiLevelType w:val="hybridMultilevel"/>
    <w:tmpl w:val="CDBAF8F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31" w15:restartNumberingAfterBreak="0">
    <w:nsid w:val="03FE52B4"/>
    <w:multiLevelType w:val="hybridMultilevel"/>
    <w:tmpl w:val="EBF6D398"/>
    <w:lvl w:ilvl="0" w:tplc="35BCC5C8">
      <w:start w:val="1"/>
      <w:numFmt w:val="bullet"/>
      <w:pStyle w:val="feature1"/>
      <w:lvlText w:val=""/>
      <w:lvlJc w:val="left"/>
      <w:pPr>
        <w:tabs>
          <w:tab w:val="num" w:pos="284"/>
        </w:tabs>
        <w:ind w:left="284" w:hanging="284"/>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2" w15:restartNumberingAfterBreak="0">
    <w:nsid w:val="04223925"/>
    <w:multiLevelType w:val="hybridMultilevel"/>
    <w:tmpl w:val="66EAB618"/>
    <w:lvl w:ilvl="0" w:tplc="04090001">
      <w:start w:val="1"/>
      <w:numFmt w:val="bullet"/>
      <w:lvlText w:val=""/>
      <w:lvlJc w:val="left"/>
      <w:pPr>
        <w:tabs>
          <w:tab w:val="num" w:pos="587"/>
        </w:tabs>
        <w:ind w:left="425" w:hanging="198"/>
      </w:pPr>
      <w:rPr>
        <w:rFonts w:ascii="Wingdings" w:hAnsi="Wingdings" w:hint="default"/>
        <w:color w:val="auto"/>
      </w:rPr>
    </w:lvl>
    <w:lvl w:ilvl="1" w:tplc="04090003">
      <w:start w:val="1"/>
      <w:numFmt w:val="bullet"/>
      <w:lvlText w:val=""/>
      <w:lvlJc w:val="left"/>
      <w:pPr>
        <w:tabs>
          <w:tab w:val="num" w:pos="1440"/>
        </w:tabs>
        <w:ind w:left="1440" w:hanging="480"/>
      </w:pPr>
      <w:rPr>
        <w:rFonts w:ascii="Wingdings" w:hAnsi="Wingdings" w:hint="default"/>
      </w:rPr>
    </w:lvl>
    <w:lvl w:ilvl="2" w:tplc="04090005">
      <w:start w:val="1"/>
      <w:numFmt w:val="bullet"/>
      <w:lvlText w:val=""/>
      <w:lvlJc w:val="left"/>
      <w:pPr>
        <w:tabs>
          <w:tab w:val="num" w:pos="1920"/>
        </w:tabs>
        <w:ind w:left="1920" w:hanging="480"/>
      </w:pPr>
      <w:rPr>
        <w:rFonts w:ascii="Wingdings" w:hAnsi="Wingdings" w:hint="default"/>
      </w:rPr>
    </w:lvl>
    <w:lvl w:ilvl="3" w:tplc="04090001">
      <w:start w:val="1"/>
      <w:numFmt w:val="bullet"/>
      <w:lvlText w:val=""/>
      <w:lvlJc w:val="left"/>
      <w:pPr>
        <w:tabs>
          <w:tab w:val="num" w:pos="2400"/>
        </w:tabs>
        <w:ind w:left="2400" w:hanging="480"/>
      </w:pPr>
      <w:rPr>
        <w:rFonts w:ascii="Wingdings" w:hAnsi="Wingdings" w:hint="default"/>
        <w:color w:val="auto"/>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3" w15:restartNumberingAfterBreak="0">
    <w:nsid w:val="043E7FC1"/>
    <w:multiLevelType w:val="hybridMultilevel"/>
    <w:tmpl w:val="6172E69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4" w15:restartNumberingAfterBreak="0">
    <w:nsid w:val="0449072B"/>
    <w:multiLevelType w:val="hybridMultilevel"/>
    <w:tmpl w:val="6172E692"/>
    <w:lvl w:ilvl="0" w:tplc="BA420842">
      <w:start w:val="1"/>
      <w:numFmt w:val="bullet"/>
      <w:lvlText w:val=""/>
      <w:lvlJc w:val="left"/>
      <w:pPr>
        <w:tabs>
          <w:tab w:val="num" w:pos="567"/>
        </w:tabs>
        <w:ind w:left="567" w:hanging="397"/>
      </w:pPr>
      <w:rPr>
        <w:rFonts w:ascii="Wingdings" w:hAnsi="Wingdings" w:hint="default"/>
      </w:rPr>
    </w:lvl>
    <w:lvl w:ilvl="1" w:tplc="04090003">
      <w:start w:val="1"/>
      <w:numFmt w:val="bullet"/>
      <w:lvlText w:val=""/>
      <w:lvlJc w:val="left"/>
      <w:pPr>
        <w:tabs>
          <w:tab w:val="num" w:pos="480"/>
        </w:tabs>
        <w:ind w:left="480" w:hanging="480"/>
      </w:pPr>
      <w:rPr>
        <w:rFonts w:ascii="Wingdings" w:hAnsi="Wingdings" w:hint="default"/>
      </w:rPr>
    </w:lvl>
    <w:lvl w:ilvl="2" w:tplc="04090005" w:tentative="1">
      <w:start w:val="1"/>
      <w:numFmt w:val="bullet"/>
      <w:lvlText w:val=""/>
      <w:lvlJc w:val="left"/>
      <w:pPr>
        <w:tabs>
          <w:tab w:val="num" w:pos="960"/>
        </w:tabs>
        <w:ind w:left="960" w:hanging="480"/>
      </w:pPr>
      <w:rPr>
        <w:rFonts w:ascii="Wingdings" w:hAnsi="Wingdings" w:hint="default"/>
      </w:rPr>
    </w:lvl>
    <w:lvl w:ilvl="3" w:tplc="04090001" w:tentative="1">
      <w:start w:val="1"/>
      <w:numFmt w:val="bullet"/>
      <w:lvlText w:val=""/>
      <w:lvlJc w:val="left"/>
      <w:pPr>
        <w:tabs>
          <w:tab w:val="num" w:pos="1440"/>
        </w:tabs>
        <w:ind w:left="1440" w:hanging="480"/>
      </w:pPr>
      <w:rPr>
        <w:rFonts w:ascii="Wingdings" w:hAnsi="Wingdings" w:hint="default"/>
      </w:rPr>
    </w:lvl>
    <w:lvl w:ilvl="4" w:tplc="04090003" w:tentative="1">
      <w:start w:val="1"/>
      <w:numFmt w:val="bullet"/>
      <w:lvlText w:val=""/>
      <w:lvlJc w:val="left"/>
      <w:pPr>
        <w:tabs>
          <w:tab w:val="num" w:pos="1920"/>
        </w:tabs>
        <w:ind w:left="1920" w:hanging="480"/>
      </w:pPr>
      <w:rPr>
        <w:rFonts w:ascii="Wingdings" w:hAnsi="Wingdings" w:hint="default"/>
      </w:rPr>
    </w:lvl>
    <w:lvl w:ilvl="5" w:tplc="04090005" w:tentative="1">
      <w:start w:val="1"/>
      <w:numFmt w:val="bullet"/>
      <w:lvlText w:val=""/>
      <w:lvlJc w:val="left"/>
      <w:pPr>
        <w:tabs>
          <w:tab w:val="num" w:pos="2400"/>
        </w:tabs>
        <w:ind w:left="2400" w:hanging="480"/>
      </w:pPr>
      <w:rPr>
        <w:rFonts w:ascii="Wingdings" w:hAnsi="Wingdings" w:hint="default"/>
      </w:rPr>
    </w:lvl>
    <w:lvl w:ilvl="6" w:tplc="04090001" w:tentative="1">
      <w:start w:val="1"/>
      <w:numFmt w:val="bullet"/>
      <w:lvlText w:val=""/>
      <w:lvlJc w:val="left"/>
      <w:pPr>
        <w:tabs>
          <w:tab w:val="num" w:pos="2880"/>
        </w:tabs>
        <w:ind w:left="2880" w:hanging="480"/>
      </w:pPr>
      <w:rPr>
        <w:rFonts w:ascii="Wingdings" w:hAnsi="Wingdings" w:hint="default"/>
      </w:rPr>
    </w:lvl>
    <w:lvl w:ilvl="7" w:tplc="04090003" w:tentative="1">
      <w:start w:val="1"/>
      <w:numFmt w:val="bullet"/>
      <w:lvlText w:val=""/>
      <w:lvlJc w:val="left"/>
      <w:pPr>
        <w:tabs>
          <w:tab w:val="num" w:pos="3360"/>
        </w:tabs>
        <w:ind w:left="3360" w:hanging="480"/>
      </w:pPr>
      <w:rPr>
        <w:rFonts w:ascii="Wingdings" w:hAnsi="Wingdings" w:hint="default"/>
      </w:rPr>
    </w:lvl>
    <w:lvl w:ilvl="8" w:tplc="04090005" w:tentative="1">
      <w:start w:val="1"/>
      <w:numFmt w:val="bullet"/>
      <w:lvlText w:val=""/>
      <w:lvlJc w:val="left"/>
      <w:pPr>
        <w:tabs>
          <w:tab w:val="num" w:pos="3840"/>
        </w:tabs>
        <w:ind w:left="3840" w:hanging="480"/>
      </w:pPr>
      <w:rPr>
        <w:rFonts w:ascii="Wingdings" w:hAnsi="Wingdings" w:hint="default"/>
      </w:rPr>
    </w:lvl>
  </w:abstractNum>
  <w:abstractNum w:abstractNumId="35" w15:restartNumberingAfterBreak="0">
    <w:nsid w:val="04530234"/>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6" w15:restartNumberingAfterBreak="0">
    <w:nsid w:val="04BE24B9"/>
    <w:multiLevelType w:val="hybridMultilevel"/>
    <w:tmpl w:val="D3C01A56"/>
    <w:lvl w:ilvl="0" w:tplc="04090001">
      <w:start w:val="1"/>
      <w:numFmt w:val="decimal"/>
      <w:lvlText w:val="%1)"/>
      <w:lvlJc w:val="left"/>
      <w:pPr>
        <w:tabs>
          <w:tab w:val="num" w:pos="360"/>
        </w:tabs>
        <w:ind w:left="360" w:hanging="360"/>
      </w:pPr>
      <w:rPr>
        <w:rFonts w:hint="default"/>
      </w:rPr>
    </w:lvl>
    <w:lvl w:ilvl="1" w:tplc="D79E7376">
      <w:start w:val="1"/>
      <w:numFmt w:val="decimal"/>
      <w:lvlText w:val="%2."/>
      <w:lvlJc w:val="left"/>
      <w:pPr>
        <w:tabs>
          <w:tab w:val="num" w:pos="840"/>
        </w:tabs>
        <w:ind w:left="840" w:hanging="360"/>
      </w:pPr>
      <w:rPr>
        <w:rFonts w:hint="default"/>
      </w:r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37" w15:restartNumberingAfterBreak="0">
    <w:nsid w:val="04D060F4"/>
    <w:multiLevelType w:val="hybridMultilevel"/>
    <w:tmpl w:val="9718F44C"/>
    <w:lvl w:ilvl="0" w:tplc="FFFFFFFF">
      <w:start w:val="1"/>
      <w:numFmt w:val="decimal"/>
      <w:lvlText w:val="%1."/>
      <w:lvlJc w:val="left"/>
      <w:pPr>
        <w:tabs>
          <w:tab w:val="num" w:pos="480"/>
        </w:tabs>
        <w:ind w:left="480" w:hanging="480"/>
      </w:p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38" w15:restartNumberingAfterBreak="0">
    <w:nsid w:val="04E169FE"/>
    <w:multiLevelType w:val="hybridMultilevel"/>
    <w:tmpl w:val="7B644CC6"/>
    <w:lvl w:ilvl="0" w:tplc="D2A24FD0">
      <w:start w:val="1"/>
      <w:numFmt w:val="bullet"/>
      <w:pStyle w:val="a"/>
      <w:lvlText w:val=""/>
      <w:lvlJc w:val="left"/>
      <w:pPr>
        <w:tabs>
          <w:tab w:val="num" w:pos="216"/>
        </w:tabs>
        <w:ind w:left="200" w:hanging="20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39" w15:restartNumberingAfterBreak="0">
    <w:nsid w:val="04E44D5D"/>
    <w:multiLevelType w:val="hybridMultilevel"/>
    <w:tmpl w:val="77FEBCF8"/>
    <w:lvl w:ilvl="0" w:tplc="BB24E916">
      <w:start w:val="6"/>
      <w:numFmt w:val="bullet"/>
      <w:lvlText w:val="-"/>
      <w:lvlJc w:val="left"/>
      <w:pPr>
        <w:ind w:left="1080" w:hanging="360"/>
      </w:pPr>
      <w:rPr>
        <w:rFonts w:ascii="Calibri" w:eastAsia="新細明體" w:hAnsi="Calibri" w:cs="Calibri"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0" w15:restartNumberingAfterBreak="0">
    <w:nsid w:val="05042ABA"/>
    <w:multiLevelType w:val="multilevel"/>
    <w:tmpl w:val="A300D542"/>
    <w:numStyleLink w:val="StyleBulletedGray-80"/>
  </w:abstractNum>
  <w:abstractNum w:abstractNumId="41" w15:restartNumberingAfterBreak="0">
    <w:nsid w:val="053E537E"/>
    <w:multiLevelType w:val="multilevel"/>
    <w:tmpl w:val="A300D542"/>
    <w:numStyleLink w:val="StyleBulletedGray-80"/>
  </w:abstractNum>
  <w:abstractNum w:abstractNumId="42" w15:restartNumberingAfterBreak="0">
    <w:nsid w:val="0557774B"/>
    <w:multiLevelType w:val="multilevel"/>
    <w:tmpl w:val="A300D542"/>
    <w:numStyleLink w:val="StyleBulletedGray-80"/>
  </w:abstractNum>
  <w:abstractNum w:abstractNumId="43" w15:restartNumberingAfterBreak="0">
    <w:nsid w:val="058D182E"/>
    <w:multiLevelType w:val="hybridMultilevel"/>
    <w:tmpl w:val="82C65B62"/>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44" w15:restartNumberingAfterBreak="0">
    <w:nsid w:val="059B4E22"/>
    <w:multiLevelType w:val="multilevel"/>
    <w:tmpl w:val="A300D542"/>
    <w:numStyleLink w:val="StyleBulletedGray-80"/>
  </w:abstractNum>
  <w:abstractNum w:abstractNumId="45" w15:restartNumberingAfterBreak="0">
    <w:nsid w:val="05A24B73"/>
    <w:multiLevelType w:val="hybridMultilevel"/>
    <w:tmpl w:val="7B4808CA"/>
    <w:lvl w:ilvl="0" w:tplc="71D225AA">
      <w:start w:val="1"/>
      <w:numFmt w:val="bullet"/>
      <w:lvlText w:val=""/>
      <w:lvlJc w:val="left"/>
      <w:pPr>
        <w:tabs>
          <w:tab w:val="num" w:pos="480"/>
        </w:tabs>
        <w:ind w:left="480" w:hanging="480"/>
      </w:pPr>
      <w:rPr>
        <w:rFonts w:ascii="Wingdings" w:hAnsi="Wingdings" w:hint="default"/>
      </w:rPr>
    </w:lvl>
    <w:lvl w:ilvl="1" w:tplc="34C6188A" w:tentative="1">
      <w:start w:val="1"/>
      <w:numFmt w:val="bullet"/>
      <w:lvlText w:val=""/>
      <w:lvlJc w:val="left"/>
      <w:pPr>
        <w:tabs>
          <w:tab w:val="num" w:pos="960"/>
        </w:tabs>
        <w:ind w:left="960" w:hanging="480"/>
      </w:pPr>
      <w:rPr>
        <w:rFonts w:ascii="Wingdings" w:hAnsi="Wingdings" w:hint="default"/>
      </w:rPr>
    </w:lvl>
    <w:lvl w:ilvl="2" w:tplc="E4B4597E" w:tentative="1">
      <w:start w:val="1"/>
      <w:numFmt w:val="bullet"/>
      <w:lvlText w:val=""/>
      <w:lvlJc w:val="left"/>
      <w:pPr>
        <w:tabs>
          <w:tab w:val="num" w:pos="1440"/>
        </w:tabs>
        <w:ind w:left="1440" w:hanging="480"/>
      </w:pPr>
      <w:rPr>
        <w:rFonts w:ascii="Wingdings" w:hAnsi="Wingdings" w:hint="default"/>
      </w:rPr>
    </w:lvl>
    <w:lvl w:ilvl="3" w:tplc="ADBEFCE4" w:tentative="1">
      <w:start w:val="1"/>
      <w:numFmt w:val="bullet"/>
      <w:lvlText w:val=""/>
      <w:lvlJc w:val="left"/>
      <w:pPr>
        <w:tabs>
          <w:tab w:val="num" w:pos="1920"/>
        </w:tabs>
        <w:ind w:left="1920" w:hanging="480"/>
      </w:pPr>
      <w:rPr>
        <w:rFonts w:ascii="Wingdings" w:hAnsi="Wingdings" w:hint="default"/>
      </w:rPr>
    </w:lvl>
    <w:lvl w:ilvl="4" w:tplc="506EEA38" w:tentative="1">
      <w:start w:val="1"/>
      <w:numFmt w:val="bullet"/>
      <w:lvlText w:val=""/>
      <w:lvlJc w:val="left"/>
      <w:pPr>
        <w:tabs>
          <w:tab w:val="num" w:pos="2400"/>
        </w:tabs>
        <w:ind w:left="2400" w:hanging="480"/>
      </w:pPr>
      <w:rPr>
        <w:rFonts w:ascii="Wingdings" w:hAnsi="Wingdings" w:hint="default"/>
      </w:rPr>
    </w:lvl>
    <w:lvl w:ilvl="5" w:tplc="0A68BC60" w:tentative="1">
      <w:start w:val="1"/>
      <w:numFmt w:val="bullet"/>
      <w:lvlText w:val=""/>
      <w:lvlJc w:val="left"/>
      <w:pPr>
        <w:tabs>
          <w:tab w:val="num" w:pos="2880"/>
        </w:tabs>
        <w:ind w:left="2880" w:hanging="480"/>
      </w:pPr>
      <w:rPr>
        <w:rFonts w:ascii="Wingdings" w:hAnsi="Wingdings" w:hint="default"/>
      </w:rPr>
    </w:lvl>
    <w:lvl w:ilvl="6" w:tplc="5ECC3E90" w:tentative="1">
      <w:start w:val="1"/>
      <w:numFmt w:val="bullet"/>
      <w:lvlText w:val=""/>
      <w:lvlJc w:val="left"/>
      <w:pPr>
        <w:tabs>
          <w:tab w:val="num" w:pos="3360"/>
        </w:tabs>
        <w:ind w:left="3360" w:hanging="480"/>
      </w:pPr>
      <w:rPr>
        <w:rFonts w:ascii="Wingdings" w:hAnsi="Wingdings" w:hint="default"/>
      </w:rPr>
    </w:lvl>
    <w:lvl w:ilvl="7" w:tplc="AF2CDD4E" w:tentative="1">
      <w:start w:val="1"/>
      <w:numFmt w:val="bullet"/>
      <w:lvlText w:val=""/>
      <w:lvlJc w:val="left"/>
      <w:pPr>
        <w:tabs>
          <w:tab w:val="num" w:pos="3840"/>
        </w:tabs>
        <w:ind w:left="3840" w:hanging="480"/>
      </w:pPr>
      <w:rPr>
        <w:rFonts w:ascii="Wingdings" w:hAnsi="Wingdings" w:hint="default"/>
      </w:rPr>
    </w:lvl>
    <w:lvl w:ilvl="8" w:tplc="BD12D2F0" w:tentative="1">
      <w:start w:val="1"/>
      <w:numFmt w:val="bullet"/>
      <w:lvlText w:val=""/>
      <w:lvlJc w:val="left"/>
      <w:pPr>
        <w:tabs>
          <w:tab w:val="num" w:pos="4320"/>
        </w:tabs>
        <w:ind w:left="4320" w:hanging="480"/>
      </w:pPr>
      <w:rPr>
        <w:rFonts w:ascii="Wingdings" w:hAnsi="Wingdings" w:hint="default"/>
      </w:rPr>
    </w:lvl>
  </w:abstractNum>
  <w:abstractNum w:abstractNumId="46" w15:restartNumberingAfterBreak="0">
    <w:nsid w:val="05CA403B"/>
    <w:multiLevelType w:val="multilevel"/>
    <w:tmpl w:val="B5D683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05CE4E2A"/>
    <w:multiLevelType w:val="multilevel"/>
    <w:tmpl w:val="A300D542"/>
    <w:numStyleLink w:val="StyleBulletedGray-80"/>
  </w:abstractNum>
  <w:abstractNum w:abstractNumId="48" w15:restartNumberingAfterBreak="0">
    <w:nsid w:val="05D84E04"/>
    <w:multiLevelType w:val="hybridMultilevel"/>
    <w:tmpl w:val="78C82E8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15:restartNumberingAfterBreak="0">
    <w:nsid w:val="060478F8"/>
    <w:multiLevelType w:val="multilevel"/>
    <w:tmpl w:val="A300D542"/>
    <w:numStyleLink w:val="StyleBulletedGray-80"/>
  </w:abstractNum>
  <w:abstractNum w:abstractNumId="50" w15:restartNumberingAfterBreak="0">
    <w:nsid w:val="060648FA"/>
    <w:multiLevelType w:val="hybridMultilevel"/>
    <w:tmpl w:val="BB264A74"/>
    <w:lvl w:ilvl="0" w:tplc="8A78A77C">
      <w:start w:val="6"/>
      <w:numFmt w:val="decimal"/>
      <w:lvlText w:val="1.1.4.%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B5DC4580">
      <w:start w:val="1"/>
      <w:numFmt w:val="decimal"/>
      <w:lvlText w:val="1.6.6.%4."/>
      <w:lvlJc w:val="left"/>
      <w:pPr>
        <w:ind w:left="1920" w:hanging="480"/>
      </w:pPr>
      <w:rPr>
        <w:rFonts w:hint="eastAsia"/>
      </w:r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 w15:restartNumberingAfterBreak="0">
    <w:nsid w:val="06325D29"/>
    <w:multiLevelType w:val="multilevel"/>
    <w:tmpl w:val="A300D542"/>
    <w:numStyleLink w:val="StyleBulletedGray-80"/>
  </w:abstractNum>
  <w:abstractNum w:abstractNumId="52" w15:restartNumberingAfterBreak="0">
    <w:nsid w:val="063665B0"/>
    <w:multiLevelType w:val="hybridMultilevel"/>
    <w:tmpl w:val="C4D24314"/>
    <w:lvl w:ilvl="0" w:tplc="D9726BC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3" w15:restartNumberingAfterBreak="0">
    <w:nsid w:val="06633BFF"/>
    <w:multiLevelType w:val="hybridMultilevel"/>
    <w:tmpl w:val="7FDC8272"/>
    <w:lvl w:ilvl="0" w:tplc="79C4C116">
      <w:start w:val="1"/>
      <w:numFmt w:val="bullet"/>
      <w:lvlText w:val=""/>
      <w:lvlJc w:val="left"/>
      <w:pPr>
        <w:tabs>
          <w:tab w:val="num" w:pos="480"/>
        </w:tabs>
        <w:ind w:left="480" w:hanging="480"/>
      </w:pPr>
      <w:rPr>
        <w:rFonts w:ascii="Symbol" w:hAnsi="Symbol" w:hint="default"/>
        <w:color w:val="auto"/>
      </w:rPr>
    </w:lvl>
    <w:lvl w:ilvl="1" w:tplc="F35229C6">
      <w:start w:val="1"/>
      <w:numFmt w:val="bullet"/>
      <w:lvlText w:val=""/>
      <w:lvlJc w:val="left"/>
      <w:pPr>
        <w:tabs>
          <w:tab w:val="num" w:pos="960"/>
        </w:tabs>
        <w:ind w:left="960" w:hanging="480"/>
      </w:pPr>
      <w:rPr>
        <w:rFonts w:ascii="Wingdings" w:hAnsi="Wingdings" w:hint="default"/>
      </w:rPr>
    </w:lvl>
    <w:lvl w:ilvl="2" w:tplc="DEA61554">
      <w:start w:val="1"/>
      <w:numFmt w:val="bullet"/>
      <w:lvlText w:val=""/>
      <w:lvlJc w:val="left"/>
      <w:pPr>
        <w:tabs>
          <w:tab w:val="num" w:pos="1440"/>
        </w:tabs>
        <w:ind w:left="1440" w:hanging="480"/>
      </w:pPr>
      <w:rPr>
        <w:rFonts w:ascii="Wingdings" w:hAnsi="Wingdings" w:hint="default"/>
        <w:color w:val="auto"/>
      </w:rPr>
    </w:lvl>
    <w:lvl w:ilvl="3" w:tplc="8E8031CA">
      <w:start w:val="1"/>
      <w:numFmt w:val="bullet"/>
      <w:lvlText w:val=""/>
      <w:lvlJc w:val="left"/>
      <w:pPr>
        <w:tabs>
          <w:tab w:val="num" w:pos="1920"/>
        </w:tabs>
        <w:ind w:left="1920" w:hanging="480"/>
      </w:pPr>
      <w:rPr>
        <w:rFonts w:ascii="Wingdings" w:hAnsi="Wingdings" w:hint="default"/>
      </w:rPr>
    </w:lvl>
    <w:lvl w:ilvl="4" w:tplc="8E10A458" w:tentative="1">
      <w:start w:val="1"/>
      <w:numFmt w:val="bullet"/>
      <w:lvlText w:val=""/>
      <w:lvlJc w:val="left"/>
      <w:pPr>
        <w:tabs>
          <w:tab w:val="num" w:pos="2400"/>
        </w:tabs>
        <w:ind w:left="2400" w:hanging="480"/>
      </w:pPr>
      <w:rPr>
        <w:rFonts w:ascii="Wingdings" w:hAnsi="Wingdings" w:hint="default"/>
      </w:rPr>
    </w:lvl>
    <w:lvl w:ilvl="5" w:tplc="5FAA9682" w:tentative="1">
      <w:start w:val="1"/>
      <w:numFmt w:val="bullet"/>
      <w:lvlText w:val=""/>
      <w:lvlJc w:val="left"/>
      <w:pPr>
        <w:tabs>
          <w:tab w:val="num" w:pos="2880"/>
        </w:tabs>
        <w:ind w:left="2880" w:hanging="480"/>
      </w:pPr>
      <w:rPr>
        <w:rFonts w:ascii="Wingdings" w:hAnsi="Wingdings" w:hint="default"/>
      </w:rPr>
    </w:lvl>
    <w:lvl w:ilvl="6" w:tplc="91607C98" w:tentative="1">
      <w:start w:val="1"/>
      <w:numFmt w:val="bullet"/>
      <w:lvlText w:val=""/>
      <w:lvlJc w:val="left"/>
      <w:pPr>
        <w:tabs>
          <w:tab w:val="num" w:pos="3360"/>
        </w:tabs>
        <w:ind w:left="3360" w:hanging="480"/>
      </w:pPr>
      <w:rPr>
        <w:rFonts w:ascii="Wingdings" w:hAnsi="Wingdings" w:hint="default"/>
      </w:rPr>
    </w:lvl>
    <w:lvl w:ilvl="7" w:tplc="3AA4375C" w:tentative="1">
      <w:start w:val="1"/>
      <w:numFmt w:val="bullet"/>
      <w:lvlText w:val=""/>
      <w:lvlJc w:val="left"/>
      <w:pPr>
        <w:tabs>
          <w:tab w:val="num" w:pos="3840"/>
        </w:tabs>
        <w:ind w:left="3840" w:hanging="480"/>
      </w:pPr>
      <w:rPr>
        <w:rFonts w:ascii="Wingdings" w:hAnsi="Wingdings" w:hint="default"/>
      </w:rPr>
    </w:lvl>
    <w:lvl w:ilvl="8" w:tplc="27F09E30" w:tentative="1">
      <w:start w:val="1"/>
      <w:numFmt w:val="bullet"/>
      <w:lvlText w:val=""/>
      <w:lvlJc w:val="left"/>
      <w:pPr>
        <w:tabs>
          <w:tab w:val="num" w:pos="4320"/>
        </w:tabs>
        <w:ind w:left="4320" w:hanging="480"/>
      </w:pPr>
      <w:rPr>
        <w:rFonts w:ascii="Wingdings" w:hAnsi="Wingdings" w:hint="default"/>
      </w:rPr>
    </w:lvl>
  </w:abstractNum>
  <w:abstractNum w:abstractNumId="54" w15:restartNumberingAfterBreak="0">
    <w:nsid w:val="06702834"/>
    <w:multiLevelType w:val="multilevel"/>
    <w:tmpl w:val="A300D542"/>
    <w:numStyleLink w:val="StyleBulletedGray-80"/>
  </w:abstractNum>
  <w:abstractNum w:abstractNumId="55" w15:restartNumberingAfterBreak="0">
    <w:nsid w:val="067D19B2"/>
    <w:multiLevelType w:val="multilevel"/>
    <w:tmpl w:val="A300D542"/>
    <w:numStyleLink w:val="StyleBulletedGray-80"/>
  </w:abstractNum>
  <w:abstractNum w:abstractNumId="56" w15:restartNumberingAfterBreak="0">
    <w:nsid w:val="068C622F"/>
    <w:multiLevelType w:val="hybridMultilevel"/>
    <w:tmpl w:val="CE7CDF32"/>
    <w:lvl w:ilvl="0" w:tplc="AB94DB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06A34B78"/>
    <w:multiLevelType w:val="multilevel"/>
    <w:tmpl w:val="A300D542"/>
    <w:numStyleLink w:val="StyleBulletedGray-80"/>
  </w:abstractNum>
  <w:abstractNum w:abstractNumId="58" w15:restartNumberingAfterBreak="0">
    <w:nsid w:val="06C71E12"/>
    <w:multiLevelType w:val="multilevel"/>
    <w:tmpl w:val="A300D542"/>
    <w:numStyleLink w:val="StyleBulletedGray-80"/>
  </w:abstractNum>
  <w:abstractNum w:abstractNumId="59" w15:restartNumberingAfterBreak="0">
    <w:nsid w:val="06CA32B0"/>
    <w:multiLevelType w:val="hybridMultilevel"/>
    <w:tmpl w:val="E0280064"/>
    <w:lvl w:ilvl="0" w:tplc="566038DA">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60" w15:restartNumberingAfterBreak="0">
    <w:nsid w:val="06E94A90"/>
    <w:multiLevelType w:val="multilevel"/>
    <w:tmpl w:val="A300D542"/>
    <w:numStyleLink w:val="StyleBulletedGray-80"/>
  </w:abstractNum>
  <w:abstractNum w:abstractNumId="61" w15:restartNumberingAfterBreak="0">
    <w:nsid w:val="06EC4A3C"/>
    <w:multiLevelType w:val="multilevel"/>
    <w:tmpl w:val="A300D542"/>
    <w:numStyleLink w:val="StyleBulletedGray-80"/>
  </w:abstractNum>
  <w:abstractNum w:abstractNumId="62" w15:restartNumberingAfterBreak="0">
    <w:nsid w:val="0703253B"/>
    <w:multiLevelType w:val="multilevel"/>
    <w:tmpl w:val="A300D542"/>
    <w:numStyleLink w:val="StyleBulletedGray-80"/>
  </w:abstractNum>
  <w:abstractNum w:abstractNumId="63" w15:restartNumberingAfterBreak="0">
    <w:nsid w:val="07643F67"/>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0776773A"/>
    <w:multiLevelType w:val="hybridMultilevel"/>
    <w:tmpl w:val="6610D7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15:restartNumberingAfterBreak="0">
    <w:nsid w:val="077B36F7"/>
    <w:multiLevelType w:val="multilevel"/>
    <w:tmpl w:val="A300D542"/>
    <w:numStyleLink w:val="StyleBulletedGray-80"/>
  </w:abstractNum>
  <w:abstractNum w:abstractNumId="66" w15:restartNumberingAfterBreak="0">
    <w:nsid w:val="077D6582"/>
    <w:multiLevelType w:val="hybridMultilevel"/>
    <w:tmpl w:val="FA66B550"/>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7" w15:restartNumberingAfterBreak="0">
    <w:nsid w:val="07835BEA"/>
    <w:multiLevelType w:val="multilevel"/>
    <w:tmpl w:val="A300D542"/>
    <w:numStyleLink w:val="StyleBulletedGray-80"/>
  </w:abstractNum>
  <w:abstractNum w:abstractNumId="68" w15:restartNumberingAfterBreak="0">
    <w:nsid w:val="07852AF2"/>
    <w:multiLevelType w:val="hybridMultilevel"/>
    <w:tmpl w:val="502C2D9E"/>
    <w:lvl w:ilvl="0" w:tplc="EA86AD00">
      <w:start w:val="1"/>
      <w:numFmt w:val="bullet"/>
      <w:lvlText w:val=""/>
      <w:lvlJc w:val="left"/>
      <w:pPr>
        <w:tabs>
          <w:tab w:val="num" w:pos="480"/>
        </w:tabs>
        <w:ind w:left="480" w:hanging="480"/>
      </w:pPr>
      <w:rPr>
        <w:rFonts w:ascii="Wingdings" w:hAnsi="Wingdings" w:hint="default"/>
      </w:rPr>
    </w:lvl>
    <w:lvl w:ilvl="1" w:tplc="04090003">
      <w:numFmt w:val="bullet"/>
      <w:lvlText w:val="-"/>
      <w:lvlJc w:val="left"/>
      <w:pPr>
        <w:tabs>
          <w:tab w:val="num" w:pos="840"/>
        </w:tabs>
        <w:ind w:left="840" w:hanging="360"/>
      </w:pPr>
      <w:rPr>
        <w:rFonts w:ascii="Verdana" w:eastAsia="細明體" w:hAnsi="Verdana" w:cs="Times New Roman"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69" w15:restartNumberingAfterBreak="0">
    <w:nsid w:val="07882A62"/>
    <w:multiLevelType w:val="hybridMultilevel"/>
    <w:tmpl w:val="5154717E"/>
    <w:lvl w:ilvl="0" w:tplc="0818D2EA">
      <w:start w:val="1"/>
      <w:numFmt w:val="bullet"/>
      <w:lvlText w:val=""/>
      <w:lvlJc w:val="left"/>
      <w:pPr>
        <w:tabs>
          <w:tab w:val="num" w:pos="1251"/>
        </w:tabs>
        <w:ind w:left="1194" w:hanging="510"/>
      </w:pPr>
      <w:rPr>
        <w:rFonts w:ascii="Wingdings" w:hAnsi="Wingdings" w:hint="default"/>
        <w:color w:val="000080"/>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70" w15:restartNumberingAfterBreak="0">
    <w:nsid w:val="07AC7846"/>
    <w:multiLevelType w:val="hybridMultilevel"/>
    <w:tmpl w:val="FB78D176"/>
    <w:lvl w:ilvl="0" w:tplc="9E8E35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1" w15:restartNumberingAfterBreak="0">
    <w:nsid w:val="07B150B7"/>
    <w:multiLevelType w:val="multilevel"/>
    <w:tmpl w:val="A300D542"/>
    <w:numStyleLink w:val="StyleBulletedGray-80"/>
  </w:abstractNum>
  <w:abstractNum w:abstractNumId="72" w15:restartNumberingAfterBreak="0">
    <w:nsid w:val="07F023DD"/>
    <w:multiLevelType w:val="hybridMultilevel"/>
    <w:tmpl w:val="0C34645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 w15:restartNumberingAfterBreak="0">
    <w:nsid w:val="0832248E"/>
    <w:multiLevelType w:val="hybridMultilevel"/>
    <w:tmpl w:val="2ABE0FD8"/>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4" w15:restartNumberingAfterBreak="0">
    <w:nsid w:val="083C0B2C"/>
    <w:multiLevelType w:val="multilevel"/>
    <w:tmpl w:val="A300D542"/>
    <w:numStyleLink w:val="StyleBulletedGray-80"/>
  </w:abstractNum>
  <w:abstractNum w:abstractNumId="75" w15:restartNumberingAfterBreak="0">
    <w:nsid w:val="083C2086"/>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6" w15:restartNumberingAfterBreak="0">
    <w:nsid w:val="084D1AD2"/>
    <w:multiLevelType w:val="multilevel"/>
    <w:tmpl w:val="A300D542"/>
    <w:numStyleLink w:val="StyleBulletedGray-80"/>
  </w:abstractNum>
  <w:abstractNum w:abstractNumId="77" w15:restartNumberingAfterBreak="0">
    <w:nsid w:val="086419AC"/>
    <w:multiLevelType w:val="hybridMultilevel"/>
    <w:tmpl w:val="3C167734"/>
    <w:styleLink w:val="Header28"/>
    <w:lvl w:ilvl="0" w:tplc="443C0B2E">
      <w:start w:val="1"/>
      <w:numFmt w:val="decimal"/>
      <w:lvlText w:val="%1."/>
      <w:lvlJc w:val="left"/>
      <w:pPr>
        <w:tabs>
          <w:tab w:val="num" w:pos="480"/>
        </w:tabs>
        <w:ind w:left="480" w:hanging="480"/>
      </w:pPr>
    </w:lvl>
    <w:lvl w:ilvl="1" w:tplc="5600C3CE" w:tentative="1">
      <w:start w:val="1"/>
      <w:numFmt w:val="ideographTraditional"/>
      <w:lvlText w:val="%2、"/>
      <w:lvlJc w:val="left"/>
      <w:pPr>
        <w:tabs>
          <w:tab w:val="num" w:pos="960"/>
        </w:tabs>
        <w:ind w:left="960" w:hanging="480"/>
      </w:pPr>
    </w:lvl>
    <w:lvl w:ilvl="2" w:tplc="4BFA3694" w:tentative="1">
      <w:start w:val="1"/>
      <w:numFmt w:val="lowerRoman"/>
      <w:lvlText w:val="%3."/>
      <w:lvlJc w:val="right"/>
      <w:pPr>
        <w:tabs>
          <w:tab w:val="num" w:pos="1440"/>
        </w:tabs>
        <w:ind w:left="1440" w:hanging="480"/>
      </w:pPr>
    </w:lvl>
    <w:lvl w:ilvl="3" w:tplc="29FC2960" w:tentative="1">
      <w:start w:val="1"/>
      <w:numFmt w:val="decimal"/>
      <w:lvlText w:val="%4."/>
      <w:lvlJc w:val="left"/>
      <w:pPr>
        <w:tabs>
          <w:tab w:val="num" w:pos="1920"/>
        </w:tabs>
        <w:ind w:left="1920" w:hanging="480"/>
      </w:pPr>
    </w:lvl>
    <w:lvl w:ilvl="4" w:tplc="C688F58A" w:tentative="1">
      <w:start w:val="1"/>
      <w:numFmt w:val="ideographTraditional"/>
      <w:lvlText w:val="%5、"/>
      <w:lvlJc w:val="left"/>
      <w:pPr>
        <w:tabs>
          <w:tab w:val="num" w:pos="2400"/>
        </w:tabs>
        <w:ind w:left="2400" w:hanging="480"/>
      </w:pPr>
    </w:lvl>
    <w:lvl w:ilvl="5" w:tplc="5A28137E" w:tentative="1">
      <w:start w:val="1"/>
      <w:numFmt w:val="lowerRoman"/>
      <w:lvlText w:val="%6."/>
      <w:lvlJc w:val="right"/>
      <w:pPr>
        <w:tabs>
          <w:tab w:val="num" w:pos="2880"/>
        </w:tabs>
        <w:ind w:left="2880" w:hanging="480"/>
      </w:pPr>
    </w:lvl>
    <w:lvl w:ilvl="6" w:tplc="40B4934E" w:tentative="1">
      <w:start w:val="1"/>
      <w:numFmt w:val="decimal"/>
      <w:lvlText w:val="%7."/>
      <w:lvlJc w:val="left"/>
      <w:pPr>
        <w:tabs>
          <w:tab w:val="num" w:pos="3360"/>
        </w:tabs>
        <w:ind w:left="3360" w:hanging="480"/>
      </w:pPr>
    </w:lvl>
    <w:lvl w:ilvl="7" w:tplc="A9280034" w:tentative="1">
      <w:start w:val="1"/>
      <w:numFmt w:val="ideographTraditional"/>
      <w:lvlText w:val="%8、"/>
      <w:lvlJc w:val="left"/>
      <w:pPr>
        <w:tabs>
          <w:tab w:val="num" w:pos="3840"/>
        </w:tabs>
        <w:ind w:left="3840" w:hanging="480"/>
      </w:pPr>
    </w:lvl>
    <w:lvl w:ilvl="8" w:tplc="27009424" w:tentative="1">
      <w:start w:val="1"/>
      <w:numFmt w:val="lowerRoman"/>
      <w:lvlText w:val="%9."/>
      <w:lvlJc w:val="right"/>
      <w:pPr>
        <w:tabs>
          <w:tab w:val="num" w:pos="4320"/>
        </w:tabs>
        <w:ind w:left="4320" w:hanging="480"/>
      </w:pPr>
    </w:lvl>
  </w:abstractNum>
  <w:abstractNum w:abstractNumId="78" w15:restartNumberingAfterBreak="0">
    <w:nsid w:val="087649EE"/>
    <w:multiLevelType w:val="multilevel"/>
    <w:tmpl w:val="A300D542"/>
    <w:numStyleLink w:val="StyleBulletedGray-80"/>
  </w:abstractNum>
  <w:abstractNum w:abstractNumId="79" w15:restartNumberingAfterBreak="0">
    <w:nsid w:val="08793ADC"/>
    <w:multiLevelType w:val="hybridMultilevel"/>
    <w:tmpl w:val="8F9CB61A"/>
    <w:lvl w:ilvl="0" w:tplc="9C88BD60">
      <w:start w:val="1"/>
      <w:numFmt w:val="bullet"/>
      <w:lvlText w:val="•"/>
      <w:lvlJc w:val="left"/>
      <w:pPr>
        <w:tabs>
          <w:tab w:val="num" w:pos="720"/>
        </w:tabs>
        <w:ind w:left="720" w:hanging="360"/>
      </w:pPr>
      <w:rPr>
        <w:rFonts w:ascii="Arial" w:hAnsi="Arial" w:hint="default"/>
      </w:rPr>
    </w:lvl>
    <w:lvl w:ilvl="1" w:tplc="BF745A4E" w:tentative="1">
      <w:start w:val="1"/>
      <w:numFmt w:val="bullet"/>
      <w:lvlText w:val="•"/>
      <w:lvlJc w:val="left"/>
      <w:pPr>
        <w:tabs>
          <w:tab w:val="num" w:pos="1440"/>
        </w:tabs>
        <w:ind w:left="1440" w:hanging="360"/>
      </w:pPr>
      <w:rPr>
        <w:rFonts w:ascii="Arial" w:hAnsi="Arial" w:hint="default"/>
      </w:rPr>
    </w:lvl>
    <w:lvl w:ilvl="2" w:tplc="EFC63A4C" w:tentative="1">
      <w:start w:val="1"/>
      <w:numFmt w:val="bullet"/>
      <w:lvlText w:val="•"/>
      <w:lvlJc w:val="left"/>
      <w:pPr>
        <w:tabs>
          <w:tab w:val="num" w:pos="2160"/>
        </w:tabs>
        <w:ind w:left="2160" w:hanging="360"/>
      </w:pPr>
      <w:rPr>
        <w:rFonts w:ascii="Arial" w:hAnsi="Arial" w:hint="default"/>
      </w:rPr>
    </w:lvl>
    <w:lvl w:ilvl="3" w:tplc="C5A87A7C" w:tentative="1">
      <w:start w:val="1"/>
      <w:numFmt w:val="bullet"/>
      <w:lvlText w:val="•"/>
      <w:lvlJc w:val="left"/>
      <w:pPr>
        <w:tabs>
          <w:tab w:val="num" w:pos="2880"/>
        </w:tabs>
        <w:ind w:left="2880" w:hanging="360"/>
      </w:pPr>
      <w:rPr>
        <w:rFonts w:ascii="Arial" w:hAnsi="Arial" w:hint="default"/>
      </w:rPr>
    </w:lvl>
    <w:lvl w:ilvl="4" w:tplc="5B4AB416" w:tentative="1">
      <w:start w:val="1"/>
      <w:numFmt w:val="bullet"/>
      <w:lvlText w:val="•"/>
      <w:lvlJc w:val="left"/>
      <w:pPr>
        <w:tabs>
          <w:tab w:val="num" w:pos="3600"/>
        </w:tabs>
        <w:ind w:left="3600" w:hanging="360"/>
      </w:pPr>
      <w:rPr>
        <w:rFonts w:ascii="Arial" w:hAnsi="Arial" w:hint="default"/>
      </w:rPr>
    </w:lvl>
    <w:lvl w:ilvl="5" w:tplc="37BC7868" w:tentative="1">
      <w:start w:val="1"/>
      <w:numFmt w:val="bullet"/>
      <w:lvlText w:val="•"/>
      <w:lvlJc w:val="left"/>
      <w:pPr>
        <w:tabs>
          <w:tab w:val="num" w:pos="4320"/>
        </w:tabs>
        <w:ind w:left="4320" w:hanging="360"/>
      </w:pPr>
      <w:rPr>
        <w:rFonts w:ascii="Arial" w:hAnsi="Arial" w:hint="default"/>
      </w:rPr>
    </w:lvl>
    <w:lvl w:ilvl="6" w:tplc="B896ED96" w:tentative="1">
      <w:start w:val="1"/>
      <w:numFmt w:val="bullet"/>
      <w:lvlText w:val="•"/>
      <w:lvlJc w:val="left"/>
      <w:pPr>
        <w:tabs>
          <w:tab w:val="num" w:pos="5040"/>
        </w:tabs>
        <w:ind w:left="5040" w:hanging="360"/>
      </w:pPr>
      <w:rPr>
        <w:rFonts w:ascii="Arial" w:hAnsi="Arial" w:hint="default"/>
      </w:rPr>
    </w:lvl>
    <w:lvl w:ilvl="7" w:tplc="4450369E" w:tentative="1">
      <w:start w:val="1"/>
      <w:numFmt w:val="bullet"/>
      <w:lvlText w:val="•"/>
      <w:lvlJc w:val="left"/>
      <w:pPr>
        <w:tabs>
          <w:tab w:val="num" w:pos="5760"/>
        </w:tabs>
        <w:ind w:left="5760" w:hanging="360"/>
      </w:pPr>
      <w:rPr>
        <w:rFonts w:ascii="Arial" w:hAnsi="Arial" w:hint="default"/>
      </w:rPr>
    </w:lvl>
    <w:lvl w:ilvl="8" w:tplc="D90E7280"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088E687B"/>
    <w:multiLevelType w:val="multilevel"/>
    <w:tmpl w:val="A300D542"/>
    <w:numStyleLink w:val="StyleBulletedGray-80"/>
  </w:abstractNum>
  <w:abstractNum w:abstractNumId="81" w15:restartNumberingAfterBreak="0">
    <w:nsid w:val="0899131F"/>
    <w:multiLevelType w:val="multilevel"/>
    <w:tmpl w:val="A300D542"/>
    <w:numStyleLink w:val="StyleBulletedGray-80"/>
  </w:abstractNum>
  <w:abstractNum w:abstractNumId="82" w15:restartNumberingAfterBreak="0">
    <w:nsid w:val="08C2219B"/>
    <w:multiLevelType w:val="multilevel"/>
    <w:tmpl w:val="A300D542"/>
    <w:numStyleLink w:val="StyleBulletedGray-80"/>
  </w:abstractNum>
  <w:abstractNum w:abstractNumId="83" w15:restartNumberingAfterBreak="0">
    <w:nsid w:val="08FD0FD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4" w15:restartNumberingAfterBreak="0">
    <w:nsid w:val="09286E9B"/>
    <w:multiLevelType w:val="hybridMultilevel"/>
    <w:tmpl w:val="EC52879A"/>
    <w:lvl w:ilvl="0" w:tplc="E266EE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15:restartNumberingAfterBreak="0">
    <w:nsid w:val="093B4BE5"/>
    <w:multiLevelType w:val="hybridMultilevel"/>
    <w:tmpl w:val="FB2673EE"/>
    <w:lvl w:ilvl="0" w:tplc="F33CED9E">
      <w:numFmt w:val="bullet"/>
      <w:suff w:val="space"/>
      <w:lvlText w:val="—"/>
      <w:lvlJc w:val="left"/>
      <w:pPr>
        <w:ind w:left="975" w:hanging="255"/>
      </w:pPr>
      <w:rPr>
        <w:rFonts w:ascii="Arial" w:eastAsia="新細明體" w:hAnsi="Arial" w:cs="Arial" w:hint="default"/>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86" w15:restartNumberingAfterBreak="0">
    <w:nsid w:val="09554300"/>
    <w:multiLevelType w:val="multilevel"/>
    <w:tmpl w:val="A300D542"/>
    <w:numStyleLink w:val="StyleBulletedGray-80"/>
  </w:abstractNum>
  <w:abstractNum w:abstractNumId="87" w15:restartNumberingAfterBreak="0">
    <w:nsid w:val="099129A8"/>
    <w:multiLevelType w:val="hybridMultilevel"/>
    <w:tmpl w:val="1004BE40"/>
    <w:lvl w:ilvl="0" w:tplc="BA34EF0E">
      <w:start w:val="1"/>
      <w:numFmt w:val="bullet"/>
      <w:lvlText w:val=""/>
      <w:lvlJc w:val="left"/>
      <w:pPr>
        <w:tabs>
          <w:tab w:val="num" w:pos="480"/>
        </w:tabs>
        <w:ind w:left="480" w:hanging="480"/>
      </w:pPr>
      <w:rPr>
        <w:rFonts w:ascii="Symbol" w:hAnsi="Symbol" w:hint="default"/>
        <w:color w:val="auto"/>
      </w:rPr>
    </w:lvl>
    <w:lvl w:ilvl="1" w:tplc="863420D8">
      <w:start w:val="1"/>
      <w:numFmt w:val="bullet"/>
      <w:lvlText w:val=""/>
      <w:lvlJc w:val="left"/>
      <w:pPr>
        <w:tabs>
          <w:tab w:val="num" w:pos="960"/>
        </w:tabs>
        <w:ind w:left="960" w:hanging="480"/>
      </w:pPr>
      <w:rPr>
        <w:rFonts w:ascii="Wingdings" w:hAnsi="Wingdings" w:hint="default"/>
      </w:rPr>
    </w:lvl>
    <w:lvl w:ilvl="2" w:tplc="6CEC3C6A">
      <w:start w:val="1"/>
      <w:numFmt w:val="bullet"/>
      <w:lvlText w:val=""/>
      <w:lvlJc w:val="left"/>
      <w:pPr>
        <w:tabs>
          <w:tab w:val="num" w:pos="1440"/>
        </w:tabs>
        <w:ind w:left="1440" w:hanging="480"/>
      </w:pPr>
      <w:rPr>
        <w:rFonts w:ascii="Wingdings" w:hAnsi="Wingdings" w:hint="default"/>
        <w:color w:val="auto"/>
      </w:rPr>
    </w:lvl>
    <w:lvl w:ilvl="3" w:tplc="3FFCFD34" w:tentative="1">
      <w:start w:val="1"/>
      <w:numFmt w:val="bullet"/>
      <w:lvlText w:val=""/>
      <w:lvlJc w:val="left"/>
      <w:pPr>
        <w:tabs>
          <w:tab w:val="num" w:pos="1920"/>
        </w:tabs>
        <w:ind w:left="1920" w:hanging="480"/>
      </w:pPr>
      <w:rPr>
        <w:rFonts w:ascii="Wingdings" w:hAnsi="Wingdings" w:hint="default"/>
      </w:rPr>
    </w:lvl>
    <w:lvl w:ilvl="4" w:tplc="37CC1AAC" w:tentative="1">
      <w:start w:val="1"/>
      <w:numFmt w:val="bullet"/>
      <w:lvlText w:val=""/>
      <w:lvlJc w:val="left"/>
      <w:pPr>
        <w:tabs>
          <w:tab w:val="num" w:pos="2400"/>
        </w:tabs>
        <w:ind w:left="2400" w:hanging="480"/>
      </w:pPr>
      <w:rPr>
        <w:rFonts w:ascii="Wingdings" w:hAnsi="Wingdings" w:hint="default"/>
      </w:rPr>
    </w:lvl>
    <w:lvl w:ilvl="5" w:tplc="9B4E9C2C" w:tentative="1">
      <w:start w:val="1"/>
      <w:numFmt w:val="bullet"/>
      <w:lvlText w:val=""/>
      <w:lvlJc w:val="left"/>
      <w:pPr>
        <w:tabs>
          <w:tab w:val="num" w:pos="2880"/>
        </w:tabs>
        <w:ind w:left="2880" w:hanging="480"/>
      </w:pPr>
      <w:rPr>
        <w:rFonts w:ascii="Wingdings" w:hAnsi="Wingdings" w:hint="default"/>
      </w:rPr>
    </w:lvl>
    <w:lvl w:ilvl="6" w:tplc="F342B184" w:tentative="1">
      <w:start w:val="1"/>
      <w:numFmt w:val="bullet"/>
      <w:lvlText w:val=""/>
      <w:lvlJc w:val="left"/>
      <w:pPr>
        <w:tabs>
          <w:tab w:val="num" w:pos="3360"/>
        </w:tabs>
        <w:ind w:left="3360" w:hanging="480"/>
      </w:pPr>
      <w:rPr>
        <w:rFonts w:ascii="Wingdings" w:hAnsi="Wingdings" w:hint="default"/>
      </w:rPr>
    </w:lvl>
    <w:lvl w:ilvl="7" w:tplc="AA40F8BE" w:tentative="1">
      <w:start w:val="1"/>
      <w:numFmt w:val="bullet"/>
      <w:lvlText w:val=""/>
      <w:lvlJc w:val="left"/>
      <w:pPr>
        <w:tabs>
          <w:tab w:val="num" w:pos="3840"/>
        </w:tabs>
        <w:ind w:left="3840" w:hanging="480"/>
      </w:pPr>
      <w:rPr>
        <w:rFonts w:ascii="Wingdings" w:hAnsi="Wingdings" w:hint="default"/>
      </w:rPr>
    </w:lvl>
    <w:lvl w:ilvl="8" w:tplc="262E1C6C" w:tentative="1">
      <w:start w:val="1"/>
      <w:numFmt w:val="bullet"/>
      <w:lvlText w:val=""/>
      <w:lvlJc w:val="left"/>
      <w:pPr>
        <w:tabs>
          <w:tab w:val="num" w:pos="4320"/>
        </w:tabs>
        <w:ind w:left="4320" w:hanging="480"/>
      </w:pPr>
      <w:rPr>
        <w:rFonts w:ascii="Wingdings" w:hAnsi="Wingdings" w:hint="default"/>
      </w:rPr>
    </w:lvl>
  </w:abstractNum>
  <w:abstractNum w:abstractNumId="88" w15:restartNumberingAfterBreak="0">
    <w:nsid w:val="099D6F8D"/>
    <w:multiLevelType w:val="hybridMultilevel"/>
    <w:tmpl w:val="29F4CE06"/>
    <w:lvl w:ilvl="0" w:tplc="E58E2168">
      <w:start w:val="1"/>
      <w:numFmt w:val="decimal"/>
      <w:lvlText w:val="FIG-%1"/>
      <w:lvlJc w:val="center"/>
      <w:pPr>
        <w:tabs>
          <w:tab w:val="num" w:pos="0"/>
        </w:tabs>
        <w:ind w:left="0" w:firstLine="288"/>
      </w:pPr>
      <w:rPr>
        <w:rFonts w:hint="eastAsia"/>
        <w:b/>
      </w:rPr>
    </w:lvl>
    <w:lvl w:ilvl="1" w:tplc="C72EA63A">
      <w:start w:val="1"/>
      <w:numFmt w:val="decimal"/>
      <w:lvlText w:val="FIG-%2"/>
      <w:lvlJc w:val="center"/>
      <w:pPr>
        <w:tabs>
          <w:tab w:val="num" w:pos="0"/>
        </w:tabs>
        <w:ind w:left="0" w:firstLine="0"/>
      </w:pPr>
      <w:rPr>
        <w:rFonts w:hint="eastAsia"/>
        <w:b/>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9" w15:restartNumberingAfterBreak="0">
    <w:nsid w:val="099F493A"/>
    <w:multiLevelType w:val="hybridMultilevel"/>
    <w:tmpl w:val="D3283A14"/>
    <w:lvl w:ilvl="0" w:tplc="0818D2EA">
      <w:start w:val="1"/>
      <w:numFmt w:val="bullet"/>
      <w:lvlText w:val=""/>
      <w:lvlJc w:val="left"/>
      <w:pPr>
        <w:tabs>
          <w:tab w:val="num" w:pos="1134"/>
        </w:tabs>
        <w:ind w:left="1077" w:hanging="510"/>
      </w:pPr>
      <w:rPr>
        <w:rFonts w:ascii="Wingdings" w:hAnsi="Wingdings" w:hint="default"/>
        <w:color w:val="000080"/>
      </w:rPr>
    </w:lvl>
    <w:lvl w:ilvl="1" w:tplc="04090003" w:tentative="1">
      <w:start w:val="1"/>
      <w:numFmt w:val="bullet"/>
      <w:lvlText w:val=""/>
      <w:lvlJc w:val="left"/>
      <w:pPr>
        <w:tabs>
          <w:tab w:val="num" w:pos="1243"/>
        </w:tabs>
        <w:ind w:left="1243" w:hanging="480"/>
      </w:pPr>
      <w:rPr>
        <w:rFonts w:ascii="Wingdings" w:hAnsi="Wingdings" w:hint="default"/>
      </w:rPr>
    </w:lvl>
    <w:lvl w:ilvl="2" w:tplc="04090005" w:tentative="1">
      <w:start w:val="1"/>
      <w:numFmt w:val="bullet"/>
      <w:lvlText w:val=""/>
      <w:lvlJc w:val="left"/>
      <w:pPr>
        <w:tabs>
          <w:tab w:val="num" w:pos="1723"/>
        </w:tabs>
        <w:ind w:left="1723" w:hanging="480"/>
      </w:pPr>
      <w:rPr>
        <w:rFonts w:ascii="Wingdings" w:hAnsi="Wingdings" w:hint="default"/>
      </w:rPr>
    </w:lvl>
    <w:lvl w:ilvl="3" w:tplc="04090001" w:tentative="1">
      <w:start w:val="1"/>
      <w:numFmt w:val="bullet"/>
      <w:lvlText w:val=""/>
      <w:lvlJc w:val="left"/>
      <w:pPr>
        <w:tabs>
          <w:tab w:val="num" w:pos="2203"/>
        </w:tabs>
        <w:ind w:left="2203" w:hanging="480"/>
      </w:pPr>
      <w:rPr>
        <w:rFonts w:ascii="Wingdings" w:hAnsi="Wingdings" w:hint="default"/>
      </w:rPr>
    </w:lvl>
    <w:lvl w:ilvl="4" w:tplc="04090003" w:tentative="1">
      <w:start w:val="1"/>
      <w:numFmt w:val="bullet"/>
      <w:lvlText w:val=""/>
      <w:lvlJc w:val="left"/>
      <w:pPr>
        <w:tabs>
          <w:tab w:val="num" w:pos="2683"/>
        </w:tabs>
        <w:ind w:left="2683" w:hanging="480"/>
      </w:pPr>
      <w:rPr>
        <w:rFonts w:ascii="Wingdings" w:hAnsi="Wingdings" w:hint="default"/>
      </w:rPr>
    </w:lvl>
    <w:lvl w:ilvl="5" w:tplc="04090005" w:tentative="1">
      <w:start w:val="1"/>
      <w:numFmt w:val="bullet"/>
      <w:lvlText w:val=""/>
      <w:lvlJc w:val="left"/>
      <w:pPr>
        <w:tabs>
          <w:tab w:val="num" w:pos="3163"/>
        </w:tabs>
        <w:ind w:left="3163" w:hanging="480"/>
      </w:pPr>
      <w:rPr>
        <w:rFonts w:ascii="Wingdings" w:hAnsi="Wingdings" w:hint="default"/>
      </w:rPr>
    </w:lvl>
    <w:lvl w:ilvl="6" w:tplc="04090001" w:tentative="1">
      <w:start w:val="1"/>
      <w:numFmt w:val="bullet"/>
      <w:lvlText w:val=""/>
      <w:lvlJc w:val="left"/>
      <w:pPr>
        <w:tabs>
          <w:tab w:val="num" w:pos="3643"/>
        </w:tabs>
        <w:ind w:left="3643" w:hanging="480"/>
      </w:pPr>
      <w:rPr>
        <w:rFonts w:ascii="Wingdings" w:hAnsi="Wingdings" w:hint="default"/>
      </w:rPr>
    </w:lvl>
    <w:lvl w:ilvl="7" w:tplc="04090003" w:tentative="1">
      <w:start w:val="1"/>
      <w:numFmt w:val="bullet"/>
      <w:lvlText w:val=""/>
      <w:lvlJc w:val="left"/>
      <w:pPr>
        <w:tabs>
          <w:tab w:val="num" w:pos="4123"/>
        </w:tabs>
        <w:ind w:left="4123" w:hanging="480"/>
      </w:pPr>
      <w:rPr>
        <w:rFonts w:ascii="Wingdings" w:hAnsi="Wingdings" w:hint="default"/>
      </w:rPr>
    </w:lvl>
    <w:lvl w:ilvl="8" w:tplc="04090005" w:tentative="1">
      <w:start w:val="1"/>
      <w:numFmt w:val="bullet"/>
      <w:lvlText w:val=""/>
      <w:lvlJc w:val="left"/>
      <w:pPr>
        <w:tabs>
          <w:tab w:val="num" w:pos="4603"/>
        </w:tabs>
        <w:ind w:left="4603" w:hanging="480"/>
      </w:pPr>
      <w:rPr>
        <w:rFonts w:ascii="Wingdings" w:hAnsi="Wingdings" w:hint="default"/>
      </w:rPr>
    </w:lvl>
  </w:abstractNum>
  <w:abstractNum w:abstractNumId="90" w15:restartNumberingAfterBreak="0">
    <w:nsid w:val="09A22B8F"/>
    <w:multiLevelType w:val="multilevel"/>
    <w:tmpl w:val="A300D542"/>
    <w:numStyleLink w:val="StyleBulletedGray-80"/>
  </w:abstractNum>
  <w:abstractNum w:abstractNumId="91" w15:restartNumberingAfterBreak="0">
    <w:nsid w:val="09AE07C2"/>
    <w:multiLevelType w:val="hybridMultilevel"/>
    <w:tmpl w:val="87846D8E"/>
    <w:lvl w:ilvl="0" w:tplc="04090001">
      <w:start w:val="1"/>
      <w:numFmt w:val="bullet"/>
      <w:lvlText w:val=""/>
      <w:lvlJc w:val="left"/>
      <w:pPr>
        <w:ind w:left="785" w:hanging="36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92" w15:restartNumberingAfterBreak="0">
    <w:nsid w:val="09DF59F3"/>
    <w:multiLevelType w:val="hybridMultilevel"/>
    <w:tmpl w:val="197AC93E"/>
    <w:lvl w:ilvl="0" w:tplc="AF50FC58">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3" w15:restartNumberingAfterBreak="0">
    <w:nsid w:val="09EA7442"/>
    <w:multiLevelType w:val="hybridMultilevel"/>
    <w:tmpl w:val="D466E874"/>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94" w15:restartNumberingAfterBreak="0">
    <w:nsid w:val="09EE1A8C"/>
    <w:multiLevelType w:val="hybridMultilevel"/>
    <w:tmpl w:val="4B6CE19A"/>
    <w:lvl w:ilvl="0" w:tplc="62C6A5C4">
      <w:start w:val="1"/>
      <w:numFmt w:val="decimal"/>
      <w:lvlText w:val="%1."/>
      <w:lvlJc w:val="left"/>
      <w:pPr>
        <w:ind w:left="1274" w:hanging="480"/>
      </w:pPr>
    </w:lvl>
    <w:lvl w:ilvl="1" w:tplc="04090019">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95" w15:restartNumberingAfterBreak="0">
    <w:nsid w:val="09FF2B77"/>
    <w:multiLevelType w:val="hybridMultilevel"/>
    <w:tmpl w:val="FBB01622"/>
    <w:lvl w:ilvl="0" w:tplc="E6644FB6">
      <w:start w:val="1"/>
      <w:numFmt w:val="decimal"/>
      <w:lvlText w:val="%1."/>
      <w:lvlJc w:val="left"/>
      <w:pPr>
        <w:ind w:left="587" w:hanging="360"/>
      </w:pPr>
      <w:rPr>
        <w:rFonts w:hint="default"/>
      </w:rPr>
    </w:lvl>
    <w:lvl w:ilvl="1" w:tplc="04090019">
      <w:start w:val="1"/>
      <w:numFmt w:val="ideographTraditional"/>
      <w:lvlText w:val="%2、"/>
      <w:lvlJc w:val="left"/>
      <w:pPr>
        <w:ind w:left="1187" w:hanging="480"/>
      </w:pPr>
    </w:lvl>
    <w:lvl w:ilvl="2" w:tplc="0C4E4778">
      <w:numFmt w:val="decimal"/>
      <w:lvlText w:val="%3"/>
      <w:lvlJc w:val="left"/>
      <w:pPr>
        <w:ind w:left="1547" w:hanging="360"/>
      </w:pPr>
      <w:rPr>
        <w:rFonts w:hint="default"/>
      </w:rPr>
    </w:lvl>
    <w:lvl w:ilvl="3" w:tplc="64CA2490">
      <w:start w:val="1"/>
      <w:numFmt w:val="decimal"/>
      <w:lvlText w:val="(%4)"/>
      <w:lvlJc w:val="left"/>
      <w:pPr>
        <w:ind w:left="2027" w:hanging="360"/>
      </w:pPr>
      <w:rPr>
        <w:rFonts w:hint="default"/>
      </w:rPr>
    </w:lvl>
    <w:lvl w:ilvl="4" w:tplc="04090019" w:tentative="1">
      <w:start w:val="1"/>
      <w:numFmt w:val="ideographTraditional"/>
      <w:lvlText w:val="%5、"/>
      <w:lvlJc w:val="left"/>
      <w:pPr>
        <w:ind w:left="2627" w:hanging="480"/>
      </w:pPr>
    </w:lvl>
    <w:lvl w:ilvl="5" w:tplc="0409001B" w:tentative="1">
      <w:start w:val="1"/>
      <w:numFmt w:val="lowerRoman"/>
      <w:lvlText w:val="%6."/>
      <w:lvlJc w:val="right"/>
      <w:pPr>
        <w:ind w:left="3107" w:hanging="480"/>
      </w:pPr>
    </w:lvl>
    <w:lvl w:ilvl="6" w:tplc="0409000F" w:tentative="1">
      <w:start w:val="1"/>
      <w:numFmt w:val="decimal"/>
      <w:lvlText w:val="%7."/>
      <w:lvlJc w:val="left"/>
      <w:pPr>
        <w:ind w:left="3587" w:hanging="480"/>
      </w:pPr>
    </w:lvl>
    <w:lvl w:ilvl="7" w:tplc="04090019" w:tentative="1">
      <w:start w:val="1"/>
      <w:numFmt w:val="ideographTraditional"/>
      <w:lvlText w:val="%8、"/>
      <w:lvlJc w:val="left"/>
      <w:pPr>
        <w:ind w:left="4067" w:hanging="480"/>
      </w:pPr>
    </w:lvl>
    <w:lvl w:ilvl="8" w:tplc="0409001B" w:tentative="1">
      <w:start w:val="1"/>
      <w:numFmt w:val="lowerRoman"/>
      <w:lvlText w:val="%9."/>
      <w:lvlJc w:val="right"/>
      <w:pPr>
        <w:ind w:left="4547" w:hanging="480"/>
      </w:pPr>
    </w:lvl>
  </w:abstractNum>
  <w:abstractNum w:abstractNumId="96" w15:restartNumberingAfterBreak="0">
    <w:nsid w:val="0A046FC4"/>
    <w:multiLevelType w:val="hybridMultilevel"/>
    <w:tmpl w:val="9D847DD6"/>
    <w:lvl w:ilvl="0" w:tplc="8D78A57A">
      <w:start w:val="1"/>
      <w:numFmt w:val="bullet"/>
      <w:lvlText w:val=""/>
      <w:lvlJc w:val="left"/>
      <w:pPr>
        <w:tabs>
          <w:tab w:val="num" w:pos="480"/>
        </w:tabs>
        <w:ind w:left="480" w:hanging="480"/>
      </w:pPr>
      <w:rPr>
        <w:rFonts w:ascii="Symbol" w:hAnsi="Symbol" w:hint="default"/>
        <w:color w:val="auto"/>
      </w:rPr>
    </w:lvl>
    <w:lvl w:ilvl="1" w:tplc="D2B61234">
      <w:start w:val="1"/>
      <w:numFmt w:val="bullet"/>
      <w:lvlText w:val=""/>
      <w:lvlJc w:val="left"/>
      <w:pPr>
        <w:tabs>
          <w:tab w:val="num" w:pos="960"/>
        </w:tabs>
        <w:ind w:left="960" w:hanging="480"/>
      </w:pPr>
      <w:rPr>
        <w:rFonts w:ascii="Wingdings" w:hAnsi="Wingdings" w:hint="default"/>
      </w:rPr>
    </w:lvl>
    <w:lvl w:ilvl="2" w:tplc="CC820F32">
      <w:start w:val="1"/>
      <w:numFmt w:val="bullet"/>
      <w:lvlText w:val=""/>
      <w:lvlJc w:val="left"/>
      <w:pPr>
        <w:tabs>
          <w:tab w:val="num" w:pos="1440"/>
        </w:tabs>
        <w:ind w:left="1440" w:hanging="480"/>
      </w:pPr>
      <w:rPr>
        <w:rFonts w:ascii="Wingdings" w:hAnsi="Wingdings" w:hint="default"/>
        <w:color w:val="auto"/>
      </w:rPr>
    </w:lvl>
    <w:lvl w:ilvl="3" w:tplc="3F004FC0">
      <w:start w:val="1"/>
      <w:numFmt w:val="bullet"/>
      <w:lvlText w:val=""/>
      <w:lvlJc w:val="left"/>
      <w:pPr>
        <w:tabs>
          <w:tab w:val="num" w:pos="1920"/>
        </w:tabs>
        <w:ind w:left="1920" w:hanging="480"/>
      </w:pPr>
      <w:rPr>
        <w:rFonts w:ascii="Wingdings" w:hAnsi="Wingdings" w:hint="default"/>
      </w:rPr>
    </w:lvl>
    <w:lvl w:ilvl="4" w:tplc="F68C21B2">
      <w:start w:val="1"/>
      <w:numFmt w:val="bullet"/>
      <w:lvlText w:val=""/>
      <w:lvlJc w:val="left"/>
      <w:pPr>
        <w:tabs>
          <w:tab w:val="num" w:pos="2400"/>
        </w:tabs>
        <w:ind w:left="2400" w:hanging="480"/>
      </w:pPr>
      <w:rPr>
        <w:rFonts w:ascii="Wingdings" w:hAnsi="Wingdings" w:hint="default"/>
      </w:rPr>
    </w:lvl>
    <w:lvl w:ilvl="5" w:tplc="179C2876">
      <w:start w:val="1"/>
      <w:numFmt w:val="bullet"/>
      <w:lvlText w:val=""/>
      <w:lvlJc w:val="left"/>
      <w:pPr>
        <w:tabs>
          <w:tab w:val="num" w:pos="2880"/>
        </w:tabs>
        <w:ind w:left="2880" w:hanging="480"/>
      </w:pPr>
      <w:rPr>
        <w:rFonts w:ascii="Wingdings" w:hAnsi="Wingdings" w:hint="default"/>
      </w:rPr>
    </w:lvl>
    <w:lvl w:ilvl="6" w:tplc="90E06158">
      <w:start w:val="1"/>
      <w:numFmt w:val="bullet"/>
      <w:lvlText w:val=""/>
      <w:lvlJc w:val="left"/>
      <w:pPr>
        <w:tabs>
          <w:tab w:val="num" w:pos="3360"/>
        </w:tabs>
        <w:ind w:left="3360" w:hanging="480"/>
      </w:pPr>
      <w:rPr>
        <w:rFonts w:ascii="Wingdings" w:hAnsi="Wingdings" w:hint="default"/>
      </w:rPr>
    </w:lvl>
    <w:lvl w:ilvl="7" w:tplc="CB7853E8">
      <w:start w:val="1"/>
      <w:numFmt w:val="bullet"/>
      <w:lvlText w:val=""/>
      <w:lvlJc w:val="left"/>
      <w:pPr>
        <w:tabs>
          <w:tab w:val="num" w:pos="3840"/>
        </w:tabs>
        <w:ind w:left="3840" w:hanging="480"/>
      </w:pPr>
      <w:rPr>
        <w:rFonts w:ascii="Wingdings" w:hAnsi="Wingdings" w:hint="default"/>
      </w:rPr>
    </w:lvl>
    <w:lvl w:ilvl="8" w:tplc="81FC0888">
      <w:start w:val="1"/>
      <w:numFmt w:val="bullet"/>
      <w:lvlText w:val=""/>
      <w:lvlJc w:val="left"/>
      <w:pPr>
        <w:tabs>
          <w:tab w:val="num" w:pos="4320"/>
        </w:tabs>
        <w:ind w:left="4320" w:hanging="480"/>
      </w:pPr>
      <w:rPr>
        <w:rFonts w:ascii="Wingdings" w:hAnsi="Wingdings" w:hint="default"/>
      </w:rPr>
    </w:lvl>
  </w:abstractNum>
  <w:abstractNum w:abstractNumId="97" w15:restartNumberingAfterBreak="0">
    <w:nsid w:val="0A162F3C"/>
    <w:multiLevelType w:val="multilevel"/>
    <w:tmpl w:val="A300D542"/>
    <w:numStyleLink w:val="StyleBulletedGray-80"/>
  </w:abstractNum>
  <w:abstractNum w:abstractNumId="98" w15:restartNumberingAfterBreak="0">
    <w:nsid w:val="0A4364F5"/>
    <w:multiLevelType w:val="hybridMultilevel"/>
    <w:tmpl w:val="CD4C80F8"/>
    <w:lvl w:ilvl="0" w:tplc="1034FC06">
      <w:start w:val="1"/>
      <w:numFmt w:val="decimal"/>
      <w:lvlText w:val="1.1.5.3.%1."/>
      <w:lvlJc w:val="left"/>
      <w:pPr>
        <w:ind w:left="480" w:hanging="480"/>
      </w:pPr>
      <w:rPr>
        <w:rFonts w:ascii="Arial" w:hAnsi="Arial" w:cs="Arial" w:hint="default"/>
        <w:sz w:val="21"/>
        <w:szCs w:val="2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15:restartNumberingAfterBreak="0">
    <w:nsid w:val="0A4D50BF"/>
    <w:multiLevelType w:val="hybridMultilevel"/>
    <w:tmpl w:val="0E2CF7C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00" w15:restartNumberingAfterBreak="0">
    <w:nsid w:val="0A730C58"/>
    <w:multiLevelType w:val="multilevel"/>
    <w:tmpl w:val="A300D542"/>
    <w:numStyleLink w:val="StyleBulletedGray-80"/>
  </w:abstractNum>
  <w:abstractNum w:abstractNumId="101" w15:restartNumberingAfterBreak="0">
    <w:nsid w:val="0A77170A"/>
    <w:multiLevelType w:val="multilevel"/>
    <w:tmpl w:val="A300D542"/>
    <w:numStyleLink w:val="StyleBulletedGray-80"/>
  </w:abstractNum>
  <w:abstractNum w:abstractNumId="102" w15:restartNumberingAfterBreak="0">
    <w:nsid w:val="0B52676C"/>
    <w:multiLevelType w:val="multilevel"/>
    <w:tmpl w:val="F02EA3EC"/>
    <w:numStyleLink w:val="StyleBulleted1"/>
  </w:abstractNum>
  <w:abstractNum w:abstractNumId="103" w15:restartNumberingAfterBreak="0">
    <w:nsid w:val="0B5A39AF"/>
    <w:multiLevelType w:val="multilevel"/>
    <w:tmpl w:val="A300D542"/>
    <w:styleLink w:val="Header2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4" w15:restartNumberingAfterBreak="0">
    <w:nsid w:val="0B5F70D7"/>
    <w:multiLevelType w:val="hybridMultilevel"/>
    <w:tmpl w:val="7BE0CFAA"/>
    <w:lvl w:ilvl="0" w:tplc="C5721F7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5" w15:restartNumberingAfterBreak="0">
    <w:nsid w:val="0B73742C"/>
    <w:multiLevelType w:val="hybridMultilevel"/>
    <w:tmpl w:val="0518A94C"/>
    <w:lvl w:ilvl="0" w:tplc="E940BB3C">
      <w:start w:val="1"/>
      <w:numFmt w:val="bullet"/>
      <w:lvlText w:val=""/>
      <w:lvlJc w:val="left"/>
      <w:pPr>
        <w:tabs>
          <w:tab w:val="num" w:pos="1527"/>
        </w:tabs>
        <w:ind w:left="1527" w:hanging="393"/>
      </w:pPr>
      <w:rPr>
        <w:rFonts w:ascii="Wingdings" w:hAnsi="Wingdings"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6" w15:restartNumberingAfterBreak="0">
    <w:nsid w:val="0B8B7735"/>
    <w:multiLevelType w:val="hybridMultilevel"/>
    <w:tmpl w:val="86C6E268"/>
    <w:lvl w:ilvl="0" w:tplc="B81EC83C">
      <w:start w:val="1"/>
      <w:numFmt w:val="bullet"/>
      <w:lvlText w:val=""/>
      <w:lvlJc w:val="left"/>
      <w:pPr>
        <w:tabs>
          <w:tab w:val="num" w:pos="480"/>
        </w:tabs>
        <w:ind w:left="480" w:hanging="480"/>
      </w:pPr>
      <w:rPr>
        <w:rFonts w:ascii="Symbol" w:hAnsi="Symbol" w:hint="default"/>
        <w:color w:val="auto"/>
      </w:rPr>
    </w:lvl>
    <w:lvl w:ilvl="1" w:tplc="26B2D208">
      <w:start w:val="1"/>
      <w:numFmt w:val="bullet"/>
      <w:lvlText w:val=""/>
      <w:lvlJc w:val="left"/>
      <w:pPr>
        <w:tabs>
          <w:tab w:val="num" w:pos="960"/>
        </w:tabs>
        <w:ind w:left="960" w:hanging="480"/>
      </w:pPr>
      <w:rPr>
        <w:rFonts w:ascii="Wingdings" w:hAnsi="Wingdings" w:hint="default"/>
      </w:rPr>
    </w:lvl>
    <w:lvl w:ilvl="2" w:tplc="3DE28622">
      <w:start w:val="1"/>
      <w:numFmt w:val="bullet"/>
      <w:lvlText w:val=""/>
      <w:lvlJc w:val="left"/>
      <w:pPr>
        <w:tabs>
          <w:tab w:val="num" w:pos="1440"/>
        </w:tabs>
        <w:ind w:left="1440" w:hanging="480"/>
      </w:pPr>
      <w:rPr>
        <w:rFonts w:ascii="Wingdings" w:hAnsi="Wingdings" w:hint="default"/>
        <w:color w:val="auto"/>
      </w:rPr>
    </w:lvl>
    <w:lvl w:ilvl="3" w:tplc="4D58B584" w:tentative="1">
      <w:start w:val="1"/>
      <w:numFmt w:val="bullet"/>
      <w:lvlText w:val=""/>
      <w:lvlJc w:val="left"/>
      <w:pPr>
        <w:tabs>
          <w:tab w:val="num" w:pos="1920"/>
        </w:tabs>
        <w:ind w:left="1920" w:hanging="480"/>
      </w:pPr>
      <w:rPr>
        <w:rFonts w:ascii="Wingdings" w:hAnsi="Wingdings" w:hint="default"/>
      </w:rPr>
    </w:lvl>
    <w:lvl w:ilvl="4" w:tplc="FF50384A" w:tentative="1">
      <w:start w:val="1"/>
      <w:numFmt w:val="bullet"/>
      <w:lvlText w:val=""/>
      <w:lvlJc w:val="left"/>
      <w:pPr>
        <w:tabs>
          <w:tab w:val="num" w:pos="2400"/>
        </w:tabs>
        <w:ind w:left="2400" w:hanging="480"/>
      </w:pPr>
      <w:rPr>
        <w:rFonts w:ascii="Wingdings" w:hAnsi="Wingdings" w:hint="default"/>
      </w:rPr>
    </w:lvl>
    <w:lvl w:ilvl="5" w:tplc="EF5074A0" w:tentative="1">
      <w:start w:val="1"/>
      <w:numFmt w:val="bullet"/>
      <w:lvlText w:val=""/>
      <w:lvlJc w:val="left"/>
      <w:pPr>
        <w:tabs>
          <w:tab w:val="num" w:pos="2880"/>
        </w:tabs>
        <w:ind w:left="2880" w:hanging="480"/>
      </w:pPr>
      <w:rPr>
        <w:rFonts w:ascii="Wingdings" w:hAnsi="Wingdings" w:hint="default"/>
      </w:rPr>
    </w:lvl>
    <w:lvl w:ilvl="6" w:tplc="7B3C3094" w:tentative="1">
      <w:start w:val="1"/>
      <w:numFmt w:val="bullet"/>
      <w:lvlText w:val=""/>
      <w:lvlJc w:val="left"/>
      <w:pPr>
        <w:tabs>
          <w:tab w:val="num" w:pos="3360"/>
        </w:tabs>
        <w:ind w:left="3360" w:hanging="480"/>
      </w:pPr>
      <w:rPr>
        <w:rFonts w:ascii="Wingdings" w:hAnsi="Wingdings" w:hint="default"/>
      </w:rPr>
    </w:lvl>
    <w:lvl w:ilvl="7" w:tplc="E4CC1202" w:tentative="1">
      <w:start w:val="1"/>
      <w:numFmt w:val="bullet"/>
      <w:lvlText w:val=""/>
      <w:lvlJc w:val="left"/>
      <w:pPr>
        <w:tabs>
          <w:tab w:val="num" w:pos="3840"/>
        </w:tabs>
        <w:ind w:left="3840" w:hanging="480"/>
      </w:pPr>
      <w:rPr>
        <w:rFonts w:ascii="Wingdings" w:hAnsi="Wingdings" w:hint="default"/>
      </w:rPr>
    </w:lvl>
    <w:lvl w:ilvl="8" w:tplc="44EA1B3C" w:tentative="1">
      <w:start w:val="1"/>
      <w:numFmt w:val="bullet"/>
      <w:lvlText w:val=""/>
      <w:lvlJc w:val="left"/>
      <w:pPr>
        <w:tabs>
          <w:tab w:val="num" w:pos="4320"/>
        </w:tabs>
        <w:ind w:left="4320" w:hanging="480"/>
      </w:pPr>
      <w:rPr>
        <w:rFonts w:ascii="Wingdings" w:hAnsi="Wingdings" w:hint="default"/>
      </w:rPr>
    </w:lvl>
  </w:abstractNum>
  <w:abstractNum w:abstractNumId="107" w15:restartNumberingAfterBreak="0">
    <w:nsid w:val="0BA44238"/>
    <w:multiLevelType w:val="hybridMultilevel"/>
    <w:tmpl w:val="598232E2"/>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0BB551BF"/>
    <w:multiLevelType w:val="multilevel"/>
    <w:tmpl w:val="A300D542"/>
    <w:numStyleLink w:val="StyleBulletedGray-80"/>
  </w:abstractNum>
  <w:abstractNum w:abstractNumId="109" w15:restartNumberingAfterBreak="0">
    <w:nsid w:val="0C4865C7"/>
    <w:multiLevelType w:val="hybridMultilevel"/>
    <w:tmpl w:val="B704BC78"/>
    <w:lvl w:ilvl="0" w:tplc="CA1056B0">
      <w:start w:val="1"/>
      <w:numFmt w:val="decimal"/>
      <w:lvlText w:val="%1."/>
      <w:lvlJc w:val="left"/>
      <w:pPr>
        <w:ind w:left="480"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0" w15:restartNumberingAfterBreak="0">
    <w:nsid w:val="0C4F5F9C"/>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11" w15:restartNumberingAfterBreak="0">
    <w:nsid w:val="0C536C09"/>
    <w:multiLevelType w:val="hybridMultilevel"/>
    <w:tmpl w:val="E10C3B9A"/>
    <w:lvl w:ilvl="0" w:tplc="57247D38">
      <w:start w:val="1"/>
      <w:numFmt w:val="bullet"/>
      <w:lvlText w:val=""/>
      <w:lvlJc w:val="left"/>
      <w:pPr>
        <w:ind w:left="480" w:hanging="480"/>
      </w:pPr>
      <w:rPr>
        <w:rFonts w:ascii="Wingdings" w:hAnsi="Wingdings"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2" w15:restartNumberingAfterBreak="0">
    <w:nsid w:val="0C57145A"/>
    <w:multiLevelType w:val="hybridMultilevel"/>
    <w:tmpl w:val="E602651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13" w15:restartNumberingAfterBreak="0">
    <w:nsid w:val="0C6643DB"/>
    <w:multiLevelType w:val="hybridMultilevel"/>
    <w:tmpl w:val="E03E4108"/>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0576E7EC" w:tentative="1">
      <w:start w:val="1"/>
      <w:numFmt w:val="bullet"/>
      <w:lvlText w:val=""/>
      <w:lvlJc w:val="left"/>
      <w:pPr>
        <w:tabs>
          <w:tab w:val="num" w:pos="1920"/>
        </w:tabs>
        <w:ind w:left="1920" w:hanging="480"/>
      </w:pPr>
      <w:rPr>
        <w:rFonts w:ascii="Wingdings" w:hAnsi="Wingdings" w:hint="default"/>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14" w15:restartNumberingAfterBreak="0">
    <w:nsid w:val="0CA9638E"/>
    <w:multiLevelType w:val="multilevel"/>
    <w:tmpl w:val="A300D542"/>
    <w:numStyleLink w:val="StyleBulletedGray-80"/>
  </w:abstractNum>
  <w:abstractNum w:abstractNumId="115" w15:restartNumberingAfterBreak="0">
    <w:nsid w:val="0CCF25BE"/>
    <w:multiLevelType w:val="multilevel"/>
    <w:tmpl w:val="A300D542"/>
    <w:styleLink w:val="StyleBulletedGray-80"/>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16" w15:restartNumberingAfterBreak="0">
    <w:nsid w:val="0CF25B6D"/>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117" w15:restartNumberingAfterBreak="0">
    <w:nsid w:val="0CFF46DE"/>
    <w:multiLevelType w:val="multilevel"/>
    <w:tmpl w:val="A300D542"/>
    <w:numStyleLink w:val="StyleBulletedGray-80"/>
  </w:abstractNum>
  <w:abstractNum w:abstractNumId="118" w15:restartNumberingAfterBreak="0">
    <w:nsid w:val="0D02323C"/>
    <w:multiLevelType w:val="hybridMultilevel"/>
    <w:tmpl w:val="E4B20D46"/>
    <w:lvl w:ilvl="0" w:tplc="AAF4E000">
      <w:start w:val="1"/>
      <w:numFmt w:val="bullet"/>
      <w:lvlText w:val="•"/>
      <w:lvlJc w:val="left"/>
      <w:pPr>
        <w:tabs>
          <w:tab w:val="num" w:pos="720"/>
        </w:tabs>
        <w:ind w:left="720" w:hanging="360"/>
      </w:pPr>
      <w:rPr>
        <w:rFonts w:ascii="Arial" w:hAnsi="Arial" w:hint="default"/>
      </w:rPr>
    </w:lvl>
    <w:lvl w:ilvl="1" w:tplc="DEC6D1C6" w:tentative="1">
      <w:start w:val="1"/>
      <w:numFmt w:val="bullet"/>
      <w:lvlText w:val="•"/>
      <w:lvlJc w:val="left"/>
      <w:pPr>
        <w:tabs>
          <w:tab w:val="num" w:pos="1440"/>
        </w:tabs>
        <w:ind w:left="1440" w:hanging="360"/>
      </w:pPr>
      <w:rPr>
        <w:rFonts w:ascii="Arial" w:hAnsi="Arial" w:hint="default"/>
      </w:rPr>
    </w:lvl>
    <w:lvl w:ilvl="2" w:tplc="41C8FAB2" w:tentative="1">
      <w:start w:val="1"/>
      <w:numFmt w:val="bullet"/>
      <w:lvlText w:val="•"/>
      <w:lvlJc w:val="left"/>
      <w:pPr>
        <w:tabs>
          <w:tab w:val="num" w:pos="2160"/>
        </w:tabs>
        <w:ind w:left="2160" w:hanging="360"/>
      </w:pPr>
      <w:rPr>
        <w:rFonts w:ascii="Arial" w:hAnsi="Arial" w:hint="default"/>
      </w:rPr>
    </w:lvl>
    <w:lvl w:ilvl="3" w:tplc="4594BDC4" w:tentative="1">
      <w:start w:val="1"/>
      <w:numFmt w:val="bullet"/>
      <w:lvlText w:val="•"/>
      <w:lvlJc w:val="left"/>
      <w:pPr>
        <w:tabs>
          <w:tab w:val="num" w:pos="2880"/>
        </w:tabs>
        <w:ind w:left="2880" w:hanging="360"/>
      </w:pPr>
      <w:rPr>
        <w:rFonts w:ascii="Arial" w:hAnsi="Arial" w:hint="default"/>
      </w:rPr>
    </w:lvl>
    <w:lvl w:ilvl="4" w:tplc="AB8C9478" w:tentative="1">
      <w:start w:val="1"/>
      <w:numFmt w:val="bullet"/>
      <w:lvlText w:val="•"/>
      <w:lvlJc w:val="left"/>
      <w:pPr>
        <w:tabs>
          <w:tab w:val="num" w:pos="3600"/>
        </w:tabs>
        <w:ind w:left="3600" w:hanging="360"/>
      </w:pPr>
      <w:rPr>
        <w:rFonts w:ascii="Arial" w:hAnsi="Arial" w:hint="default"/>
      </w:rPr>
    </w:lvl>
    <w:lvl w:ilvl="5" w:tplc="4A66BD8C" w:tentative="1">
      <w:start w:val="1"/>
      <w:numFmt w:val="bullet"/>
      <w:lvlText w:val="•"/>
      <w:lvlJc w:val="left"/>
      <w:pPr>
        <w:tabs>
          <w:tab w:val="num" w:pos="4320"/>
        </w:tabs>
        <w:ind w:left="4320" w:hanging="360"/>
      </w:pPr>
      <w:rPr>
        <w:rFonts w:ascii="Arial" w:hAnsi="Arial" w:hint="default"/>
      </w:rPr>
    </w:lvl>
    <w:lvl w:ilvl="6" w:tplc="59F0B156" w:tentative="1">
      <w:start w:val="1"/>
      <w:numFmt w:val="bullet"/>
      <w:lvlText w:val="•"/>
      <w:lvlJc w:val="left"/>
      <w:pPr>
        <w:tabs>
          <w:tab w:val="num" w:pos="5040"/>
        </w:tabs>
        <w:ind w:left="5040" w:hanging="360"/>
      </w:pPr>
      <w:rPr>
        <w:rFonts w:ascii="Arial" w:hAnsi="Arial" w:hint="default"/>
      </w:rPr>
    </w:lvl>
    <w:lvl w:ilvl="7" w:tplc="BE94B186" w:tentative="1">
      <w:start w:val="1"/>
      <w:numFmt w:val="bullet"/>
      <w:lvlText w:val="•"/>
      <w:lvlJc w:val="left"/>
      <w:pPr>
        <w:tabs>
          <w:tab w:val="num" w:pos="5760"/>
        </w:tabs>
        <w:ind w:left="5760" w:hanging="360"/>
      </w:pPr>
      <w:rPr>
        <w:rFonts w:ascii="Arial" w:hAnsi="Arial" w:hint="default"/>
      </w:rPr>
    </w:lvl>
    <w:lvl w:ilvl="8" w:tplc="09B0EC04" w:tentative="1">
      <w:start w:val="1"/>
      <w:numFmt w:val="bullet"/>
      <w:lvlText w:val="•"/>
      <w:lvlJc w:val="left"/>
      <w:pPr>
        <w:tabs>
          <w:tab w:val="num" w:pos="6480"/>
        </w:tabs>
        <w:ind w:left="6480" w:hanging="360"/>
      </w:pPr>
      <w:rPr>
        <w:rFonts w:ascii="Arial" w:hAnsi="Arial" w:hint="default"/>
      </w:rPr>
    </w:lvl>
  </w:abstractNum>
  <w:abstractNum w:abstractNumId="119" w15:restartNumberingAfterBreak="0">
    <w:nsid w:val="0D0B17CF"/>
    <w:multiLevelType w:val="hybridMultilevel"/>
    <w:tmpl w:val="450642E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20" w15:restartNumberingAfterBreak="0">
    <w:nsid w:val="0D193AA0"/>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121" w15:restartNumberingAfterBreak="0">
    <w:nsid w:val="0D3137D9"/>
    <w:multiLevelType w:val="multilevel"/>
    <w:tmpl w:val="A300D542"/>
    <w:numStyleLink w:val="StyleBulletedGray-80"/>
  </w:abstractNum>
  <w:abstractNum w:abstractNumId="122" w15:restartNumberingAfterBreak="0">
    <w:nsid w:val="0D3B43B1"/>
    <w:multiLevelType w:val="hybridMultilevel"/>
    <w:tmpl w:val="5F54782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3" w15:restartNumberingAfterBreak="0">
    <w:nsid w:val="0D424BC7"/>
    <w:multiLevelType w:val="multilevel"/>
    <w:tmpl w:val="75D612FA"/>
    <w:styleLink w:val="StyleBulleted"/>
    <w:lvl w:ilvl="0">
      <w:start w:val="4"/>
      <w:numFmt w:val="bullet"/>
      <w:lvlText w:val="–"/>
      <w:lvlJc w:val="left"/>
      <w:pPr>
        <w:tabs>
          <w:tab w:val="num" w:pos="360"/>
        </w:tabs>
        <w:ind w:left="360" w:hanging="360"/>
      </w:pPr>
      <w:rPr>
        <w:rFonts w:ascii="新細明體" w:eastAsia="新細明體" w:hAnsi="新細明體"/>
        <w:color w:val="333333"/>
        <w:kern w:val="2"/>
      </w:rPr>
    </w:lvl>
    <w:lvl w:ilvl="1">
      <w:start w:val="1"/>
      <w:numFmt w:val="bullet"/>
      <w:lvlText w:val=""/>
      <w:lvlJc w:val="left"/>
      <w:pPr>
        <w:tabs>
          <w:tab w:val="num" w:pos="480"/>
        </w:tabs>
        <w:ind w:left="480" w:hanging="480"/>
      </w:pPr>
      <w:rPr>
        <w:rFonts w:ascii="Wingdings" w:hAnsi="Wingdings" w:hint="default"/>
      </w:rPr>
    </w:lvl>
    <w:lvl w:ilvl="2">
      <w:start w:val="1"/>
      <w:numFmt w:val="bullet"/>
      <w:lvlText w:val=""/>
      <w:lvlJc w:val="left"/>
      <w:pPr>
        <w:tabs>
          <w:tab w:val="num" w:pos="960"/>
        </w:tabs>
        <w:ind w:left="960" w:hanging="480"/>
      </w:pPr>
      <w:rPr>
        <w:rFonts w:ascii="Wingdings" w:hAnsi="Wingdings" w:hint="default"/>
      </w:rPr>
    </w:lvl>
    <w:lvl w:ilvl="3">
      <w:start w:val="1"/>
      <w:numFmt w:val="bullet"/>
      <w:lvlText w:val=""/>
      <w:lvlJc w:val="left"/>
      <w:pPr>
        <w:tabs>
          <w:tab w:val="num" w:pos="1440"/>
        </w:tabs>
        <w:ind w:left="1440" w:hanging="480"/>
      </w:pPr>
      <w:rPr>
        <w:rFonts w:ascii="Wingdings" w:hAnsi="Wingdings" w:hint="default"/>
      </w:rPr>
    </w:lvl>
    <w:lvl w:ilvl="4">
      <w:start w:val="1"/>
      <w:numFmt w:val="bullet"/>
      <w:lvlText w:val=""/>
      <w:lvlJc w:val="left"/>
      <w:pPr>
        <w:tabs>
          <w:tab w:val="num" w:pos="1920"/>
        </w:tabs>
        <w:ind w:left="1920" w:hanging="480"/>
      </w:pPr>
      <w:rPr>
        <w:rFonts w:ascii="Wingdings" w:hAnsi="Wingdings" w:hint="default"/>
      </w:rPr>
    </w:lvl>
    <w:lvl w:ilvl="5">
      <w:start w:val="1"/>
      <w:numFmt w:val="bullet"/>
      <w:lvlText w:val=""/>
      <w:lvlJc w:val="left"/>
      <w:pPr>
        <w:tabs>
          <w:tab w:val="num" w:pos="2400"/>
        </w:tabs>
        <w:ind w:left="2400" w:hanging="480"/>
      </w:pPr>
      <w:rPr>
        <w:rFonts w:ascii="Wingdings" w:hAnsi="Wingdings" w:hint="default"/>
      </w:rPr>
    </w:lvl>
    <w:lvl w:ilvl="6">
      <w:start w:val="1"/>
      <w:numFmt w:val="bullet"/>
      <w:lvlText w:val=""/>
      <w:lvlJc w:val="left"/>
      <w:pPr>
        <w:tabs>
          <w:tab w:val="num" w:pos="2880"/>
        </w:tabs>
        <w:ind w:left="2880" w:hanging="480"/>
      </w:pPr>
      <w:rPr>
        <w:rFonts w:ascii="Wingdings" w:hAnsi="Wingdings" w:hint="default"/>
      </w:rPr>
    </w:lvl>
    <w:lvl w:ilvl="7">
      <w:start w:val="1"/>
      <w:numFmt w:val="bullet"/>
      <w:lvlText w:val=""/>
      <w:lvlJc w:val="left"/>
      <w:pPr>
        <w:tabs>
          <w:tab w:val="num" w:pos="3360"/>
        </w:tabs>
        <w:ind w:left="3360" w:hanging="480"/>
      </w:pPr>
      <w:rPr>
        <w:rFonts w:ascii="Wingdings" w:hAnsi="Wingdings" w:hint="default"/>
      </w:rPr>
    </w:lvl>
    <w:lvl w:ilvl="8">
      <w:start w:val="1"/>
      <w:numFmt w:val="bullet"/>
      <w:lvlText w:val=""/>
      <w:lvlJc w:val="left"/>
      <w:pPr>
        <w:tabs>
          <w:tab w:val="num" w:pos="3840"/>
        </w:tabs>
        <w:ind w:left="3840" w:hanging="480"/>
      </w:pPr>
      <w:rPr>
        <w:rFonts w:ascii="Wingdings" w:hAnsi="Wingdings" w:hint="default"/>
      </w:rPr>
    </w:lvl>
  </w:abstractNum>
  <w:abstractNum w:abstractNumId="124" w15:restartNumberingAfterBreak="0">
    <w:nsid w:val="0D551E27"/>
    <w:multiLevelType w:val="multilevel"/>
    <w:tmpl w:val="A300D542"/>
    <w:numStyleLink w:val="StyleBulletedGray-80"/>
  </w:abstractNum>
  <w:abstractNum w:abstractNumId="125" w15:restartNumberingAfterBreak="0">
    <w:nsid w:val="0D7F6454"/>
    <w:multiLevelType w:val="multilevel"/>
    <w:tmpl w:val="A300D542"/>
    <w:numStyleLink w:val="StyleBulletedGray-80"/>
  </w:abstractNum>
  <w:abstractNum w:abstractNumId="126" w15:restartNumberingAfterBreak="0">
    <w:nsid w:val="0DC163BE"/>
    <w:multiLevelType w:val="multilevel"/>
    <w:tmpl w:val="A300D542"/>
    <w:numStyleLink w:val="StyleBulletedGray-80"/>
  </w:abstractNum>
  <w:abstractNum w:abstractNumId="127" w15:restartNumberingAfterBreak="0">
    <w:nsid w:val="0DF05CFD"/>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8" w15:restartNumberingAfterBreak="0">
    <w:nsid w:val="0E3B1891"/>
    <w:multiLevelType w:val="multilevel"/>
    <w:tmpl w:val="A300D542"/>
    <w:numStyleLink w:val="StyleBulletedGray-80"/>
  </w:abstractNum>
  <w:abstractNum w:abstractNumId="129" w15:restartNumberingAfterBreak="0">
    <w:nsid w:val="0E60263E"/>
    <w:multiLevelType w:val="hybridMultilevel"/>
    <w:tmpl w:val="9F74B3C8"/>
    <w:lvl w:ilvl="0" w:tplc="C298F20A">
      <w:start w:val="1"/>
      <w:numFmt w:val="bullet"/>
      <w:lvlText w:val=""/>
      <w:lvlJc w:val="left"/>
      <w:pPr>
        <w:tabs>
          <w:tab w:val="num" w:pos="480"/>
        </w:tabs>
        <w:ind w:left="480" w:hanging="480"/>
      </w:pPr>
      <w:rPr>
        <w:rFonts w:ascii="Symbol" w:hAnsi="Symbol" w:hint="default"/>
        <w:color w:val="auto"/>
      </w:rPr>
    </w:lvl>
    <w:lvl w:ilvl="1" w:tplc="11CC2DCA">
      <w:start w:val="1"/>
      <w:numFmt w:val="bullet"/>
      <w:lvlText w:val=""/>
      <w:lvlJc w:val="left"/>
      <w:pPr>
        <w:tabs>
          <w:tab w:val="num" w:pos="960"/>
        </w:tabs>
        <w:ind w:left="960" w:hanging="480"/>
      </w:pPr>
      <w:rPr>
        <w:rFonts w:ascii="Wingdings" w:hAnsi="Wingdings" w:hint="default"/>
      </w:rPr>
    </w:lvl>
    <w:lvl w:ilvl="2" w:tplc="FF58683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02E68800" w:tentative="1">
      <w:start w:val="1"/>
      <w:numFmt w:val="bullet"/>
      <w:lvlText w:val=""/>
      <w:lvlJc w:val="left"/>
      <w:pPr>
        <w:tabs>
          <w:tab w:val="num" w:pos="2400"/>
        </w:tabs>
        <w:ind w:left="2400" w:hanging="480"/>
      </w:pPr>
      <w:rPr>
        <w:rFonts w:ascii="Wingdings" w:hAnsi="Wingdings" w:hint="default"/>
      </w:rPr>
    </w:lvl>
    <w:lvl w:ilvl="5" w:tplc="E47AB4EC" w:tentative="1">
      <w:start w:val="1"/>
      <w:numFmt w:val="bullet"/>
      <w:lvlText w:val=""/>
      <w:lvlJc w:val="left"/>
      <w:pPr>
        <w:tabs>
          <w:tab w:val="num" w:pos="2880"/>
        </w:tabs>
        <w:ind w:left="2880" w:hanging="480"/>
      </w:pPr>
      <w:rPr>
        <w:rFonts w:ascii="Wingdings" w:hAnsi="Wingdings" w:hint="default"/>
      </w:rPr>
    </w:lvl>
    <w:lvl w:ilvl="6" w:tplc="7868A6C4" w:tentative="1">
      <w:start w:val="1"/>
      <w:numFmt w:val="bullet"/>
      <w:lvlText w:val=""/>
      <w:lvlJc w:val="left"/>
      <w:pPr>
        <w:tabs>
          <w:tab w:val="num" w:pos="3360"/>
        </w:tabs>
        <w:ind w:left="3360" w:hanging="480"/>
      </w:pPr>
      <w:rPr>
        <w:rFonts w:ascii="Wingdings" w:hAnsi="Wingdings" w:hint="default"/>
      </w:rPr>
    </w:lvl>
    <w:lvl w:ilvl="7" w:tplc="4EF69534" w:tentative="1">
      <w:start w:val="1"/>
      <w:numFmt w:val="bullet"/>
      <w:lvlText w:val=""/>
      <w:lvlJc w:val="left"/>
      <w:pPr>
        <w:tabs>
          <w:tab w:val="num" w:pos="3840"/>
        </w:tabs>
        <w:ind w:left="3840" w:hanging="480"/>
      </w:pPr>
      <w:rPr>
        <w:rFonts w:ascii="Wingdings" w:hAnsi="Wingdings" w:hint="default"/>
      </w:rPr>
    </w:lvl>
    <w:lvl w:ilvl="8" w:tplc="7B40BE2E" w:tentative="1">
      <w:start w:val="1"/>
      <w:numFmt w:val="bullet"/>
      <w:lvlText w:val=""/>
      <w:lvlJc w:val="left"/>
      <w:pPr>
        <w:tabs>
          <w:tab w:val="num" w:pos="4320"/>
        </w:tabs>
        <w:ind w:left="4320" w:hanging="480"/>
      </w:pPr>
      <w:rPr>
        <w:rFonts w:ascii="Wingdings" w:hAnsi="Wingdings" w:hint="default"/>
      </w:rPr>
    </w:lvl>
  </w:abstractNum>
  <w:abstractNum w:abstractNumId="130" w15:restartNumberingAfterBreak="0">
    <w:nsid w:val="0EA91E43"/>
    <w:multiLevelType w:val="multilevel"/>
    <w:tmpl w:val="A300D542"/>
    <w:numStyleLink w:val="StyleBulletedGray-80"/>
  </w:abstractNum>
  <w:abstractNum w:abstractNumId="131" w15:restartNumberingAfterBreak="0">
    <w:nsid w:val="0F4E50F2"/>
    <w:multiLevelType w:val="multilevel"/>
    <w:tmpl w:val="A300D542"/>
    <w:numStyleLink w:val="StyleBulletedGray-80"/>
  </w:abstractNum>
  <w:abstractNum w:abstractNumId="132" w15:restartNumberingAfterBreak="0">
    <w:nsid w:val="0F611FD6"/>
    <w:multiLevelType w:val="hybridMultilevel"/>
    <w:tmpl w:val="3486540A"/>
    <w:lvl w:ilvl="0" w:tplc="0FF22CAC">
      <w:start w:val="1"/>
      <w:numFmt w:val="bullet"/>
      <w:lvlText w:val=""/>
      <w:lvlJc w:val="left"/>
      <w:pPr>
        <w:tabs>
          <w:tab w:val="num" w:pos="1200"/>
        </w:tabs>
        <w:ind w:left="1200" w:hanging="480"/>
      </w:pPr>
      <w:rPr>
        <w:rFonts w:ascii="Wingdings" w:hAnsi="Wingdings" w:hint="default"/>
        <w:color w:val="auto"/>
      </w:rPr>
    </w:lvl>
    <w:lvl w:ilvl="1" w:tplc="2E46B5E0">
      <w:start w:val="1"/>
      <w:numFmt w:val="bullet"/>
      <w:lvlText w:val=""/>
      <w:lvlJc w:val="left"/>
      <w:pPr>
        <w:tabs>
          <w:tab w:val="num" w:pos="960"/>
        </w:tabs>
        <w:ind w:left="960" w:hanging="480"/>
      </w:pPr>
      <w:rPr>
        <w:rFonts w:ascii="Wingdings" w:hAnsi="Wingdings" w:hint="default"/>
      </w:rPr>
    </w:lvl>
    <w:lvl w:ilvl="2" w:tplc="FA0E8B2C">
      <w:start w:val="1"/>
      <w:numFmt w:val="bullet"/>
      <w:lvlText w:val=""/>
      <w:lvlJc w:val="left"/>
      <w:pPr>
        <w:tabs>
          <w:tab w:val="num" w:pos="1440"/>
        </w:tabs>
        <w:ind w:left="1440" w:hanging="480"/>
      </w:pPr>
      <w:rPr>
        <w:rFonts w:ascii="Wingdings" w:hAnsi="Wingdings" w:hint="default"/>
      </w:rPr>
    </w:lvl>
    <w:lvl w:ilvl="3" w:tplc="A038251E" w:tentative="1">
      <w:start w:val="1"/>
      <w:numFmt w:val="bullet"/>
      <w:lvlText w:val=""/>
      <w:lvlJc w:val="left"/>
      <w:pPr>
        <w:tabs>
          <w:tab w:val="num" w:pos="1920"/>
        </w:tabs>
        <w:ind w:left="1920" w:hanging="480"/>
      </w:pPr>
      <w:rPr>
        <w:rFonts w:ascii="Wingdings" w:hAnsi="Wingdings" w:hint="default"/>
      </w:rPr>
    </w:lvl>
    <w:lvl w:ilvl="4" w:tplc="6AD02C86" w:tentative="1">
      <w:start w:val="1"/>
      <w:numFmt w:val="bullet"/>
      <w:lvlText w:val=""/>
      <w:lvlJc w:val="left"/>
      <w:pPr>
        <w:tabs>
          <w:tab w:val="num" w:pos="2400"/>
        </w:tabs>
        <w:ind w:left="2400" w:hanging="480"/>
      </w:pPr>
      <w:rPr>
        <w:rFonts w:ascii="Wingdings" w:hAnsi="Wingdings" w:hint="default"/>
      </w:rPr>
    </w:lvl>
    <w:lvl w:ilvl="5" w:tplc="9F8A0F7A" w:tentative="1">
      <w:start w:val="1"/>
      <w:numFmt w:val="bullet"/>
      <w:lvlText w:val=""/>
      <w:lvlJc w:val="left"/>
      <w:pPr>
        <w:tabs>
          <w:tab w:val="num" w:pos="2880"/>
        </w:tabs>
        <w:ind w:left="2880" w:hanging="480"/>
      </w:pPr>
      <w:rPr>
        <w:rFonts w:ascii="Wingdings" w:hAnsi="Wingdings" w:hint="default"/>
      </w:rPr>
    </w:lvl>
    <w:lvl w:ilvl="6" w:tplc="29D06E14" w:tentative="1">
      <w:start w:val="1"/>
      <w:numFmt w:val="bullet"/>
      <w:lvlText w:val=""/>
      <w:lvlJc w:val="left"/>
      <w:pPr>
        <w:tabs>
          <w:tab w:val="num" w:pos="3360"/>
        </w:tabs>
        <w:ind w:left="3360" w:hanging="480"/>
      </w:pPr>
      <w:rPr>
        <w:rFonts w:ascii="Wingdings" w:hAnsi="Wingdings" w:hint="default"/>
      </w:rPr>
    </w:lvl>
    <w:lvl w:ilvl="7" w:tplc="644ACC04" w:tentative="1">
      <w:start w:val="1"/>
      <w:numFmt w:val="bullet"/>
      <w:lvlText w:val=""/>
      <w:lvlJc w:val="left"/>
      <w:pPr>
        <w:tabs>
          <w:tab w:val="num" w:pos="3840"/>
        </w:tabs>
        <w:ind w:left="3840" w:hanging="480"/>
      </w:pPr>
      <w:rPr>
        <w:rFonts w:ascii="Wingdings" w:hAnsi="Wingdings" w:hint="default"/>
      </w:rPr>
    </w:lvl>
    <w:lvl w:ilvl="8" w:tplc="3B906BB8" w:tentative="1">
      <w:start w:val="1"/>
      <w:numFmt w:val="bullet"/>
      <w:lvlText w:val=""/>
      <w:lvlJc w:val="left"/>
      <w:pPr>
        <w:tabs>
          <w:tab w:val="num" w:pos="4320"/>
        </w:tabs>
        <w:ind w:left="4320" w:hanging="480"/>
      </w:pPr>
      <w:rPr>
        <w:rFonts w:ascii="Wingdings" w:hAnsi="Wingdings" w:hint="default"/>
      </w:rPr>
    </w:lvl>
  </w:abstractNum>
  <w:abstractNum w:abstractNumId="133" w15:restartNumberingAfterBreak="0">
    <w:nsid w:val="0F67146A"/>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34" w15:restartNumberingAfterBreak="0">
    <w:nsid w:val="0F69745D"/>
    <w:multiLevelType w:val="hybridMultilevel"/>
    <w:tmpl w:val="E2940DF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5" w15:restartNumberingAfterBreak="0">
    <w:nsid w:val="0F6A08EE"/>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6" w15:restartNumberingAfterBreak="0">
    <w:nsid w:val="0F6A1B23"/>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7" w15:restartNumberingAfterBreak="0">
    <w:nsid w:val="0FD770EC"/>
    <w:multiLevelType w:val="multilevel"/>
    <w:tmpl w:val="A300D542"/>
    <w:numStyleLink w:val="StyleBulletedGray-80"/>
  </w:abstractNum>
  <w:abstractNum w:abstractNumId="138" w15:restartNumberingAfterBreak="0">
    <w:nsid w:val="0FDE752F"/>
    <w:multiLevelType w:val="multilevel"/>
    <w:tmpl w:val="A300D542"/>
    <w:numStyleLink w:val="StyleBulletedGray-80"/>
  </w:abstractNum>
  <w:abstractNum w:abstractNumId="139" w15:restartNumberingAfterBreak="0">
    <w:nsid w:val="0FEE6321"/>
    <w:multiLevelType w:val="multilevel"/>
    <w:tmpl w:val="A300D542"/>
    <w:numStyleLink w:val="StyleBulletedGray-80"/>
  </w:abstractNum>
  <w:abstractNum w:abstractNumId="140" w15:restartNumberingAfterBreak="0">
    <w:nsid w:val="1024588E"/>
    <w:multiLevelType w:val="multilevel"/>
    <w:tmpl w:val="A300D542"/>
    <w:numStyleLink w:val="StyleBulletedGray-80"/>
  </w:abstractNum>
  <w:abstractNum w:abstractNumId="141" w15:restartNumberingAfterBreak="0">
    <w:nsid w:val="102468E6"/>
    <w:multiLevelType w:val="hybridMultilevel"/>
    <w:tmpl w:val="192892C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42" w15:restartNumberingAfterBreak="0">
    <w:nsid w:val="10274B4D"/>
    <w:multiLevelType w:val="hybridMultilevel"/>
    <w:tmpl w:val="2BC46FC0"/>
    <w:lvl w:ilvl="0" w:tplc="8F787D6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3" w15:restartNumberingAfterBreak="0">
    <w:nsid w:val="104B4A79"/>
    <w:multiLevelType w:val="singleLevel"/>
    <w:tmpl w:val="BE88E77E"/>
    <w:styleLink w:val="NormalNumbered5"/>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144" w15:restartNumberingAfterBreak="0">
    <w:nsid w:val="106C2989"/>
    <w:multiLevelType w:val="multilevel"/>
    <w:tmpl w:val="A300D542"/>
    <w:numStyleLink w:val="StyleBulletedGray-80"/>
  </w:abstractNum>
  <w:abstractNum w:abstractNumId="145" w15:restartNumberingAfterBreak="0">
    <w:nsid w:val="1070586A"/>
    <w:multiLevelType w:val="multilevel"/>
    <w:tmpl w:val="A300D542"/>
    <w:numStyleLink w:val="StyleBulletedGray-80"/>
  </w:abstractNum>
  <w:abstractNum w:abstractNumId="146" w15:restartNumberingAfterBreak="0">
    <w:nsid w:val="109C5A0F"/>
    <w:multiLevelType w:val="multilevel"/>
    <w:tmpl w:val="A300D542"/>
    <w:numStyleLink w:val="StyleBulletedGray-80"/>
  </w:abstractNum>
  <w:abstractNum w:abstractNumId="147" w15:restartNumberingAfterBreak="0">
    <w:nsid w:val="10AC3E42"/>
    <w:multiLevelType w:val="multilevel"/>
    <w:tmpl w:val="A300D542"/>
    <w:numStyleLink w:val="StyleBulletedGray-80"/>
  </w:abstractNum>
  <w:abstractNum w:abstractNumId="148" w15:restartNumberingAfterBreak="0">
    <w:nsid w:val="10CA5615"/>
    <w:multiLevelType w:val="hybridMultilevel"/>
    <w:tmpl w:val="A9B290B6"/>
    <w:lvl w:ilvl="0" w:tplc="8E84E26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9" w15:restartNumberingAfterBreak="0">
    <w:nsid w:val="10D149F4"/>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0" w15:restartNumberingAfterBreak="0">
    <w:nsid w:val="10EE3E50"/>
    <w:multiLevelType w:val="hybridMultilevel"/>
    <w:tmpl w:val="95AA2D48"/>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51" w15:restartNumberingAfterBreak="0">
    <w:nsid w:val="11187380"/>
    <w:multiLevelType w:val="hybridMultilevel"/>
    <w:tmpl w:val="343E9A18"/>
    <w:lvl w:ilvl="0" w:tplc="B0064E62">
      <w:start w:val="1"/>
      <w:numFmt w:val="decimal"/>
      <w:lvlText w:val="%1."/>
      <w:lvlJc w:val="left"/>
      <w:pPr>
        <w:ind w:left="480" w:hanging="48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2" w15:restartNumberingAfterBreak="0">
    <w:nsid w:val="11786CF4"/>
    <w:multiLevelType w:val="hybridMultilevel"/>
    <w:tmpl w:val="3162C67A"/>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153" w15:restartNumberingAfterBreak="0">
    <w:nsid w:val="11C324C4"/>
    <w:multiLevelType w:val="hybridMultilevel"/>
    <w:tmpl w:val="43BC0178"/>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154" w15:restartNumberingAfterBreak="0">
    <w:nsid w:val="11DB3C0D"/>
    <w:multiLevelType w:val="hybridMultilevel"/>
    <w:tmpl w:val="7C8681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5" w15:restartNumberingAfterBreak="0">
    <w:nsid w:val="11E12556"/>
    <w:multiLevelType w:val="hybridMultilevel"/>
    <w:tmpl w:val="40FEA3B0"/>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406CCB6C">
      <w:start w:val="1"/>
      <w:numFmt w:val="bullet"/>
      <w:lvlText w:val=""/>
      <w:lvlJc w:val="left"/>
      <w:pPr>
        <w:tabs>
          <w:tab w:val="num" w:pos="2400"/>
        </w:tabs>
        <w:ind w:left="2400" w:hanging="480"/>
      </w:pPr>
      <w:rPr>
        <w:rFonts w:ascii="Wingdings" w:hAnsi="Wingdings" w:hint="default"/>
        <w:color w:val="auto"/>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156" w15:restartNumberingAfterBreak="0">
    <w:nsid w:val="11E24E54"/>
    <w:multiLevelType w:val="hybridMultilevel"/>
    <w:tmpl w:val="BDE4658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7" w15:restartNumberingAfterBreak="0">
    <w:nsid w:val="11F62E02"/>
    <w:multiLevelType w:val="hybridMultilevel"/>
    <w:tmpl w:val="710E7E5E"/>
    <w:lvl w:ilvl="0" w:tplc="FFFFFFFF">
      <w:start w:val="1"/>
      <w:numFmt w:val="bullet"/>
      <w:lvlText w:val=""/>
      <w:lvlJc w:val="left"/>
      <w:pPr>
        <w:tabs>
          <w:tab w:val="num" w:pos="567"/>
        </w:tabs>
        <w:ind w:left="510" w:hanging="510"/>
      </w:pPr>
      <w:rPr>
        <w:rFonts w:ascii="Wingdings" w:hAnsi="Wingdings" w:hint="default"/>
        <w:color w:val="000080"/>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58" w15:restartNumberingAfterBreak="0">
    <w:nsid w:val="12533200"/>
    <w:multiLevelType w:val="multilevel"/>
    <w:tmpl w:val="A300D542"/>
    <w:numStyleLink w:val="StyleBulletedGray-80"/>
  </w:abstractNum>
  <w:abstractNum w:abstractNumId="159" w15:restartNumberingAfterBreak="0">
    <w:nsid w:val="12573A49"/>
    <w:multiLevelType w:val="hybridMultilevel"/>
    <w:tmpl w:val="C7D6E6D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60" w15:restartNumberingAfterBreak="0">
    <w:nsid w:val="126F5DF0"/>
    <w:multiLevelType w:val="multilevel"/>
    <w:tmpl w:val="F02EA3EC"/>
    <w:styleLink w:val="StyleBulleted1"/>
    <w:lvl w:ilvl="0">
      <w:start w:val="1"/>
      <w:numFmt w:val="bullet"/>
      <w:lvlText w:val="–"/>
      <w:lvlJc w:val="left"/>
      <w:pPr>
        <w:tabs>
          <w:tab w:val="num" w:pos="960"/>
        </w:tabs>
        <w:ind w:left="9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sz w:val="20"/>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1" w15:restartNumberingAfterBreak="0">
    <w:nsid w:val="128365E2"/>
    <w:multiLevelType w:val="multilevel"/>
    <w:tmpl w:val="961E9C3C"/>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2" w15:restartNumberingAfterBreak="0">
    <w:nsid w:val="12991B62"/>
    <w:multiLevelType w:val="hybridMultilevel"/>
    <w:tmpl w:val="8BCC954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3" w15:restartNumberingAfterBreak="0">
    <w:nsid w:val="12A32262"/>
    <w:multiLevelType w:val="multilevel"/>
    <w:tmpl w:val="A300D542"/>
    <w:numStyleLink w:val="StyleBulletedGray-80"/>
  </w:abstractNum>
  <w:abstractNum w:abstractNumId="164" w15:restartNumberingAfterBreak="0">
    <w:nsid w:val="12F61668"/>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165" w15:restartNumberingAfterBreak="0">
    <w:nsid w:val="131A6DDF"/>
    <w:multiLevelType w:val="hybridMultilevel"/>
    <w:tmpl w:val="B7222E7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66" w15:restartNumberingAfterBreak="0">
    <w:nsid w:val="131F4F97"/>
    <w:multiLevelType w:val="hybridMultilevel"/>
    <w:tmpl w:val="DA14AE8C"/>
    <w:lvl w:ilvl="0" w:tplc="874AC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7" w15:restartNumberingAfterBreak="0">
    <w:nsid w:val="13600412"/>
    <w:multiLevelType w:val="hybridMultilevel"/>
    <w:tmpl w:val="A81E3112"/>
    <w:lvl w:ilvl="0" w:tplc="B768C4C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68" w15:restartNumberingAfterBreak="0">
    <w:nsid w:val="13A541E6"/>
    <w:multiLevelType w:val="multilevel"/>
    <w:tmpl w:val="A300D542"/>
    <w:styleLink w:val="Style3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69" w15:restartNumberingAfterBreak="0">
    <w:nsid w:val="13DF0FB8"/>
    <w:multiLevelType w:val="multilevel"/>
    <w:tmpl w:val="F02EA3EC"/>
    <w:numStyleLink w:val="StyleBulleted1"/>
  </w:abstractNum>
  <w:abstractNum w:abstractNumId="170" w15:restartNumberingAfterBreak="0">
    <w:nsid w:val="1411783E"/>
    <w:multiLevelType w:val="hybridMultilevel"/>
    <w:tmpl w:val="66E6EF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171" w15:restartNumberingAfterBreak="0">
    <w:nsid w:val="1425754D"/>
    <w:multiLevelType w:val="hybridMultilevel"/>
    <w:tmpl w:val="4C245860"/>
    <w:lvl w:ilvl="0" w:tplc="04090001">
      <w:start w:val="1"/>
      <w:numFmt w:val="bullet"/>
      <w:lvlText w:val=""/>
      <w:lvlJc w:val="left"/>
      <w:pPr>
        <w:tabs>
          <w:tab w:val="num" w:pos="429"/>
        </w:tabs>
        <w:ind w:left="429" w:hanging="360"/>
      </w:pPr>
      <w:rPr>
        <w:rFonts w:ascii="Symbol" w:hAnsi="Symbol" w:hint="default"/>
      </w:rPr>
    </w:lvl>
    <w:lvl w:ilvl="1" w:tplc="04090007">
      <w:start w:val="1"/>
      <w:numFmt w:val="bullet"/>
      <w:lvlText w:val=""/>
      <w:lvlJc w:val="left"/>
      <w:pPr>
        <w:tabs>
          <w:tab w:val="num" w:pos="909"/>
        </w:tabs>
        <w:ind w:left="909" w:hanging="360"/>
      </w:pPr>
      <w:rPr>
        <w:rFonts w:ascii="Wingdings" w:hAnsi="Wingdings" w:hint="default"/>
        <w:sz w:val="16"/>
      </w:rPr>
    </w:lvl>
    <w:lvl w:ilvl="2" w:tplc="0CC402A0">
      <w:start w:val="1"/>
      <w:numFmt w:val="decimal"/>
      <w:lvlText w:val="(%3)"/>
      <w:lvlJc w:val="left"/>
      <w:pPr>
        <w:tabs>
          <w:tab w:val="num" w:pos="644"/>
        </w:tabs>
        <w:ind w:left="644" w:hanging="360"/>
      </w:pPr>
      <w:rPr>
        <w:rFonts w:hint="default"/>
      </w:rPr>
    </w:lvl>
    <w:lvl w:ilvl="3" w:tplc="04090001" w:tentative="1">
      <w:start w:val="1"/>
      <w:numFmt w:val="bullet"/>
      <w:lvlText w:val=""/>
      <w:lvlJc w:val="left"/>
      <w:pPr>
        <w:tabs>
          <w:tab w:val="num" w:pos="1989"/>
        </w:tabs>
        <w:ind w:left="1989" w:hanging="480"/>
      </w:pPr>
      <w:rPr>
        <w:rFonts w:ascii="Wingdings" w:hAnsi="Wingdings" w:hint="default"/>
      </w:rPr>
    </w:lvl>
    <w:lvl w:ilvl="4" w:tplc="04090003" w:tentative="1">
      <w:start w:val="1"/>
      <w:numFmt w:val="bullet"/>
      <w:lvlText w:val=""/>
      <w:lvlJc w:val="left"/>
      <w:pPr>
        <w:tabs>
          <w:tab w:val="num" w:pos="2469"/>
        </w:tabs>
        <w:ind w:left="2469" w:hanging="480"/>
      </w:pPr>
      <w:rPr>
        <w:rFonts w:ascii="Wingdings" w:hAnsi="Wingdings" w:hint="default"/>
      </w:rPr>
    </w:lvl>
    <w:lvl w:ilvl="5" w:tplc="04090005" w:tentative="1">
      <w:start w:val="1"/>
      <w:numFmt w:val="bullet"/>
      <w:lvlText w:val=""/>
      <w:lvlJc w:val="left"/>
      <w:pPr>
        <w:tabs>
          <w:tab w:val="num" w:pos="2949"/>
        </w:tabs>
        <w:ind w:left="2949" w:hanging="480"/>
      </w:pPr>
      <w:rPr>
        <w:rFonts w:ascii="Wingdings" w:hAnsi="Wingdings" w:hint="default"/>
      </w:rPr>
    </w:lvl>
    <w:lvl w:ilvl="6" w:tplc="04090001" w:tentative="1">
      <w:start w:val="1"/>
      <w:numFmt w:val="bullet"/>
      <w:lvlText w:val=""/>
      <w:lvlJc w:val="left"/>
      <w:pPr>
        <w:tabs>
          <w:tab w:val="num" w:pos="3429"/>
        </w:tabs>
        <w:ind w:left="3429" w:hanging="480"/>
      </w:pPr>
      <w:rPr>
        <w:rFonts w:ascii="Wingdings" w:hAnsi="Wingdings" w:hint="default"/>
      </w:rPr>
    </w:lvl>
    <w:lvl w:ilvl="7" w:tplc="04090003" w:tentative="1">
      <w:start w:val="1"/>
      <w:numFmt w:val="bullet"/>
      <w:lvlText w:val=""/>
      <w:lvlJc w:val="left"/>
      <w:pPr>
        <w:tabs>
          <w:tab w:val="num" w:pos="3909"/>
        </w:tabs>
        <w:ind w:left="3909" w:hanging="480"/>
      </w:pPr>
      <w:rPr>
        <w:rFonts w:ascii="Wingdings" w:hAnsi="Wingdings" w:hint="default"/>
      </w:rPr>
    </w:lvl>
    <w:lvl w:ilvl="8" w:tplc="04090005" w:tentative="1">
      <w:start w:val="1"/>
      <w:numFmt w:val="bullet"/>
      <w:lvlText w:val=""/>
      <w:lvlJc w:val="left"/>
      <w:pPr>
        <w:tabs>
          <w:tab w:val="num" w:pos="4389"/>
        </w:tabs>
        <w:ind w:left="4389" w:hanging="480"/>
      </w:pPr>
      <w:rPr>
        <w:rFonts w:ascii="Wingdings" w:hAnsi="Wingdings" w:hint="default"/>
      </w:rPr>
    </w:lvl>
  </w:abstractNum>
  <w:abstractNum w:abstractNumId="172" w15:restartNumberingAfterBreak="0">
    <w:nsid w:val="147E5AEA"/>
    <w:multiLevelType w:val="multilevel"/>
    <w:tmpl w:val="A300D542"/>
    <w:numStyleLink w:val="StyleBulletedGray-80"/>
  </w:abstractNum>
  <w:abstractNum w:abstractNumId="173" w15:restartNumberingAfterBreak="0">
    <w:nsid w:val="148C7FA1"/>
    <w:multiLevelType w:val="multilevel"/>
    <w:tmpl w:val="3862737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Befo"/>
      <w:lvlText w:val="%1.%2.%3.%4"/>
      <w:lvlJc w:val="left"/>
      <w:pPr>
        <w:tabs>
          <w:tab w:val="num" w:pos="720"/>
        </w:tabs>
        <w:ind w:left="720" w:hanging="720"/>
      </w:pPr>
      <w:rPr>
        <w:rFonts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4" w15:restartNumberingAfterBreak="0">
    <w:nsid w:val="149C4BC7"/>
    <w:multiLevelType w:val="multilevel"/>
    <w:tmpl w:val="A300D542"/>
    <w:numStyleLink w:val="StyleBulletedGray-80"/>
  </w:abstractNum>
  <w:abstractNum w:abstractNumId="175" w15:restartNumberingAfterBreak="0">
    <w:nsid w:val="14B05E81"/>
    <w:multiLevelType w:val="hybridMultilevel"/>
    <w:tmpl w:val="2EA010C2"/>
    <w:lvl w:ilvl="0" w:tplc="5C42D2B4">
      <w:start w:val="1"/>
      <w:numFmt w:val="decimal"/>
      <w:lvlText w:val="%1."/>
      <w:lvlJc w:val="left"/>
      <w:pPr>
        <w:tabs>
          <w:tab w:val="num" w:pos="720"/>
        </w:tabs>
        <w:ind w:left="720" w:hanging="720"/>
      </w:pPr>
      <w:rPr>
        <w:rFonts w:hint="default"/>
      </w:rPr>
    </w:lvl>
    <w:lvl w:ilvl="1" w:tplc="F67CAE8C" w:tentative="1">
      <w:start w:val="1"/>
      <w:numFmt w:val="ideographTraditional"/>
      <w:lvlText w:val="%2、"/>
      <w:lvlJc w:val="left"/>
      <w:pPr>
        <w:tabs>
          <w:tab w:val="num" w:pos="960"/>
        </w:tabs>
        <w:ind w:left="960" w:hanging="480"/>
      </w:pPr>
    </w:lvl>
    <w:lvl w:ilvl="2" w:tplc="DCEE59AA">
      <w:start w:val="1"/>
      <w:numFmt w:val="bullet"/>
      <w:lvlText w:val=""/>
      <w:lvlJc w:val="left"/>
      <w:pPr>
        <w:tabs>
          <w:tab w:val="num" w:pos="1440"/>
        </w:tabs>
        <w:ind w:left="1440" w:hanging="480"/>
      </w:pPr>
      <w:rPr>
        <w:rFonts w:ascii="Wingdings" w:hAnsi="Wingdings" w:hint="default"/>
      </w:rPr>
    </w:lvl>
    <w:lvl w:ilvl="3" w:tplc="37727842" w:tentative="1">
      <w:start w:val="1"/>
      <w:numFmt w:val="decimal"/>
      <w:lvlText w:val="%4."/>
      <w:lvlJc w:val="left"/>
      <w:pPr>
        <w:tabs>
          <w:tab w:val="num" w:pos="1920"/>
        </w:tabs>
        <w:ind w:left="1920" w:hanging="480"/>
      </w:pPr>
    </w:lvl>
    <w:lvl w:ilvl="4" w:tplc="0C28A796" w:tentative="1">
      <w:start w:val="1"/>
      <w:numFmt w:val="ideographTraditional"/>
      <w:lvlText w:val="%5、"/>
      <w:lvlJc w:val="left"/>
      <w:pPr>
        <w:tabs>
          <w:tab w:val="num" w:pos="2400"/>
        </w:tabs>
        <w:ind w:left="2400" w:hanging="480"/>
      </w:pPr>
    </w:lvl>
    <w:lvl w:ilvl="5" w:tplc="D7E64C66" w:tentative="1">
      <w:start w:val="1"/>
      <w:numFmt w:val="lowerRoman"/>
      <w:lvlText w:val="%6."/>
      <w:lvlJc w:val="right"/>
      <w:pPr>
        <w:tabs>
          <w:tab w:val="num" w:pos="2880"/>
        </w:tabs>
        <w:ind w:left="2880" w:hanging="480"/>
      </w:pPr>
    </w:lvl>
    <w:lvl w:ilvl="6" w:tplc="351038AA" w:tentative="1">
      <w:start w:val="1"/>
      <w:numFmt w:val="decimal"/>
      <w:lvlText w:val="%7."/>
      <w:lvlJc w:val="left"/>
      <w:pPr>
        <w:tabs>
          <w:tab w:val="num" w:pos="3360"/>
        </w:tabs>
        <w:ind w:left="3360" w:hanging="480"/>
      </w:pPr>
    </w:lvl>
    <w:lvl w:ilvl="7" w:tplc="4CC8E57A" w:tentative="1">
      <w:start w:val="1"/>
      <w:numFmt w:val="ideographTraditional"/>
      <w:lvlText w:val="%8、"/>
      <w:lvlJc w:val="left"/>
      <w:pPr>
        <w:tabs>
          <w:tab w:val="num" w:pos="3840"/>
        </w:tabs>
        <w:ind w:left="3840" w:hanging="480"/>
      </w:pPr>
    </w:lvl>
    <w:lvl w:ilvl="8" w:tplc="380EE180" w:tentative="1">
      <w:start w:val="1"/>
      <w:numFmt w:val="lowerRoman"/>
      <w:lvlText w:val="%9."/>
      <w:lvlJc w:val="right"/>
      <w:pPr>
        <w:tabs>
          <w:tab w:val="num" w:pos="4320"/>
        </w:tabs>
        <w:ind w:left="4320" w:hanging="480"/>
      </w:pPr>
    </w:lvl>
  </w:abstractNum>
  <w:abstractNum w:abstractNumId="176" w15:restartNumberingAfterBreak="0">
    <w:nsid w:val="14B3471E"/>
    <w:multiLevelType w:val="multilevel"/>
    <w:tmpl w:val="A300D542"/>
    <w:numStyleLink w:val="StyleBulletedGray-80"/>
  </w:abstractNum>
  <w:abstractNum w:abstractNumId="177" w15:restartNumberingAfterBreak="0">
    <w:nsid w:val="14B64221"/>
    <w:multiLevelType w:val="multilevel"/>
    <w:tmpl w:val="A300D542"/>
    <w:numStyleLink w:val="StyleBulletedGray-80"/>
  </w:abstractNum>
  <w:abstractNum w:abstractNumId="178" w15:restartNumberingAfterBreak="0">
    <w:nsid w:val="14CC05B7"/>
    <w:multiLevelType w:val="multilevel"/>
    <w:tmpl w:val="A300D542"/>
    <w:numStyleLink w:val="StyleBulletedGray-80"/>
  </w:abstractNum>
  <w:abstractNum w:abstractNumId="179" w15:restartNumberingAfterBreak="0">
    <w:nsid w:val="14CD3E44"/>
    <w:multiLevelType w:val="multilevel"/>
    <w:tmpl w:val="A300D542"/>
    <w:styleLink w:val="StyleBulleted14"/>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80" w15:restartNumberingAfterBreak="0">
    <w:nsid w:val="14D14EA4"/>
    <w:multiLevelType w:val="multilevel"/>
    <w:tmpl w:val="A300D542"/>
    <w:numStyleLink w:val="StyleBulletedGray-80"/>
  </w:abstractNum>
  <w:abstractNum w:abstractNumId="181" w15:restartNumberingAfterBreak="0">
    <w:nsid w:val="14D67FC3"/>
    <w:multiLevelType w:val="multilevel"/>
    <w:tmpl w:val="A300D542"/>
    <w:numStyleLink w:val="StyleBulletedGray-80"/>
  </w:abstractNum>
  <w:abstractNum w:abstractNumId="182" w15:restartNumberingAfterBreak="0">
    <w:nsid w:val="15091E86"/>
    <w:multiLevelType w:val="multilevel"/>
    <w:tmpl w:val="A300D542"/>
    <w:numStyleLink w:val="StyleBulletedGray-80"/>
  </w:abstractNum>
  <w:abstractNum w:abstractNumId="183" w15:restartNumberingAfterBreak="0">
    <w:nsid w:val="1550433C"/>
    <w:multiLevelType w:val="multilevel"/>
    <w:tmpl w:val="A300D542"/>
    <w:numStyleLink w:val="StyleBulletedGray-80"/>
  </w:abstractNum>
  <w:abstractNum w:abstractNumId="184" w15:restartNumberingAfterBreak="0">
    <w:nsid w:val="15516963"/>
    <w:multiLevelType w:val="hybridMultilevel"/>
    <w:tmpl w:val="76145458"/>
    <w:lvl w:ilvl="0" w:tplc="2FD8D444">
      <w:start w:val="1"/>
      <w:numFmt w:val="decimal"/>
      <w:lvlText w:val="%1."/>
      <w:lvlJc w:val="left"/>
      <w:pPr>
        <w:tabs>
          <w:tab w:val="num" w:pos="1040"/>
        </w:tabs>
        <w:ind w:left="964" w:hanging="28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15533BD9"/>
    <w:multiLevelType w:val="multilevel"/>
    <w:tmpl w:val="A300D542"/>
    <w:numStyleLink w:val="StyleBulletedGray-80"/>
  </w:abstractNum>
  <w:abstractNum w:abstractNumId="186" w15:restartNumberingAfterBreak="0">
    <w:nsid w:val="155A5ABE"/>
    <w:multiLevelType w:val="multilevel"/>
    <w:tmpl w:val="A300D542"/>
    <w:numStyleLink w:val="StyleBulletedGray-80"/>
  </w:abstractNum>
  <w:abstractNum w:abstractNumId="187" w15:restartNumberingAfterBreak="0">
    <w:nsid w:val="156B70A0"/>
    <w:multiLevelType w:val="multilevel"/>
    <w:tmpl w:val="A300D542"/>
    <w:numStyleLink w:val="StyleBulletedGray-80"/>
  </w:abstractNum>
  <w:abstractNum w:abstractNumId="188" w15:restartNumberingAfterBreak="0">
    <w:nsid w:val="159C39A5"/>
    <w:multiLevelType w:val="multilevel"/>
    <w:tmpl w:val="A300D542"/>
    <w:numStyleLink w:val="StyleBulletedGray-80"/>
  </w:abstractNum>
  <w:abstractNum w:abstractNumId="189" w15:restartNumberingAfterBreak="0">
    <w:nsid w:val="15C602CE"/>
    <w:multiLevelType w:val="multilevel"/>
    <w:tmpl w:val="A300D542"/>
    <w:numStyleLink w:val="StyleBulletedGray-80"/>
  </w:abstractNum>
  <w:abstractNum w:abstractNumId="190" w15:restartNumberingAfterBreak="0">
    <w:nsid w:val="15DC483F"/>
    <w:multiLevelType w:val="hybridMultilevel"/>
    <w:tmpl w:val="E294CE2E"/>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191" w15:restartNumberingAfterBreak="0">
    <w:nsid w:val="15E94F32"/>
    <w:multiLevelType w:val="hybridMultilevel"/>
    <w:tmpl w:val="D70810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192" w15:restartNumberingAfterBreak="0">
    <w:nsid w:val="16183A64"/>
    <w:multiLevelType w:val="hybridMultilevel"/>
    <w:tmpl w:val="3A948E58"/>
    <w:lvl w:ilvl="0" w:tplc="3D2AFF7E">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193" w15:restartNumberingAfterBreak="0">
    <w:nsid w:val="1666053A"/>
    <w:multiLevelType w:val="multilevel"/>
    <w:tmpl w:val="A300D542"/>
    <w:numStyleLink w:val="StyleBulletedGray-80"/>
  </w:abstractNum>
  <w:abstractNum w:abstractNumId="194" w15:restartNumberingAfterBreak="0">
    <w:nsid w:val="16724484"/>
    <w:multiLevelType w:val="hybridMultilevel"/>
    <w:tmpl w:val="AD0668AE"/>
    <w:lvl w:ilvl="0" w:tplc="2738FDB4">
      <w:numFmt w:val="bullet"/>
      <w:lvlText w:val="-"/>
      <w:lvlJc w:val="left"/>
      <w:pPr>
        <w:ind w:left="840" w:hanging="360"/>
      </w:pPr>
      <w:rPr>
        <w:rFonts w:ascii="Arial" w:eastAsia="新細明體" w:hAnsi="Arial" w:cs="Aria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5" w15:restartNumberingAfterBreak="0">
    <w:nsid w:val="1679548D"/>
    <w:multiLevelType w:val="multilevel"/>
    <w:tmpl w:val="A300D542"/>
    <w:numStyleLink w:val="StyleBulletedGray-80"/>
  </w:abstractNum>
  <w:abstractNum w:abstractNumId="196" w15:restartNumberingAfterBreak="0">
    <w:nsid w:val="1697669E"/>
    <w:multiLevelType w:val="multilevel"/>
    <w:tmpl w:val="A300D542"/>
    <w:numStyleLink w:val="StyleBulletedGray-80"/>
  </w:abstractNum>
  <w:abstractNum w:abstractNumId="197" w15:restartNumberingAfterBreak="0">
    <w:nsid w:val="16B97489"/>
    <w:multiLevelType w:val="hybridMultilevel"/>
    <w:tmpl w:val="9B244F82"/>
    <w:lvl w:ilvl="0" w:tplc="98D239D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8" w15:restartNumberingAfterBreak="0">
    <w:nsid w:val="170E399D"/>
    <w:multiLevelType w:val="hybridMultilevel"/>
    <w:tmpl w:val="DF208DEE"/>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99" w15:restartNumberingAfterBreak="0">
    <w:nsid w:val="17282141"/>
    <w:multiLevelType w:val="hybridMultilevel"/>
    <w:tmpl w:val="F7A8A77E"/>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0" w15:restartNumberingAfterBreak="0">
    <w:nsid w:val="174A356F"/>
    <w:multiLevelType w:val="multilevel"/>
    <w:tmpl w:val="A300D542"/>
    <w:numStyleLink w:val="StyleBulletedGray-80"/>
  </w:abstractNum>
  <w:abstractNum w:abstractNumId="201" w15:restartNumberingAfterBreak="0">
    <w:nsid w:val="1772317F"/>
    <w:multiLevelType w:val="multilevel"/>
    <w:tmpl w:val="A300D542"/>
    <w:styleLink w:val="StyleBulletedGray-80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02" w15:restartNumberingAfterBreak="0">
    <w:nsid w:val="17735043"/>
    <w:multiLevelType w:val="multilevel"/>
    <w:tmpl w:val="A300D542"/>
    <w:numStyleLink w:val="StyleBulletedGray-80"/>
  </w:abstractNum>
  <w:abstractNum w:abstractNumId="203" w15:restartNumberingAfterBreak="0">
    <w:nsid w:val="178C1399"/>
    <w:multiLevelType w:val="hybridMultilevel"/>
    <w:tmpl w:val="03122D34"/>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204" w15:restartNumberingAfterBreak="0">
    <w:nsid w:val="17B7796F"/>
    <w:multiLevelType w:val="multilevel"/>
    <w:tmpl w:val="A300D542"/>
    <w:numStyleLink w:val="StyleBulletedGray-80"/>
  </w:abstractNum>
  <w:abstractNum w:abstractNumId="205" w15:restartNumberingAfterBreak="0">
    <w:nsid w:val="17CA65D3"/>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6" w15:restartNumberingAfterBreak="0">
    <w:nsid w:val="17D443A2"/>
    <w:multiLevelType w:val="hybridMultilevel"/>
    <w:tmpl w:val="99FA89FC"/>
    <w:lvl w:ilvl="0" w:tplc="FFFFFFFF">
      <w:start w:val="1"/>
      <w:numFmt w:val="decimal"/>
      <w:lvlText w:val="%1."/>
      <w:lvlJc w:val="left"/>
      <w:pPr>
        <w:tabs>
          <w:tab w:val="num" w:pos="360"/>
        </w:tabs>
        <w:ind w:left="360" w:hanging="360"/>
      </w:pPr>
      <w:rPr>
        <w:rFonts w:hint="default"/>
        <w:b w:val="0"/>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07" w15:restartNumberingAfterBreak="0">
    <w:nsid w:val="17D90640"/>
    <w:multiLevelType w:val="multilevel"/>
    <w:tmpl w:val="F02EA3EC"/>
    <w:numStyleLink w:val="StyleBulleted1"/>
  </w:abstractNum>
  <w:abstractNum w:abstractNumId="208" w15:restartNumberingAfterBreak="0">
    <w:nsid w:val="180664FB"/>
    <w:multiLevelType w:val="hybridMultilevel"/>
    <w:tmpl w:val="9072D64C"/>
    <w:lvl w:ilvl="0" w:tplc="E234A992">
      <w:start w:val="1"/>
      <w:numFmt w:val="bullet"/>
      <w:lvlText w:val="–"/>
      <w:lvlJc w:val="left"/>
      <w:pPr>
        <w:tabs>
          <w:tab w:val="num" w:pos="720"/>
        </w:tabs>
        <w:ind w:left="720" w:hanging="360"/>
      </w:pPr>
      <w:rPr>
        <w:rFonts w:ascii="Arial" w:hAnsi="Arial" w:hint="default"/>
      </w:rPr>
    </w:lvl>
    <w:lvl w:ilvl="1" w:tplc="CD92D2A2">
      <w:start w:val="1"/>
      <w:numFmt w:val="bullet"/>
      <w:lvlText w:val="–"/>
      <w:lvlJc w:val="left"/>
      <w:pPr>
        <w:tabs>
          <w:tab w:val="num" w:pos="1440"/>
        </w:tabs>
        <w:ind w:left="1440" w:hanging="360"/>
      </w:pPr>
      <w:rPr>
        <w:rFonts w:ascii="Arial" w:hAnsi="Arial" w:hint="default"/>
      </w:rPr>
    </w:lvl>
    <w:lvl w:ilvl="2" w:tplc="18E0A1E8" w:tentative="1">
      <w:start w:val="1"/>
      <w:numFmt w:val="bullet"/>
      <w:lvlText w:val="–"/>
      <w:lvlJc w:val="left"/>
      <w:pPr>
        <w:tabs>
          <w:tab w:val="num" w:pos="2160"/>
        </w:tabs>
        <w:ind w:left="2160" w:hanging="360"/>
      </w:pPr>
      <w:rPr>
        <w:rFonts w:ascii="Arial" w:hAnsi="Arial" w:hint="default"/>
      </w:rPr>
    </w:lvl>
    <w:lvl w:ilvl="3" w:tplc="B4DCE9BE" w:tentative="1">
      <w:start w:val="1"/>
      <w:numFmt w:val="bullet"/>
      <w:lvlText w:val="–"/>
      <w:lvlJc w:val="left"/>
      <w:pPr>
        <w:tabs>
          <w:tab w:val="num" w:pos="2880"/>
        </w:tabs>
        <w:ind w:left="2880" w:hanging="360"/>
      </w:pPr>
      <w:rPr>
        <w:rFonts w:ascii="Arial" w:hAnsi="Arial" w:hint="default"/>
      </w:rPr>
    </w:lvl>
    <w:lvl w:ilvl="4" w:tplc="B680D31A" w:tentative="1">
      <w:start w:val="1"/>
      <w:numFmt w:val="bullet"/>
      <w:lvlText w:val="–"/>
      <w:lvlJc w:val="left"/>
      <w:pPr>
        <w:tabs>
          <w:tab w:val="num" w:pos="3600"/>
        </w:tabs>
        <w:ind w:left="3600" w:hanging="360"/>
      </w:pPr>
      <w:rPr>
        <w:rFonts w:ascii="Arial" w:hAnsi="Arial" w:hint="default"/>
      </w:rPr>
    </w:lvl>
    <w:lvl w:ilvl="5" w:tplc="27C047E0" w:tentative="1">
      <w:start w:val="1"/>
      <w:numFmt w:val="bullet"/>
      <w:lvlText w:val="–"/>
      <w:lvlJc w:val="left"/>
      <w:pPr>
        <w:tabs>
          <w:tab w:val="num" w:pos="4320"/>
        </w:tabs>
        <w:ind w:left="4320" w:hanging="360"/>
      </w:pPr>
      <w:rPr>
        <w:rFonts w:ascii="Arial" w:hAnsi="Arial" w:hint="default"/>
      </w:rPr>
    </w:lvl>
    <w:lvl w:ilvl="6" w:tplc="C84C979E" w:tentative="1">
      <w:start w:val="1"/>
      <w:numFmt w:val="bullet"/>
      <w:lvlText w:val="–"/>
      <w:lvlJc w:val="left"/>
      <w:pPr>
        <w:tabs>
          <w:tab w:val="num" w:pos="5040"/>
        </w:tabs>
        <w:ind w:left="5040" w:hanging="360"/>
      </w:pPr>
      <w:rPr>
        <w:rFonts w:ascii="Arial" w:hAnsi="Arial" w:hint="default"/>
      </w:rPr>
    </w:lvl>
    <w:lvl w:ilvl="7" w:tplc="2BB636F4" w:tentative="1">
      <w:start w:val="1"/>
      <w:numFmt w:val="bullet"/>
      <w:lvlText w:val="–"/>
      <w:lvlJc w:val="left"/>
      <w:pPr>
        <w:tabs>
          <w:tab w:val="num" w:pos="5760"/>
        </w:tabs>
        <w:ind w:left="5760" w:hanging="360"/>
      </w:pPr>
      <w:rPr>
        <w:rFonts w:ascii="Arial" w:hAnsi="Arial" w:hint="default"/>
      </w:rPr>
    </w:lvl>
    <w:lvl w:ilvl="8" w:tplc="BEE86432" w:tentative="1">
      <w:start w:val="1"/>
      <w:numFmt w:val="bullet"/>
      <w:lvlText w:val="–"/>
      <w:lvlJc w:val="left"/>
      <w:pPr>
        <w:tabs>
          <w:tab w:val="num" w:pos="6480"/>
        </w:tabs>
        <w:ind w:left="6480" w:hanging="360"/>
      </w:pPr>
      <w:rPr>
        <w:rFonts w:ascii="Arial" w:hAnsi="Arial" w:hint="default"/>
      </w:rPr>
    </w:lvl>
  </w:abstractNum>
  <w:abstractNum w:abstractNumId="209" w15:restartNumberingAfterBreak="0">
    <w:nsid w:val="180709A3"/>
    <w:multiLevelType w:val="multilevel"/>
    <w:tmpl w:val="AA68C62C"/>
    <w:lvl w:ilvl="0">
      <w:start w:val="5"/>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2"/>
      <w:numFmt w:val="decimal"/>
      <w:pStyle w:val="Style7"/>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0" w15:restartNumberingAfterBreak="0">
    <w:nsid w:val="181D3D27"/>
    <w:multiLevelType w:val="hybridMultilevel"/>
    <w:tmpl w:val="ADFAC896"/>
    <w:lvl w:ilvl="0" w:tplc="5680CEE4">
      <w:start w:val="1"/>
      <w:numFmt w:val="bullet"/>
      <w:lvlText w:val=""/>
      <w:lvlJc w:val="left"/>
      <w:pPr>
        <w:tabs>
          <w:tab w:val="num" w:pos="1200"/>
        </w:tabs>
        <w:ind w:left="1200" w:hanging="480"/>
      </w:pPr>
      <w:rPr>
        <w:rFonts w:ascii="Wingdings" w:hAnsi="Wingdings" w:hint="default"/>
        <w:color w:val="auto"/>
      </w:rPr>
    </w:lvl>
    <w:lvl w:ilvl="1" w:tplc="A42E0DC4">
      <w:start w:val="1"/>
      <w:numFmt w:val="bullet"/>
      <w:lvlText w:val=""/>
      <w:lvlJc w:val="left"/>
      <w:pPr>
        <w:tabs>
          <w:tab w:val="num" w:pos="1280"/>
        </w:tabs>
        <w:ind w:left="1280" w:hanging="480"/>
      </w:pPr>
      <w:rPr>
        <w:rFonts w:ascii="Wingdings" w:hAnsi="Wingdings" w:hint="default"/>
      </w:rPr>
    </w:lvl>
    <w:lvl w:ilvl="2" w:tplc="7736F79A">
      <w:start w:val="1"/>
      <w:numFmt w:val="bullet"/>
      <w:lvlText w:val=""/>
      <w:lvlJc w:val="left"/>
      <w:pPr>
        <w:tabs>
          <w:tab w:val="num" w:pos="1760"/>
        </w:tabs>
        <w:ind w:left="1760" w:hanging="480"/>
      </w:pPr>
      <w:rPr>
        <w:rFonts w:ascii="Wingdings" w:hAnsi="Wingdings" w:hint="default"/>
      </w:rPr>
    </w:lvl>
    <w:lvl w:ilvl="3" w:tplc="9940D3AE" w:tentative="1">
      <w:start w:val="1"/>
      <w:numFmt w:val="bullet"/>
      <w:lvlText w:val=""/>
      <w:lvlJc w:val="left"/>
      <w:pPr>
        <w:tabs>
          <w:tab w:val="num" w:pos="2240"/>
        </w:tabs>
        <w:ind w:left="2240" w:hanging="480"/>
      </w:pPr>
      <w:rPr>
        <w:rFonts w:ascii="Wingdings" w:hAnsi="Wingdings" w:hint="default"/>
      </w:rPr>
    </w:lvl>
    <w:lvl w:ilvl="4" w:tplc="7AF47542" w:tentative="1">
      <w:start w:val="1"/>
      <w:numFmt w:val="bullet"/>
      <w:lvlText w:val=""/>
      <w:lvlJc w:val="left"/>
      <w:pPr>
        <w:tabs>
          <w:tab w:val="num" w:pos="2720"/>
        </w:tabs>
        <w:ind w:left="2720" w:hanging="480"/>
      </w:pPr>
      <w:rPr>
        <w:rFonts w:ascii="Wingdings" w:hAnsi="Wingdings" w:hint="default"/>
      </w:rPr>
    </w:lvl>
    <w:lvl w:ilvl="5" w:tplc="CC764EDC" w:tentative="1">
      <w:start w:val="1"/>
      <w:numFmt w:val="bullet"/>
      <w:lvlText w:val=""/>
      <w:lvlJc w:val="left"/>
      <w:pPr>
        <w:tabs>
          <w:tab w:val="num" w:pos="3200"/>
        </w:tabs>
        <w:ind w:left="3200" w:hanging="480"/>
      </w:pPr>
      <w:rPr>
        <w:rFonts w:ascii="Wingdings" w:hAnsi="Wingdings" w:hint="default"/>
      </w:rPr>
    </w:lvl>
    <w:lvl w:ilvl="6" w:tplc="E18C7AC8" w:tentative="1">
      <w:start w:val="1"/>
      <w:numFmt w:val="bullet"/>
      <w:lvlText w:val=""/>
      <w:lvlJc w:val="left"/>
      <w:pPr>
        <w:tabs>
          <w:tab w:val="num" w:pos="3680"/>
        </w:tabs>
        <w:ind w:left="3680" w:hanging="480"/>
      </w:pPr>
      <w:rPr>
        <w:rFonts w:ascii="Wingdings" w:hAnsi="Wingdings" w:hint="default"/>
      </w:rPr>
    </w:lvl>
    <w:lvl w:ilvl="7" w:tplc="B4EC746C" w:tentative="1">
      <w:start w:val="1"/>
      <w:numFmt w:val="bullet"/>
      <w:lvlText w:val=""/>
      <w:lvlJc w:val="left"/>
      <w:pPr>
        <w:tabs>
          <w:tab w:val="num" w:pos="4160"/>
        </w:tabs>
        <w:ind w:left="4160" w:hanging="480"/>
      </w:pPr>
      <w:rPr>
        <w:rFonts w:ascii="Wingdings" w:hAnsi="Wingdings" w:hint="default"/>
      </w:rPr>
    </w:lvl>
    <w:lvl w:ilvl="8" w:tplc="DCE865C4" w:tentative="1">
      <w:start w:val="1"/>
      <w:numFmt w:val="bullet"/>
      <w:lvlText w:val=""/>
      <w:lvlJc w:val="left"/>
      <w:pPr>
        <w:tabs>
          <w:tab w:val="num" w:pos="4640"/>
        </w:tabs>
        <w:ind w:left="4640" w:hanging="480"/>
      </w:pPr>
      <w:rPr>
        <w:rFonts w:ascii="Wingdings" w:hAnsi="Wingdings" w:hint="default"/>
      </w:rPr>
    </w:lvl>
  </w:abstractNum>
  <w:abstractNum w:abstractNumId="211" w15:restartNumberingAfterBreak="0">
    <w:nsid w:val="182746BA"/>
    <w:multiLevelType w:val="hybridMultilevel"/>
    <w:tmpl w:val="89FE4E06"/>
    <w:lvl w:ilvl="0" w:tplc="86D29EFE">
      <w:start w:val="1"/>
      <w:numFmt w:val="decimal"/>
      <w:lvlText w:val="%1."/>
      <w:lvlJc w:val="left"/>
      <w:pPr>
        <w:tabs>
          <w:tab w:val="num" w:pos="567"/>
        </w:tabs>
        <w:ind w:left="567" w:hanging="567"/>
      </w:pPr>
      <w:rPr>
        <w:rFonts w:hint="eastAsia"/>
      </w:rPr>
    </w:lvl>
    <w:lvl w:ilvl="1" w:tplc="B0A675AE">
      <w:start w:val="1"/>
      <w:numFmt w:val="bullet"/>
      <w:lvlText w:val=""/>
      <w:lvlJc w:val="left"/>
      <w:pPr>
        <w:tabs>
          <w:tab w:val="num" w:pos="927"/>
        </w:tabs>
        <w:ind w:left="737" w:hanging="17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2" w15:restartNumberingAfterBreak="0">
    <w:nsid w:val="18467740"/>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3" w15:restartNumberingAfterBreak="0">
    <w:nsid w:val="18D275AE"/>
    <w:multiLevelType w:val="multilevel"/>
    <w:tmpl w:val="A300D542"/>
    <w:numStyleLink w:val="StyleBulletedGray-80"/>
  </w:abstractNum>
  <w:abstractNum w:abstractNumId="214" w15:restartNumberingAfterBreak="0">
    <w:nsid w:val="18F82313"/>
    <w:multiLevelType w:val="hybridMultilevel"/>
    <w:tmpl w:val="A7A60CE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15" w15:restartNumberingAfterBreak="0">
    <w:nsid w:val="194D6727"/>
    <w:multiLevelType w:val="multilevel"/>
    <w:tmpl w:val="A300D54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195C25E2"/>
    <w:multiLevelType w:val="multilevel"/>
    <w:tmpl w:val="A300D542"/>
    <w:numStyleLink w:val="StyleBulletedGray-80"/>
  </w:abstractNum>
  <w:abstractNum w:abstractNumId="217" w15:restartNumberingAfterBreak="0">
    <w:nsid w:val="197C70AC"/>
    <w:multiLevelType w:val="multilevel"/>
    <w:tmpl w:val="66AC47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Figure %1.%2-%3"/>
      <w:lvlJc w:val="left"/>
      <w:pPr>
        <w:ind w:left="3403"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8" w15:restartNumberingAfterBreak="0">
    <w:nsid w:val="19B5674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9" w15:restartNumberingAfterBreak="0">
    <w:nsid w:val="19E81F2B"/>
    <w:multiLevelType w:val="hybridMultilevel"/>
    <w:tmpl w:val="C17436D8"/>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220" w15:restartNumberingAfterBreak="0">
    <w:nsid w:val="1A573F64"/>
    <w:multiLevelType w:val="hybridMultilevel"/>
    <w:tmpl w:val="793ECEFC"/>
    <w:lvl w:ilvl="0" w:tplc="3EC0D4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1" w15:restartNumberingAfterBreak="0">
    <w:nsid w:val="1A6B3210"/>
    <w:multiLevelType w:val="hybridMultilevel"/>
    <w:tmpl w:val="67627384"/>
    <w:lvl w:ilvl="0" w:tplc="04090001">
      <w:start w:val="1"/>
      <w:numFmt w:val="bullet"/>
      <w:lvlText w:val=""/>
      <w:lvlJc w:val="left"/>
      <w:pPr>
        <w:tabs>
          <w:tab w:val="num" w:pos="764"/>
        </w:tabs>
        <w:ind w:left="764" w:hanging="480"/>
      </w:pPr>
      <w:rPr>
        <w:rFonts w:ascii="Wingdings" w:hAnsi="Wingdings" w:hint="default"/>
        <w:color w:val="auto"/>
      </w:rPr>
    </w:lvl>
    <w:lvl w:ilvl="1" w:tplc="92A06C4E">
      <w:start w:val="1"/>
      <w:numFmt w:val="bullet"/>
      <w:lvlText w:val=""/>
      <w:lvlJc w:val="left"/>
      <w:pPr>
        <w:tabs>
          <w:tab w:val="num" w:pos="960"/>
        </w:tabs>
        <w:ind w:left="960" w:hanging="480"/>
      </w:pPr>
      <w:rPr>
        <w:rFonts w:ascii="Wingdings" w:hAnsi="Wingdings" w:hint="default"/>
      </w:rPr>
    </w:lvl>
    <w:lvl w:ilvl="2" w:tplc="4E8006AC">
      <w:start w:val="1"/>
      <w:numFmt w:val="bullet"/>
      <w:lvlText w:val=""/>
      <w:lvlJc w:val="left"/>
      <w:pPr>
        <w:tabs>
          <w:tab w:val="num" w:pos="1440"/>
        </w:tabs>
        <w:ind w:left="1440" w:hanging="480"/>
      </w:pPr>
      <w:rPr>
        <w:rFonts w:ascii="Wingdings" w:hAnsi="Wingdings" w:hint="default"/>
      </w:rPr>
    </w:lvl>
    <w:lvl w:ilvl="3" w:tplc="70A01B5E">
      <w:start w:val="1"/>
      <w:numFmt w:val="bullet"/>
      <w:lvlText w:val=""/>
      <w:lvlJc w:val="left"/>
      <w:pPr>
        <w:tabs>
          <w:tab w:val="num" w:pos="1920"/>
        </w:tabs>
        <w:ind w:left="1920" w:hanging="480"/>
      </w:pPr>
      <w:rPr>
        <w:rFonts w:ascii="Wingdings" w:hAnsi="Wingdings" w:hint="default"/>
      </w:rPr>
    </w:lvl>
    <w:lvl w:ilvl="4" w:tplc="23A6D818">
      <w:start w:val="1"/>
      <w:numFmt w:val="bullet"/>
      <w:lvlText w:val=""/>
      <w:lvlJc w:val="left"/>
      <w:pPr>
        <w:tabs>
          <w:tab w:val="num" w:pos="2400"/>
        </w:tabs>
        <w:ind w:left="2400" w:hanging="480"/>
      </w:pPr>
      <w:rPr>
        <w:rFonts w:ascii="Wingdings" w:hAnsi="Wingdings" w:hint="default"/>
      </w:rPr>
    </w:lvl>
    <w:lvl w:ilvl="5" w:tplc="978E9C94">
      <w:start w:val="1"/>
      <w:numFmt w:val="bullet"/>
      <w:lvlText w:val=""/>
      <w:lvlJc w:val="left"/>
      <w:pPr>
        <w:tabs>
          <w:tab w:val="num" w:pos="2880"/>
        </w:tabs>
        <w:ind w:left="2880" w:hanging="480"/>
      </w:pPr>
      <w:rPr>
        <w:rFonts w:ascii="Wingdings" w:hAnsi="Wingdings" w:hint="default"/>
      </w:rPr>
    </w:lvl>
    <w:lvl w:ilvl="6" w:tplc="84DA284C">
      <w:start w:val="1"/>
      <w:numFmt w:val="bullet"/>
      <w:lvlText w:val=""/>
      <w:lvlJc w:val="left"/>
      <w:pPr>
        <w:tabs>
          <w:tab w:val="num" w:pos="3360"/>
        </w:tabs>
        <w:ind w:left="3360" w:hanging="480"/>
      </w:pPr>
      <w:rPr>
        <w:rFonts w:ascii="Wingdings" w:hAnsi="Wingdings" w:hint="default"/>
      </w:rPr>
    </w:lvl>
    <w:lvl w:ilvl="7" w:tplc="3A042222">
      <w:start w:val="1"/>
      <w:numFmt w:val="bullet"/>
      <w:lvlText w:val=""/>
      <w:lvlJc w:val="left"/>
      <w:pPr>
        <w:tabs>
          <w:tab w:val="num" w:pos="3840"/>
        </w:tabs>
        <w:ind w:left="3840" w:hanging="480"/>
      </w:pPr>
      <w:rPr>
        <w:rFonts w:ascii="Wingdings" w:hAnsi="Wingdings" w:hint="default"/>
      </w:rPr>
    </w:lvl>
    <w:lvl w:ilvl="8" w:tplc="F260EC46">
      <w:start w:val="1"/>
      <w:numFmt w:val="bullet"/>
      <w:lvlText w:val=""/>
      <w:lvlJc w:val="left"/>
      <w:pPr>
        <w:tabs>
          <w:tab w:val="num" w:pos="4320"/>
        </w:tabs>
        <w:ind w:left="4320" w:hanging="480"/>
      </w:pPr>
      <w:rPr>
        <w:rFonts w:ascii="Wingdings" w:hAnsi="Wingdings" w:hint="default"/>
      </w:rPr>
    </w:lvl>
  </w:abstractNum>
  <w:abstractNum w:abstractNumId="222" w15:restartNumberingAfterBreak="0">
    <w:nsid w:val="1A8F0567"/>
    <w:multiLevelType w:val="hybridMultilevel"/>
    <w:tmpl w:val="D0B065F2"/>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23" w15:restartNumberingAfterBreak="0">
    <w:nsid w:val="1A9F0DCB"/>
    <w:multiLevelType w:val="multilevel"/>
    <w:tmpl w:val="A300D542"/>
    <w:numStyleLink w:val="StyleBulletedGray-80"/>
  </w:abstractNum>
  <w:abstractNum w:abstractNumId="224" w15:restartNumberingAfterBreak="0">
    <w:nsid w:val="1B204777"/>
    <w:multiLevelType w:val="hybridMultilevel"/>
    <w:tmpl w:val="E09C5A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5" w15:restartNumberingAfterBreak="0">
    <w:nsid w:val="1B331FFF"/>
    <w:multiLevelType w:val="multilevel"/>
    <w:tmpl w:val="E1A8949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6" w15:restartNumberingAfterBreak="0">
    <w:nsid w:val="1BC2106D"/>
    <w:multiLevelType w:val="multilevel"/>
    <w:tmpl w:val="A300D542"/>
    <w:numStyleLink w:val="StyleBulletedGray-80"/>
  </w:abstractNum>
  <w:abstractNum w:abstractNumId="227" w15:restartNumberingAfterBreak="0">
    <w:nsid w:val="1BEE38C6"/>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8" w15:restartNumberingAfterBreak="0">
    <w:nsid w:val="1C1A537F"/>
    <w:multiLevelType w:val="multilevel"/>
    <w:tmpl w:val="A300D542"/>
    <w:numStyleLink w:val="StyleBulletedGray-80"/>
  </w:abstractNum>
  <w:abstractNum w:abstractNumId="229" w15:restartNumberingAfterBreak="0">
    <w:nsid w:val="1C301123"/>
    <w:multiLevelType w:val="hybridMultilevel"/>
    <w:tmpl w:val="60AC13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0" w15:restartNumberingAfterBreak="0">
    <w:nsid w:val="1C3313A6"/>
    <w:multiLevelType w:val="multilevel"/>
    <w:tmpl w:val="019E65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1" w15:restartNumberingAfterBreak="0">
    <w:nsid w:val="1C4E0523"/>
    <w:multiLevelType w:val="multilevel"/>
    <w:tmpl w:val="A300D542"/>
    <w:numStyleLink w:val="StyleBulletedGray-80"/>
  </w:abstractNum>
  <w:abstractNum w:abstractNumId="232" w15:restartNumberingAfterBreak="0">
    <w:nsid w:val="1D131F22"/>
    <w:multiLevelType w:val="multilevel"/>
    <w:tmpl w:val="A300D542"/>
    <w:numStyleLink w:val="StyleBulletedGray-80"/>
  </w:abstractNum>
  <w:abstractNum w:abstractNumId="233" w15:restartNumberingAfterBreak="0">
    <w:nsid w:val="1D1903F4"/>
    <w:multiLevelType w:val="multilevel"/>
    <w:tmpl w:val="A300D542"/>
    <w:numStyleLink w:val="StyleBulletedGray-80"/>
  </w:abstractNum>
  <w:abstractNum w:abstractNumId="234" w15:restartNumberingAfterBreak="0">
    <w:nsid w:val="1D1F7641"/>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35" w15:restartNumberingAfterBreak="0">
    <w:nsid w:val="1D3D71F7"/>
    <w:multiLevelType w:val="multilevel"/>
    <w:tmpl w:val="C2642302"/>
    <w:lvl w:ilvl="0">
      <w:start w:val="1"/>
      <w:numFmt w:val="bullet"/>
      <w:lvlText w:val=""/>
      <w:lvlJc w:val="left"/>
      <w:pPr>
        <w:tabs>
          <w:tab w:val="num" w:pos="480"/>
        </w:tabs>
        <w:ind w:left="480" w:hanging="480"/>
      </w:pPr>
      <w:rPr>
        <w:rFonts w:ascii="Wingdings" w:hAnsi="Wingdings" w:hint="default"/>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36" w15:restartNumberingAfterBreak="0">
    <w:nsid w:val="1D6B4004"/>
    <w:multiLevelType w:val="multilevel"/>
    <w:tmpl w:val="10ACF010"/>
    <w:lvl w:ilvl="0">
      <w:start w:val="1"/>
      <w:numFmt w:val="decimal"/>
      <w:pStyle w:val="StyleHeading1HeadingUH1H1"/>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7" w15:restartNumberingAfterBreak="0">
    <w:nsid w:val="1D852393"/>
    <w:multiLevelType w:val="hybridMultilevel"/>
    <w:tmpl w:val="E95E5FC8"/>
    <w:lvl w:ilvl="0" w:tplc="04090003">
      <w:start w:val="1"/>
      <w:numFmt w:val="decimal"/>
      <w:lvlText w:val="%1."/>
      <w:lvlJc w:val="left"/>
      <w:pPr>
        <w:tabs>
          <w:tab w:val="num" w:pos="1200"/>
        </w:tabs>
        <w:ind w:left="1200" w:hanging="480"/>
      </w:pPr>
    </w:lvl>
    <w:lvl w:ilvl="1" w:tplc="FFFFFFFF" w:tentative="1">
      <w:start w:val="1"/>
      <w:numFmt w:val="ideographTraditional"/>
      <w:lvlText w:val="%2、"/>
      <w:lvlJc w:val="left"/>
      <w:pPr>
        <w:tabs>
          <w:tab w:val="num" w:pos="1680"/>
        </w:tabs>
        <w:ind w:left="1680" w:hanging="480"/>
      </w:p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38" w15:restartNumberingAfterBreak="0">
    <w:nsid w:val="1D9476CF"/>
    <w:multiLevelType w:val="multilevel"/>
    <w:tmpl w:val="A300D542"/>
    <w:numStyleLink w:val="StyleBulletedGray-80"/>
  </w:abstractNum>
  <w:abstractNum w:abstractNumId="239" w15:restartNumberingAfterBreak="0">
    <w:nsid w:val="1DCA1413"/>
    <w:multiLevelType w:val="hybridMultilevel"/>
    <w:tmpl w:val="CC848586"/>
    <w:lvl w:ilvl="0" w:tplc="CA90A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0" w15:restartNumberingAfterBreak="0">
    <w:nsid w:val="1DD82D24"/>
    <w:multiLevelType w:val="hybridMultilevel"/>
    <w:tmpl w:val="12F6B882"/>
    <w:lvl w:ilvl="0" w:tplc="616E4430">
      <w:start w:val="1"/>
      <w:numFmt w:val="bullet"/>
      <w:lvlText w:val=""/>
      <w:lvlJc w:val="left"/>
      <w:pPr>
        <w:tabs>
          <w:tab w:val="num" w:pos="587"/>
        </w:tabs>
        <w:ind w:left="425" w:hanging="198"/>
      </w:pPr>
      <w:rPr>
        <w:rFonts w:ascii="Symbol" w:hAnsi="Symbol" w:hint="default"/>
        <w:b w:val="0"/>
        <w:i w:val="0"/>
        <w:snapToGrid w:val="0"/>
        <w:color w:val="auto"/>
        <w:spacing w:val="0"/>
        <w:w w:val="100"/>
        <w:kern w:val="0"/>
        <w:position w:val="0"/>
        <w:sz w:val="20"/>
        <w:effect w:val="none"/>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1" w15:restartNumberingAfterBreak="0">
    <w:nsid w:val="1DF15480"/>
    <w:multiLevelType w:val="multilevel"/>
    <w:tmpl w:val="F02EA3EC"/>
    <w:numStyleLink w:val="StyleBulleted1"/>
  </w:abstractNum>
  <w:abstractNum w:abstractNumId="242" w15:restartNumberingAfterBreak="0">
    <w:nsid w:val="1E2232A5"/>
    <w:multiLevelType w:val="hybridMultilevel"/>
    <w:tmpl w:val="6F1E4E94"/>
    <w:lvl w:ilvl="0" w:tplc="0D56130C">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43" w15:restartNumberingAfterBreak="0">
    <w:nsid w:val="1E265C5D"/>
    <w:multiLevelType w:val="multilevel"/>
    <w:tmpl w:val="A300D542"/>
    <w:numStyleLink w:val="StyleBulletedGray-80"/>
  </w:abstractNum>
  <w:abstractNum w:abstractNumId="244" w15:restartNumberingAfterBreak="0">
    <w:nsid w:val="1E7A7501"/>
    <w:multiLevelType w:val="multilevel"/>
    <w:tmpl w:val="A300D542"/>
    <w:numStyleLink w:val="StyleBulletedGray-80"/>
  </w:abstractNum>
  <w:abstractNum w:abstractNumId="245" w15:restartNumberingAfterBreak="0">
    <w:nsid w:val="1E961A07"/>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246" w15:restartNumberingAfterBreak="0">
    <w:nsid w:val="1EAC63A3"/>
    <w:multiLevelType w:val="multilevel"/>
    <w:tmpl w:val="A300D542"/>
    <w:numStyleLink w:val="StyleBulletedGray-80"/>
  </w:abstractNum>
  <w:abstractNum w:abstractNumId="247" w15:restartNumberingAfterBreak="0">
    <w:nsid w:val="1EDA48B8"/>
    <w:multiLevelType w:val="hybridMultilevel"/>
    <w:tmpl w:val="F5A419DE"/>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248" w15:restartNumberingAfterBreak="0">
    <w:nsid w:val="1EDA4BEF"/>
    <w:multiLevelType w:val="multilevel"/>
    <w:tmpl w:val="A300D542"/>
    <w:numStyleLink w:val="StyleBulletedGray-80"/>
  </w:abstractNum>
  <w:abstractNum w:abstractNumId="249" w15:restartNumberingAfterBreak="0">
    <w:nsid w:val="1EE73E1E"/>
    <w:multiLevelType w:val="hybridMultilevel"/>
    <w:tmpl w:val="6E5E7A5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0" w15:restartNumberingAfterBreak="0">
    <w:nsid w:val="1EF7251F"/>
    <w:multiLevelType w:val="hybridMultilevel"/>
    <w:tmpl w:val="63960184"/>
    <w:lvl w:ilvl="0" w:tplc="9D82303A">
      <w:start w:val="1"/>
      <w:numFmt w:val="decimal"/>
      <w:lvlText w:val="%1."/>
      <w:lvlJc w:val="left"/>
      <w:pPr>
        <w:ind w:left="360" w:hanging="360"/>
      </w:pPr>
      <w:rPr>
        <w:rFonts w:ascii="Arial" w:hAnsi="Arial" w:cs="Arial" w:hint="default"/>
        <w:b/>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1" w15:restartNumberingAfterBreak="0">
    <w:nsid w:val="1EFB2B4D"/>
    <w:multiLevelType w:val="multilevel"/>
    <w:tmpl w:val="A300D542"/>
    <w:numStyleLink w:val="StyleBulletedGray-80"/>
  </w:abstractNum>
  <w:abstractNum w:abstractNumId="252" w15:restartNumberingAfterBreak="0">
    <w:nsid w:val="1F454DA8"/>
    <w:multiLevelType w:val="hybridMultilevel"/>
    <w:tmpl w:val="B46C21A6"/>
    <w:lvl w:ilvl="0" w:tplc="4D30B016">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3" w15:restartNumberingAfterBreak="0">
    <w:nsid w:val="1F605C9B"/>
    <w:multiLevelType w:val="multilevel"/>
    <w:tmpl w:val="F02EA3EC"/>
    <w:numStyleLink w:val="StyleBulleted1"/>
  </w:abstractNum>
  <w:abstractNum w:abstractNumId="254" w15:restartNumberingAfterBreak="0">
    <w:nsid w:val="1FDA20E4"/>
    <w:multiLevelType w:val="multilevel"/>
    <w:tmpl w:val="A300D542"/>
    <w:numStyleLink w:val="StyleBulletedGray-80"/>
  </w:abstractNum>
  <w:abstractNum w:abstractNumId="255" w15:restartNumberingAfterBreak="0">
    <w:nsid w:val="1FEB3A49"/>
    <w:multiLevelType w:val="hybridMultilevel"/>
    <w:tmpl w:val="1B26DADC"/>
    <w:lvl w:ilvl="0" w:tplc="D0ACF134">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56" w15:restartNumberingAfterBreak="0">
    <w:nsid w:val="20201D3D"/>
    <w:multiLevelType w:val="hybridMultilevel"/>
    <w:tmpl w:val="C422D6E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257" w15:restartNumberingAfterBreak="0">
    <w:nsid w:val="20261ADA"/>
    <w:multiLevelType w:val="multilevel"/>
    <w:tmpl w:val="A300D542"/>
    <w:numStyleLink w:val="StyleBulletedGray-80"/>
  </w:abstractNum>
  <w:abstractNum w:abstractNumId="258" w15:restartNumberingAfterBreak="0">
    <w:nsid w:val="20301B89"/>
    <w:multiLevelType w:val="hybridMultilevel"/>
    <w:tmpl w:val="3306CE94"/>
    <w:lvl w:ilvl="0" w:tplc="B4804852">
      <w:start w:val="1"/>
      <w:numFmt w:val="bullet"/>
      <w:lvlText w:val=""/>
      <w:lvlJc w:val="left"/>
      <w:pPr>
        <w:tabs>
          <w:tab w:val="num" w:pos="960"/>
        </w:tabs>
        <w:ind w:left="960" w:hanging="480"/>
      </w:pPr>
      <w:rPr>
        <w:rFonts w:ascii="Wingdings" w:hAnsi="Wingdings" w:hint="default"/>
      </w:rPr>
    </w:lvl>
    <w:lvl w:ilvl="1" w:tplc="D340CFB6">
      <w:start w:val="1"/>
      <w:numFmt w:val="bullet"/>
      <w:lvlText w:val=""/>
      <w:lvlJc w:val="left"/>
      <w:pPr>
        <w:tabs>
          <w:tab w:val="num" w:pos="1440"/>
        </w:tabs>
        <w:ind w:left="1440" w:hanging="480"/>
      </w:pPr>
      <w:rPr>
        <w:rFonts w:ascii="Wingdings" w:hAnsi="Wingdings" w:hint="default"/>
      </w:rPr>
    </w:lvl>
    <w:lvl w:ilvl="2" w:tplc="24DEDF74">
      <w:start w:val="1"/>
      <w:numFmt w:val="bullet"/>
      <w:lvlText w:val=""/>
      <w:lvlJc w:val="left"/>
      <w:pPr>
        <w:tabs>
          <w:tab w:val="num" w:pos="1920"/>
        </w:tabs>
        <w:ind w:left="1920" w:hanging="480"/>
      </w:pPr>
      <w:rPr>
        <w:rFonts w:ascii="Wingdings" w:hAnsi="Wingdings" w:hint="default"/>
      </w:rPr>
    </w:lvl>
    <w:lvl w:ilvl="3" w:tplc="EA8EC66A">
      <w:start w:val="1"/>
      <w:numFmt w:val="bullet"/>
      <w:lvlText w:val=""/>
      <w:lvlJc w:val="left"/>
      <w:pPr>
        <w:tabs>
          <w:tab w:val="num" w:pos="2400"/>
        </w:tabs>
        <w:ind w:left="2400" w:hanging="480"/>
      </w:pPr>
      <w:rPr>
        <w:rFonts w:ascii="Wingdings" w:hAnsi="Wingdings" w:hint="default"/>
      </w:rPr>
    </w:lvl>
    <w:lvl w:ilvl="4" w:tplc="773233EA">
      <w:start w:val="1"/>
      <w:numFmt w:val="bullet"/>
      <w:lvlText w:val=""/>
      <w:lvlJc w:val="left"/>
      <w:pPr>
        <w:tabs>
          <w:tab w:val="num" w:pos="2880"/>
        </w:tabs>
        <w:ind w:left="2880" w:hanging="480"/>
      </w:pPr>
      <w:rPr>
        <w:rFonts w:ascii="Wingdings" w:hAnsi="Wingdings" w:hint="default"/>
      </w:rPr>
    </w:lvl>
    <w:lvl w:ilvl="5" w:tplc="F4761362">
      <w:start w:val="1"/>
      <w:numFmt w:val="bullet"/>
      <w:lvlText w:val=""/>
      <w:lvlJc w:val="left"/>
      <w:pPr>
        <w:tabs>
          <w:tab w:val="num" w:pos="3360"/>
        </w:tabs>
        <w:ind w:left="3360" w:hanging="480"/>
      </w:pPr>
      <w:rPr>
        <w:rFonts w:ascii="Wingdings" w:hAnsi="Wingdings" w:hint="default"/>
      </w:rPr>
    </w:lvl>
    <w:lvl w:ilvl="6" w:tplc="D376E268">
      <w:start w:val="1"/>
      <w:numFmt w:val="bullet"/>
      <w:lvlText w:val=""/>
      <w:lvlJc w:val="left"/>
      <w:pPr>
        <w:tabs>
          <w:tab w:val="num" w:pos="3840"/>
        </w:tabs>
        <w:ind w:left="3840" w:hanging="480"/>
      </w:pPr>
      <w:rPr>
        <w:rFonts w:ascii="Wingdings" w:hAnsi="Wingdings" w:hint="default"/>
      </w:rPr>
    </w:lvl>
    <w:lvl w:ilvl="7" w:tplc="2D6A9566">
      <w:start w:val="1"/>
      <w:numFmt w:val="bullet"/>
      <w:lvlText w:val=""/>
      <w:lvlJc w:val="left"/>
      <w:pPr>
        <w:tabs>
          <w:tab w:val="num" w:pos="4320"/>
        </w:tabs>
        <w:ind w:left="4320" w:hanging="480"/>
      </w:pPr>
      <w:rPr>
        <w:rFonts w:ascii="Wingdings" w:hAnsi="Wingdings" w:hint="default"/>
      </w:rPr>
    </w:lvl>
    <w:lvl w:ilvl="8" w:tplc="CDCA5858">
      <w:start w:val="1"/>
      <w:numFmt w:val="bullet"/>
      <w:lvlText w:val=""/>
      <w:lvlJc w:val="left"/>
      <w:pPr>
        <w:tabs>
          <w:tab w:val="num" w:pos="4800"/>
        </w:tabs>
        <w:ind w:left="4800" w:hanging="480"/>
      </w:pPr>
      <w:rPr>
        <w:rFonts w:ascii="Wingdings" w:hAnsi="Wingdings" w:hint="default"/>
      </w:rPr>
    </w:lvl>
  </w:abstractNum>
  <w:abstractNum w:abstractNumId="259" w15:restartNumberingAfterBreak="0">
    <w:nsid w:val="203675DD"/>
    <w:multiLevelType w:val="multilevel"/>
    <w:tmpl w:val="A300D542"/>
    <w:numStyleLink w:val="StyleBulletedGray-80"/>
  </w:abstractNum>
  <w:abstractNum w:abstractNumId="260" w15:restartNumberingAfterBreak="0">
    <w:nsid w:val="206C16ED"/>
    <w:multiLevelType w:val="hybridMultilevel"/>
    <w:tmpl w:val="77C43788"/>
    <w:lvl w:ilvl="0" w:tplc="EB92C566">
      <w:start w:val="1"/>
      <w:numFmt w:val="bullet"/>
      <w:lvlText w:val=""/>
      <w:lvlJc w:val="left"/>
      <w:pPr>
        <w:tabs>
          <w:tab w:val="num" w:pos="480"/>
        </w:tabs>
        <w:ind w:left="480" w:hanging="480"/>
      </w:pPr>
      <w:rPr>
        <w:rFonts w:ascii="Wingdings" w:hAnsi="Wingdings" w:hint="default"/>
        <w:b w:val="0"/>
        <w:i w:val="0"/>
        <w:sz w:val="20"/>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261" w15:restartNumberingAfterBreak="0">
    <w:nsid w:val="206E5C5B"/>
    <w:multiLevelType w:val="multilevel"/>
    <w:tmpl w:val="A300D542"/>
    <w:numStyleLink w:val="StyleBulletedGray-80"/>
  </w:abstractNum>
  <w:abstractNum w:abstractNumId="262" w15:restartNumberingAfterBreak="0">
    <w:nsid w:val="20976917"/>
    <w:multiLevelType w:val="hybridMultilevel"/>
    <w:tmpl w:val="D61C82B6"/>
    <w:lvl w:ilvl="0" w:tplc="E806E226">
      <w:start w:val="1"/>
      <w:numFmt w:val="bullet"/>
      <w:lvlText w:val="•"/>
      <w:lvlJc w:val="left"/>
      <w:pPr>
        <w:tabs>
          <w:tab w:val="num" w:pos="720"/>
        </w:tabs>
        <w:ind w:left="720" w:hanging="360"/>
      </w:pPr>
      <w:rPr>
        <w:rFonts w:ascii="Arial" w:hAnsi="Arial" w:hint="default"/>
      </w:rPr>
    </w:lvl>
    <w:lvl w:ilvl="1" w:tplc="8CDAFEA0" w:tentative="1">
      <w:start w:val="1"/>
      <w:numFmt w:val="bullet"/>
      <w:lvlText w:val="•"/>
      <w:lvlJc w:val="left"/>
      <w:pPr>
        <w:tabs>
          <w:tab w:val="num" w:pos="1440"/>
        </w:tabs>
        <w:ind w:left="1440" w:hanging="360"/>
      </w:pPr>
      <w:rPr>
        <w:rFonts w:ascii="Arial" w:hAnsi="Arial" w:hint="default"/>
      </w:rPr>
    </w:lvl>
    <w:lvl w:ilvl="2" w:tplc="DB3E6186" w:tentative="1">
      <w:start w:val="1"/>
      <w:numFmt w:val="bullet"/>
      <w:lvlText w:val="•"/>
      <w:lvlJc w:val="left"/>
      <w:pPr>
        <w:tabs>
          <w:tab w:val="num" w:pos="2160"/>
        </w:tabs>
        <w:ind w:left="2160" w:hanging="360"/>
      </w:pPr>
      <w:rPr>
        <w:rFonts w:ascii="Arial" w:hAnsi="Arial" w:hint="default"/>
      </w:rPr>
    </w:lvl>
    <w:lvl w:ilvl="3" w:tplc="C350505C" w:tentative="1">
      <w:start w:val="1"/>
      <w:numFmt w:val="bullet"/>
      <w:lvlText w:val="•"/>
      <w:lvlJc w:val="left"/>
      <w:pPr>
        <w:tabs>
          <w:tab w:val="num" w:pos="2880"/>
        </w:tabs>
        <w:ind w:left="2880" w:hanging="360"/>
      </w:pPr>
      <w:rPr>
        <w:rFonts w:ascii="Arial" w:hAnsi="Arial" w:hint="default"/>
      </w:rPr>
    </w:lvl>
    <w:lvl w:ilvl="4" w:tplc="452E6280" w:tentative="1">
      <w:start w:val="1"/>
      <w:numFmt w:val="bullet"/>
      <w:lvlText w:val="•"/>
      <w:lvlJc w:val="left"/>
      <w:pPr>
        <w:tabs>
          <w:tab w:val="num" w:pos="3600"/>
        </w:tabs>
        <w:ind w:left="3600" w:hanging="360"/>
      </w:pPr>
      <w:rPr>
        <w:rFonts w:ascii="Arial" w:hAnsi="Arial" w:hint="default"/>
      </w:rPr>
    </w:lvl>
    <w:lvl w:ilvl="5" w:tplc="37E480E4" w:tentative="1">
      <w:start w:val="1"/>
      <w:numFmt w:val="bullet"/>
      <w:lvlText w:val="•"/>
      <w:lvlJc w:val="left"/>
      <w:pPr>
        <w:tabs>
          <w:tab w:val="num" w:pos="4320"/>
        </w:tabs>
        <w:ind w:left="4320" w:hanging="360"/>
      </w:pPr>
      <w:rPr>
        <w:rFonts w:ascii="Arial" w:hAnsi="Arial" w:hint="default"/>
      </w:rPr>
    </w:lvl>
    <w:lvl w:ilvl="6" w:tplc="45400856" w:tentative="1">
      <w:start w:val="1"/>
      <w:numFmt w:val="bullet"/>
      <w:lvlText w:val="•"/>
      <w:lvlJc w:val="left"/>
      <w:pPr>
        <w:tabs>
          <w:tab w:val="num" w:pos="5040"/>
        </w:tabs>
        <w:ind w:left="5040" w:hanging="360"/>
      </w:pPr>
      <w:rPr>
        <w:rFonts w:ascii="Arial" w:hAnsi="Arial" w:hint="default"/>
      </w:rPr>
    </w:lvl>
    <w:lvl w:ilvl="7" w:tplc="0DD03DD6" w:tentative="1">
      <w:start w:val="1"/>
      <w:numFmt w:val="bullet"/>
      <w:lvlText w:val="•"/>
      <w:lvlJc w:val="left"/>
      <w:pPr>
        <w:tabs>
          <w:tab w:val="num" w:pos="5760"/>
        </w:tabs>
        <w:ind w:left="5760" w:hanging="360"/>
      </w:pPr>
      <w:rPr>
        <w:rFonts w:ascii="Arial" w:hAnsi="Arial" w:hint="default"/>
      </w:rPr>
    </w:lvl>
    <w:lvl w:ilvl="8" w:tplc="B49663D6" w:tentative="1">
      <w:start w:val="1"/>
      <w:numFmt w:val="bullet"/>
      <w:lvlText w:val="•"/>
      <w:lvlJc w:val="left"/>
      <w:pPr>
        <w:tabs>
          <w:tab w:val="num" w:pos="6480"/>
        </w:tabs>
        <w:ind w:left="6480" w:hanging="360"/>
      </w:pPr>
      <w:rPr>
        <w:rFonts w:ascii="Arial" w:hAnsi="Arial" w:hint="default"/>
      </w:rPr>
    </w:lvl>
  </w:abstractNum>
  <w:abstractNum w:abstractNumId="263" w15:restartNumberingAfterBreak="0">
    <w:nsid w:val="20C25F91"/>
    <w:multiLevelType w:val="multilevel"/>
    <w:tmpl w:val="A300D542"/>
    <w:numStyleLink w:val="StyleBulletedGray-80"/>
  </w:abstractNum>
  <w:abstractNum w:abstractNumId="264" w15:restartNumberingAfterBreak="0">
    <w:nsid w:val="21075404"/>
    <w:multiLevelType w:val="multilevel"/>
    <w:tmpl w:val="A300D542"/>
    <w:numStyleLink w:val="StyleBulletedGray-80"/>
  </w:abstractNum>
  <w:abstractNum w:abstractNumId="265" w15:restartNumberingAfterBreak="0">
    <w:nsid w:val="210B5D27"/>
    <w:multiLevelType w:val="hybridMultilevel"/>
    <w:tmpl w:val="B9A68868"/>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6" w15:restartNumberingAfterBreak="0">
    <w:nsid w:val="212E2A84"/>
    <w:multiLevelType w:val="hybridMultilevel"/>
    <w:tmpl w:val="7020153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7" w15:restartNumberingAfterBreak="0">
    <w:nsid w:val="21306783"/>
    <w:multiLevelType w:val="multilevel"/>
    <w:tmpl w:val="A300D542"/>
    <w:numStyleLink w:val="StyleBulletedGray-80"/>
  </w:abstractNum>
  <w:abstractNum w:abstractNumId="268" w15:restartNumberingAfterBreak="0">
    <w:nsid w:val="215C00F9"/>
    <w:multiLevelType w:val="multilevel"/>
    <w:tmpl w:val="A300D542"/>
    <w:numStyleLink w:val="StyleBulletedGray-80"/>
  </w:abstractNum>
  <w:abstractNum w:abstractNumId="269" w15:restartNumberingAfterBreak="0">
    <w:nsid w:val="21836599"/>
    <w:multiLevelType w:val="multilevel"/>
    <w:tmpl w:val="A300D542"/>
    <w:numStyleLink w:val="StyleBulletedGray-80"/>
  </w:abstractNum>
  <w:abstractNum w:abstractNumId="270" w15:restartNumberingAfterBreak="0">
    <w:nsid w:val="219D4390"/>
    <w:multiLevelType w:val="multilevel"/>
    <w:tmpl w:val="A300D542"/>
    <w:numStyleLink w:val="StyleBulletedGray-80"/>
  </w:abstractNum>
  <w:abstractNum w:abstractNumId="271" w15:restartNumberingAfterBreak="0">
    <w:nsid w:val="21AA2961"/>
    <w:multiLevelType w:val="hybridMultilevel"/>
    <w:tmpl w:val="49B03EE4"/>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2" w15:restartNumberingAfterBreak="0">
    <w:nsid w:val="21AA3E29"/>
    <w:multiLevelType w:val="hybridMultilevel"/>
    <w:tmpl w:val="55CCE926"/>
    <w:lvl w:ilvl="0" w:tplc="EB92C566">
      <w:start w:val="1"/>
      <w:numFmt w:val="bullet"/>
      <w:lvlText w:val=""/>
      <w:lvlJc w:val="left"/>
      <w:pPr>
        <w:ind w:left="880" w:hanging="480"/>
      </w:pPr>
      <w:rPr>
        <w:rFonts w:ascii="Wingdings" w:hAnsi="Wingdings" w:hint="default"/>
      </w:rPr>
    </w:lvl>
    <w:lvl w:ilvl="1" w:tplc="EB92C566">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273" w15:restartNumberingAfterBreak="0">
    <w:nsid w:val="221E1054"/>
    <w:multiLevelType w:val="multilevel"/>
    <w:tmpl w:val="A300D542"/>
    <w:numStyleLink w:val="StyleBulletedGray-80"/>
  </w:abstractNum>
  <w:abstractNum w:abstractNumId="274" w15:restartNumberingAfterBreak="0">
    <w:nsid w:val="22763CE4"/>
    <w:multiLevelType w:val="multilevel"/>
    <w:tmpl w:val="A300D542"/>
    <w:numStyleLink w:val="StyleBulletedGray-80"/>
  </w:abstractNum>
  <w:abstractNum w:abstractNumId="275" w15:restartNumberingAfterBreak="0">
    <w:nsid w:val="22A8490C"/>
    <w:multiLevelType w:val="hybridMultilevel"/>
    <w:tmpl w:val="AD621E70"/>
    <w:lvl w:ilvl="0" w:tplc="6A0EF616">
      <w:start w:val="1"/>
      <w:numFmt w:val="bullet"/>
      <w:lvlText w:val=""/>
      <w:lvlJc w:val="left"/>
      <w:pPr>
        <w:tabs>
          <w:tab w:val="num" w:pos="1200"/>
        </w:tabs>
        <w:ind w:left="1200" w:hanging="480"/>
      </w:pPr>
      <w:rPr>
        <w:rFonts w:ascii="Wingdings" w:hAnsi="Wingdings" w:hint="default"/>
        <w:color w:val="auto"/>
      </w:rPr>
    </w:lvl>
    <w:lvl w:ilvl="1" w:tplc="3898A1BC">
      <w:start w:val="1"/>
      <w:numFmt w:val="bullet"/>
      <w:lvlText w:val=""/>
      <w:lvlJc w:val="left"/>
      <w:pPr>
        <w:tabs>
          <w:tab w:val="num" w:pos="960"/>
        </w:tabs>
        <w:ind w:left="960" w:hanging="480"/>
      </w:pPr>
      <w:rPr>
        <w:rFonts w:ascii="Wingdings" w:hAnsi="Wingdings" w:hint="default"/>
      </w:rPr>
    </w:lvl>
    <w:lvl w:ilvl="2" w:tplc="14A2E3DC">
      <w:start w:val="1"/>
      <w:numFmt w:val="bullet"/>
      <w:lvlText w:val=""/>
      <w:lvlJc w:val="left"/>
      <w:pPr>
        <w:tabs>
          <w:tab w:val="num" w:pos="1440"/>
        </w:tabs>
        <w:ind w:left="1440" w:hanging="480"/>
      </w:pPr>
      <w:rPr>
        <w:rFonts w:ascii="Wingdings" w:hAnsi="Wingdings" w:hint="default"/>
      </w:rPr>
    </w:lvl>
    <w:lvl w:ilvl="3" w:tplc="19AA10F4" w:tentative="1">
      <w:start w:val="1"/>
      <w:numFmt w:val="bullet"/>
      <w:lvlText w:val=""/>
      <w:lvlJc w:val="left"/>
      <w:pPr>
        <w:tabs>
          <w:tab w:val="num" w:pos="1920"/>
        </w:tabs>
        <w:ind w:left="1920" w:hanging="480"/>
      </w:pPr>
      <w:rPr>
        <w:rFonts w:ascii="Wingdings" w:hAnsi="Wingdings" w:hint="default"/>
      </w:rPr>
    </w:lvl>
    <w:lvl w:ilvl="4" w:tplc="A378E5E6" w:tentative="1">
      <w:start w:val="1"/>
      <w:numFmt w:val="bullet"/>
      <w:lvlText w:val=""/>
      <w:lvlJc w:val="left"/>
      <w:pPr>
        <w:tabs>
          <w:tab w:val="num" w:pos="2400"/>
        </w:tabs>
        <w:ind w:left="2400" w:hanging="480"/>
      </w:pPr>
      <w:rPr>
        <w:rFonts w:ascii="Wingdings" w:hAnsi="Wingdings" w:hint="default"/>
      </w:rPr>
    </w:lvl>
    <w:lvl w:ilvl="5" w:tplc="40766712" w:tentative="1">
      <w:start w:val="1"/>
      <w:numFmt w:val="bullet"/>
      <w:lvlText w:val=""/>
      <w:lvlJc w:val="left"/>
      <w:pPr>
        <w:tabs>
          <w:tab w:val="num" w:pos="2880"/>
        </w:tabs>
        <w:ind w:left="2880" w:hanging="480"/>
      </w:pPr>
      <w:rPr>
        <w:rFonts w:ascii="Wingdings" w:hAnsi="Wingdings" w:hint="default"/>
      </w:rPr>
    </w:lvl>
    <w:lvl w:ilvl="6" w:tplc="B4B868FC" w:tentative="1">
      <w:start w:val="1"/>
      <w:numFmt w:val="bullet"/>
      <w:lvlText w:val=""/>
      <w:lvlJc w:val="left"/>
      <w:pPr>
        <w:tabs>
          <w:tab w:val="num" w:pos="3360"/>
        </w:tabs>
        <w:ind w:left="3360" w:hanging="480"/>
      </w:pPr>
      <w:rPr>
        <w:rFonts w:ascii="Wingdings" w:hAnsi="Wingdings" w:hint="default"/>
      </w:rPr>
    </w:lvl>
    <w:lvl w:ilvl="7" w:tplc="F4FE7EB8" w:tentative="1">
      <w:start w:val="1"/>
      <w:numFmt w:val="bullet"/>
      <w:lvlText w:val=""/>
      <w:lvlJc w:val="left"/>
      <w:pPr>
        <w:tabs>
          <w:tab w:val="num" w:pos="3840"/>
        </w:tabs>
        <w:ind w:left="3840" w:hanging="480"/>
      </w:pPr>
      <w:rPr>
        <w:rFonts w:ascii="Wingdings" w:hAnsi="Wingdings" w:hint="default"/>
      </w:rPr>
    </w:lvl>
    <w:lvl w:ilvl="8" w:tplc="FB12894E" w:tentative="1">
      <w:start w:val="1"/>
      <w:numFmt w:val="bullet"/>
      <w:lvlText w:val=""/>
      <w:lvlJc w:val="left"/>
      <w:pPr>
        <w:tabs>
          <w:tab w:val="num" w:pos="4320"/>
        </w:tabs>
        <w:ind w:left="4320" w:hanging="480"/>
      </w:pPr>
      <w:rPr>
        <w:rFonts w:ascii="Wingdings" w:hAnsi="Wingdings" w:hint="default"/>
      </w:rPr>
    </w:lvl>
  </w:abstractNum>
  <w:abstractNum w:abstractNumId="276" w15:restartNumberingAfterBreak="0">
    <w:nsid w:val="22B07C8A"/>
    <w:multiLevelType w:val="hybridMultilevel"/>
    <w:tmpl w:val="77402C9E"/>
    <w:lvl w:ilvl="0" w:tplc="835AAA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7" w15:restartNumberingAfterBreak="0">
    <w:nsid w:val="22B64CD7"/>
    <w:multiLevelType w:val="hybridMultilevel"/>
    <w:tmpl w:val="2618C0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8" w15:restartNumberingAfterBreak="0">
    <w:nsid w:val="22CE700C"/>
    <w:multiLevelType w:val="multilevel"/>
    <w:tmpl w:val="A300D542"/>
    <w:numStyleLink w:val="StyleBulletedGray-80"/>
  </w:abstractNum>
  <w:abstractNum w:abstractNumId="279" w15:restartNumberingAfterBreak="0">
    <w:nsid w:val="23193205"/>
    <w:multiLevelType w:val="multilevel"/>
    <w:tmpl w:val="A300D542"/>
    <w:numStyleLink w:val="StyleBulletedGray-80"/>
  </w:abstractNum>
  <w:abstractNum w:abstractNumId="280" w15:restartNumberingAfterBreak="0">
    <w:nsid w:val="231E61ED"/>
    <w:multiLevelType w:val="multilevel"/>
    <w:tmpl w:val="A300D542"/>
    <w:numStyleLink w:val="StyleBulletedGray-80"/>
  </w:abstractNum>
  <w:abstractNum w:abstractNumId="281" w15:restartNumberingAfterBreak="0">
    <w:nsid w:val="232B613C"/>
    <w:multiLevelType w:val="hybridMultilevel"/>
    <w:tmpl w:val="FE0A6946"/>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0409000F">
      <w:start w:val="1"/>
      <w:numFmt w:val="decimal"/>
      <w:lvlText w:val="%3."/>
      <w:lvlJc w:val="left"/>
      <w:pPr>
        <w:tabs>
          <w:tab w:val="num" w:pos="1440"/>
        </w:tabs>
        <w:ind w:left="1440" w:hanging="480"/>
      </w:pPr>
      <w:rPr>
        <w:rFonts w:hint="default"/>
        <w:color w:val="auto"/>
      </w:rPr>
    </w:lvl>
    <w:lvl w:ilvl="3" w:tplc="4C1AFC24">
      <w:start w:val="1"/>
      <w:numFmt w:val="bullet"/>
      <w:lvlText w:val=""/>
      <w:lvlJc w:val="left"/>
      <w:pPr>
        <w:tabs>
          <w:tab w:val="num" w:pos="1920"/>
        </w:tabs>
        <w:ind w:left="1920" w:hanging="480"/>
      </w:pPr>
      <w:rPr>
        <w:rFonts w:ascii="Wingdings" w:hAnsi="Wingdings" w:hint="default"/>
        <w:color w:val="auto"/>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282" w15:restartNumberingAfterBreak="0">
    <w:nsid w:val="23570B7A"/>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283" w15:restartNumberingAfterBreak="0">
    <w:nsid w:val="2366268E"/>
    <w:multiLevelType w:val="multilevel"/>
    <w:tmpl w:val="8652A0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sz w:val="23"/>
        <w:szCs w:val="23"/>
        <w:u w:val="none"/>
        <w:effect w:val="none"/>
        <w:vertAlign w:val="baseline"/>
        <w:em w:val="none"/>
        <w:specVanish w:val="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iCs w:val="0"/>
        <w:caps w:val="0"/>
        <w:smallCaps w:val="0"/>
        <w:strike w:val="0"/>
        <w:dstrike w:val="0"/>
        <w:noProof w:val="0"/>
        <w:vanish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4" w15:restartNumberingAfterBreak="0">
    <w:nsid w:val="236E6B5D"/>
    <w:multiLevelType w:val="hybridMultilevel"/>
    <w:tmpl w:val="35521A10"/>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5" w15:restartNumberingAfterBreak="0">
    <w:nsid w:val="238900B2"/>
    <w:multiLevelType w:val="multilevel"/>
    <w:tmpl w:val="A300D542"/>
    <w:numStyleLink w:val="StyleBulletedGray-80"/>
  </w:abstractNum>
  <w:abstractNum w:abstractNumId="286" w15:restartNumberingAfterBreak="0">
    <w:nsid w:val="23BB6DA1"/>
    <w:multiLevelType w:val="hybridMultilevel"/>
    <w:tmpl w:val="102E001A"/>
    <w:lvl w:ilvl="0" w:tplc="23F49740">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87" w15:restartNumberingAfterBreak="0">
    <w:nsid w:val="23C202BA"/>
    <w:multiLevelType w:val="multilevel"/>
    <w:tmpl w:val="A300D542"/>
    <w:numStyleLink w:val="StyleBulletedGray-80"/>
  </w:abstractNum>
  <w:abstractNum w:abstractNumId="288" w15:restartNumberingAfterBreak="0">
    <w:nsid w:val="23CF67CA"/>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289" w15:restartNumberingAfterBreak="0">
    <w:nsid w:val="23EA076D"/>
    <w:multiLevelType w:val="multilevel"/>
    <w:tmpl w:val="A300D542"/>
    <w:numStyleLink w:val="StyleBulletedGray-80"/>
  </w:abstractNum>
  <w:abstractNum w:abstractNumId="290" w15:restartNumberingAfterBreak="0">
    <w:nsid w:val="242E38EA"/>
    <w:multiLevelType w:val="hybridMultilevel"/>
    <w:tmpl w:val="7604F9E8"/>
    <w:lvl w:ilvl="0" w:tplc="4B2429A2">
      <w:start w:val="1"/>
      <w:numFmt w:val="bullet"/>
      <w:lvlText w:val=""/>
      <w:lvlJc w:val="left"/>
      <w:pPr>
        <w:tabs>
          <w:tab w:val="num" w:pos="1200"/>
        </w:tabs>
        <w:ind w:left="1200" w:hanging="480"/>
      </w:pPr>
      <w:rPr>
        <w:rFonts w:ascii="Wingdings" w:hAnsi="Wingdings" w:hint="default"/>
        <w:color w:val="auto"/>
      </w:rPr>
    </w:lvl>
    <w:lvl w:ilvl="1" w:tplc="91D4E49A">
      <w:start w:val="1"/>
      <w:numFmt w:val="bullet"/>
      <w:lvlText w:val=""/>
      <w:lvlJc w:val="left"/>
      <w:pPr>
        <w:tabs>
          <w:tab w:val="num" w:pos="960"/>
        </w:tabs>
        <w:ind w:left="960" w:hanging="480"/>
      </w:pPr>
      <w:rPr>
        <w:rFonts w:ascii="Wingdings" w:hAnsi="Wingdings" w:hint="default"/>
      </w:rPr>
    </w:lvl>
    <w:lvl w:ilvl="2" w:tplc="72A6EE04">
      <w:start w:val="1"/>
      <w:numFmt w:val="bullet"/>
      <w:lvlText w:val=""/>
      <w:lvlJc w:val="left"/>
      <w:pPr>
        <w:tabs>
          <w:tab w:val="num" w:pos="1440"/>
        </w:tabs>
        <w:ind w:left="1440" w:hanging="480"/>
      </w:pPr>
      <w:rPr>
        <w:rFonts w:ascii="Wingdings" w:hAnsi="Wingdings" w:hint="default"/>
      </w:rPr>
    </w:lvl>
    <w:lvl w:ilvl="3" w:tplc="D304FA36" w:tentative="1">
      <w:start w:val="1"/>
      <w:numFmt w:val="bullet"/>
      <w:lvlText w:val=""/>
      <w:lvlJc w:val="left"/>
      <w:pPr>
        <w:tabs>
          <w:tab w:val="num" w:pos="1920"/>
        </w:tabs>
        <w:ind w:left="1920" w:hanging="480"/>
      </w:pPr>
      <w:rPr>
        <w:rFonts w:ascii="Wingdings" w:hAnsi="Wingdings" w:hint="default"/>
      </w:rPr>
    </w:lvl>
    <w:lvl w:ilvl="4" w:tplc="A0846A30" w:tentative="1">
      <w:start w:val="1"/>
      <w:numFmt w:val="bullet"/>
      <w:lvlText w:val=""/>
      <w:lvlJc w:val="left"/>
      <w:pPr>
        <w:tabs>
          <w:tab w:val="num" w:pos="2400"/>
        </w:tabs>
        <w:ind w:left="2400" w:hanging="480"/>
      </w:pPr>
      <w:rPr>
        <w:rFonts w:ascii="Wingdings" w:hAnsi="Wingdings" w:hint="default"/>
      </w:rPr>
    </w:lvl>
    <w:lvl w:ilvl="5" w:tplc="1128801C" w:tentative="1">
      <w:start w:val="1"/>
      <w:numFmt w:val="bullet"/>
      <w:lvlText w:val=""/>
      <w:lvlJc w:val="left"/>
      <w:pPr>
        <w:tabs>
          <w:tab w:val="num" w:pos="2880"/>
        </w:tabs>
        <w:ind w:left="2880" w:hanging="480"/>
      </w:pPr>
      <w:rPr>
        <w:rFonts w:ascii="Wingdings" w:hAnsi="Wingdings" w:hint="default"/>
      </w:rPr>
    </w:lvl>
    <w:lvl w:ilvl="6" w:tplc="10EEF10A" w:tentative="1">
      <w:start w:val="1"/>
      <w:numFmt w:val="bullet"/>
      <w:lvlText w:val=""/>
      <w:lvlJc w:val="left"/>
      <w:pPr>
        <w:tabs>
          <w:tab w:val="num" w:pos="3360"/>
        </w:tabs>
        <w:ind w:left="3360" w:hanging="480"/>
      </w:pPr>
      <w:rPr>
        <w:rFonts w:ascii="Wingdings" w:hAnsi="Wingdings" w:hint="default"/>
      </w:rPr>
    </w:lvl>
    <w:lvl w:ilvl="7" w:tplc="8C344250" w:tentative="1">
      <w:start w:val="1"/>
      <w:numFmt w:val="bullet"/>
      <w:lvlText w:val=""/>
      <w:lvlJc w:val="left"/>
      <w:pPr>
        <w:tabs>
          <w:tab w:val="num" w:pos="3840"/>
        </w:tabs>
        <w:ind w:left="3840" w:hanging="480"/>
      </w:pPr>
      <w:rPr>
        <w:rFonts w:ascii="Wingdings" w:hAnsi="Wingdings" w:hint="default"/>
      </w:rPr>
    </w:lvl>
    <w:lvl w:ilvl="8" w:tplc="62C21A1E" w:tentative="1">
      <w:start w:val="1"/>
      <w:numFmt w:val="bullet"/>
      <w:lvlText w:val=""/>
      <w:lvlJc w:val="left"/>
      <w:pPr>
        <w:tabs>
          <w:tab w:val="num" w:pos="4320"/>
        </w:tabs>
        <w:ind w:left="4320" w:hanging="480"/>
      </w:pPr>
      <w:rPr>
        <w:rFonts w:ascii="Wingdings" w:hAnsi="Wingdings" w:hint="default"/>
      </w:rPr>
    </w:lvl>
  </w:abstractNum>
  <w:abstractNum w:abstractNumId="291" w15:restartNumberingAfterBreak="0">
    <w:nsid w:val="243301FD"/>
    <w:multiLevelType w:val="hybridMultilevel"/>
    <w:tmpl w:val="CB180C7C"/>
    <w:lvl w:ilvl="0" w:tplc="E1BED394">
      <w:start w:val="1"/>
      <w:numFmt w:val="decimal"/>
      <w:lvlText w:val="%1."/>
      <w:lvlJc w:val="left"/>
      <w:pPr>
        <w:tabs>
          <w:tab w:val="num" w:pos="480"/>
        </w:tabs>
        <w:ind w:left="480" w:hanging="480"/>
      </w:pPr>
      <w:rPr>
        <w:rFonts w:hint="default"/>
      </w:r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292" w15:restartNumberingAfterBreak="0">
    <w:nsid w:val="24377FC9"/>
    <w:multiLevelType w:val="multilevel"/>
    <w:tmpl w:val="A300D542"/>
    <w:styleLink w:val="StyleBulletedGray-8013"/>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293" w15:restartNumberingAfterBreak="0">
    <w:nsid w:val="24394624"/>
    <w:multiLevelType w:val="hybridMultilevel"/>
    <w:tmpl w:val="0F605388"/>
    <w:lvl w:ilvl="0" w:tplc="04090001">
      <w:start w:val="1"/>
      <w:numFmt w:val="bullet"/>
      <w:lvlText w:val=""/>
      <w:lvlJc w:val="left"/>
      <w:pPr>
        <w:ind w:left="3360" w:hanging="480"/>
      </w:pPr>
      <w:rPr>
        <w:rFonts w:ascii="Symbol" w:hAnsi="Symbol" w:hint="default"/>
        <w:color w:val="auto"/>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294" w15:restartNumberingAfterBreak="0">
    <w:nsid w:val="24562F1D"/>
    <w:multiLevelType w:val="multilevel"/>
    <w:tmpl w:val="A300D542"/>
    <w:numStyleLink w:val="StyleBulletedGray-80"/>
  </w:abstractNum>
  <w:abstractNum w:abstractNumId="295" w15:restartNumberingAfterBreak="0">
    <w:nsid w:val="24737F3D"/>
    <w:multiLevelType w:val="hybridMultilevel"/>
    <w:tmpl w:val="94282D56"/>
    <w:lvl w:ilvl="0" w:tplc="7B1A031C">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296" w15:restartNumberingAfterBreak="0">
    <w:nsid w:val="24800D73"/>
    <w:multiLevelType w:val="hybridMultilevel"/>
    <w:tmpl w:val="2C308DD6"/>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297" w15:restartNumberingAfterBreak="0">
    <w:nsid w:val="24824166"/>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298" w15:restartNumberingAfterBreak="0">
    <w:nsid w:val="24905454"/>
    <w:multiLevelType w:val="multilevel"/>
    <w:tmpl w:val="A300D542"/>
    <w:numStyleLink w:val="StyleBulletedGray-80"/>
  </w:abstractNum>
  <w:abstractNum w:abstractNumId="299" w15:restartNumberingAfterBreak="0">
    <w:nsid w:val="24C845CA"/>
    <w:multiLevelType w:val="hybridMultilevel"/>
    <w:tmpl w:val="800A6916"/>
    <w:lvl w:ilvl="0" w:tplc="AAF023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0" w15:restartNumberingAfterBreak="0">
    <w:nsid w:val="24CD04E3"/>
    <w:multiLevelType w:val="hybridMultilevel"/>
    <w:tmpl w:val="7110E3A6"/>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1" w15:restartNumberingAfterBreak="0">
    <w:nsid w:val="24DD5EEB"/>
    <w:multiLevelType w:val="hybridMultilevel"/>
    <w:tmpl w:val="518CE954"/>
    <w:lvl w:ilvl="0" w:tplc="BA420842">
      <w:start w:val="1"/>
      <w:numFmt w:val="bullet"/>
      <w:lvlText w:val=""/>
      <w:lvlJc w:val="left"/>
      <w:pPr>
        <w:tabs>
          <w:tab w:val="num" w:pos="567"/>
        </w:tabs>
        <w:ind w:left="567"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25101836"/>
    <w:multiLevelType w:val="multilevel"/>
    <w:tmpl w:val="A300D542"/>
    <w:numStyleLink w:val="StyleBulletedGray-80"/>
  </w:abstractNum>
  <w:abstractNum w:abstractNumId="303" w15:restartNumberingAfterBreak="0">
    <w:nsid w:val="25306168"/>
    <w:multiLevelType w:val="hybridMultilevel"/>
    <w:tmpl w:val="4AA64BF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04" w15:restartNumberingAfterBreak="0">
    <w:nsid w:val="254B64C6"/>
    <w:multiLevelType w:val="hybridMultilevel"/>
    <w:tmpl w:val="8A70933A"/>
    <w:lvl w:ilvl="0" w:tplc="43CC5AB0">
      <w:start w:val="2"/>
      <w:numFmt w:val="bullet"/>
      <w:lvlText w:val=""/>
      <w:lvlJc w:val="left"/>
      <w:pPr>
        <w:ind w:left="720" w:hanging="360"/>
      </w:pPr>
      <w:rPr>
        <w:rFonts w:ascii="Wingdings" w:eastAsia="新細明體" w:hAnsi="Wingdings" w:cs="Arial"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start w:val="1"/>
      <w:numFmt w:val="bullet"/>
      <w:lvlText w:val=""/>
      <w:lvlJc w:val="left"/>
      <w:pPr>
        <w:ind w:left="2280" w:hanging="480"/>
      </w:pPr>
      <w:rPr>
        <w:rFonts w:ascii="Wingdings" w:hAnsi="Wingdings" w:hint="default"/>
      </w:rPr>
    </w:lvl>
    <w:lvl w:ilvl="4" w:tplc="04090003">
      <w:start w:val="1"/>
      <w:numFmt w:val="bullet"/>
      <w:lvlText w:val=""/>
      <w:lvlJc w:val="left"/>
      <w:pPr>
        <w:ind w:left="2760" w:hanging="480"/>
      </w:pPr>
      <w:rPr>
        <w:rFonts w:ascii="Wingdings" w:hAnsi="Wingdings" w:hint="default"/>
      </w:rPr>
    </w:lvl>
    <w:lvl w:ilvl="5" w:tplc="04090005">
      <w:start w:val="1"/>
      <w:numFmt w:val="bullet"/>
      <w:lvlText w:val=""/>
      <w:lvlJc w:val="left"/>
      <w:pPr>
        <w:ind w:left="3240" w:hanging="480"/>
      </w:pPr>
      <w:rPr>
        <w:rFonts w:ascii="Wingdings" w:hAnsi="Wingdings" w:hint="default"/>
      </w:rPr>
    </w:lvl>
    <w:lvl w:ilvl="6" w:tplc="04090001">
      <w:start w:val="1"/>
      <w:numFmt w:val="bullet"/>
      <w:lvlText w:val=""/>
      <w:lvlJc w:val="left"/>
      <w:pPr>
        <w:ind w:left="3720" w:hanging="480"/>
      </w:pPr>
      <w:rPr>
        <w:rFonts w:ascii="Wingdings" w:hAnsi="Wingdings" w:hint="default"/>
      </w:rPr>
    </w:lvl>
    <w:lvl w:ilvl="7" w:tplc="04090003">
      <w:start w:val="1"/>
      <w:numFmt w:val="bullet"/>
      <w:lvlText w:val=""/>
      <w:lvlJc w:val="left"/>
      <w:pPr>
        <w:ind w:left="4200" w:hanging="480"/>
      </w:pPr>
      <w:rPr>
        <w:rFonts w:ascii="Wingdings" w:hAnsi="Wingdings" w:hint="default"/>
      </w:rPr>
    </w:lvl>
    <w:lvl w:ilvl="8" w:tplc="04090005">
      <w:start w:val="1"/>
      <w:numFmt w:val="bullet"/>
      <w:lvlText w:val=""/>
      <w:lvlJc w:val="left"/>
      <w:pPr>
        <w:ind w:left="4680" w:hanging="480"/>
      </w:pPr>
      <w:rPr>
        <w:rFonts w:ascii="Wingdings" w:hAnsi="Wingdings" w:hint="default"/>
      </w:rPr>
    </w:lvl>
  </w:abstractNum>
  <w:abstractNum w:abstractNumId="305" w15:restartNumberingAfterBreak="0">
    <w:nsid w:val="256B420F"/>
    <w:multiLevelType w:val="hybridMultilevel"/>
    <w:tmpl w:val="E5E89DD2"/>
    <w:styleLink w:val="NormalNumbered3"/>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306" w15:restartNumberingAfterBreak="0">
    <w:nsid w:val="25770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7" w15:restartNumberingAfterBreak="0">
    <w:nsid w:val="257B234C"/>
    <w:multiLevelType w:val="multilevel"/>
    <w:tmpl w:val="A300D542"/>
    <w:numStyleLink w:val="StyleBulletedGray-80"/>
  </w:abstractNum>
  <w:abstractNum w:abstractNumId="308" w15:restartNumberingAfterBreak="0">
    <w:nsid w:val="25852B52"/>
    <w:multiLevelType w:val="multilevel"/>
    <w:tmpl w:val="A300D542"/>
    <w:numStyleLink w:val="StyleBulletedGray-80"/>
  </w:abstractNum>
  <w:abstractNum w:abstractNumId="309" w15:restartNumberingAfterBreak="0">
    <w:nsid w:val="25B67010"/>
    <w:multiLevelType w:val="hybridMultilevel"/>
    <w:tmpl w:val="DA6E2F4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10" w15:restartNumberingAfterBreak="0">
    <w:nsid w:val="25C536B1"/>
    <w:multiLevelType w:val="multilevel"/>
    <w:tmpl w:val="A300D542"/>
    <w:numStyleLink w:val="StyleBulletedGray-80"/>
  </w:abstractNum>
  <w:abstractNum w:abstractNumId="311" w15:restartNumberingAfterBreak="0">
    <w:nsid w:val="25C77007"/>
    <w:multiLevelType w:val="hybridMultilevel"/>
    <w:tmpl w:val="02E6A3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2" w15:restartNumberingAfterBreak="0">
    <w:nsid w:val="26280B5E"/>
    <w:multiLevelType w:val="multilevel"/>
    <w:tmpl w:val="A300D542"/>
    <w:numStyleLink w:val="StyleBulletedGray-80"/>
  </w:abstractNum>
  <w:abstractNum w:abstractNumId="313" w15:restartNumberingAfterBreak="0">
    <w:nsid w:val="262E6CAE"/>
    <w:multiLevelType w:val="multilevel"/>
    <w:tmpl w:val="A300D542"/>
    <w:numStyleLink w:val="StyleBulletedGray-80"/>
  </w:abstractNum>
  <w:abstractNum w:abstractNumId="314" w15:restartNumberingAfterBreak="0">
    <w:nsid w:val="26375032"/>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5" w15:restartNumberingAfterBreak="0">
    <w:nsid w:val="2650103D"/>
    <w:multiLevelType w:val="multilevel"/>
    <w:tmpl w:val="A300D542"/>
    <w:numStyleLink w:val="StyleBulletedGray-80"/>
  </w:abstractNum>
  <w:abstractNum w:abstractNumId="316" w15:restartNumberingAfterBreak="0">
    <w:nsid w:val="268A2CFE"/>
    <w:multiLevelType w:val="multilevel"/>
    <w:tmpl w:val="A300D542"/>
    <w:numStyleLink w:val="StyleBulletedGray-80"/>
  </w:abstractNum>
  <w:abstractNum w:abstractNumId="317" w15:restartNumberingAfterBreak="0">
    <w:nsid w:val="26960170"/>
    <w:multiLevelType w:val="hybridMultilevel"/>
    <w:tmpl w:val="88489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8" w15:restartNumberingAfterBreak="0">
    <w:nsid w:val="26A42178"/>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319" w15:restartNumberingAfterBreak="0">
    <w:nsid w:val="26AC45F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0" w15:restartNumberingAfterBreak="0">
    <w:nsid w:val="26C9236D"/>
    <w:multiLevelType w:val="hybridMultilevel"/>
    <w:tmpl w:val="9CE8174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1" w15:restartNumberingAfterBreak="0">
    <w:nsid w:val="26D32020"/>
    <w:multiLevelType w:val="multilevel"/>
    <w:tmpl w:val="A300D542"/>
    <w:numStyleLink w:val="StyleBulletedGray-80"/>
  </w:abstractNum>
  <w:abstractNum w:abstractNumId="322" w15:restartNumberingAfterBreak="0">
    <w:nsid w:val="26FF2E12"/>
    <w:multiLevelType w:val="hybridMultilevel"/>
    <w:tmpl w:val="6C1A7C3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86A85DA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23" w15:restartNumberingAfterBreak="0">
    <w:nsid w:val="27063B10"/>
    <w:multiLevelType w:val="hybridMultilevel"/>
    <w:tmpl w:val="B4B88300"/>
    <w:lvl w:ilvl="0" w:tplc="74A436FE">
      <w:start w:val="1"/>
      <w:numFmt w:val="bullet"/>
      <w:lvlText w:val=""/>
      <w:lvlJc w:val="left"/>
      <w:pPr>
        <w:tabs>
          <w:tab w:val="num" w:pos="1200"/>
        </w:tabs>
        <w:ind w:left="1200" w:hanging="480"/>
      </w:pPr>
      <w:rPr>
        <w:rFonts w:ascii="Wingdings" w:hAnsi="Wingdings" w:hint="default"/>
        <w:color w:val="auto"/>
      </w:rPr>
    </w:lvl>
    <w:lvl w:ilvl="1" w:tplc="1C8818A0">
      <w:start w:val="1"/>
      <w:numFmt w:val="bullet"/>
      <w:lvlText w:val=""/>
      <w:lvlJc w:val="left"/>
      <w:pPr>
        <w:tabs>
          <w:tab w:val="num" w:pos="960"/>
        </w:tabs>
        <w:ind w:left="960" w:hanging="480"/>
      </w:pPr>
      <w:rPr>
        <w:rFonts w:ascii="Wingdings" w:hAnsi="Wingdings" w:hint="default"/>
      </w:rPr>
    </w:lvl>
    <w:lvl w:ilvl="2" w:tplc="048498FC">
      <w:start w:val="1"/>
      <w:numFmt w:val="bullet"/>
      <w:lvlText w:val=""/>
      <w:lvlJc w:val="left"/>
      <w:pPr>
        <w:tabs>
          <w:tab w:val="num" w:pos="1440"/>
        </w:tabs>
        <w:ind w:left="1440" w:hanging="480"/>
      </w:pPr>
      <w:rPr>
        <w:rFonts w:ascii="Wingdings" w:hAnsi="Wingdings" w:hint="default"/>
      </w:rPr>
    </w:lvl>
    <w:lvl w:ilvl="3" w:tplc="6DB89208" w:tentative="1">
      <w:start w:val="1"/>
      <w:numFmt w:val="bullet"/>
      <w:lvlText w:val=""/>
      <w:lvlJc w:val="left"/>
      <w:pPr>
        <w:tabs>
          <w:tab w:val="num" w:pos="1920"/>
        </w:tabs>
        <w:ind w:left="1920" w:hanging="480"/>
      </w:pPr>
      <w:rPr>
        <w:rFonts w:ascii="Wingdings" w:hAnsi="Wingdings" w:hint="default"/>
      </w:rPr>
    </w:lvl>
    <w:lvl w:ilvl="4" w:tplc="C4EE92A8" w:tentative="1">
      <w:start w:val="1"/>
      <w:numFmt w:val="bullet"/>
      <w:lvlText w:val=""/>
      <w:lvlJc w:val="left"/>
      <w:pPr>
        <w:tabs>
          <w:tab w:val="num" w:pos="2400"/>
        </w:tabs>
        <w:ind w:left="2400" w:hanging="480"/>
      </w:pPr>
      <w:rPr>
        <w:rFonts w:ascii="Wingdings" w:hAnsi="Wingdings" w:hint="default"/>
      </w:rPr>
    </w:lvl>
    <w:lvl w:ilvl="5" w:tplc="DF6263B2" w:tentative="1">
      <w:start w:val="1"/>
      <w:numFmt w:val="bullet"/>
      <w:lvlText w:val=""/>
      <w:lvlJc w:val="left"/>
      <w:pPr>
        <w:tabs>
          <w:tab w:val="num" w:pos="2880"/>
        </w:tabs>
        <w:ind w:left="2880" w:hanging="480"/>
      </w:pPr>
      <w:rPr>
        <w:rFonts w:ascii="Wingdings" w:hAnsi="Wingdings" w:hint="default"/>
      </w:rPr>
    </w:lvl>
    <w:lvl w:ilvl="6" w:tplc="3142413E" w:tentative="1">
      <w:start w:val="1"/>
      <w:numFmt w:val="bullet"/>
      <w:lvlText w:val=""/>
      <w:lvlJc w:val="left"/>
      <w:pPr>
        <w:tabs>
          <w:tab w:val="num" w:pos="3360"/>
        </w:tabs>
        <w:ind w:left="3360" w:hanging="480"/>
      </w:pPr>
      <w:rPr>
        <w:rFonts w:ascii="Wingdings" w:hAnsi="Wingdings" w:hint="default"/>
      </w:rPr>
    </w:lvl>
    <w:lvl w:ilvl="7" w:tplc="76D89A5E" w:tentative="1">
      <w:start w:val="1"/>
      <w:numFmt w:val="bullet"/>
      <w:lvlText w:val=""/>
      <w:lvlJc w:val="left"/>
      <w:pPr>
        <w:tabs>
          <w:tab w:val="num" w:pos="3840"/>
        </w:tabs>
        <w:ind w:left="3840" w:hanging="480"/>
      </w:pPr>
      <w:rPr>
        <w:rFonts w:ascii="Wingdings" w:hAnsi="Wingdings" w:hint="default"/>
      </w:rPr>
    </w:lvl>
    <w:lvl w:ilvl="8" w:tplc="B9126AB8" w:tentative="1">
      <w:start w:val="1"/>
      <w:numFmt w:val="bullet"/>
      <w:lvlText w:val=""/>
      <w:lvlJc w:val="left"/>
      <w:pPr>
        <w:tabs>
          <w:tab w:val="num" w:pos="4320"/>
        </w:tabs>
        <w:ind w:left="4320" w:hanging="480"/>
      </w:pPr>
      <w:rPr>
        <w:rFonts w:ascii="Wingdings" w:hAnsi="Wingdings" w:hint="default"/>
      </w:rPr>
    </w:lvl>
  </w:abstractNum>
  <w:abstractNum w:abstractNumId="324" w15:restartNumberingAfterBreak="0">
    <w:nsid w:val="2722723B"/>
    <w:multiLevelType w:val="hybridMultilevel"/>
    <w:tmpl w:val="47B68D66"/>
    <w:lvl w:ilvl="0" w:tplc="3962F218">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325" w15:restartNumberingAfterBreak="0">
    <w:nsid w:val="2727494F"/>
    <w:multiLevelType w:val="hybridMultilevel"/>
    <w:tmpl w:val="0660FA20"/>
    <w:lvl w:ilvl="0" w:tplc="5F28184A">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6" w15:restartNumberingAfterBreak="0">
    <w:nsid w:val="273C5847"/>
    <w:multiLevelType w:val="hybridMultilevel"/>
    <w:tmpl w:val="70FCE3DC"/>
    <w:lvl w:ilvl="0" w:tplc="06FA229C">
      <w:start w:val="1"/>
      <w:numFmt w:val="bullet"/>
      <w:lvlText w:val=""/>
      <w:lvlJc w:val="left"/>
      <w:pPr>
        <w:tabs>
          <w:tab w:val="num" w:pos="1200"/>
        </w:tabs>
        <w:ind w:left="1200" w:hanging="480"/>
      </w:pPr>
      <w:rPr>
        <w:rFonts w:ascii="Wingdings" w:hAnsi="Wingdings" w:hint="default"/>
      </w:rPr>
    </w:lvl>
    <w:lvl w:ilvl="1" w:tplc="01184990">
      <w:start w:val="1"/>
      <w:numFmt w:val="ideographTraditional"/>
      <w:lvlText w:val="%2、"/>
      <w:lvlJc w:val="left"/>
      <w:pPr>
        <w:tabs>
          <w:tab w:val="num" w:pos="1680"/>
        </w:tabs>
        <w:ind w:left="1680" w:hanging="480"/>
      </w:pPr>
    </w:lvl>
    <w:lvl w:ilvl="2" w:tplc="69764666" w:tentative="1">
      <w:start w:val="1"/>
      <w:numFmt w:val="lowerRoman"/>
      <w:lvlText w:val="%3."/>
      <w:lvlJc w:val="right"/>
      <w:pPr>
        <w:tabs>
          <w:tab w:val="num" w:pos="2160"/>
        </w:tabs>
        <w:ind w:left="2160" w:hanging="480"/>
      </w:pPr>
    </w:lvl>
    <w:lvl w:ilvl="3" w:tplc="19A66312" w:tentative="1">
      <w:start w:val="1"/>
      <w:numFmt w:val="decimal"/>
      <w:lvlText w:val="%4."/>
      <w:lvlJc w:val="left"/>
      <w:pPr>
        <w:tabs>
          <w:tab w:val="num" w:pos="2640"/>
        </w:tabs>
        <w:ind w:left="2640" w:hanging="480"/>
      </w:pPr>
    </w:lvl>
    <w:lvl w:ilvl="4" w:tplc="497EBF96" w:tentative="1">
      <w:start w:val="1"/>
      <w:numFmt w:val="ideographTraditional"/>
      <w:lvlText w:val="%5、"/>
      <w:lvlJc w:val="left"/>
      <w:pPr>
        <w:tabs>
          <w:tab w:val="num" w:pos="3120"/>
        </w:tabs>
        <w:ind w:left="3120" w:hanging="480"/>
      </w:pPr>
    </w:lvl>
    <w:lvl w:ilvl="5" w:tplc="6A94457C" w:tentative="1">
      <w:start w:val="1"/>
      <w:numFmt w:val="lowerRoman"/>
      <w:lvlText w:val="%6."/>
      <w:lvlJc w:val="right"/>
      <w:pPr>
        <w:tabs>
          <w:tab w:val="num" w:pos="3600"/>
        </w:tabs>
        <w:ind w:left="3600" w:hanging="480"/>
      </w:pPr>
    </w:lvl>
    <w:lvl w:ilvl="6" w:tplc="F2985C66" w:tentative="1">
      <w:start w:val="1"/>
      <w:numFmt w:val="decimal"/>
      <w:lvlText w:val="%7."/>
      <w:lvlJc w:val="left"/>
      <w:pPr>
        <w:tabs>
          <w:tab w:val="num" w:pos="4080"/>
        </w:tabs>
        <w:ind w:left="4080" w:hanging="480"/>
      </w:pPr>
    </w:lvl>
    <w:lvl w:ilvl="7" w:tplc="46CC55B4" w:tentative="1">
      <w:start w:val="1"/>
      <w:numFmt w:val="ideographTraditional"/>
      <w:lvlText w:val="%8、"/>
      <w:lvlJc w:val="left"/>
      <w:pPr>
        <w:tabs>
          <w:tab w:val="num" w:pos="4560"/>
        </w:tabs>
        <w:ind w:left="4560" w:hanging="480"/>
      </w:pPr>
    </w:lvl>
    <w:lvl w:ilvl="8" w:tplc="48708614" w:tentative="1">
      <w:start w:val="1"/>
      <w:numFmt w:val="lowerRoman"/>
      <w:lvlText w:val="%9."/>
      <w:lvlJc w:val="right"/>
      <w:pPr>
        <w:tabs>
          <w:tab w:val="num" w:pos="5040"/>
        </w:tabs>
        <w:ind w:left="5040" w:hanging="480"/>
      </w:pPr>
    </w:lvl>
  </w:abstractNum>
  <w:abstractNum w:abstractNumId="327" w15:restartNumberingAfterBreak="0">
    <w:nsid w:val="27442703"/>
    <w:multiLevelType w:val="multilevel"/>
    <w:tmpl w:val="A300D542"/>
    <w:numStyleLink w:val="StyleBulletedGray-80"/>
  </w:abstractNum>
  <w:abstractNum w:abstractNumId="328" w15:restartNumberingAfterBreak="0">
    <w:nsid w:val="276C0B9C"/>
    <w:multiLevelType w:val="multilevel"/>
    <w:tmpl w:val="C8866248"/>
    <w:lvl w:ilvl="0">
      <w:start w:val="1"/>
      <w:numFmt w:val="decimal"/>
      <w:lvlText w:val="%1"/>
      <w:lvlJc w:val="left"/>
      <w:pPr>
        <w:ind w:left="425" w:hanging="425"/>
      </w:pPr>
    </w:lvl>
    <w:lvl w:ilvl="1">
      <w:start w:val="1"/>
      <w:numFmt w:val="decimal"/>
      <w:lvlText w:val="%1.%2"/>
      <w:lvlJc w:val="left"/>
      <w:pPr>
        <w:ind w:left="992" w:hanging="567"/>
      </w:pPr>
      <w:rPr>
        <w:b/>
        <w:bCs w:val="0"/>
        <w:i w:val="0"/>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418" w:hanging="567"/>
      </w:pPr>
    </w:lvl>
    <w:lvl w:ilvl="3">
      <w:start w:val="1"/>
      <w:numFmt w:val="decimal"/>
      <w:lvlText w:val="%1.%2.%3.%4"/>
      <w:lvlJc w:val="left"/>
      <w:pPr>
        <w:ind w:left="1984" w:hanging="708"/>
      </w:pPr>
      <w:rPr>
        <w:b w:val="0"/>
        <w:bCs w:val="0"/>
        <w:i/>
        <w:iCs w:val="0"/>
        <w:caps w:val="0"/>
        <w:smallCaps w:val="0"/>
        <w:strike w:val="0"/>
        <w:dstrike w:val="0"/>
        <w:noProof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Restart w:val="2"/>
      <w:lvlText w:val="Table %1.%2-%8 "/>
      <w:lvlJc w:val="left"/>
      <w:pPr>
        <w:ind w:left="0" w:firstLine="0"/>
      </w:pPr>
    </w:lvl>
    <w:lvl w:ilvl="8">
      <w:start w:val="1"/>
      <w:numFmt w:val="decimal"/>
      <w:lvlRestart w:val="2"/>
      <w:lvlText w:val="Figure %1.%2-%9 "/>
      <w:lvlJc w:val="left"/>
      <w:pPr>
        <w:ind w:left="0" w:firstLine="0"/>
      </w:pPr>
    </w:lvl>
  </w:abstractNum>
  <w:abstractNum w:abstractNumId="329" w15:restartNumberingAfterBreak="0">
    <w:nsid w:val="27897738"/>
    <w:multiLevelType w:val="hybridMultilevel"/>
    <w:tmpl w:val="E512657C"/>
    <w:lvl w:ilvl="0" w:tplc="EB92C566">
      <w:start w:val="1"/>
      <w:numFmt w:val="bullet"/>
      <w:lvlText w:val=""/>
      <w:lvlJc w:val="left"/>
      <w:pPr>
        <w:ind w:left="880" w:hanging="480"/>
      </w:pPr>
      <w:rPr>
        <w:rFonts w:ascii="Wingdings" w:hAnsi="Wingdings" w:hint="default"/>
      </w:rPr>
    </w:lvl>
    <w:lvl w:ilvl="1" w:tplc="04090005">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0" w15:restartNumberingAfterBreak="0">
    <w:nsid w:val="27EF2F18"/>
    <w:multiLevelType w:val="multilevel"/>
    <w:tmpl w:val="A300D542"/>
    <w:numStyleLink w:val="StyleBulletedGray-80"/>
  </w:abstractNum>
  <w:abstractNum w:abstractNumId="331" w15:restartNumberingAfterBreak="0">
    <w:nsid w:val="28075B5A"/>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32" w15:restartNumberingAfterBreak="0">
    <w:nsid w:val="28184D44"/>
    <w:multiLevelType w:val="hybridMultilevel"/>
    <w:tmpl w:val="E02CAEFA"/>
    <w:lvl w:ilvl="0" w:tplc="04090011">
      <w:start w:val="1"/>
      <w:numFmt w:val="upperLetter"/>
      <w:lvlText w:val="%1."/>
      <w:lvlJc w:val="left"/>
      <w:pPr>
        <w:ind w:left="650" w:hanging="480"/>
      </w:pPr>
    </w:lvl>
    <w:lvl w:ilvl="1" w:tplc="04090019" w:tentative="1">
      <w:start w:val="1"/>
      <w:numFmt w:val="ideographTraditional"/>
      <w:lvlText w:val="%2、"/>
      <w:lvlJc w:val="left"/>
      <w:pPr>
        <w:ind w:left="1130" w:hanging="480"/>
      </w:pPr>
    </w:lvl>
    <w:lvl w:ilvl="2" w:tplc="0409001B" w:tentative="1">
      <w:start w:val="1"/>
      <w:numFmt w:val="lowerRoman"/>
      <w:lvlText w:val="%3."/>
      <w:lvlJc w:val="right"/>
      <w:pPr>
        <w:ind w:left="1610" w:hanging="480"/>
      </w:pPr>
    </w:lvl>
    <w:lvl w:ilvl="3" w:tplc="0409000F" w:tentative="1">
      <w:start w:val="1"/>
      <w:numFmt w:val="decimal"/>
      <w:lvlText w:val="%4."/>
      <w:lvlJc w:val="left"/>
      <w:pPr>
        <w:ind w:left="2090" w:hanging="480"/>
      </w:pPr>
    </w:lvl>
    <w:lvl w:ilvl="4" w:tplc="04090019" w:tentative="1">
      <w:start w:val="1"/>
      <w:numFmt w:val="ideographTraditional"/>
      <w:lvlText w:val="%5、"/>
      <w:lvlJc w:val="left"/>
      <w:pPr>
        <w:ind w:left="2570" w:hanging="480"/>
      </w:pPr>
    </w:lvl>
    <w:lvl w:ilvl="5" w:tplc="0409001B" w:tentative="1">
      <w:start w:val="1"/>
      <w:numFmt w:val="lowerRoman"/>
      <w:lvlText w:val="%6."/>
      <w:lvlJc w:val="right"/>
      <w:pPr>
        <w:ind w:left="3050" w:hanging="480"/>
      </w:pPr>
    </w:lvl>
    <w:lvl w:ilvl="6" w:tplc="0409000F" w:tentative="1">
      <w:start w:val="1"/>
      <w:numFmt w:val="decimal"/>
      <w:lvlText w:val="%7."/>
      <w:lvlJc w:val="left"/>
      <w:pPr>
        <w:ind w:left="3530" w:hanging="480"/>
      </w:pPr>
    </w:lvl>
    <w:lvl w:ilvl="7" w:tplc="04090019" w:tentative="1">
      <w:start w:val="1"/>
      <w:numFmt w:val="ideographTraditional"/>
      <w:lvlText w:val="%8、"/>
      <w:lvlJc w:val="left"/>
      <w:pPr>
        <w:ind w:left="4010" w:hanging="480"/>
      </w:pPr>
    </w:lvl>
    <w:lvl w:ilvl="8" w:tplc="0409001B" w:tentative="1">
      <w:start w:val="1"/>
      <w:numFmt w:val="lowerRoman"/>
      <w:lvlText w:val="%9."/>
      <w:lvlJc w:val="right"/>
      <w:pPr>
        <w:ind w:left="4490" w:hanging="480"/>
      </w:pPr>
    </w:lvl>
  </w:abstractNum>
  <w:abstractNum w:abstractNumId="333" w15:restartNumberingAfterBreak="0">
    <w:nsid w:val="28421F20"/>
    <w:multiLevelType w:val="multilevel"/>
    <w:tmpl w:val="A300D542"/>
    <w:numStyleLink w:val="StyleBulletedGray-80"/>
  </w:abstractNum>
  <w:abstractNum w:abstractNumId="334" w15:restartNumberingAfterBreak="0">
    <w:nsid w:val="28592946"/>
    <w:multiLevelType w:val="hybridMultilevel"/>
    <w:tmpl w:val="5440A9B2"/>
    <w:lvl w:ilvl="0" w:tplc="91D4E1B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35" w15:restartNumberingAfterBreak="0">
    <w:nsid w:val="28A20E48"/>
    <w:multiLevelType w:val="multilevel"/>
    <w:tmpl w:val="A300D542"/>
    <w:numStyleLink w:val="StyleBulletedGray-80"/>
  </w:abstractNum>
  <w:abstractNum w:abstractNumId="336" w15:restartNumberingAfterBreak="0">
    <w:nsid w:val="28B13999"/>
    <w:multiLevelType w:val="hybridMultilevel"/>
    <w:tmpl w:val="E9561C1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37" w15:restartNumberingAfterBreak="0">
    <w:nsid w:val="28DA7742"/>
    <w:multiLevelType w:val="hybridMultilevel"/>
    <w:tmpl w:val="EFA4F1AA"/>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38" w15:restartNumberingAfterBreak="0">
    <w:nsid w:val="28F60DFA"/>
    <w:multiLevelType w:val="hybridMultilevel"/>
    <w:tmpl w:val="B5C03A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39" w15:restartNumberingAfterBreak="0">
    <w:nsid w:val="291C46CA"/>
    <w:multiLevelType w:val="multilevel"/>
    <w:tmpl w:val="A300D542"/>
    <w:numStyleLink w:val="StyleBulletedGray-80"/>
  </w:abstractNum>
  <w:abstractNum w:abstractNumId="340" w15:restartNumberingAfterBreak="0">
    <w:nsid w:val="295738E0"/>
    <w:multiLevelType w:val="multilevel"/>
    <w:tmpl w:val="A300D542"/>
    <w:numStyleLink w:val="StyleBulletedGray-80"/>
  </w:abstractNum>
  <w:abstractNum w:abstractNumId="341" w15:restartNumberingAfterBreak="0">
    <w:nsid w:val="298D5312"/>
    <w:multiLevelType w:val="hybridMultilevel"/>
    <w:tmpl w:val="4C9A16FE"/>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42" w15:restartNumberingAfterBreak="0">
    <w:nsid w:val="29985831"/>
    <w:multiLevelType w:val="multilevel"/>
    <w:tmpl w:val="A300D542"/>
    <w:numStyleLink w:val="StyleBulletedGray-80"/>
  </w:abstractNum>
  <w:abstractNum w:abstractNumId="343" w15:restartNumberingAfterBreak="0">
    <w:nsid w:val="29CA64B9"/>
    <w:multiLevelType w:val="hybridMultilevel"/>
    <w:tmpl w:val="61569BF0"/>
    <w:lvl w:ilvl="0" w:tplc="A872C760">
      <w:numFmt w:val="bullet"/>
      <w:lvlText w:val=""/>
      <w:lvlJc w:val="left"/>
      <w:pPr>
        <w:ind w:left="360" w:hanging="360"/>
      </w:pPr>
      <w:rPr>
        <w:rFonts w:ascii="Wingdings" w:eastAsia="新細明體" w:hAnsi="Wingdings" w:cs="Arial"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344" w15:restartNumberingAfterBreak="0">
    <w:nsid w:val="2A02498E"/>
    <w:multiLevelType w:val="hybridMultilevel"/>
    <w:tmpl w:val="19DC91C0"/>
    <w:lvl w:ilvl="0" w:tplc="0409000F">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345" w15:restartNumberingAfterBreak="0">
    <w:nsid w:val="2ABB1368"/>
    <w:multiLevelType w:val="hybridMultilevel"/>
    <w:tmpl w:val="F626BF6E"/>
    <w:lvl w:ilvl="0" w:tplc="A5A088BE">
      <w:start w:val="1"/>
      <w:numFmt w:val="bullet"/>
      <w:lvlText w:val=""/>
      <w:lvlJc w:val="left"/>
      <w:pPr>
        <w:tabs>
          <w:tab w:val="num" w:pos="567"/>
        </w:tabs>
        <w:ind w:left="567" w:hanging="397"/>
      </w:pPr>
      <w:rPr>
        <w:rFonts w:ascii="Wingdings" w:hAnsi="Wingdings" w:hint="default"/>
      </w:rPr>
    </w:lvl>
    <w:lvl w:ilvl="1" w:tplc="71CAB772">
      <w:start w:val="1"/>
      <w:numFmt w:val="bullet"/>
      <w:lvlText w:val=""/>
      <w:lvlJc w:val="left"/>
      <w:pPr>
        <w:tabs>
          <w:tab w:val="num" w:pos="1477"/>
        </w:tabs>
        <w:ind w:left="1477" w:hanging="397"/>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6" w15:restartNumberingAfterBreak="0">
    <w:nsid w:val="2AD265A5"/>
    <w:multiLevelType w:val="hybridMultilevel"/>
    <w:tmpl w:val="99781254"/>
    <w:lvl w:ilvl="0" w:tplc="D6C86E16">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7" w15:restartNumberingAfterBreak="0">
    <w:nsid w:val="2AE24871"/>
    <w:multiLevelType w:val="multilevel"/>
    <w:tmpl w:val="A300D542"/>
    <w:numStyleLink w:val="StyleBulletedGray-80"/>
  </w:abstractNum>
  <w:abstractNum w:abstractNumId="348" w15:restartNumberingAfterBreak="0">
    <w:nsid w:val="2B60370A"/>
    <w:multiLevelType w:val="multilevel"/>
    <w:tmpl w:val="A300D542"/>
    <w:numStyleLink w:val="StyleBulletedGray-80"/>
  </w:abstractNum>
  <w:abstractNum w:abstractNumId="349" w15:restartNumberingAfterBreak="0">
    <w:nsid w:val="2B8554CB"/>
    <w:multiLevelType w:val="hybridMultilevel"/>
    <w:tmpl w:val="1F08F6F6"/>
    <w:lvl w:ilvl="0" w:tplc="04090001">
      <w:start w:val="1"/>
      <w:numFmt w:val="bullet"/>
      <w:lvlText w:val=""/>
      <w:lvlJc w:val="left"/>
      <w:pPr>
        <w:ind w:left="960" w:hanging="480"/>
      </w:pPr>
      <w:rPr>
        <w:rFonts w:ascii="Wingdings" w:hAnsi="Wingdings" w:hint="default"/>
      </w:rPr>
    </w:lvl>
    <w:lvl w:ilvl="1" w:tplc="DACE970A">
      <w:start w:val="1"/>
      <w:numFmt w:val="bullet"/>
      <w:lvlText w:val=""/>
      <w:lvlJc w:val="left"/>
      <w:pPr>
        <w:ind w:left="1440" w:hanging="480"/>
      </w:pPr>
      <w:rPr>
        <w:rFonts w:ascii="Wingdings" w:hAnsi="Wingdings" w:hint="default"/>
        <w:sz w:val="20"/>
        <w:szCs w:val="20"/>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0" w15:restartNumberingAfterBreak="0">
    <w:nsid w:val="2B8D7A0A"/>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1" w15:restartNumberingAfterBreak="0">
    <w:nsid w:val="2BA04770"/>
    <w:multiLevelType w:val="hybridMultilevel"/>
    <w:tmpl w:val="8A48500E"/>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2" w15:restartNumberingAfterBreak="0">
    <w:nsid w:val="2BA22048"/>
    <w:multiLevelType w:val="hybridMultilevel"/>
    <w:tmpl w:val="7DEC2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3" w15:restartNumberingAfterBreak="0">
    <w:nsid w:val="2BA2268C"/>
    <w:multiLevelType w:val="multilevel"/>
    <w:tmpl w:val="A300D542"/>
    <w:numStyleLink w:val="StyleBulletedGray-80"/>
  </w:abstractNum>
  <w:abstractNum w:abstractNumId="354" w15:restartNumberingAfterBreak="0">
    <w:nsid w:val="2BE228AD"/>
    <w:multiLevelType w:val="hybridMultilevel"/>
    <w:tmpl w:val="323EC950"/>
    <w:lvl w:ilvl="0" w:tplc="04090003">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55" w15:restartNumberingAfterBreak="0">
    <w:nsid w:val="2BFA5A70"/>
    <w:multiLevelType w:val="hybridMultilevel"/>
    <w:tmpl w:val="928ED2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6" w15:restartNumberingAfterBreak="0">
    <w:nsid w:val="2C0155F1"/>
    <w:multiLevelType w:val="multilevel"/>
    <w:tmpl w:val="A300D542"/>
    <w:numStyleLink w:val="StyleBulletedGray-80"/>
  </w:abstractNum>
  <w:abstractNum w:abstractNumId="357" w15:restartNumberingAfterBreak="0">
    <w:nsid w:val="2C445750"/>
    <w:multiLevelType w:val="multilevel"/>
    <w:tmpl w:val="A300D542"/>
    <w:numStyleLink w:val="StyleBulletedGray-80"/>
  </w:abstractNum>
  <w:abstractNum w:abstractNumId="358" w15:restartNumberingAfterBreak="0">
    <w:nsid w:val="2C4D4BE5"/>
    <w:multiLevelType w:val="hybridMultilevel"/>
    <w:tmpl w:val="B60C8A0A"/>
    <w:lvl w:ilvl="0" w:tplc="04D22B52">
      <w:start w:val="1"/>
      <w:numFmt w:val="bullet"/>
      <w:lvlText w:val=""/>
      <w:lvlJc w:val="left"/>
      <w:pPr>
        <w:tabs>
          <w:tab w:val="num" w:pos="480"/>
        </w:tabs>
        <w:ind w:left="480" w:hanging="480"/>
      </w:pPr>
      <w:rPr>
        <w:rFonts w:ascii="Symbol" w:hAnsi="Symbol" w:hint="default"/>
        <w:color w:val="auto"/>
      </w:rPr>
    </w:lvl>
    <w:lvl w:ilvl="1" w:tplc="68B67EDE">
      <w:start w:val="1"/>
      <w:numFmt w:val="bullet"/>
      <w:lvlText w:val=""/>
      <w:lvlJc w:val="left"/>
      <w:pPr>
        <w:tabs>
          <w:tab w:val="num" w:pos="960"/>
        </w:tabs>
        <w:ind w:left="960" w:hanging="480"/>
      </w:pPr>
      <w:rPr>
        <w:rFonts w:ascii="Wingdings" w:hAnsi="Wingdings" w:hint="default"/>
      </w:rPr>
    </w:lvl>
    <w:lvl w:ilvl="2" w:tplc="9D14B098">
      <w:start w:val="1"/>
      <w:numFmt w:val="bullet"/>
      <w:lvlText w:val=""/>
      <w:lvlJc w:val="left"/>
      <w:pPr>
        <w:tabs>
          <w:tab w:val="num" w:pos="1440"/>
        </w:tabs>
        <w:ind w:left="1440" w:hanging="480"/>
      </w:pPr>
      <w:rPr>
        <w:rFonts w:ascii="Wingdings" w:hAnsi="Wingdings" w:hint="default"/>
        <w:color w:val="auto"/>
      </w:rPr>
    </w:lvl>
    <w:lvl w:ilvl="3" w:tplc="2EF4D1CE" w:tentative="1">
      <w:start w:val="1"/>
      <w:numFmt w:val="bullet"/>
      <w:lvlText w:val=""/>
      <w:lvlJc w:val="left"/>
      <w:pPr>
        <w:tabs>
          <w:tab w:val="num" w:pos="1920"/>
        </w:tabs>
        <w:ind w:left="1920" w:hanging="480"/>
      </w:pPr>
      <w:rPr>
        <w:rFonts w:ascii="Wingdings" w:hAnsi="Wingdings" w:hint="default"/>
      </w:rPr>
    </w:lvl>
    <w:lvl w:ilvl="4" w:tplc="4DB463AC" w:tentative="1">
      <w:start w:val="1"/>
      <w:numFmt w:val="bullet"/>
      <w:lvlText w:val=""/>
      <w:lvlJc w:val="left"/>
      <w:pPr>
        <w:tabs>
          <w:tab w:val="num" w:pos="2400"/>
        </w:tabs>
        <w:ind w:left="2400" w:hanging="480"/>
      </w:pPr>
      <w:rPr>
        <w:rFonts w:ascii="Wingdings" w:hAnsi="Wingdings" w:hint="default"/>
      </w:rPr>
    </w:lvl>
    <w:lvl w:ilvl="5" w:tplc="2998F438" w:tentative="1">
      <w:start w:val="1"/>
      <w:numFmt w:val="bullet"/>
      <w:lvlText w:val=""/>
      <w:lvlJc w:val="left"/>
      <w:pPr>
        <w:tabs>
          <w:tab w:val="num" w:pos="2880"/>
        </w:tabs>
        <w:ind w:left="2880" w:hanging="480"/>
      </w:pPr>
      <w:rPr>
        <w:rFonts w:ascii="Wingdings" w:hAnsi="Wingdings" w:hint="default"/>
      </w:rPr>
    </w:lvl>
    <w:lvl w:ilvl="6" w:tplc="A09AC23A" w:tentative="1">
      <w:start w:val="1"/>
      <w:numFmt w:val="bullet"/>
      <w:lvlText w:val=""/>
      <w:lvlJc w:val="left"/>
      <w:pPr>
        <w:tabs>
          <w:tab w:val="num" w:pos="3360"/>
        </w:tabs>
        <w:ind w:left="3360" w:hanging="480"/>
      </w:pPr>
      <w:rPr>
        <w:rFonts w:ascii="Wingdings" w:hAnsi="Wingdings" w:hint="default"/>
      </w:rPr>
    </w:lvl>
    <w:lvl w:ilvl="7" w:tplc="A24CED94" w:tentative="1">
      <w:start w:val="1"/>
      <w:numFmt w:val="bullet"/>
      <w:lvlText w:val=""/>
      <w:lvlJc w:val="left"/>
      <w:pPr>
        <w:tabs>
          <w:tab w:val="num" w:pos="3840"/>
        </w:tabs>
        <w:ind w:left="3840" w:hanging="480"/>
      </w:pPr>
      <w:rPr>
        <w:rFonts w:ascii="Wingdings" w:hAnsi="Wingdings" w:hint="default"/>
      </w:rPr>
    </w:lvl>
    <w:lvl w:ilvl="8" w:tplc="E4620522" w:tentative="1">
      <w:start w:val="1"/>
      <w:numFmt w:val="bullet"/>
      <w:lvlText w:val=""/>
      <w:lvlJc w:val="left"/>
      <w:pPr>
        <w:tabs>
          <w:tab w:val="num" w:pos="4320"/>
        </w:tabs>
        <w:ind w:left="4320" w:hanging="480"/>
      </w:pPr>
      <w:rPr>
        <w:rFonts w:ascii="Wingdings" w:hAnsi="Wingdings" w:hint="default"/>
      </w:rPr>
    </w:lvl>
  </w:abstractNum>
  <w:abstractNum w:abstractNumId="359" w15:restartNumberingAfterBreak="0">
    <w:nsid w:val="2CAD3700"/>
    <w:multiLevelType w:val="hybridMultilevel"/>
    <w:tmpl w:val="565C68F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60" w15:restartNumberingAfterBreak="0">
    <w:nsid w:val="2CAE46F0"/>
    <w:multiLevelType w:val="hybridMultilevel"/>
    <w:tmpl w:val="0FEE8C7C"/>
    <w:lvl w:ilvl="0" w:tplc="5EEE4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1" w15:restartNumberingAfterBreak="0">
    <w:nsid w:val="2CB83D19"/>
    <w:multiLevelType w:val="multilevel"/>
    <w:tmpl w:val="A300D542"/>
    <w:numStyleLink w:val="StyleBulletedGray-80"/>
  </w:abstractNum>
  <w:abstractNum w:abstractNumId="362" w15:restartNumberingAfterBreak="0">
    <w:nsid w:val="2CB960DF"/>
    <w:multiLevelType w:val="hybridMultilevel"/>
    <w:tmpl w:val="1B969CAA"/>
    <w:lvl w:ilvl="0" w:tplc="8560323C">
      <w:start w:val="1"/>
      <w:numFmt w:val="bullet"/>
      <w:lvlText w:val=""/>
      <w:lvlJc w:val="left"/>
      <w:pPr>
        <w:tabs>
          <w:tab w:val="num" w:pos="880"/>
        </w:tabs>
        <w:ind w:left="880" w:hanging="480"/>
      </w:pPr>
      <w:rPr>
        <w:rFonts w:ascii="Wingdings" w:hAnsi="Wingdings" w:hint="default"/>
        <w:color w:val="auto"/>
      </w:rPr>
    </w:lvl>
    <w:lvl w:ilvl="1" w:tplc="7464BFFE">
      <w:start w:val="1"/>
      <w:numFmt w:val="bullet"/>
      <w:lvlText w:val=""/>
      <w:lvlJc w:val="left"/>
      <w:pPr>
        <w:tabs>
          <w:tab w:val="num" w:pos="960"/>
        </w:tabs>
        <w:ind w:left="960" w:hanging="480"/>
      </w:pPr>
      <w:rPr>
        <w:rFonts w:ascii="Wingdings" w:hAnsi="Wingdings" w:hint="default"/>
      </w:rPr>
    </w:lvl>
    <w:lvl w:ilvl="2" w:tplc="2D86DCA6">
      <w:start w:val="1"/>
      <w:numFmt w:val="bullet"/>
      <w:lvlText w:val=""/>
      <w:lvlJc w:val="left"/>
      <w:pPr>
        <w:tabs>
          <w:tab w:val="num" w:pos="1440"/>
        </w:tabs>
        <w:ind w:left="1440" w:hanging="480"/>
      </w:pPr>
      <w:rPr>
        <w:rFonts w:ascii="Wingdings" w:hAnsi="Wingdings" w:hint="default"/>
      </w:rPr>
    </w:lvl>
    <w:lvl w:ilvl="3" w:tplc="754EB4C8" w:tentative="1">
      <w:start w:val="1"/>
      <w:numFmt w:val="bullet"/>
      <w:lvlText w:val=""/>
      <w:lvlJc w:val="left"/>
      <w:pPr>
        <w:tabs>
          <w:tab w:val="num" w:pos="1920"/>
        </w:tabs>
        <w:ind w:left="1920" w:hanging="480"/>
      </w:pPr>
      <w:rPr>
        <w:rFonts w:ascii="Wingdings" w:hAnsi="Wingdings" w:hint="default"/>
      </w:rPr>
    </w:lvl>
    <w:lvl w:ilvl="4" w:tplc="CEF64210" w:tentative="1">
      <w:start w:val="1"/>
      <w:numFmt w:val="bullet"/>
      <w:lvlText w:val=""/>
      <w:lvlJc w:val="left"/>
      <w:pPr>
        <w:tabs>
          <w:tab w:val="num" w:pos="2400"/>
        </w:tabs>
        <w:ind w:left="2400" w:hanging="480"/>
      </w:pPr>
      <w:rPr>
        <w:rFonts w:ascii="Wingdings" w:hAnsi="Wingdings" w:hint="default"/>
      </w:rPr>
    </w:lvl>
    <w:lvl w:ilvl="5" w:tplc="E0B4E736" w:tentative="1">
      <w:start w:val="1"/>
      <w:numFmt w:val="bullet"/>
      <w:lvlText w:val=""/>
      <w:lvlJc w:val="left"/>
      <w:pPr>
        <w:tabs>
          <w:tab w:val="num" w:pos="2880"/>
        </w:tabs>
        <w:ind w:left="2880" w:hanging="480"/>
      </w:pPr>
      <w:rPr>
        <w:rFonts w:ascii="Wingdings" w:hAnsi="Wingdings" w:hint="default"/>
      </w:rPr>
    </w:lvl>
    <w:lvl w:ilvl="6" w:tplc="9D52B8CE" w:tentative="1">
      <w:start w:val="1"/>
      <w:numFmt w:val="bullet"/>
      <w:lvlText w:val=""/>
      <w:lvlJc w:val="left"/>
      <w:pPr>
        <w:tabs>
          <w:tab w:val="num" w:pos="3360"/>
        </w:tabs>
        <w:ind w:left="3360" w:hanging="480"/>
      </w:pPr>
      <w:rPr>
        <w:rFonts w:ascii="Wingdings" w:hAnsi="Wingdings" w:hint="default"/>
      </w:rPr>
    </w:lvl>
    <w:lvl w:ilvl="7" w:tplc="44AAA5D6" w:tentative="1">
      <w:start w:val="1"/>
      <w:numFmt w:val="bullet"/>
      <w:lvlText w:val=""/>
      <w:lvlJc w:val="left"/>
      <w:pPr>
        <w:tabs>
          <w:tab w:val="num" w:pos="3840"/>
        </w:tabs>
        <w:ind w:left="3840" w:hanging="480"/>
      </w:pPr>
      <w:rPr>
        <w:rFonts w:ascii="Wingdings" w:hAnsi="Wingdings" w:hint="default"/>
      </w:rPr>
    </w:lvl>
    <w:lvl w:ilvl="8" w:tplc="9CBE9B30" w:tentative="1">
      <w:start w:val="1"/>
      <w:numFmt w:val="bullet"/>
      <w:lvlText w:val=""/>
      <w:lvlJc w:val="left"/>
      <w:pPr>
        <w:tabs>
          <w:tab w:val="num" w:pos="4320"/>
        </w:tabs>
        <w:ind w:left="4320" w:hanging="480"/>
      </w:pPr>
      <w:rPr>
        <w:rFonts w:ascii="Wingdings" w:hAnsi="Wingdings" w:hint="default"/>
      </w:rPr>
    </w:lvl>
  </w:abstractNum>
  <w:abstractNum w:abstractNumId="363" w15:restartNumberingAfterBreak="0">
    <w:nsid w:val="2CBA1AAE"/>
    <w:multiLevelType w:val="multilevel"/>
    <w:tmpl w:val="A300D542"/>
    <w:numStyleLink w:val="StyleBulletedGray-80"/>
  </w:abstractNum>
  <w:abstractNum w:abstractNumId="364" w15:restartNumberingAfterBreak="0">
    <w:nsid w:val="2CC95523"/>
    <w:multiLevelType w:val="hybridMultilevel"/>
    <w:tmpl w:val="99468CE8"/>
    <w:lvl w:ilvl="0" w:tplc="11FC3366">
      <w:start w:val="1"/>
      <w:numFmt w:val="decimal"/>
      <w:lvlText w:val="%1."/>
      <w:lvlJc w:val="left"/>
      <w:pPr>
        <w:ind w:left="480" w:hanging="480"/>
      </w:pPr>
      <w:rPr>
        <w:rFonts w:hint="eastAsia"/>
        <w:color w:val="auto"/>
        <w:u w:color="548DD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5" w15:restartNumberingAfterBreak="0">
    <w:nsid w:val="2CCD6F6F"/>
    <w:multiLevelType w:val="hybridMultilevel"/>
    <w:tmpl w:val="64023484"/>
    <w:lvl w:ilvl="0" w:tplc="D5A6CBBC">
      <w:start w:val="1"/>
      <w:numFmt w:val="decimal"/>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6" w15:restartNumberingAfterBreak="0">
    <w:nsid w:val="2D5F6031"/>
    <w:multiLevelType w:val="hybridMultilevel"/>
    <w:tmpl w:val="3BF6C3EE"/>
    <w:lvl w:ilvl="0" w:tplc="D02A75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7" w15:restartNumberingAfterBreak="0">
    <w:nsid w:val="2D670FD6"/>
    <w:multiLevelType w:val="hybridMultilevel"/>
    <w:tmpl w:val="1CB8356C"/>
    <w:lvl w:ilvl="0" w:tplc="C97E8AC6">
      <w:start w:val="1"/>
      <w:numFmt w:val="bullet"/>
      <w:pStyle w:val="Signature"/>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8" w15:restartNumberingAfterBreak="0">
    <w:nsid w:val="2DCE02FB"/>
    <w:multiLevelType w:val="multilevel"/>
    <w:tmpl w:val="A300D542"/>
    <w:numStyleLink w:val="StyleBulletedGray-80"/>
  </w:abstractNum>
  <w:abstractNum w:abstractNumId="369" w15:restartNumberingAfterBreak="0">
    <w:nsid w:val="2DF122E2"/>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370" w15:restartNumberingAfterBreak="0">
    <w:nsid w:val="2E06454B"/>
    <w:multiLevelType w:val="multilevel"/>
    <w:tmpl w:val="F02EA3EC"/>
    <w:numStyleLink w:val="StyleBulleted1"/>
  </w:abstractNum>
  <w:abstractNum w:abstractNumId="371" w15:restartNumberingAfterBreak="0">
    <w:nsid w:val="2E2A3EB0"/>
    <w:multiLevelType w:val="multilevel"/>
    <w:tmpl w:val="F02EA3EC"/>
    <w:numStyleLink w:val="StyleBulleted1"/>
  </w:abstractNum>
  <w:abstractNum w:abstractNumId="372" w15:restartNumberingAfterBreak="0">
    <w:nsid w:val="2E3A11C6"/>
    <w:multiLevelType w:val="multilevel"/>
    <w:tmpl w:val="A300D542"/>
    <w:numStyleLink w:val="StyleBulletedGray-80"/>
  </w:abstractNum>
  <w:abstractNum w:abstractNumId="373" w15:restartNumberingAfterBreak="0">
    <w:nsid w:val="2E907D13"/>
    <w:multiLevelType w:val="hybridMultilevel"/>
    <w:tmpl w:val="6172E692"/>
    <w:lvl w:ilvl="0" w:tplc="E940BB3C">
      <w:start w:val="1"/>
      <w:numFmt w:val="bullet"/>
      <w:lvlText w:val=""/>
      <w:lvlJc w:val="left"/>
      <w:pPr>
        <w:tabs>
          <w:tab w:val="num" w:pos="393"/>
        </w:tabs>
        <w:ind w:left="393" w:hanging="393"/>
      </w:pPr>
      <w:rPr>
        <w:rFonts w:ascii="Wingdings" w:hAnsi="Wingdings" w:hint="default"/>
      </w:rPr>
    </w:lvl>
    <w:lvl w:ilvl="1" w:tplc="6E88B12C">
      <w:start w:val="3"/>
      <w:numFmt w:val="decimal"/>
      <w:lvlText w:val="%2."/>
      <w:lvlJc w:val="left"/>
      <w:pPr>
        <w:tabs>
          <w:tab w:val="num" w:pos="0"/>
        </w:tabs>
        <w:ind w:left="0" w:hanging="567"/>
      </w:pPr>
      <w:rPr>
        <w:rFonts w:hint="eastAsia"/>
      </w:rPr>
    </w:lvl>
    <w:lvl w:ilvl="2" w:tplc="04090005" w:tentative="1">
      <w:start w:val="1"/>
      <w:numFmt w:val="bullet"/>
      <w:lvlText w:val=""/>
      <w:lvlJc w:val="left"/>
      <w:pPr>
        <w:tabs>
          <w:tab w:val="num" w:pos="873"/>
        </w:tabs>
        <w:ind w:left="873" w:hanging="480"/>
      </w:pPr>
      <w:rPr>
        <w:rFonts w:ascii="Wingdings" w:hAnsi="Wingdings" w:hint="default"/>
      </w:rPr>
    </w:lvl>
    <w:lvl w:ilvl="3" w:tplc="04090001" w:tentative="1">
      <w:start w:val="1"/>
      <w:numFmt w:val="bullet"/>
      <w:lvlText w:val=""/>
      <w:lvlJc w:val="left"/>
      <w:pPr>
        <w:tabs>
          <w:tab w:val="num" w:pos="1353"/>
        </w:tabs>
        <w:ind w:left="1353" w:hanging="480"/>
      </w:pPr>
      <w:rPr>
        <w:rFonts w:ascii="Wingdings" w:hAnsi="Wingdings" w:hint="default"/>
      </w:rPr>
    </w:lvl>
    <w:lvl w:ilvl="4" w:tplc="04090003" w:tentative="1">
      <w:start w:val="1"/>
      <w:numFmt w:val="bullet"/>
      <w:lvlText w:val=""/>
      <w:lvlJc w:val="left"/>
      <w:pPr>
        <w:tabs>
          <w:tab w:val="num" w:pos="1833"/>
        </w:tabs>
        <w:ind w:left="1833" w:hanging="480"/>
      </w:pPr>
      <w:rPr>
        <w:rFonts w:ascii="Wingdings" w:hAnsi="Wingdings" w:hint="default"/>
      </w:rPr>
    </w:lvl>
    <w:lvl w:ilvl="5" w:tplc="04090005" w:tentative="1">
      <w:start w:val="1"/>
      <w:numFmt w:val="bullet"/>
      <w:lvlText w:val=""/>
      <w:lvlJc w:val="left"/>
      <w:pPr>
        <w:tabs>
          <w:tab w:val="num" w:pos="2313"/>
        </w:tabs>
        <w:ind w:left="2313" w:hanging="480"/>
      </w:pPr>
      <w:rPr>
        <w:rFonts w:ascii="Wingdings" w:hAnsi="Wingdings" w:hint="default"/>
      </w:rPr>
    </w:lvl>
    <w:lvl w:ilvl="6" w:tplc="04090001" w:tentative="1">
      <w:start w:val="1"/>
      <w:numFmt w:val="bullet"/>
      <w:lvlText w:val=""/>
      <w:lvlJc w:val="left"/>
      <w:pPr>
        <w:tabs>
          <w:tab w:val="num" w:pos="2793"/>
        </w:tabs>
        <w:ind w:left="2793" w:hanging="480"/>
      </w:pPr>
      <w:rPr>
        <w:rFonts w:ascii="Wingdings" w:hAnsi="Wingdings" w:hint="default"/>
      </w:rPr>
    </w:lvl>
    <w:lvl w:ilvl="7" w:tplc="04090003" w:tentative="1">
      <w:start w:val="1"/>
      <w:numFmt w:val="bullet"/>
      <w:lvlText w:val=""/>
      <w:lvlJc w:val="left"/>
      <w:pPr>
        <w:tabs>
          <w:tab w:val="num" w:pos="3273"/>
        </w:tabs>
        <w:ind w:left="3273" w:hanging="480"/>
      </w:pPr>
      <w:rPr>
        <w:rFonts w:ascii="Wingdings" w:hAnsi="Wingdings" w:hint="default"/>
      </w:rPr>
    </w:lvl>
    <w:lvl w:ilvl="8" w:tplc="04090005" w:tentative="1">
      <w:start w:val="1"/>
      <w:numFmt w:val="bullet"/>
      <w:lvlText w:val=""/>
      <w:lvlJc w:val="left"/>
      <w:pPr>
        <w:tabs>
          <w:tab w:val="num" w:pos="3753"/>
        </w:tabs>
        <w:ind w:left="3753" w:hanging="480"/>
      </w:pPr>
      <w:rPr>
        <w:rFonts w:ascii="Wingdings" w:hAnsi="Wingdings" w:hint="default"/>
      </w:rPr>
    </w:lvl>
  </w:abstractNum>
  <w:abstractNum w:abstractNumId="374" w15:restartNumberingAfterBreak="0">
    <w:nsid w:val="2E9D0B67"/>
    <w:multiLevelType w:val="hybridMultilevel"/>
    <w:tmpl w:val="9C641400"/>
    <w:lvl w:ilvl="0" w:tplc="8DF44F7C">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75" w15:restartNumberingAfterBreak="0">
    <w:nsid w:val="2ED97451"/>
    <w:multiLevelType w:val="hybridMultilevel"/>
    <w:tmpl w:val="32C0459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6" w15:restartNumberingAfterBreak="0">
    <w:nsid w:val="2EDC63F8"/>
    <w:multiLevelType w:val="multilevel"/>
    <w:tmpl w:val="A300D542"/>
    <w:numStyleLink w:val="StyleBulletedGray-80"/>
  </w:abstractNum>
  <w:abstractNum w:abstractNumId="377" w15:restartNumberingAfterBreak="0">
    <w:nsid w:val="2EED70BE"/>
    <w:multiLevelType w:val="hybridMultilevel"/>
    <w:tmpl w:val="DE1A13E8"/>
    <w:lvl w:ilvl="0" w:tplc="94C00AF4">
      <w:start w:val="1"/>
      <w:numFmt w:val="decimal"/>
      <w:lvlText w:val="%1."/>
      <w:lvlJc w:val="left"/>
      <w:pPr>
        <w:tabs>
          <w:tab w:val="num" w:pos="1682"/>
        </w:tabs>
        <w:ind w:left="1682" w:hanging="480"/>
      </w:pPr>
    </w:lvl>
    <w:lvl w:ilvl="1" w:tplc="72FCC4A4" w:tentative="1">
      <w:start w:val="1"/>
      <w:numFmt w:val="ideographTraditional"/>
      <w:lvlText w:val="%2、"/>
      <w:lvlJc w:val="left"/>
      <w:pPr>
        <w:tabs>
          <w:tab w:val="num" w:pos="2162"/>
        </w:tabs>
        <w:ind w:left="2162" w:hanging="480"/>
      </w:pPr>
    </w:lvl>
    <w:lvl w:ilvl="2" w:tplc="7C567E16" w:tentative="1">
      <w:start w:val="1"/>
      <w:numFmt w:val="lowerRoman"/>
      <w:lvlText w:val="%3."/>
      <w:lvlJc w:val="right"/>
      <w:pPr>
        <w:tabs>
          <w:tab w:val="num" w:pos="2642"/>
        </w:tabs>
        <w:ind w:left="2642" w:hanging="480"/>
      </w:pPr>
    </w:lvl>
    <w:lvl w:ilvl="3" w:tplc="70CA5132" w:tentative="1">
      <w:start w:val="1"/>
      <w:numFmt w:val="decimal"/>
      <w:lvlText w:val="%4."/>
      <w:lvlJc w:val="left"/>
      <w:pPr>
        <w:tabs>
          <w:tab w:val="num" w:pos="3122"/>
        </w:tabs>
        <w:ind w:left="3122" w:hanging="480"/>
      </w:pPr>
    </w:lvl>
    <w:lvl w:ilvl="4" w:tplc="4BD6A596" w:tentative="1">
      <w:start w:val="1"/>
      <w:numFmt w:val="ideographTraditional"/>
      <w:lvlText w:val="%5、"/>
      <w:lvlJc w:val="left"/>
      <w:pPr>
        <w:tabs>
          <w:tab w:val="num" w:pos="3602"/>
        </w:tabs>
        <w:ind w:left="3602" w:hanging="480"/>
      </w:pPr>
    </w:lvl>
    <w:lvl w:ilvl="5" w:tplc="FF644F1E" w:tentative="1">
      <w:start w:val="1"/>
      <w:numFmt w:val="lowerRoman"/>
      <w:lvlText w:val="%6."/>
      <w:lvlJc w:val="right"/>
      <w:pPr>
        <w:tabs>
          <w:tab w:val="num" w:pos="4082"/>
        </w:tabs>
        <w:ind w:left="4082" w:hanging="480"/>
      </w:pPr>
    </w:lvl>
    <w:lvl w:ilvl="6" w:tplc="94285032" w:tentative="1">
      <w:start w:val="1"/>
      <w:numFmt w:val="decimal"/>
      <w:lvlText w:val="%7."/>
      <w:lvlJc w:val="left"/>
      <w:pPr>
        <w:tabs>
          <w:tab w:val="num" w:pos="4562"/>
        </w:tabs>
        <w:ind w:left="4562" w:hanging="480"/>
      </w:pPr>
    </w:lvl>
    <w:lvl w:ilvl="7" w:tplc="162A8DEE" w:tentative="1">
      <w:start w:val="1"/>
      <w:numFmt w:val="ideographTraditional"/>
      <w:lvlText w:val="%8、"/>
      <w:lvlJc w:val="left"/>
      <w:pPr>
        <w:tabs>
          <w:tab w:val="num" w:pos="5042"/>
        </w:tabs>
        <w:ind w:left="5042" w:hanging="480"/>
      </w:pPr>
    </w:lvl>
    <w:lvl w:ilvl="8" w:tplc="73CA7A3E" w:tentative="1">
      <w:start w:val="1"/>
      <w:numFmt w:val="lowerRoman"/>
      <w:lvlText w:val="%9."/>
      <w:lvlJc w:val="right"/>
      <w:pPr>
        <w:tabs>
          <w:tab w:val="num" w:pos="5522"/>
        </w:tabs>
        <w:ind w:left="5522" w:hanging="480"/>
      </w:pPr>
    </w:lvl>
  </w:abstractNum>
  <w:abstractNum w:abstractNumId="378" w15:restartNumberingAfterBreak="0">
    <w:nsid w:val="2F076DB4"/>
    <w:multiLevelType w:val="hybridMultilevel"/>
    <w:tmpl w:val="E716E2E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79" w15:restartNumberingAfterBreak="0">
    <w:nsid w:val="2F157E32"/>
    <w:multiLevelType w:val="hybridMultilevel"/>
    <w:tmpl w:val="1E70259E"/>
    <w:lvl w:ilvl="0" w:tplc="FFFFFFF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380" w15:restartNumberingAfterBreak="0">
    <w:nsid w:val="2F214283"/>
    <w:multiLevelType w:val="multilevel"/>
    <w:tmpl w:val="A300D542"/>
    <w:numStyleLink w:val="StyleBulletedGray-80"/>
  </w:abstractNum>
  <w:abstractNum w:abstractNumId="381" w15:restartNumberingAfterBreak="0">
    <w:nsid w:val="2F477A48"/>
    <w:multiLevelType w:val="multilevel"/>
    <w:tmpl w:val="A300D542"/>
    <w:numStyleLink w:val="StyleBulletedGray-80"/>
  </w:abstractNum>
  <w:abstractNum w:abstractNumId="382" w15:restartNumberingAfterBreak="0">
    <w:nsid w:val="2F6335E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383" w15:restartNumberingAfterBreak="0">
    <w:nsid w:val="2FB32295"/>
    <w:multiLevelType w:val="multilevel"/>
    <w:tmpl w:val="A300D542"/>
    <w:numStyleLink w:val="StyleBulletedGray-80"/>
  </w:abstractNum>
  <w:abstractNum w:abstractNumId="384" w15:restartNumberingAfterBreak="0">
    <w:nsid w:val="30212601"/>
    <w:multiLevelType w:val="hybridMultilevel"/>
    <w:tmpl w:val="70CE2548"/>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85" w15:restartNumberingAfterBreak="0">
    <w:nsid w:val="302231E1"/>
    <w:multiLevelType w:val="hybridMultilevel"/>
    <w:tmpl w:val="A6BCEA34"/>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386" w15:restartNumberingAfterBreak="0">
    <w:nsid w:val="30421019"/>
    <w:multiLevelType w:val="multilevel"/>
    <w:tmpl w:val="A300D542"/>
    <w:numStyleLink w:val="StyleBulletedGray-80"/>
  </w:abstractNum>
  <w:abstractNum w:abstractNumId="387" w15:restartNumberingAfterBreak="0">
    <w:nsid w:val="30543424"/>
    <w:multiLevelType w:val="hybridMultilevel"/>
    <w:tmpl w:val="18DAEB3C"/>
    <w:lvl w:ilvl="0" w:tplc="0E4A8C1A">
      <w:start w:val="1"/>
      <w:numFmt w:val="bullet"/>
      <w:lvlText w:val=""/>
      <w:lvlJc w:val="left"/>
      <w:pPr>
        <w:tabs>
          <w:tab w:val="num" w:pos="820"/>
        </w:tabs>
        <w:ind w:left="820" w:hanging="480"/>
      </w:pPr>
      <w:rPr>
        <w:rFonts w:ascii="Wingdings" w:hAnsi="Wingdings" w:hint="default"/>
        <w:color w:val="auto"/>
      </w:rPr>
    </w:lvl>
    <w:lvl w:ilvl="1" w:tplc="4976C876">
      <w:start w:val="1"/>
      <w:numFmt w:val="bullet"/>
      <w:lvlText w:val=""/>
      <w:lvlJc w:val="left"/>
      <w:pPr>
        <w:tabs>
          <w:tab w:val="num" w:pos="1300"/>
        </w:tabs>
        <w:ind w:left="1300" w:hanging="480"/>
      </w:pPr>
      <w:rPr>
        <w:rFonts w:ascii="Wingdings" w:hAnsi="Wingdings" w:hint="default"/>
      </w:rPr>
    </w:lvl>
    <w:lvl w:ilvl="2" w:tplc="D4067E56">
      <w:start w:val="1"/>
      <w:numFmt w:val="bullet"/>
      <w:lvlText w:val=""/>
      <w:lvlJc w:val="left"/>
      <w:pPr>
        <w:tabs>
          <w:tab w:val="num" w:pos="1780"/>
        </w:tabs>
        <w:ind w:left="1780" w:hanging="480"/>
      </w:pPr>
      <w:rPr>
        <w:rFonts w:ascii="Wingdings" w:hAnsi="Wingdings" w:hint="default"/>
      </w:rPr>
    </w:lvl>
    <w:lvl w:ilvl="3" w:tplc="1E38BF06" w:tentative="1">
      <w:start w:val="1"/>
      <w:numFmt w:val="bullet"/>
      <w:lvlText w:val=""/>
      <w:lvlJc w:val="left"/>
      <w:pPr>
        <w:tabs>
          <w:tab w:val="num" w:pos="2260"/>
        </w:tabs>
        <w:ind w:left="2260" w:hanging="480"/>
      </w:pPr>
      <w:rPr>
        <w:rFonts w:ascii="Wingdings" w:hAnsi="Wingdings" w:hint="default"/>
      </w:rPr>
    </w:lvl>
    <w:lvl w:ilvl="4" w:tplc="EA4630EC" w:tentative="1">
      <w:start w:val="1"/>
      <w:numFmt w:val="bullet"/>
      <w:lvlText w:val=""/>
      <w:lvlJc w:val="left"/>
      <w:pPr>
        <w:tabs>
          <w:tab w:val="num" w:pos="2740"/>
        </w:tabs>
        <w:ind w:left="2740" w:hanging="480"/>
      </w:pPr>
      <w:rPr>
        <w:rFonts w:ascii="Wingdings" w:hAnsi="Wingdings" w:hint="default"/>
      </w:rPr>
    </w:lvl>
    <w:lvl w:ilvl="5" w:tplc="56C8A670" w:tentative="1">
      <w:start w:val="1"/>
      <w:numFmt w:val="bullet"/>
      <w:lvlText w:val=""/>
      <w:lvlJc w:val="left"/>
      <w:pPr>
        <w:tabs>
          <w:tab w:val="num" w:pos="3220"/>
        </w:tabs>
        <w:ind w:left="3220" w:hanging="480"/>
      </w:pPr>
      <w:rPr>
        <w:rFonts w:ascii="Wingdings" w:hAnsi="Wingdings" w:hint="default"/>
      </w:rPr>
    </w:lvl>
    <w:lvl w:ilvl="6" w:tplc="9398BA5C" w:tentative="1">
      <w:start w:val="1"/>
      <w:numFmt w:val="bullet"/>
      <w:lvlText w:val=""/>
      <w:lvlJc w:val="left"/>
      <w:pPr>
        <w:tabs>
          <w:tab w:val="num" w:pos="3700"/>
        </w:tabs>
        <w:ind w:left="3700" w:hanging="480"/>
      </w:pPr>
      <w:rPr>
        <w:rFonts w:ascii="Wingdings" w:hAnsi="Wingdings" w:hint="default"/>
      </w:rPr>
    </w:lvl>
    <w:lvl w:ilvl="7" w:tplc="F0044A68" w:tentative="1">
      <w:start w:val="1"/>
      <w:numFmt w:val="bullet"/>
      <w:lvlText w:val=""/>
      <w:lvlJc w:val="left"/>
      <w:pPr>
        <w:tabs>
          <w:tab w:val="num" w:pos="4180"/>
        </w:tabs>
        <w:ind w:left="4180" w:hanging="480"/>
      </w:pPr>
      <w:rPr>
        <w:rFonts w:ascii="Wingdings" w:hAnsi="Wingdings" w:hint="default"/>
      </w:rPr>
    </w:lvl>
    <w:lvl w:ilvl="8" w:tplc="FBCA2EC0" w:tentative="1">
      <w:start w:val="1"/>
      <w:numFmt w:val="bullet"/>
      <w:lvlText w:val=""/>
      <w:lvlJc w:val="left"/>
      <w:pPr>
        <w:tabs>
          <w:tab w:val="num" w:pos="4660"/>
        </w:tabs>
        <w:ind w:left="4660" w:hanging="480"/>
      </w:pPr>
      <w:rPr>
        <w:rFonts w:ascii="Wingdings" w:hAnsi="Wingdings" w:hint="default"/>
      </w:rPr>
    </w:lvl>
  </w:abstractNum>
  <w:abstractNum w:abstractNumId="388" w15:restartNumberingAfterBreak="0">
    <w:nsid w:val="30737B11"/>
    <w:multiLevelType w:val="hybridMultilevel"/>
    <w:tmpl w:val="9C0AC418"/>
    <w:lvl w:ilvl="0" w:tplc="E940BB3C">
      <w:start w:val="1"/>
      <w:numFmt w:val="bullet"/>
      <w:lvlText w:val=""/>
      <w:lvlJc w:val="left"/>
      <w:pPr>
        <w:tabs>
          <w:tab w:val="num" w:pos="393"/>
        </w:tabs>
        <w:ind w:left="393" w:hanging="393"/>
      </w:pPr>
      <w:rPr>
        <w:rFonts w:ascii="Wingdings" w:hAnsi="Wingdings" w:hint="default"/>
      </w:rPr>
    </w:lvl>
    <w:lvl w:ilvl="1" w:tplc="491080EE">
      <w:start w:val="2"/>
      <w:numFmt w:val="bullet"/>
      <w:suff w:val="space"/>
      <w:lvlText w:val="-"/>
      <w:lvlJc w:val="left"/>
      <w:pPr>
        <w:ind w:left="328" w:hanging="132"/>
      </w:pPr>
      <w:rPr>
        <w:rFonts w:ascii="Times New Roman" w:eastAsia="新細明體" w:hAnsi="Times New Roman" w:cs="Times New Roman" w:hint="default"/>
        <w:b/>
      </w:rPr>
    </w:lvl>
    <w:lvl w:ilvl="2" w:tplc="04090005" w:tentative="1">
      <w:start w:val="1"/>
      <w:numFmt w:val="bullet"/>
      <w:lvlText w:val=""/>
      <w:lvlJc w:val="left"/>
      <w:pPr>
        <w:tabs>
          <w:tab w:val="num" w:pos="1156"/>
        </w:tabs>
        <w:ind w:left="1156" w:hanging="480"/>
      </w:pPr>
      <w:rPr>
        <w:rFonts w:ascii="Wingdings" w:hAnsi="Wingdings" w:hint="default"/>
      </w:rPr>
    </w:lvl>
    <w:lvl w:ilvl="3" w:tplc="04090001" w:tentative="1">
      <w:start w:val="1"/>
      <w:numFmt w:val="bullet"/>
      <w:lvlText w:val=""/>
      <w:lvlJc w:val="left"/>
      <w:pPr>
        <w:tabs>
          <w:tab w:val="num" w:pos="1636"/>
        </w:tabs>
        <w:ind w:left="1636" w:hanging="480"/>
      </w:pPr>
      <w:rPr>
        <w:rFonts w:ascii="Wingdings" w:hAnsi="Wingdings" w:hint="default"/>
      </w:rPr>
    </w:lvl>
    <w:lvl w:ilvl="4" w:tplc="04090003" w:tentative="1">
      <w:start w:val="1"/>
      <w:numFmt w:val="bullet"/>
      <w:lvlText w:val=""/>
      <w:lvlJc w:val="left"/>
      <w:pPr>
        <w:tabs>
          <w:tab w:val="num" w:pos="2116"/>
        </w:tabs>
        <w:ind w:left="2116" w:hanging="480"/>
      </w:pPr>
      <w:rPr>
        <w:rFonts w:ascii="Wingdings" w:hAnsi="Wingdings" w:hint="default"/>
      </w:rPr>
    </w:lvl>
    <w:lvl w:ilvl="5" w:tplc="04090005" w:tentative="1">
      <w:start w:val="1"/>
      <w:numFmt w:val="bullet"/>
      <w:lvlText w:val=""/>
      <w:lvlJc w:val="left"/>
      <w:pPr>
        <w:tabs>
          <w:tab w:val="num" w:pos="2596"/>
        </w:tabs>
        <w:ind w:left="2596" w:hanging="480"/>
      </w:pPr>
      <w:rPr>
        <w:rFonts w:ascii="Wingdings" w:hAnsi="Wingdings" w:hint="default"/>
      </w:rPr>
    </w:lvl>
    <w:lvl w:ilvl="6" w:tplc="04090001" w:tentative="1">
      <w:start w:val="1"/>
      <w:numFmt w:val="bullet"/>
      <w:lvlText w:val=""/>
      <w:lvlJc w:val="left"/>
      <w:pPr>
        <w:tabs>
          <w:tab w:val="num" w:pos="3076"/>
        </w:tabs>
        <w:ind w:left="3076" w:hanging="480"/>
      </w:pPr>
      <w:rPr>
        <w:rFonts w:ascii="Wingdings" w:hAnsi="Wingdings" w:hint="default"/>
      </w:rPr>
    </w:lvl>
    <w:lvl w:ilvl="7" w:tplc="04090003" w:tentative="1">
      <w:start w:val="1"/>
      <w:numFmt w:val="bullet"/>
      <w:lvlText w:val=""/>
      <w:lvlJc w:val="left"/>
      <w:pPr>
        <w:tabs>
          <w:tab w:val="num" w:pos="3556"/>
        </w:tabs>
        <w:ind w:left="3556" w:hanging="480"/>
      </w:pPr>
      <w:rPr>
        <w:rFonts w:ascii="Wingdings" w:hAnsi="Wingdings" w:hint="default"/>
      </w:rPr>
    </w:lvl>
    <w:lvl w:ilvl="8" w:tplc="04090005" w:tentative="1">
      <w:start w:val="1"/>
      <w:numFmt w:val="bullet"/>
      <w:lvlText w:val=""/>
      <w:lvlJc w:val="left"/>
      <w:pPr>
        <w:tabs>
          <w:tab w:val="num" w:pos="4036"/>
        </w:tabs>
        <w:ind w:left="4036" w:hanging="480"/>
      </w:pPr>
      <w:rPr>
        <w:rFonts w:ascii="Wingdings" w:hAnsi="Wingdings" w:hint="default"/>
      </w:rPr>
    </w:lvl>
  </w:abstractNum>
  <w:abstractNum w:abstractNumId="389" w15:restartNumberingAfterBreak="0">
    <w:nsid w:val="30793ED0"/>
    <w:multiLevelType w:val="hybridMultilevel"/>
    <w:tmpl w:val="E5F68B6C"/>
    <w:lvl w:ilvl="0" w:tplc="5A86638E">
      <w:start w:val="1"/>
      <w:numFmt w:val="bullet"/>
      <w:lvlText w:val="•"/>
      <w:lvlJc w:val="left"/>
      <w:pPr>
        <w:tabs>
          <w:tab w:val="num" w:pos="720"/>
        </w:tabs>
        <w:ind w:left="720" w:hanging="360"/>
      </w:pPr>
      <w:rPr>
        <w:rFonts w:ascii="Arial" w:hAnsi="Arial" w:hint="default"/>
      </w:rPr>
    </w:lvl>
    <w:lvl w:ilvl="1" w:tplc="96BAE0AA">
      <w:start w:val="1015"/>
      <w:numFmt w:val="bullet"/>
      <w:lvlText w:val="–"/>
      <w:lvlJc w:val="left"/>
      <w:pPr>
        <w:tabs>
          <w:tab w:val="num" w:pos="1440"/>
        </w:tabs>
        <w:ind w:left="1440" w:hanging="360"/>
      </w:pPr>
      <w:rPr>
        <w:rFonts w:ascii="Arial" w:hAnsi="Arial" w:hint="default"/>
      </w:rPr>
    </w:lvl>
    <w:lvl w:ilvl="2" w:tplc="8092D218" w:tentative="1">
      <w:start w:val="1"/>
      <w:numFmt w:val="bullet"/>
      <w:lvlText w:val="•"/>
      <w:lvlJc w:val="left"/>
      <w:pPr>
        <w:tabs>
          <w:tab w:val="num" w:pos="2160"/>
        </w:tabs>
        <w:ind w:left="2160" w:hanging="360"/>
      </w:pPr>
      <w:rPr>
        <w:rFonts w:ascii="Arial" w:hAnsi="Arial" w:hint="default"/>
      </w:rPr>
    </w:lvl>
    <w:lvl w:ilvl="3" w:tplc="5A38885C" w:tentative="1">
      <w:start w:val="1"/>
      <w:numFmt w:val="bullet"/>
      <w:lvlText w:val="•"/>
      <w:lvlJc w:val="left"/>
      <w:pPr>
        <w:tabs>
          <w:tab w:val="num" w:pos="2880"/>
        </w:tabs>
        <w:ind w:left="2880" w:hanging="360"/>
      </w:pPr>
      <w:rPr>
        <w:rFonts w:ascii="Arial" w:hAnsi="Arial" w:hint="default"/>
      </w:rPr>
    </w:lvl>
    <w:lvl w:ilvl="4" w:tplc="9444605E" w:tentative="1">
      <w:start w:val="1"/>
      <w:numFmt w:val="bullet"/>
      <w:lvlText w:val="•"/>
      <w:lvlJc w:val="left"/>
      <w:pPr>
        <w:tabs>
          <w:tab w:val="num" w:pos="3600"/>
        </w:tabs>
        <w:ind w:left="3600" w:hanging="360"/>
      </w:pPr>
      <w:rPr>
        <w:rFonts w:ascii="Arial" w:hAnsi="Arial" w:hint="default"/>
      </w:rPr>
    </w:lvl>
    <w:lvl w:ilvl="5" w:tplc="798EBB8E" w:tentative="1">
      <w:start w:val="1"/>
      <w:numFmt w:val="bullet"/>
      <w:lvlText w:val="•"/>
      <w:lvlJc w:val="left"/>
      <w:pPr>
        <w:tabs>
          <w:tab w:val="num" w:pos="4320"/>
        </w:tabs>
        <w:ind w:left="4320" w:hanging="360"/>
      </w:pPr>
      <w:rPr>
        <w:rFonts w:ascii="Arial" w:hAnsi="Arial" w:hint="default"/>
      </w:rPr>
    </w:lvl>
    <w:lvl w:ilvl="6" w:tplc="D62A962E" w:tentative="1">
      <w:start w:val="1"/>
      <w:numFmt w:val="bullet"/>
      <w:lvlText w:val="•"/>
      <w:lvlJc w:val="left"/>
      <w:pPr>
        <w:tabs>
          <w:tab w:val="num" w:pos="5040"/>
        </w:tabs>
        <w:ind w:left="5040" w:hanging="360"/>
      </w:pPr>
      <w:rPr>
        <w:rFonts w:ascii="Arial" w:hAnsi="Arial" w:hint="default"/>
      </w:rPr>
    </w:lvl>
    <w:lvl w:ilvl="7" w:tplc="DBB4149A" w:tentative="1">
      <w:start w:val="1"/>
      <w:numFmt w:val="bullet"/>
      <w:lvlText w:val="•"/>
      <w:lvlJc w:val="left"/>
      <w:pPr>
        <w:tabs>
          <w:tab w:val="num" w:pos="5760"/>
        </w:tabs>
        <w:ind w:left="5760" w:hanging="360"/>
      </w:pPr>
      <w:rPr>
        <w:rFonts w:ascii="Arial" w:hAnsi="Arial" w:hint="default"/>
      </w:rPr>
    </w:lvl>
    <w:lvl w:ilvl="8" w:tplc="9DAEC2C0" w:tentative="1">
      <w:start w:val="1"/>
      <w:numFmt w:val="bullet"/>
      <w:lvlText w:val="•"/>
      <w:lvlJc w:val="left"/>
      <w:pPr>
        <w:tabs>
          <w:tab w:val="num" w:pos="6480"/>
        </w:tabs>
        <w:ind w:left="6480" w:hanging="360"/>
      </w:pPr>
      <w:rPr>
        <w:rFonts w:ascii="Arial" w:hAnsi="Arial" w:hint="default"/>
      </w:rPr>
    </w:lvl>
  </w:abstractNum>
  <w:abstractNum w:abstractNumId="390" w15:restartNumberingAfterBreak="0">
    <w:nsid w:val="30AE3BD4"/>
    <w:multiLevelType w:val="hybridMultilevel"/>
    <w:tmpl w:val="E0E8E338"/>
    <w:lvl w:ilvl="0" w:tplc="04090001">
      <w:start w:val="1"/>
      <w:numFmt w:val="bullet"/>
      <w:lvlText w:val=""/>
      <w:lvlJc w:val="left"/>
      <w:pPr>
        <w:tabs>
          <w:tab w:val="num" w:pos="480"/>
        </w:tabs>
        <w:ind w:left="480" w:hanging="480"/>
      </w:pPr>
      <w:rPr>
        <w:rFonts w:ascii="Symbol" w:hAnsi="Symbol" w:hint="default"/>
        <w:color w:val="auto"/>
      </w:rPr>
    </w:lvl>
    <w:lvl w:ilvl="1" w:tplc="B14C233A">
      <w:start w:val="1"/>
      <w:numFmt w:val="bullet"/>
      <w:lvlText w:val=""/>
      <w:lvlJc w:val="left"/>
      <w:pPr>
        <w:tabs>
          <w:tab w:val="num" w:pos="960"/>
        </w:tabs>
        <w:ind w:left="960" w:hanging="480"/>
      </w:pPr>
      <w:rPr>
        <w:rFonts w:ascii="Wingdings" w:hAnsi="Wingdings" w:hint="default"/>
      </w:rPr>
    </w:lvl>
    <w:lvl w:ilvl="2" w:tplc="DDF23F2C">
      <w:start w:val="1"/>
      <w:numFmt w:val="bullet"/>
      <w:lvlText w:val=""/>
      <w:lvlJc w:val="left"/>
      <w:pPr>
        <w:tabs>
          <w:tab w:val="num" w:pos="1440"/>
        </w:tabs>
        <w:ind w:left="1440" w:hanging="480"/>
      </w:pPr>
      <w:rPr>
        <w:rFonts w:ascii="Wingdings" w:hAnsi="Wingdings" w:hint="default"/>
        <w:color w:val="auto"/>
      </w:rPr>
    </w:lvl>
    <w:lvl w:ilvl="3" w:tplc="08EE0B44" w:tentative="1">
      <w:start w:val="1"/>
      <w:numFmt w:val="bullet"/>
      <w:lvlText w:val=""/>
      <w:lvlJc w:val="left"/>
      <w:pPr>
        <w:tabs>
          <w:tab w:val="num" w:pos="1920"/>
        </w:tabs>
        <w:ind w:left="1920" w:hanging="480"/>
      </w:pPr>
      <w:rPr>
        <w:rFonts w:ascii="Wingdings" w:hAnsi="Wingdings" w:hint="default"/>
      </w:rPr>
    </w:lvl>
    <w:lvl w:ilvl="4" w:tplc="7A96738A" w:tentative="1">
      <w:start w:val="1"/>
      <w:numFmt w:val="bullet"/>
      <w:lvlText w:val=""/>
      <w:lvlJc w:val="left"/>
      <w:pPr>
        <w:tabs>
          <w:tab w:val="num" w:pos="2400"/>
        </w:tabs>
        <w:ind w:left="2400" w:hanging="480"/>
      </w:pPr>
      <w:rPr>
        <w:rFonts w:ascii="Wingdings" w:hAnsi="Wingdings" w:hint="default"/>
      </w:rPr>
    </w:lvl>
    <w:lvl w:ilvl="5" w:tplc="F22665D4" w:tentative="1">
      <w:start w:val="1"/>
      <w:numFmt w:val="bullet"/>
      <w:lvlText w:val=""/>
      <w:lvlJc w:val="left"/>
      <w:pPr>
        <w:tabs>
          <w:tab w:val="num" w:pos="2880"/>
        </w:tabs>
        <w:ind w:left="2880" w:hanging="480"/>
      </w:pPr>
      <w:rPr>
        <w:rFonts w:ascii="Wingdings" w:hAnsi="Wingdings" w:hint="default"/>
      </w:rPr>
    </w:lvl>
    <w:lvl w:ilvl="6" w:tplc="0650AB14" w:tentative="1">
      <w:start w:val="1"/>
      <w:numFmt w:val="bullet"/>
      <w:lvlText w:val=""/>
      <w:lvlJc w:val="left"/>
      <w:pPr>
        <w:tabs>
          <w:tab w:val="num" w:pos="3360"/>
        </w:tabs>
        <w:ind w:left="3360" w:hanging="480"/>
      </w:pPr>
      <w:rPr>
        <w:rFonts w:ascii="Wingdings" w:hAnsi="Wingdings" w:hint="default"/>
      </w:rPr>
    </w:lvl>
    <w:lvl w:ilvl="7" w:tplc="945CF5E4" w:tentative="1">
      <w:start w:val="1"/>
      <w:numFmt w:val="bullet"/>
      <w:lvlText w:val=""/>
      <w:lvlJc w:val="left"/>
      <w:pPr>
        <w:tabs>
          <w:tab w:val="num" w:pos="3840"/>
        </w:tabs>
        <w:ind w:left="3840" w:hanging="480"/>
      </w:pPr>
      <w:rPr>
        <w:rFonts w:ascii="Wingdings" w:hAnsi="Wingdings" w:hint="default"/>
      </w:rPr>
    </w:lvl>
    <w:lvl w:ilvl="8" w:tplc="BD5E6D3C" w:tentative="1">
      <w:start w:val="1"/>
      <w:numFmt w:val="bullet"/>
      <w:lvlText w:val=""/>
      <w:lvlJc w:val="left"/>
      <w:pPr>
        <w:tabs>
          <w:tab w:val="num" w:pos="4320"/>
        </w:tabs>
        <w:ind w:left="4320" w:hanging="480"/>
      </w:pPr>
      <w:rPr>
        <w:rFonts w:ascii="Wingdings" w:hAnsi="Wingdings" w:hint="default"/>
      </w:rPr>
    </w:lvl>
  </w:abstractNum>
  <w:abstractNum w:abstractNumId="391" w15:restartNumberingAfterBreak="0">
    <w:nsid w:val="30B557E8"/>
    <w:multiLevelType w:val="hybridMultilevel"/>
    <w:tmpl w:val="2A0A36A8"/>
    <w:lvl w:ilvl="0" w:tplc="228A907C">
      <w:start w:val="1"/>
      <w:numFmt w:val="bullet"/>
      <w:lvlText w:val="■"/>
      <w:lvlJc w:val="left"/>
      <w:pPr>
        <w:tabs>
          <w:tab w:val="num" w:pos="288"/>
        </w:tabs>
        <w:ind w:left="360" w:hanging="216"/>
      </w:pPr>
      <w:rPr>
        <w:rFonts w:ascii="Arial Narrow" w:hAnsi="Arial Narrow" w:hint="default"/>
      </w:rPr>
    </w:lvl>
    <w:lvl w:ilvl="1" w:tplc="04090003">
      <w:start w:val="1"/>
      <w:numFmt w:val="lowerLetter"/>
      <w:lvlText w:val="%2."/>
      <w:lvlJc w:val="left"/>
      <w:pPr>
        <w:tabs>
          <w:tab w:val="num" w:pos="1584"/>
        </w:tabs>
        <w:ind w:left="1584" w:hanging="360"/>
      </w:pPr>
    </w:lvl>
    <w:lvl w:ilvl="2" w:tplc="04090005">
      <w:start w:val="1"/>
      <w:numFmt w:val="lowerRoman"/>
      <w:lvlText w:val="%3."/>
      <w:lvlJc w:val="right"/>
      <w:pPr>
        <w:tabs>
          <w:tab w:val="num" w:pos="2304"/>
        </w:tabs>
        <w:ind w:left="2304" w:hanging="180"/>
      </w:pPr>
    </w:lvl>
    <w:lvl w:ilvl="3" w:tplc="04090001">
      <w:start w:val="1"/>
      <w:numFmt w:val="decimal"/>
      <w:lvlText w:val="%4."/>
      <w:lvlJc w:val="left"/>
      <w:pPr>
        <w:tabs>
          <w:tab w:val="num" w:pos="3024"/>
        </w:tabs>
        <w:ind w:left="3024" w:hanging="360"/>
      </w:pPr>
    </w:lvl>
    <w:lvl w:ilvl="4" w:tplc="04090003">
      <w:start w:val="1"/>
      <w:numFmt w:val="lowerLetter"/>
      <w:lvlText w:val="%5."/>
      <w:lvlJc w:val="left"/>
      <w:pPr>
        <w:tabs>
          <w:tab w:val="num" w:pos="3744"/>
        </w:tabs>
        <w:ind w:left="3744" w:hanging="360"/>
      </w:pPr>
    </w:lvl>
    <w:lvl w:ilvl="5" w:tplc="04090005">
      <w:start w:val="1"/>
      <w:numFmt w:val="lowerRoman"/>
      <w:lvlText w:val="%6."/>
      <w:lvlJc w:val="right"/>
      <w:pPr>
        <w:tabs>
          <w:tab w:val="num" w:pos="4464"/>
        </w:tabs>
        <w:ind w:left="4464" w:hanging="180"/>
      </w:pPr>
    </w:lvl>
    <w:lvl w:ilvl="6" w:tplc="04090001">
      <w:start w:val="1"/>
      <w:numFmt w:val="decimal"/>
      <w:lvlText w:val="%7."/>
      <w:lvlJc w:val="left"/>
      <w:pPr>
        <w:tabs>
          <w:tab w:val="num" w:pos="5184"/>
        </w:tabs>
        <w:ind w:left="5184" w:hanging="360"/>
      </w:pPr>
    </w:lvl>
    <w:lvl w:ilvl="7" w:tplc="04090003">
      <w:start w:val="1"/>
      <w:numFmt w:val="lowerLetter"/>
      <w:lvlText w:val="%8."/>
      <w:lvlJc w:val="left"/>
      <w:pPr>
        <w:tabs>
          <w:tab w:val="num" w:pos="5904"/>
        </w:tabs>
        <w:ind w:left="5904" w:hanging="360"/>
      </w:pPr>
    </w:lvl>
    <w:lvl w:ilvl="8" w:tplc="04090005">
      <w:start w:val="1"/>
      <w:numFmt w:val="lowerRoman"/>
      <w:lvlText w:val="%9."/>
      <w:lvlJc w:val="right"/>
      <w:pPr>
        <w:tabs>
          <w:tab w:val="num" w:pos="6624"/>
        </w:tabs>
        <w:ind w:left="6624" w:hanging="180"/>
      </w:pPr>
    </w:lvl>
  </w:abstractNum>
  <w:abstractNum w:abstractNumId="392" w15:restartNumberingAfterBreak="0">
    <w:nsid w:val="30B668CE"/>
    <w:multiLevelType w:val="hybridMultilevel"/>
    <w:tmpl w:val="002AB9E8"/>
    <w:lvl w:ilvl="0" w:tplc="201406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3" w15:restartNumberingAfterBreak="0">
    <w:nsid w:val="31037651"/>
    <w:multiLevelType w:val="multilevel"/>
    <w:tmpl w:val="A300D542"/>
    <w:numStyleLink w:val="StyleBulletedGray-80"/>
  </w:abstractNum>
  <w:abstractNum w:abstractNumId="394" w15:restartNumberingAfterBreak="0">
    <w:nsid w:val="310B3553"/>
    <w:multiLevelType w:val="hybridMultilevel"/>
    <w:tmpl w:val="E282300C"/>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395" w15:restartNumberingAfterBreak="0">
    <w:nsid w:val="314558BA"/>
    <w:multiLevelType w:val="multilevel"/>
    <w:tmpl w:val="A300D542"/>
    <w:numStyleLink w:val="StyleBulletedGray-80"/>
  </w:abstractNum>
  <w:abstractNum w:abstractNumId="396" w15:restartNumberingAfterBreak="0">
    <w:nsid w:val="31860C2E"/>
    <w:multiLevelType w:val="hybridMultilevel"/>
    <w:tmpl w:val="C310D6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7" w15:restartNumberingAfterBreak="0">
    <w:nsid w:val="31BD4DFE"/>
    <w:multiLevelType w:val="multilevel"/>
    <w:tmpl w:val="A300D542"/>
    <w:numStyleLink w:val="StyleBulletedGray-80"/>
  </w:abstractNum>
  <w:abstractNum w:abstractNumId="398" w15:restartNumberingAfterBreak="0">
    <w:nsid w:val="31FD69A7"/>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399" w15:restartNumberingAfterBreak="0">
    <w:nsid w:val="32326034"/>
    <w:multiLevelType w:val="hybridMultilevel"/>
    <w:tmpl w:val="0AD05202"/>
    <w:lvl w:ilvl="0" w:tplc="0409000F">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0" w15:restartNumberingAfterBreak="0">
    <w:nsid w:val="32342C86"/>
    <w:multiLevelType w:val="multilevel"/>
    <w:tmpl w:val="A300D542"/>
    <w:numStyleLink w:val="StyleBulletedGray-80"/>
  </w:abstractNum>
  <w:abstractNum w:abstractNumId="401" w15:restartNumberingAfterBreak="0">
    <w:nsid w:val="32390101"/>
    <w:multiLevelType w:val="multilevel"/>
    <w:tmpl w:val="A300D542"/>
    <w:numStyleLink w:val="StyleBulletedGray-80"/>
  </w:abstractNum>
  <w:abstractNum w:abstractNumId="402" w15:restartNumberingAfterBreak="0">
    <w:nsid w:val="32494F5D"/>
    <w:multiLevelType w:val="hybridMultilevel"/>
    <w:tmpl w:val="A5400712"/>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3" w15:restartNumberingAfterBreak="0">
    <w:nsid w:val="324E1104"/>
    <w:multiLevelType w:val="hybridMultilevel"/>
    <w:tmpl w:val="0262EA4A"/>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4" w15:restartNumberingAfterBreak="0">
    <w:nsid w:val="325069EC"/>
    <w:multiLevelType w:val="hybridMultilevel"/>
    <w:tmpl w:val="B20047C0"/>
    <w:lvl w:ilvl="0" w:tplc="2EAE29FC">
      <w:start w:val="1"/>
      <w:numFmt w:val="decimal"/>
      <w:pStyle w:val="numberL1"/>
      <w:lvlText w:val="%1."/>
      <w:lvlJc w:val="left"/>
      <w:pPr>
        <w:tabs>
          <w:tab w:val="num" w:pos="200"/>
        </w:tabs>
        <w:ind w:left="200" w:firstLine="160"/>
      </w:pPr>
      <w:rPr>
        <w:rFonts w:hint="default"/>
      </w:rPr>
    </w:lvl>
    <w:lvl w:ilvl="1" w:tplc="04090003">
      <w:start w:val="1"/>
      <w:numFmt w:val="ideographTraditional"/>
      <w:lvlText w:val="%2、"/>
      <w:lvlJc w:val="left"/>
      <w:pPr>
        <w:tabs>
          <w:tab w:val="num" w:pos="1680"/>
        </w:tabs>
        <w:ind w:left="1680" w:hanging="480"/>
      </w:pPr>
    </w:lvl>
    <w:lvl w:ilvl="2" w:tplc="04090005">
      <w:start w:val="1"/>
      <w:numFmt w:val="lowerRoman"/>
      <w:lvlText w:val="%3."/>
      <w:lvlJc w:val="right"/>
      <w:pPr>
        <w:tabs>
          <w:tab w:val="num" w:pos="2160"/>
        </w:tabs>
        <w:ind w:left="2160" w:hanging="480"/>
      </w:pPr>
    </w:lvl>
    <w:lvl w:ilvl="3" w:tplc="04090001" w:tentative="1">
      <w:start w:val="1"/>
      <w:numFmt w:val="decimal"/>
      <w:lvlText w:val="%4."/>
      <w:lvlJc w:val="left"/>
      <w:pPr>
        <w:tabs>
          <w:tab w:val="num" w:pos="2640"/>
        </w:tabs>
        <w:ind w:left="2640" w:hanging="480"/>
      </w:pPr>
    </w:lvl>
    <w:lvl w:ilvl="4" w:tplc="04090003" w:tentative="1">
      <w:start w:val="1"/>
      <w:numFmt w:val="ideographTraditional"/>
      <w:lvlText w:val="%5、"/>
      <w:lvlJc w:val="left"/>
      <w:pPr>
        <w:tabs>
          <w:tab w:val="num" w:pos="3120"/>
        </w:tabs>
        <w:ind w:left="3120" w:hanging="480"/>
      </w:pPr>
    </w:lvl>
    <w:lvl w:ilvl="5" w:tplc="04090005" w:tentative="1">
      <w:start w:val="1"/>
      <w:numFmt w:val="lowerRoman"/>
      <w:lvlText w:val="%6."/>
      <w:lvlJc w:val="right"/>
      <w:pPr>
        <w:tabs>
          <w:tab w:val="num" w:pos="3600"/>
        </w:tabs>
        <w:ind w:left="3600" w:hanging="480"/>
      </w:pPr>
    </w:lvl>
    <w:lvl w:ilvl="6" w:tplc="04090001" w:tentative="1">
      <w:start w:val="1"/>
      <w:numFmt w:val="decimal"/>
      <w:lvlText w:val="%7."/>
      <w:lvlJc w:val="left"/>
      <w:pPr>
        <w:tabs>
          <w:tab w:val="num" w:pos="4080"/>
        </w:tabs>
        <w:ind w:left="4080" w:hanging="480"/>
      </w:pPr>
    </w:lvl>
    <w:lvl w:ilvl="7" w:tplc="04090003" w:tentative="1">
      <w:start w:val="1"/>
      <w:numFmt w:val="ideographTraditional"/>
      <w:lvlText w:val="%8、"/>
      <w:lvlJc w:val="left"/>
      <w:pPr>
        <w:tabs>
          <w:tab w:val="num" w:pos="4560"/>
        </w:tabs>
        <w:ind w:left="4560" w:hanging="480"/>
      </w:pPr>
    </w:lvl>
    <w:lvl w:ilvl="8" w:tplc="04090005" w:tentative="1">
      <w:start w:val="1"/>
      <w:numFmt w:val="lowerRoman"/>
      <w:lvlText w:val="%9."/>
      <w:lvlJc w:val="right"/>
      <w:pPr>
        <w:tabs>
          <w:tab w:val="num" w:pos="5040"/>
        </w:tabs>
        <w:ind w:left="5040" w:hanging="480"/>
      </w:pPr>
    </w:lvl>
  </w:abstractNum>
  <w:abstractNum w:abstractNumId="405" w15:restartNumberingAfterBreak="0">
    <w:nsid w:val="32576474"/>
    <w:multiLevelType w:val="hybridMultilevel"/>
    <w:tmpl w:val="0E1A3BF6"/>
    <w:lvl w:ilvl="0" w:tplc="3CB2D9A0">
      <w:start w:val="1"/>
      <w:numFmt w:val="bullet"/>
      <w:lvlText w:val=""/>
      <w:lvlJc w:val="left"/>
      <w:pPr>
        <w:ind w:left="880" w:hanging="480"/>
      </w:pPr>
      <w:rPr>
        <w:rFonts w:ascii="Wingdings" w:hAnsi="Wingdings" w:hint="default"/>
        <w:color w:val="auto"/>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06" w15:restartNumberingAfterBreak="0">
    <w:nsid w:val="327335EC"/>
    <w:multiLevelType w:val="hybridMultilevel"/>
    <w:tmpl w:val="CA103C58"/>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7" w15:restartNumberingAfterBreak="0">
    <w:nsid w:val="328B3492"/>
    <w:multiLevelType w:val="multilevel"/>
    <w:tmpl w:val="A300D542"/>
    <w:numStyleLink w:val="StyleBulletedGray-80"/>
  </w:abstractNum>
  <w:abstractNum w:abstractNumId="408" w15:restartNumberingAfterBreak="0">
    <w:nsid w:val="32C452D7"/>
    <w:multiLevelType w:val="multilevel"/>
    <w:tmpl w:val="A300D542"/>
    <w:numStyleLink w:val="StyleBulletedGray-80"/>
  </w:abstractNum>
  <w:abstractNum w:abstractNumId="409" w15:restartNumberingAfterBreak="0">
    <w:nsid w:val="32C5750F"/>
    <w:multiLevelType w:val="hybridMultilevel"/>
    <w:tmpl w:val="700608D6"/>
    <w:lvl w:ilvl="0" w:tplc="04090001">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10" w15:restartNumberingAfterBreak="0">
    <w:nsid w:val="32F80BC2"/>
    <w:multiLevelType w:val="multilevel"/>
    <w:tmpl w:val="A300D542"/>
    <w:numStyleLink w:val="StyleBulletedGray-80"/>
  </w:abstractNum>
  <w:abstractNum w:abstractNumId="411" w15:restartNumberingAfterBreak="0">
    <w:nsid w:val="33063C46"/>
    <w:multiLevelType w:val="multilevel"/>
    <w:tmpl w:val="2640DE30"/>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12" w15:restartNumberingAfterBreak="0">
    <w:nsid w:val="331A19B9"/>
    <w:multiLevelType w:val="multilevel"/>
    <w:tmpl w:val="A300D542"/>
    <w:numStyleLink w:val="StyleBulletedGray-80"/>
  </w:abstractNum>
  <w:abstractNum w:abstractNumId="413" w15:restartNumberingAfterBreak="0">
    <w:nsid w:val="332D73AE"/>
    <w:multiLevelType w:val="multilevel"/>
    <w:tmpl w:val="A300D542"/>
    <w:numStyleLink w:val="StyleBulletedGray-80"/>
  </w:abstractNum>
  <w:abstractNum w:abstractNumId="414" w15:restartNumberingAfterBreak="0">
    <w:nsid w:val="335B5C79"/>
    <w:multiLevelType w:val="multilevel"/>
    <w:tmpl w:val="A300D542"/>
    <w:numStyleLink w:val="StyleBulletedGray-80"/>
  </w:abstractNum>
  <w:abstractNum w:abstractNumId="415" w15:restartNumberingAfterBreak="0">
    <w:nsid w:val="336205AD"/>
    <w:multiLevelType w:val="multilevel"/>
    <w:tmpl w:val="A300D542"/>
    <w:numStyleLink w:val="StyleBulletedGray-80"/>
  </w:abstractNum>
  <w:abstractNum w:abstractNumId="416" w15:restartNumberingAfterBreak="0">
    <w:nsid w:val="33656021"/>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417" w15:restartNumberingAfterBreak="0">
    <w:nsid w:val="336D1778"/>
    <w:multiLevelType w:val="hybridMultilevel"/>
    <w:tmpl w:val="13F4E2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8" w15:restartNumberingAfterBreak="0">
    <w:nsid w:val="337A150F"/>
    <w:multiLevelType w:val="hybridMultilevel"/>
    <w:tmpl w:val="BB9CEE1E"/>
    <w:lvl w:ilvl="0" w:tplc="0409000F">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color w:val="auto"/>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19" w15:restartNumberingAfterBreak="0">
    <w:nsid w:val="33853C10"/>
    <w:multiLevelType w:val="multilevel"/>
    <w:tmpl w:val="A300D542"/>
    <w:numStyleLink w:val="StyleBulletedGray-80"/>
  </w:abstractNum>
  <w:abstractNum w:abstractNumId="420" w15:restartNumberingAfterBreak="0">
    <w:nsid w:val="33975D34"/>
    <w:multiLevelType w:val="multilevel"/>
    <w:tmpl w:val="A300D542"/>
    <w:numStyleLink w:val="StyleBulletedGray-80"/>
  </w:abstractNum>
  <w:abstractNum w:abstractNumId="421" w15:restartNumberingAfterBreak="0">
    <w:nsid w:val="33DA7AD1"/>
    <w:multiLevelType w:val="hybridMultilevel"/>
    <w:tmpl w:val="240E8888"/>
    <w:lvl w:ilvl="0" w:tplc="17F45304">
      <w:start w:val="1"/>
      <w:numFmt w:val="lowerLetter"/>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22" w15:restartNumberingAfterBreak="0">
    <w:nsid w:val="340C7B86"/>
    <w:multiLevelType w:val="hybridMultilevel"/>
    <w:tmpl w:val="464EAD96"/>
    <w:styleLink w:val="StyleBulletedWingdingssymbolBefore063cmHanging48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3" w15:restartNumberingAfterBreak="0">
    <w:nsid w:val="34224D1A"/>
    <w:multiLevelType w:val="multilevel"/>
    <w:tmpl w:val="A300D542"/>
    <w:numStyleLink w:val="StyleBulletedGray-80"/>
  </w:abstractNum>
  <w:abstractNum w:abstractNumId="424" w15:restartNumberingAfterBreak="0">
    <w:nsid w:val="3471241B"/>
    <w:multiLevelType w:val="multilevel"/>
    <w:tmpl w:val="A300D542"/>
    <w:numStyleLink w:val="StyleBulletedGray-80"/>
  </w:abstractNum>
  <w:abstractNum w:abstractNumId="425" w15:restartNumberingAfterBreak="0">
    <w:nsid w:val="347C496D"/>
    <w:multiLevelType w:val="hybridMultilevel"/>
    <w:tmpl w:val="475CFAC0"/>
    <w:lvl w:ilvl="0" w:tplc="6874805C">
      <w:start w:val="1"/>
      <w:numFmt w:val="bullet"/>
      <w:lvlText w:val="。"/>
      <w:lvlJc w:val="left"/>
      <w:pPr>
        <w:tabs>
          <w:tab w:val="num" w:pos="320"/>
        </w:tabs>
        <w:ind w:left="720" w:hanging="480"/>
      </w:pPr>
      <w:rPr>
        <w:rFonts w:ascii="新細明體" w:eastAsia="新細明體" w:hAnsi="新細明體" w:hint="eastAsia"/>
        <w:color w:val="33333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6" w15:restartNumberingAfterBreak="0">
    <w:nsid w:val="3483338D"/>
    <w:multiLevelType w:val="multilevel"/>
    <w:tmpl w:val="A300D542"/>
    <w:numStyleLink w:val="StyleBulletedGray-80"/>
  </w:abstractNum>
  <w:abstractNum w:abstractNumId="427" w15:restartNumberingAfterBreak="0">
    <w:nsid w:val="34A277F3"/>
    <w:multiLevelType w:val="multilevel"/>
    <w:tmpl w:val="44AE34F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sz w:val="23"/>
        <w:szCs w:val="23"/>
        <w:u w:val="none"/>
        <w:effect w:val="none"/>
        <w:vertAlign w:val="baseline"/>
        <w:em w:val="no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sz w:val="21"/>
        <w:szCs w:val="21"/>
        <w:u w:val="none"/>
        <w:effect w:val="none"/>
        <w:vertAlign w:val="baseline"/>
        <w:em w:val="none"/>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position w:val="0"/>
        <w:u w:val="none"/>
        <w:effect w:val="none"/>
        <w:vertAlign w:val="baseline"/>
        <w:em w:val="none"/>
        <w:lang w:bidi="x-none"/>
        <w:specVanish w:val="0"/>
      </w:rPr>
    </w:lvl>
    <w:lvl w:ilvl="4">
      <w:start w:val="1"/>
      <w:numFmt w:val="decimal"/>
      <w:lvlText w:val="%1.%2.%3.%4.%5"/>
      <w:lvlJc w:val="left"/>
      <w:pPr>
        <w:tabs>
          <w:tab w:val="num" w:pos="1008"/>
        </w:tabs>
        <w:ind w:left="1008" w:hanging="1008"/>
      </w:pPr>
      <w:rPr>
        <w:rFonts w:hint="eastAsia"/>
        <w:b w:val="0"/>
        <w:bCs w:val="0"/>
        <w:i w:val="0"/>
        <w:iCs w:val="0"/>
        <w:caps w:val="0"/>
        <w:smallCaps w:val="0"/>
        <w:strike w:val="0"/>
        <w:dstrike w:val="0"/>
        <w:noProof w:val="0"/>
        <w:vanish w:val="0"/>
        <w:webHidden w:val="0"/>
        <w:color w:val="000000"/>
        <w:spacing w:val="0"/>
        <w:position w:val="0"/>
        <w:u w:val="none"/>
        <w:effect w:val="none"/>
        <w:vertAlign w:val="baseline"/>
        <w:em w:val="none"/>
        <w:specVanish w:val="0"/>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28" w15:restartNumberingAfterBreak="0">
    <w:nsid w:val="34CD4DE1"/>
    <w:multiLevelType w:val="hybridMultilevel"/>
    <w:tmpl w:val="ED321F04"/>
    <w:lvl w:ilvl="0" w:tplc="36501D66">
      <w:start w:val="1"/>
      <w:numFmt w:val="decimal"/>
      <w:lvlText w:val="%1."/>
      <w:lvlJc w:val="left"/>
      <w:pPr>
        <w:tabs>
          <w:tab w:val="num" w:pos="587"/>
        </w:tabs>
        <w:ind w:left="510" w:hanging="283"/>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9" w15:restartNumberingAfterBreak="0">
    <w:nsid w:val="34D34ACB"/>
    <w:multiLevelType w:val="hybridMultilevel"/>
    <w:tmpl w:val="557AB38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0" w15:restartNumberingAfterBreak="0">
    <w:nsid w:val="34E03BA8"/>
    <w:multiLevelType w:val="hybridMultilevel"/>
    <w:tmpl w:val="39B2E828"/>
    <w:lvl w:ilvl="0" w:tplc="9CB691F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1" w15:restartNumberingAfterBreak="0">
    <w:nsid w:val="35205A27"/>
    <w:multiLevelType w:val="multilevel"/>
    <w:tmpl w:val="A300D542"/>
    <w:numStyleLink w:val="StyleBulletedGray-80"/>
  </w:abstractNum>
  <w:abstractNum w:abstractNumId="432" w15:restartNumberingAfterBreak="0">
    <w:nsid w:val="35496B0D"/>
    <w:multiLevelType w:val="multilevel"/>
    <w:tmpl w:val="A300D542"/>
    <w:numStyleLink w:val="StyleBulletedGray-80"/>
  </w:abstractNum>
  <w:abstractNum w:abstractNumId="433" w15:restartNumberingAfterBreak="0">
    <w:nsid w:val="354F580B"/>
    <w:multiLevelType w:val="multilevel"/>
    <w:tmpl w:val="A300D542"/>
    <w:numStyleLink w:val="StyleBulletedGray-80"/>
  </w:abstractNum>
  <w:abstractNum w:abstractNumId="434" w15:restartNumberingAfterBreak="0">
    <w:nsid w:val="357336BB"/>
    <w:multiLevelType w:val="hybridMultilevel"/>
    <w:tmpl w:val="5B16E5AA"/>
    <w:lvl w:ilvl="0" w:tplc="EB92C566">
      <w:start w:val="1"/>
      <w:numFmt w:val="bullet"/>
      <w:lvlText w:val=""/>
      <w:lvlJc w:val="left"/>
      <w:pPr>
        <w:tabs>
          <w:tab w:val="num" w:pos="1200"/>
        </w:tabs>
        <w:ind w:left="1200" w:hanging="480"/>
      </w:pPr>
      <w:rPr>
        <w:rFonts w:ascii="Wingdings" w:hAnsi="Wingdings" w:hint="default"/>
        <w:b w:val="0"/>
        <w:i w:val="0"/>
        <w:sz w:val="20"/>
      </w:rPr>
    </w:lvl>
    <w:lvl w:ilvl="1" w:tplc="04090003">
      <w:start w:val="1"/>
      <w:numFmt w:val="bullet"/>
      <w:lvlText w:val=""/>
      <w:lvlJc w:val="left"/>
      <w:pPr>
        <w:tabs>
          <w:tab w:val="num" w:pos="2080"/>
        </w:tabs>
        <w:ind w:left="2080" w:hanging="480"/>
      </w:pPr>
      <w:rPr>
        <w:rFonts w:ascii="Wingdings" w:hAnsi="Wingdings" w:hint="default"/>
      </w:rPr>
    </w:lvl>
    <w:lvl w:ilvl="2" w:tplc="04090005" w:tentative="1">
      <w:start w:val="1"/>
      <w:numFmt w:val="bullet"/>
      <w:lvlText w:val=""/>
      <w:lvlJc w:val="left"/>
      <w:pPr>
        <w:tabs>
          <w:tab w:val="num" w:pos="2560"/>
        </w:tabs>
        <w:ind w:left="2560" w:hanging="480"/>
      </w:pPr>
      <w:rPr>
        <w:rFonts w:ascii="Wingdings" w:hAnsi="Wingdings" w:hint="default"/>
      </w:rPr>
    </w:lvl>
    <w:lvl w:ilvl="3" w:tplc="04090001" w:tentative="1">
      <w:start w:val="1"/>
      <w:numFmt w:val="bullet"/>
      <w:lvlText w:val=""/>
      <w:lvlJc w:val="left"/>
      <w:pPr>
        <w:tabs>
          <w:tab w:val="num" w:pos="3040"/>
        </w:tabs>
        <w:ind w:left="3040" w:hanging="480"/>
      </w:pPr>
      <w:rPr>
        <w:rFonts w:ascii="Wingdings" w:hAnsi="Wingdings" w:hint="default"/>
      </w:rPr>
    </w:lvl>
    <w:lvl w:ilvl="4" w:tplc="04090003" w:tentative="1">
      <w:start w:val="1"/>
      <w:numFmt w:val="bullet"/>
      <w:lvlText w:val=""/>
      <w:lvlJc w:val="left"/>
      <w:pPr>
        <w:tabs>
          <w:tab w:val="num" w:pos="3520"/>
        </w:tabs>
        <w:ind w:left="3520" w:hanging="480"/>
      </w:pPr>
      <w:rPr>
        <w:rFonts w:ascii="Wingdings" w:hAnsi="Wingdings" w:hint="default"/>
      </w:rPr>
    </w:lvl>
    <w:lvl w:ilvl="5" w:tplc="04090005" w:tentative="1">
      <w:start w:val="1"/>
      <w:numFmt w:val="bullet"/>
      <w:lvlText w:val=""/>
      <w:lvlJc w:val="left"/>
      <w:pPr>
        <w:tabs>
          <w:tab w:val="num" w:pos="4000"/>
        </w:tabs>
        <w:ind w:left="4000" w:hanging="480"/>
      </w:pPr>
      <w:rPr>
        <w:rFonts w:ascii="Wingdings" w:hAnsi="Wingdings" w:hint="default"/>
      </w:rPr>
    </w:lvl>
    <w:lvl w:ilvl="6" w:tplc="04090001" w:tentative="1">
      <w:start w:val="1"/>
      <w:numFmt w:val="bullet"/>
      <w:lvlText w:val=""/>
      <w:lvlJc w:val="left"/>
      <w:pPr>
        <w:tabs>
          <w:tab w:val="num" w:pos="4480"/>
        </w:tabs>
        <w:ind w:left="4480" w:hanging="480"/>
      </w:pPr>
      <w:rPr>
        <w:rFonts w:ascii="Wingdings" w:hAnsi="Wingdings" w:hint="default"/>
      </w:rPr>
    </w:lvl>
    <w:lvl w:ilvl="7" w:tplc="04090003" w:tentative="1">
      <w:start w:val="1"/>
      <w:numFmt w:val="bullet"/>
      <w:lvlText w:val=""/>
      <w:lvlJc w:val="left"/>
      <w:pPr>
        <w:tabs>
          <w:tab w:val="num" w:pos="4960"/>
        </w:tabs>
        <w:ind w:left="4960" w:hanging="480"/>
      </w:pPr>
      <w:rPr>
        <w:rFonts w:ascii="Wingdings" w:hAnsi="Wingdings" w:hint="default"/>
      </w:rPr>
    </w:lvl>
    <w:lvl w:ilvl="8" w:tplc="04090005" w:tentative="1">
      <w:start w:val="1"/>
      <w:numFmt w:val="bullet"/>
      <w:lvlText w:val=""/>
      <w:lvlJc w:val="left"/>
      <w:pPr>
        <w:tabs>
          <w:tab w:val="num" w:pos="5440"/>
        </w:tabs>
        <w:ind w:left="5440" w:hanging="480"/>
      </w:pPr>
      <w:rPr>
        <w:rFonts w:ascii="Wingdings" w:hAnsi="Wingdings" w:hint="default"/>
      </w:rPr>
    </w:lvl>
  </w:abstractNum>
  <w:abstractNum w:abstractNumId="435" w15:restartNumberingAfterBreak="0">
    <w:nsid w:val="35AC4552"/>
    <w:multiLevelType w:val="hybridMultilevel"/>
    <w:tmpl w:val="3620D39A"/>
    <w:lvl w:ilvl="0" w:tplc="35A0C6C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6" w15:restartNumberingAfterBreak="0">
    <w:nsid w:val="35AE0181"/>
    <w:multiLevelType w:val="multilevel"/>
    <w:tmpl w:val="A300D542"/>
    <w:numStyleLink w:val="StyleBulletedGray-80"/>
  </w:abstractNum>
  <w:abstractNum w:abstractNumId="437" w15:restartNumberingAfterBreak="0">
    <w:nsid w:val="35F40A4C"/>
    <w:multiLevelType w:val="hybridMultilevel"/>
    <w:tmpl w:val="F2F43E46"/>
    <w:lvl w:ilvl="0" w:tplc="31A6088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8" w15:restartNumberingAfterBreak="0">
    <w:nsid w:val="360C2C3E"/>
    <w:multiLevelType w:val="hybridMultilevel"/>
    <w:tmpl w:val="F5AE94F6"/>
    <w:lvl w:ilvl="0" w:tplc="CD745F3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39" w15:restartNumberingAfterBreak="0">
    <w:nsid w:val="36105188"/>
    <w:multiLevelType w:val="multilevel"/>
    <w:tmpl w:val="A300D542"/>
    <w:numStyleLink w:val="StyleBulletedGray-80"/>
  </w:abstractNum>
  <w:abstractNum w:abstractNumId="440" w15:restartNumberingAfterBreak="0">
    <w:nsid w:val="362D2678"/>
    <w:multiLevelType w:val="hybridMultilevel"/>
    <w:tmpl w:val="17E033D8"/>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1" w15:restartNumberingAfterBreak="0">
    <w:nsid w:val="36761C16"/>
    <w:multiLevelType w:val="hybridMultilevel"/>
    <w:tmpl w:val="04A0C75C"/>
    <w:lvl w:ilvl="0" w:tplc="C98CB8B6">
      <w:start w:val="1"/>
      <w:numFmt w:val="bullet"/>
      <w:pStyle w:val="BL-3"/>
      <w:lvlText w:val=""/>
      <w:lvlJc w:val="left"/>
      <w:pPr>
        <w:ind w:left="1614" w:hanging="480"/>
      </w:pPr>
      <w:rPr>
        <w:rFonts w:ascii="Wingdings" w:hAnsi="Wingdings" w:hint="default"/>
        <w:sz w:val="20"/>
      </w:rPr>
    </w:lvl>
    <w:lvl w:ilvl="1" w:tplc="04090003" w:tentative="1">
      <w:start w:val="1"/>
      <w:numFmt w:val="bullet"/>
      <w:lvlText w:val=""/>
      <w:lvlJc w:val="left"/>
      <w:pPr>
        <w:ind w:left="2094" w:hanging="480"/>
      </w:pPr>
      <w:rPr>
        <w:rFonts w:ascii="Wingdings" w:hAnsi="Wingdings" w:hint="default"/>
      </w:rPr>
    </w:lvl>
    <w:lvl w:ilvl="2" w:tplc="04090005" w:tentative="1">
      <w:start w:val="1"/>
      <w:numFmt w:val="bullet"/>
      <w:lvlText w:val=""/>
      <w:lvlJc w:val="left"/>
      <w:pPr>
        <w:ind w:left="2574" w:hanging="480"/>
      </w:pPr>
      <w:rPr>
        <w:rFonts w:ascii="Wingdings" w:hAnsi="Wingdings" w:hint="default"/>
      </w:rPr>
    </w:lvl>
    <w:lvl w:ilvl="3" w:tplc="04090001" w:tentative="1">
      <w:start w:val="1"/>
      <w:numFmt w:val="bullet"/>
      <w:lvlText w:val=""/>
      <w:lvlJc w:val="left"/>
      <w:pPr>
        <w:ind w:left="3054" w:hanging="480"/>
      </w:pPr>
      <w:rPr>
        <w:rFonts w:ascii="Wingdings" w:hAnsi="Wingdings" w:hint="default"/>
      </w:rPr>
    </w:lvl>
    <w:lvl w:ilvl="4" w:tplc="04090003" w:tentative="1">
      <w:start w:val="1"/>
      <w:numFmt w:val="bullet"/>
      <w:lvlText w:val=""/>
      <w:lvlJc w:val="left"/>
      <w:pPr>
        <w:ind w:left="3534" w:hanging="480"/>
      </w:pPr>
      <w:rPr>
        <w:rFonts w:ascii="Wingdings" w:hAnsi="Wingdings" w:hint="default"/>
      </w:rPr>
    </w:lvl>
    <w:lvl w:ilvl="5" w:tplc="04090005" w:tentative="1">
      <w:start w:val="1"/>
      <w:numFmt w:val="bullet"/>
      <w:lvlText w:val=""/>
      <w:lvlJc w:val="left"/>
      <w:pPr>
        <w:ind w:left="4014" w:hanging="480"/>
      </w:pPr>
      <w:rPr>
        <w:rFonts w:ascii="Wingdings" w:hAnsi="Wingdings" w:hint="default"/>
      </w:rPr>
    </w:lvl>
    <w:lvl w:ilvl="6" w:tplc="04090001" w:tentative="1">
      <w:start w:val="1"/>
      <w:numFmt w:val="bullet"/>
      <w:lvlText w:val=""/>
      <w:lvlJc w:val="left"/>
      <w:pPr>
        <w:ind w:left="4494" w:hanging="480"/>
      </w:pPr>
      <w:rPr>
        <w:rFonts w:ascii="Wingdings" w:hAnsi="Wingdings" w:hint="default"/>
      </w:rPr>
    </w:lvl>
    <w:lvl w:ilvl="7" w:tplc="04090003" w:tentative="1">
      <w:start w:val="1"/>
      <w:numFmt w:val="bullet"/>
      <w:lvlText w:val=""/>
      <w:lvlJc w:val="left"/>
      <w:pPr>
        <w:ind w:left="4974" w:hanging="480"/>
      </w:pPr>
      <w:rPr>
        <w:rFonts w:ascii="Wingdings" w:hAnsi="Wingdings" w:hint="default"/>
      </w:rPr>
    </w:lvl>
    <w:lvl w:ilvl="8" w:tplc="04090005" w:tentative="1">
      <w:start w:val="1"/>
      <w:numFmt w:val="bullet"/>
      <w:lvlText w:val=""/>
      <w:lvlJc w:val="left"/>
      <w:pPr>
        <w:ind w:left="5454" w:hanging="480"/>
      </w:pPr>
      <w:rPr>
        <w:rFonts w:ascii="Wingdings" w:hAnsi="Wingdings" w:hint="default"/>
      </w:rPr>
    </w:lvl>
  </w:abstractNum>
  <w:abstractNum w:abstractNumId="442" w15:restartNumberingAfterBreak="0">
    <w:nsid w:val="36B6169D"/>
    <w:multiLevelType w:val="multilevel"/>
    <w:tmpl w:val="A300D542"/>
    <w:numStyleLink w:val="StyleBulletedGray-80"/>
  </w:abstractNum>
  <w:abstractNum w:abstractNumId="443" w15:restartNumberingAfterBreak="0">
    <w:nsid w:val="36CA302C"/>
    <w:multiLevelType w:val="hybridMultilevel"/>
    <w:tmpl w:val="57282E10"/>
    <w:lvl w:ilvl="0" w:tplc="0409000F">
      <w:start w:val="1"/>
      <w:numFmt w:val="bullet"/>
      <w:pStyle w:val="StyleFeatures"/>
      <w:lvlText w:val=""/>
      <w:lvlJc w:val="left"/>
      <w:pPr>
        <w:tabs>
          <w:tab w:val="num" w:pos="764"/>
        </w:tabs>
        <w:ind w:left="764" w:hanging="480"/>
      </w:pPr>
      <w:rPr>
        <w:rFonts w:ascii="Wingdings" w:hAnsi="Wingdings" w:hint="default"/>
        <w:sz w:val="20"/>
        <w:szCs w:val="20"/>
      </w:rPr>
    </w:lvl>
    <w:lvl w:ilvl="1" w:tplc="04090019" w:tentative="1">
      <w:start w:val="1"/>
      <w:numFmt w:val="bullet"/>
      <w:lvlText w:val=""/>
      <w:lvlJc w:val="left"/>
      <w:pPr>
        <w:tabs>
          <w:tab w:val="num" w:pos="960"/>
        </w:tabs>
        <w:ind w:left="960" w:hanging="480"/>
      </w:pPr>
      <w:rPr>
        <w:rFonts w:ascii="Wingdings" w:hAnsi="Wingdings"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444" w15:restartNumberingAfterBreak="0">
    <w:nsid w:val="37236C22"/>
    <w:multiLevelType w:val="hybridMultilevel"/>
    <w:tmpl w:val="19DC91C0"/>
    <w:lvl w:ilvl="0" w:tplc="CF72E1EE">
      <w:start w:val="1"/>
      <w:numFmt w:val="decimal"/>
      <w:lvlText w:val="%1."/>
      <w:lvlJc w:val="left"/>
      <w:pPr>
        <w:ind w:left="840" w:hanging="36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start w:val="1"/>
      <w:numFmt w:val="decimal"/>
      <w:lvlText w:val="%4."/>
      <w:lvlJc w:val="left"/>
      <w:pPr>
        <w:ind w:left="2400" w:hanging="480"/>
      </w:pPr>
    </w:lvl>
    <w:lvl w:ilvl="4" w:tplc="04090019">
      <w:start w:val="1"/>
      <w:numFmt w:val="ideographTraditional"/>
      <w:lvlText w:val="%5、"/>
      <w:lvlJc w:val="left"/>
      <w:pPr>
        <w:ind w:left="2880" w:hanging="480"/>
      </w:pPr>
    </w:lvl>
    <w:lvl w:ilvl="5" w:tplc="0409001B">
      <w:start w:val="1"/>
      <w:numFmt w:val="lowerRoman"/>
      <w:lvlText w:val="%6."/>
      <w:lvlJc w:val="right"/>
      <w:pPr>
        <w:ind w:left="3360" w:hanging="480"/>
      </w:pPr>
    </w:lvl>
    <w:lvl w:ilvl="6" w:tplc="0409000F">
      <w:start w:val="1"/>
      <w:numFmt w:val="decimal"/>
      <w:lvlText w:val="%7."/>
      <w:lvlJc w:val="left"/>
      <w:pPr>
        <w:ind w:left="3840" w:hanging="480"/>
      </w:pPr>
    </w:lvl>
    <w:lvl w:ilvl="7" w:tplc="04090019">
      <w:start w:val="1"/>
      <w:numFmt w:val="ideographTraditional"/>
      <w:lvlText w:val="%8、"/>
      <w:lvlJc w:val="left"/>
      <w:pPr>
        <w:ind w:left="4320" w:hanging="480"/>
      </w:pPr>
    </w:lvl>
    <w:lvl w:ilvl="8" w:tplc="0409001B">
      <w:start w:val="1"/>
      <w:numFmt w:val="lowerRoman"/>
      <w:lvlText w:val="%9."/>
      <w:lvlJc w:val="right"/>
      <w:pPr>
        <w:ind w:left="4800" w:hanging="480"/>
      </w:pPr>
    </w:lvl>
  </w:abstractNum>
  <w:abstractNum w:abstractNumId="445" w15:restartNumberingAfterBreak="0">
    <w:nsid w:val="3725341F"/>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446" w15:restartNumberingAfterBreak="0">
    <w:nsid w:val="3725547E"/>
    <w:multiLevelType w:val="multilevel"/>
    <w:tmpl w:val="A300D542"/>
    <w:numStyleLink w:val="StyleBulletedGray-80"/>
  </w:abstractNum>
  <w:abstractNum w:abstractNumId="447" w15:restartNumberingAfterBreak="0">
    <w:nsid w:val="37364697"/>
    <w:multiLevelType w:val="multilevel"/>
    <w:tmpl w:val="A300D542"/>
    <w:numStyleLink w:val="StyleBulletedGray-80"/>
  </w:abstractNum>
  <w:abstractNum w:abstractNumId="448" w15:restartNumberingAfterBreak="0">
    <w:nsid w:val="37707973"/>
    <w:multiLevelType w:val="hybridMultilevel"/>
    <w:tmpl w:val="3CFACD28"/>
    <w:lvl w:ilvl="0" w:tplc="340C2C16">
      <w:start w:val="1"/>
      <w:numFmt w:val="lowerLetter"/>
      <w:lvlText w:val="%1."/>
      <w:lvlJc w:val="left"/>
      <w:pPr>
        <w:ind w:left="630" w:hanging="360"/>
      </w:pPr>
      <w:rPr>
        <w:rFonts w:hint="default"/>
        <w:b w:val="0"/>
      </w:rPr>
    </w:lvl>
    <w:lvl w:ilvl="1" w:tplc="04090019">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449" w15:restartNumberingAfterBreak="0">
    <w:nsid w:val="37754CCC"/>
    <w:multiLevelType w:val="hybridMultilevel"/>
    <w:tmpl w:val="CCF425CA"/>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50" w15:restartNumberingAfterBreak="0">
    <w:nsid w:val="378A7469"/>
    <w:multiLevelType w:val="multilevel"/>
    <w:tmpl w:val="A300D542"/>
    <w:numStyleLink w:val="StyleBulletedGray-80"/>
  </w:abstractNum>
  <w:abstractNum w:abstractNumId="451" w15:restartNumberingAfterBreak="0">
    <w:nsid w:val="37A322BD"/>
    <w:multiLevelType w:val="hybridMultilevel"/>
    <w:tmpl w:val="BA9C9F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2" w15:restartNumberingAfterBreak="0">
    <w:nsid w:val="37CB2317"/>
    <w:multiLevelType w:val="multilevel"/>
    <w:tmpl w:val="A300D542"/>
    <w:numStyleLink w:val="StyleBulletedGray-80"/>
  </w:abstractNum>
  <w:abstractNum w:abstractNumId="453" w15:restartNumberingAfterBreak="0">
    <w:nsid w:val="37EC1EC6"/>
    <w:multiLevelType w:val="multilevel"/>
    <w:tmpl w:val="19E4B690"/>
    <w:lvl w:ilvl="0">
      <w:start w:val="1"/>
      <w:numFmt w:val="bullet"/>
      <w:pStyle w:val="BL-1"/>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54" w15:restartNumberingAfterBreak="0">
    <w:nsid w:val="380C6F66"/>
    <w:multiLevelType w:val="hybridMultilevel"/>
    <w:tmpl w:val="D46489CC"/>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55" w15:restartNumberingAfterBreak="0">
    <w:nsid w:val="381C5320"/>
    <w:multiLevelType w:val="multilevel"/>
    <w:tmpl w:val="A300D542"/>
    <w:numStyleLink w:val="StyleBulletedGray-80"/>
  </w:abstractNum>
  <w:abstractNum w:abstractNumId="456" w15:restartNumberingAfterBreak="0">
    <w:nsid w:val="385C66B8"/>
    <w:multiLevelType w:val="multilevel"/>
    <w:tmpl w:val="E06E8F0A"/>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57" w15:restartNumberingAfterBreak="0">
    <w:nsid w:val="386E242D"/>
    <w:multiLevelType w:val="hybridMultilevel"/>
    <w:tmpl w:val="32AA10B6"/>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458" w15:restartNumberingAfterBreak="0">
    <w:nsid w:val="389319A2"/>
    <w:multiLevelType w:val="multilevel"/>
    <w:tmpl w:val="A300D542"/>
    <w:numStyleLink w:val="StyleBulletedGray-80"/>
  </w:abstractNum>
  <w:abstractNum w:abstractNumId="459" w15:restartNumberingAfterBreak="0">
    <w:nsid w:val="38B655CE"/>
    <w:multiLevelType w:val="multilevel"/>
    <w:tmpl w:val="A300D542"/>
    <w:numStyleLink w:val="StyleBulletedGray-80"/>
  </w:abstractNum>
  <w:abstractNum w:abstractNumId="460" w15:restartNumberingAfterBreak="0">
    <w:nsid w:val="38D45787"/>
    <w:multiLevelType w:val="multilevel"/>
    <w:tmpl w:val="A300D542"/>
    <w:numStyleLink w:val="StyleBulletedGray-80"/>
  </w:abstractNum>
  <w:abstractNum w:abstractNumId="461" w15:restartNumberingAfterBreak="0">
    <w:nsid w:val="38E02D62"/>
    <w:multiLevelType w:val="hybridMultilevel"/>
    <w:tmpl w:val="8BFE1C32"/>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62" w15:restartNumberingAfterBreak="0">
    <w:nsid w:val="38EF6A8F"/>
    <w:multiLevelType w:val="hybridMultilevel"/>
    <w:tmpl w:val="C140250E"/>
    <w:lvl w:ilvl="0" w:tplc="A5A088BE">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3" w15:restartNumberingAfterBreak="0">
    <w:nsid w:val="39262DCB"/>
    <w:multiLevelType w:val="multilevel"/>
    <w:tmpl w:val="A300D542"/>
    <w:numStyleLink w:val="StyleBulletedGray-80"/>
  </w:abstractNum>
  <w:abstractNum w:abstractNumId="464" w15:restartNumberingAfterBreak="0">
    <w:nsid w:val="395E1D47"/>
    <w:multiLevelType w:val="hybridMultilevel"/>
    <w:tmpl w:val="24FC5D7E"/>
    <w:lvl w:ilvl="0" w:tplc="7E4EEEE4">
      <w:start w:val="1"/>
      <w:numFmt w:val="decimal"/>
      <w:lvlText w:val="%1."/>
      <w:lvlJc w:val="left"/>
      <w:pPr>
        <w:ind w:left="408" w:hanging="360"/>
      </w:pPr>
      <w:rPr>
        <w:rFonts w:hint="default"/>
        <w:sz w:val="18"/>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65" w15:restartNumberingAfterBreak="0">
    <w:nsid w:val="3993041C"/>
    <w:multiLevelType w:val="hybridMultilevel"/>
    <w:tmpl w:val="79902B7A"/>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95AC8B1A">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466" w15:restartNumberingAfterBreak="0">
    <w:nsid w:val="39C90753"/>
    <w:multiLevelType w:val="multilevel"/>
    <w:tmpl w:val="A300D542"/>
    <w:numStyleLink w:val="StyleBulletedGray-80"/>
  </w:abstractNum>
  <w:abstractNum w:abstractNumId="467" w15:restartNumberingAfterBreak="0">
    <w:nsid w:val="39CD3BB5"/>
    <w:multiLevelType w:val="multilevel"/>
    <w:tmpl w:val="A300D542"/>
    <w:numStyleLink w:val="StyleBulletedGray-80"/>
  </w:abstractNum>
  <w:abstractNum w:abstractNumId="468" w15:restartNumberingAfterBreak="0">
    <w:nsid w:val="39D15453"/>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469" w15:restartNumberingAfterBreak="0">
    <w:nsid w:val="39EB1D82"/>
    <w:multiLevelType w:val="multilevel"/>
    <w:tmpl w:val="A300D542"/>
    <w:styleLink w:val="StyleBulletedGray-80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70" w15:restartNumberingAfterBreak="0">
    <w:nsid w:val="3A00436D"/>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71" w15:restartNumberingAfterBreak="0">
    <w:nsid w:val="3A0336CA"/>
    <w:multiLevelType w:val="multilevel"/>
    <w:tmpl w:val="A300D542"/>
    <w:numStyleLink w:val="StyleBulletedGray-80"/>
  </w:abstractNum>
  <w:abstractNum w:abstractNumId="472" w15:restartNumberingAfterBreak="0">
    <w:nsid w:val="3A0920D5"/>
    <w:multiLevelType w:val="multilevel"/>
    <w:tmpl w:val="A300D542"/>
    <w:numStyleLink w:val="StyleBulletedGray-80"/>
  </w:abstractNum>
  <w:abstractNum w:abstractNumId="473" w15:restartNumberingAfterBreak="0">
    <w:nsid w:val="3A1F7B49"/>
    <w:multiLevelType w:val="hybridMultilevel"/>
    <w:tmpl w:val="D4124D7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4" w15:restartNumberingAfterBreak="0">
    <w:nsid w:val="3A2F5D86"/>
    <w:multiLevelType w:val="hybridMultilevel"/>
    <w:tmpl w:val="56C8955E"/>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5" w15:restartNumberingAfterBreak="0">
    <w:nsid w:val="3A6736B4"/>
    <w:multiLevelType w:val="hybridMultilevel"/>
    <w:tmpl w:val="9288E56A"/>
    <w:lvl w:ilvl="0" w:tplc="FA901EB0">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76" w15:restartNumberingAfterBreak="0">
    <w:nsid w:val="3A841C9E"/>
    <w:multiLevelType w:val="hybridMultilevel"/>
    <w:tmpl w:val="FA8C94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7" w15:restartNumberingAfterBreak="0">
    <w:nsid w:val="3A9C32C0"/>
    <w:multiLevelType w:val="hybridMultilevel"/>
    <w:tmpl w:val="1C36A32C"/>
    <w:styleLink w:val="StyleBulletedWingdingssymbolBefore0cmHanging48ch2"/>
    <w:lvl w:ilvl="0" w:tplc="0409000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8" w15:restartNumberingAfterBreak="0">
    <w:nsid w:val="3AEB0925"/>
    <w:multiLevelType w:val="multilevel"/>
    <w:tmpl w:val="A300D542"/>
    <w:numStyleLink w:val="StyleBulletedGray-80"/>
  </w:abstractNum>
  <w:abstractNum w:abstractNumId="479" w15:restartNumberingAfterBreak="0">
    <w:nsid w:val="3B0F7FC4"/>
    <w:multiLevelType w:val="multilevel"/>
    <w:tmpl w:val="A300D542"/>
    <w:numStyleLink w:val="StyleBulletedGray-80"/>
  </w:abstractNum>
  <w:abstractNum w:abstractNumId="480" w15:restartNumberingAfterBreak="0">
    <w:nsid w:val="3B4C19CE"/>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1" w15:restartNumberingAfterBreak="0">
    <w:nsid w:val="3B5D1736"/>
    <w:multiLevelType w:val="multilevel"/>
    <w:tmpl w:val="94424356"/>
    <w:styleLink w:val="NormalNumbered"/>
    <w:lvl w:ilvl="0">
      <w:start w:val="1"/>
      <w:numFmt w:val="decimal"/>
      <w:lvlText w:val="%1."/>
      <w:lvlJc w:val="left"/>
      <w:pPr>
        <w:tabs>
          <w:tab w:val="num" w:pos="480"/>
        </w:tabs>
        <w:ind w:left="480" w:hanging="480"/>
      </w:pPr>
      <w:rPr>
        <w:rFonts w:ascii="Verdana" w:eastAsia="新細明體" w:hAnsi="Verdana"/>
        <w:kern w:val="2"/>
      </w:rPr>
    </w:lvl>
    <w:lvl w:ilvl="1">
      <w:start w:val="1"/>
      <w:numFmt w:val="bullet"/>
      <w:lvlText w:val=""/>
      <w:lvlJc w:val="left"/>
      <w:pPr>
        <w:tabs>
          <w:tab w:val="num" w:pos="960"/>
        </w:tabs>
        <w:ind w:left="960" w:hanging="480"/>
      </w:pPr>
      <w:rPr>
        <w:rFonts w:ascii="Wingdings" w:hAnsi="Wingdings" w:hint="default"/>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482" w15:restartNumberingAfterBreak="0">
    <w:nsid w:val="3B9B6036"/>
    <w:multiLevelType w:val="multilevel"/>
    <w:tmpl w:val="A300D542"/>
    <w:numStyleLink w:val="StyleBulletedGray-80"/>
  </w:abstractNum>
  <w:abstractNum w:abstractNumId="483" w15:restartNumberingAfterBreak="0">
    <w:nsid w:val="3BDA4C67"/>
    <w:multiLevelType w:val="hybridMultilevel"/>
    <w:tmpl w:val="91E6C7E2"/>
    <w:lvl w:ilvl="0" w:tplc="3FD2C8CE">
      <w:start w:val="1"/>
      <w:numFmt w:val="decimal"/>
      <w:lvlText w:val="%1."/>
      <w:lvlJc w:val="left"/>
      <w:pPr>
        <w:tabs>
          <w:tab w:val="num" w:pos="1200"/>
        </w:tabs>
        <w:ind w:left="1200" w:hanging="480"/>
      </w:p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484" w15:restartNumberingAfterBreak="0">
    <w:nsid w:val="3BFD0FFF"/>
    <w:multiLevelType w:val="hybridMultilevel"/>
    <w:tmpl w:val="41582932"/>
    <w:lvl w:ilvl="0" w:tplc="0409000F">
      <w:start w:val="1"/>
      <w:numFmt w:val="decimal"/>
      <w:lvlText w:val="%1."/>
      <w:lvlJc w:val="left"/>
      <w:pPr>
        <w:tabs>
          <w:tab w:val="num" w:pos="720"/>
        </w:tabs>
        <w:ind w:left="720" w:hanging="360"/>
      </w:pPr>
    </w:lvl>
    <w:lvl w:ilvl="1" w:tplc="E4985C42">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5" w15:restartNumberingAfterBreak="0">
    <w:nsid w:val="3C10650B"/>
    <w:multiLevelType w:val="multilevel"/>
    <w:tmpl w:val="A300D542"/>
    <w:numStyleLink w:val="StyleBulletedGray-80"/>
  </w:abstractNum>
  <w:abstractNum w:abstractNumId="486" w15:restartNumberingAfterBreak="0">
    <w:nsid w:val="3C2C1B46"/>
    <w:multiLevelType w:val="hybridMultilevel"/>
    <w:tmpl w:val="5A8058D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7" w15:restartNumberingAfterBreak="0">
    <w:nsid w:val="3C3C1B48"/>
    <w:multiLevelType w:val="multilevel"/>
    <w:tmpl w:val="A300D542"/>
    <w:numStyleLink w:val="StyleBulletedGray-80"/>
  </w:abstractNum>
  <w:abstractNum w:abstractNumId="488" w15:restartNumberingAfterBreak="0">
    <w:nsid w:val="3C6111B6"/>
    <w:multiLevelType w:val="multilevel"/>
    <w:tmpl w:val="AFD2B8DE"/>
    <w:numStyleLink w:val="Header2"/>
  </w:abstractNum>
  <w:abstractNum w:abstractNumId="489" w15:restartNumberingAfterBreak="0">
    <w:nsid w:val="3C694706"/>
    <w:multiLevelType w:val="multilevel"/>
    <w:tmpl w:val="A300D542"/>
    <w:numStyleLink w:val="StyleBulletedGray-80"/>
  </w:abstractNum>
  <w:abstractNum w:abstractNumId="490" w15:restartNumberingAfterBreak="0">
    <w:nsid w:val="3C7F06DE"/>
    <w:multiLevelType w:val="multilevel"/>
    <w:tmpl w:val="A300D542"/>
    <w:numStyleLink w:val="StyleBulletedGray-80"/>
  </w:abstractNum>
  <w:abstractNum w:abstractNumId="491" w15:restartNumberingAfterBreak="0">
    <w:nsid w:val="3CF30757"/>
    <w:multiLevelType w:val="multilevel"/>
    <w:tmpl w:val="A300D542"/>
    <w:numStyleLink w:val="StyleBulletedGray-80"/>
  </w:abstractNum>
  <w:abstractNum w:abstractNumId="492" w15:restartNumberingAfterBreak="0">
    <w:nsid w:val="3D094869"/>
    <w:multiLevelType w:val="multilevel"/>
    <w:tmpl w:val="E7683AC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eastAsia"/>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93" w15:restartNumberingAfterBreak="0">
    <w:nsid w:val="3D0E0F12"/>
    <w:multiLevelType w:val="hybridMultilevel"/>
    <w:tmpl w:val="39443CC8"/>
    <w:lvl w:ilvl="0" w:tplc="80D886DC">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94" w15:restartNumberingAfterBreak="0">
    <w:nsid w:val="3D1347F6"/>
    <w:multiLevelType w:val="multilevel"/>
    <w:tmpl w:val="A300D542"/>
    <w:numStyleLink w:val="StyleBulletedGray-80"/>
  </w:abstractNum>
  <w:abstractNum w:abstractNumId="495" w15:restartNumberingAfterBreak="0">
    <w:nsid w:val="3D1759C2"/>
    <w:multiLevelType w:val="hybridMultilevel"/>
    <w:tmpl w:val="6D76CB2E"/>
    <w:lvl w:ilvl="0" w:tplc="8460F436">
      <w:start w:val="1"/>
      <w:numFmt w:val="bullet"/>
      <w:lvlText w:val=""/>
      <w:lvlJc w:val="left"/>
      <w:pPr>
        <w:ind w:left="880" w:hanging="480"/>
      </w:pPr>
      <w:rPr>
        <w:rFonts w:ascii="Wingdings" w:hAnsi="Wingdings" w:hint="default"/>
        <w:b w:val="0"/>
        <w:i w:val="0"/>
        <w:sz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496" w15:restartNumberingAfterBreak="0">
    <w:nsid w:val="3D621322"/>
    <w:multiLevelType w:val="multilevel"/>
    <w:tmpl w:val="A300D542"/>
    <w:numStyleLink w:val="StyleBulletedGray-80"/>
  </w:abstractNum>
  <w:abstractNum w:abstractNumId="497" w15:restartNumberingAfterBreak="0">
    <w:nsid w:val="3D8563BB"/>
    <w:multiLevelType w:val="multilevel"/>
    <w:tmpl w:val="A300D542"/>
    <w:numStyleLink w:val="StyleBulletedGray-80"/>
  </w:abstractNum>
  <w:abstractNum w:abstractNumId="498" w15:restartNumberingAfterBreak="0">
    <w:nsid w:val="3D8968F5"/>
    <w:multiLevelType w:val="multilevel"/>
    <w:tmpl w:val="A300D542"/>
    <w:styleLink w:val="StyleBulleted7"/>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499" w15:restartNumberingAfterBreak="0">
    <w:nsid w:val="3DA5304C"/>
    <w:multiLevelType w:val="hybridMultilevel"/>
    <w:tmpl w:val="F398A0E6"/>
    <w:styleLink w:val="StyleBulleted2"/>
    <w:lvl w:ilvl="0" w:tplc="D3BC654C">
      <w:start w:val="1"/>
      <w:numFmt w:val="bullet"/>
      <w:pStyle w:val="BulletText"/>
      <w:lvlText w:val=""/>
      <w:lvlJc w:val="left"/>
      <w:pPr>
        <w:tabs>
          <w:tab w:val="num" w:pos="480"/>
        </w:tabs>
        <w:ind w:left="480" w:hanging="480"/>
      </w:pPr>
      <w:rPr>
        <w:rFonts w:ascii="Symbol" w:hAnsi="Symbol" w:hint="default"/>
        <w:color w:val="auto"/>
      </w:rPr>
    </w:lvl>
    <w:lvl w:ilvl="1" w:tplc="710EA850">
      <w:start w:val="1"/>
      <w:numFmt w:val="bullet"/>
      <w:lvlText w:val=""/>
      <w:lvlJc w:val="left"/>
      <w:pPr>
        <w:tabs>
          <w:tab w:val="num" w:pos="960"/>
        </w:tabs>
        <w:ind w:left="960" w:hanging="480"/>
      </w:pPr>
      <w:rPr>
        <w:rFonts w:ascii="Wingdings" w:hAnsi="Wingdings" w:hint="default"/>
      </w:rPr>
    </w:lvl>
    <w:lvl w:ilvl="2" w:tplc="853822F4">
      <w:start w:val="1"/>
      <w:numFmt w:val="bullet"/>
      <w:lvlText w:val=""/>
      <w:lvlJc w:val="left"/>
      <w:pPr>
        <w:tabs>
          <w:tab w:val="num" w:pos="1440"/>
        </w:tabs>
        <w:ind w:left="1440" w:hanging="480"/>
      </w:pPr>
      <w:rPr>
        <w:rFonts w:ascii="Wingdings" w:hAnsi="Wingdings" w:hint="default"/>
      </w:rPr>
    </w:lvl>
    <w:lvl w:ilvl="3" w:tplc="52F4D6AA" w:tentative="1">
      <w:start w:val="1"/>
      <w:numFmt w:val="bullet"/>
      <w:lvlText w:val=""/>
      <w:lvlJc w:val="left"/>
      <w:pPr>
        <w:tabs>
          <w:tab w:val="num" w:pos="1920"/>
        </w:tabs>
        <w:ind w:left="1920" w:hanging="480"/>
      </w:pPr>
      <w:rPr>
        <w:rFonts w:ascii="Wingdings" w:hAnsi="Wingdings" w:hint="default"/>
      </w:rPr>
    </w:lvl>
    <w:lvl w:ilvl="4" w:tplc="F952505E" w:tentative="1">
      <w:start w:val="1"/>
      <w:numFmt w:val="bullet"/>
      <w:lvlText w:val=""/>
      <w:lvlJc w:val="left"/>
      <w:pPr>
        <w:tabs>
          <w:tab w:val="num" w:pos="2400"/>
        </w:tabs>
        <w:ind w:left="2400" w:hanging="480"/>
      </w:pPr>
      <w:rPr>
        <w:rFonts w:ascii="Wingdings" w:hAnsi="Wingdings" w:hint="default"/>
      </w:rPr>
    </w:lvl>
    <w:lvl w:ilvl="5" w:tplc="C0F65376" w:tentative="1">
      <w:start w:val="1"/>
      <w:numFmt w:val="bullet"/>
      <w:lvlText w:val=""/>
      <w:lvlJc w:val="left"/>
      <w:pPr>
        <w:tabs>
          <w:tab w:val="num" w:pos="2880"/>
        </w:tabs>
        <w:ind w:left="2880" w:hanging="480"/>
      </w:pPr>
      <w:rPr>
        <w:rFonts w:ascii="Wingdings" w:hAnsi="Wingdings" w:hint="default"/>
      </w:rPr>
    </w:lvl>
    <w:lvl w:ilvl="6" w:tplc="2CCC1250" w:tentative="1">
      <w:start w:val="1"/>
      <w:numFmt w:val="bullet"/>
      <w:lvlText w:val=""/>
      <w:lvlJc w:val="left"/>
      <w:pPr>
        <w:tabs>
          <w:tab w:val="num" w:pos="3360"/>
        </w:tabs>
        <w:ind w:left="3360" w:hanging="480"/>
      </w:pPr>
      <w:rPr>
        <w:rFonts w:ascii="Wingdings" w:hAnsi="Wingdings" w:hint="default"/>
      </w:rPr>
    </w:lvl>
    <w:lvl w:ilvl="7" w:tplc="E17E1992" w:tentative="1">
      <w:start w:val="1"/>
      <w:numFmt w:val="bullet"/>
      <w:lvlText w:val=""/>
      <w:lvlJc w:val="left"/>
      <w:pPr>
        <w:tabs>
          <w:tab w:val="num" w:pos="3840"/>
        </w:tabs>
        <w:ind w:left="3840" w:hanging="480"/>
      </w:pPr>
      <w:rPr>
        <w:rFonts w:ascii="Wingdings" w:hAnsi="Wingdings" w:hint="default"/>
      </w:rPr>
    </w:lvl>
    <w:lvl w:ilvl="8" w:tplc="3AAAD3D4" w:tentative="1">
      <w:start w:val="1"/>
      <w:numFmt w:val="bullet"/>
      <w:lvlText w:val=""/>
      <w:lvlJc w:val="left"/>
      <w:pPr>
        <w:tabs>
          <w:tab w:val="num" w:pos="4320"/>
        </w:tabs>
        <w:ind w:left="4320" w:hanging="480"/>
      </w:pPr>
      <w:rPr>
        <w:rFonts w:ascii="Wingdings" w:hAnsi="Wingdings" w:hint="default"/>
      </w:rPr>
    </w:lvl>
  </w:abstractNum>
  <w:abstractNum w:abstractNumId="500" w15:restartNumberingAfterBreak="0">
    <w:nsid w:val="3DAE6D78"/>
    <w:multiLevelType w:val="multilevel"/>
    <w:tmpl w:val="AFD2B8DE"/>
    <w:styleLink w:val="Header2"/>
    <w:lvl w:ilvl="0">
      <w:start w:val="1"/>
      <w:numFmt w:val="none"/>
      <w:lvlText w:val="1"/>
      <w:lvlJc w:val="left"/>
      <w:pPr>
        <w:tabs>
          <w:tab w:val="num" w:pos="810"/>
        </w:tabs>
        <w:ind w:left="810" w:hanging="810"/>
      </w:pPr>
      <w:rPr>
        <w:rFonts w:hint="default"/>
      </w:rPr>
    </w:lvl>
    <w:lvl w:ilvl="1">
      <w:start w:val="1"/>
      <w:numFmt w:val="decimal"/>
      <w:lvlText w:val="1.%2"/>
      <w:lvlJc w:val="left"/>
      <w:pPr>
        <w:tabs>
          <w:tab w:val="num" w:pos="1530"/>
        </w:tabs>
        <w:ind w:left="1530" w:hanging="810"/>
      </w:pPr>
      <w:rPr>
        <w:rFonts w:hint="default"/>
      </w:rPr>
    </w:lvl>
    <w:lvl w:ilvl="2">
      <w:start w:val="1"/>
      <w:numFmt w:val="none"/>
      <w:lvlText w:val="%3%1"/>
      <w:lvlJc w:val="left"/>
      <w:pPr>
        <w:tabs>
          <w:tab w:val="num" w:pos="2250"/>
        </w:tabs>
        <w:ind w:left="2250" w:hanging="810"/>
      </w:pPr>
      <w:rPr>
        <w:rFonts w:hint="default"/>
      </w:rPr>
    </w:lvl>
    <w:lvl w:ilvl="3">
      <w:start w:val="1"/>
      <w:numFmt w:val="none"/>
      <w:lvlText w:val=""/>
      <w:lvlJc w:val="left"/>
      <w:pPr>
        <w:tabs>
          <w:tab w:val="num" w:pos="2970"/>
        </w:tabs>
        <w:ind w:left="2970" w:hanging="810"/>
      </w:pPr>
      <w:rPr>
        <w:rFonts w:hint="default"/>
      </w:rPr>
    </w:lvl>
    <w:lvl w:ilvl="4">
      <w:start w:val="1"/>
      <w:numFmt w:val="none"/>
      <w:lvlText w:val="%1.%2.%3.%4.%5"/>
      <w:lvlJc w:val="left"/>
      <w:pPr>
        <w:tabs>
          <w:tab w:val="num" w:pos="3960"/>
        </w:tabs>
        <w:ind w:left="3960" w:hanging="1080"/>
      </w:pPr>
      <w:rPr>
        <w:rFonts w:hint="default"/>
      </w:rPr>
    </w:lvl>
    <w:lvl w:ilvl="5">
      <w:start w:val="1"/>
      <w:numFmt w:val="none"/>
      <w:lvlText w:val="%1.%2.%3.%4.%5.%6"/>
      <w:lvlJc w:val="left"/>
      <w:pPr>
        <w:tabs>
          <w:tab w:val="num" w:pos="5040"/>
        </w:tabs>
        <w:ind w:left="5040" w:hanging="1440"/>
      </w:pPr>
      <w:rPr>
        <w:rFonts w:hint="default"/>
      </w:rPr>
    </w:lvl>
    <w:lvl w:ilvl="6">
      <w:start w:val="1"/>
      <w:numFmt w:val="decimal"/>
      <w:lvlRestart w:val="2"/>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01" w15:restartNumberingAfterBreak="0">
    <w:nsid w:val="3DEF35E4"/>
    <w:multiLevelType w:val="multilevel"/>
    <w:tmpl w:val="A300D542"/>
    <w:numStyleLink w:val="StyleBulletedGray-80"/>
  </w:abstractNum>
  <w:abstractNum w:abstractNumId="502" w15:restartNumberingAfterBreak="0">
    <w:nsid w:val="3E086A20"/>
    <w:multiLevelType w:val="hybridMultilevel"/>
    <w:tmpl w:val="AFACF0B2"/>
    <w:lvl w:ilvl="0" w:tplc="AA54ECE8">
      <w:start w:val="1"/>
      <w:numFmt w:val="bullet"/>
      <w:lvlText w:val=""/>
      <w:lvlJc w:val="left"/>
      <w:pPr>
        <w:tabs>
          <w:tab w:val="num" w:pos="1200"/>
        </w:tabs>
        <w:ind w:left="1200" w:hanging="480"/>
      </w:pPr>
      <w:rPr>
        <w:rFonts w:ascii="Wingdings" w:hAnsi="Wingdings" w:hint="default"/>
        <w:color w:val="auto"/>
      </w:rPr>
    </w:lvl>
    <w:lvl w:ilvl="1" w:tplc="2158833A">
      <w:start w:val="1"/>
      <w:numFmt w:val="bullet"/>
      <w:lvlText w:val=""/>
      <w:lvlJc w:val="left"/>
      <w:pPr>
        <w:tabs>
          <w:tab w:val="num" w:pos="960"/>
        </w:tabs>
        <w:ind w:left="960" w:hanging="480"/>
      </w:pPr>
      <w:rPr>
        <w:rFonts w:ascii="Wingdings" w:hAnsi="Wingdings" w:hint="default"/>
      </w:rPr>
    </w:lvl>
    <w:lvl w:ilvl="2" w:tplc="D75A39F6">
      <w:start w:val="1"/>
      <w:numFmt w:val="bullet"/>
      <w:lvlText w:val=""/>
      <w:lvlJc w:val="left"/>
      <w:pPr>
        <w:tabs>
          <w:tab w:val="num" w:pos="1440"/>
        </w:tabs>
        <w:ind w:left="1440" w:hanging="480"/>
      </w:pPr>
      <w:rPr>
        <w:rFonts w:ascii="Wingdings" w:hAnsi="Wingdings" w:hint="default"/>
      </w:rPr>
    </w:lvl>
    <w:lvl w:ilvl="3" w:tplc="F40CF174" w:tentative="1">
      <w:start w:val="1"/>
      <w:numFmt w:val="bullet"/>
      <w:lvlText w:val=""/>
      <w:lvlJc w:val="left"/>
      <w:pPr>
        <w:tabs>
          <w:tab w:val="num" w:pos="1920"/>
        </w:tabs>
        <w:ind w:left="1920" w:hanging="480"/>
      </w:pPr>
      <w:rPr>
        <w:rFonts w:ascii="Wingdings" w:hAnsi="Wingdings" w:hint="default"/>
      </w:rPr>
    </w:lvl>
    <w:lvl w:ilvl="4" w:tplc="9DFC4AF6" w:tentative="1">
      <w:start w:val="1"/>
      <w:numFmt w:val="bullet"/>
      <w:lvlText w:val=""/>
      <w:lvlJc w:val="left"/>
      <w:pPr>
        <w:tabs>
          <w:tab w:val="num" w:pos="2400"/>
        </w:tabs>
        <w:ind w:left="2400" w:hanging="480"/>
      </w:pPr>
      <w:rPr>
        <w:rFonts w:ascii="Wingdings" w:hAnsi="Wingdings" w:hint="default"/>
      </w:rPr>
    </w:lvl>
    <w:lvl w:ilvl="5" w:tplc="2D6041F4" w:tentative="1">
      <w:start w:val="1"/>
      <w:numFmt w:val="bullet"/>
      <w:lvlText w:val=""/>
      <w:lvlJc w:val="left"/>
      <w:pPr>
        <w:tabs>
          <w:tab w:val="num" w:pos="2880"/>
        </w:tabs>
        <w:ind w:left="2880" w:hanging="480"/>
      </w:pPr>
      <w:rPr>
        <w:rFonts w:ascii="Wingdings" w:hAnsi="Wingdings" w:hint="default"/>
      </w:rPr>
    </w:lvl>
    <w:lvl w:ilvl="6" w:tplc="9AB0B70A" w:tentative="1">
      <w:start w:val="1"/>
      <w:numFmt w:val="bullet"/>
      <w:lvlText w:val=""/>
      <w:lvlJc w:val="left"/>
      <w:pPr>
        <w:tabs>
          <w:tab w:val="num" w:pos="3360"/>
        </w:tabs>
        <w:ind w:left="3360" w:hanging="480"/>
      </w:pPr>
      <w:rPr>
        <w:rFonts w:ascii="Wingdings" w:hAnsi="Wingdings" w:hint="default"/>
      </w:rPr>
    </w:lvl>
    <w:lvl w:ilvl="7" w:tplc="A4389BEC" w:tentative="1">
      <w:start w:val="1"/>
      <w:numFmt w:val="bullet"/>
      <w:lvlText w:val=""/>
      <w:lvlJc w:val="left"/>
      <w:pPr>
        <w:tabs>
          <w:tab w:val="num" w:pos="3840"/>
        </w:tabs>
        <w:ind w:left="3840" w:hanging="480"/>
      </w:pPr>
      <w:rPr>
        <w:rFonts w:ascii="Wingdings" w:hAnsi="Wingdings" w:hint="default"/>
      </w:rPr>
    </w:lvl>
    <w:lvl w:ilvl="8" w:tplc="382A2B84" w:tentative="1">
      <w:start w:val="1"/>
      <w:numFmt w:val="bullet"/>
      <w:lvlText w:val=""/>
      <w:lvlJc w:val="left"/>
      <w:pPr>
        <w:tabs>
          <w:tab w:val="num" w:pos="4320"/>
        </w:tabs>
        <w:ind w:left="4320" w:hanging="480"/>
      </w:pPr>
      <w:rPr>
        <w:rFonts w:ascii="Wingdings" w:hAnsi="Wingdings" w:hint="default"/>
      </w:rPr>
    </w:lvl>
  </w:abstractNum>
  <w:abstractNum w:abstractNumId="503" w15:restartNumberingAfterBreak="0">
    <w:nsid w:val="3E0F0024"/>
    <w:multiLevelType w:val="hybridMultilevel"/>
    <w:tmpl w:val="D26C1F00"/>
    <w:lvl w:ilvl="0" w:tplc="A7108480">
      <w:start w:val="1"/>
      <w:numFmt w:val="decimal"/>
      <w:lvlText w:val="%1."/>
      <w:lvlJc w:val="left"/>
      <w:pPr>
        <w:ind w:left="840" w:hanging="360"/>
      </w:pPr>
      <w:rPr>
        <w:rFonts w:ascii="Arial" w:hAnsi="Arial" w:cs="Arial"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4" w15:restartNumberingAfterBreak="0">
    <w:nsid w:val="3E1140C3"/>
    <w:multiLevelType w:val="hybridMultilevel"/>
    <w:tmpl w:val="826002B8"/>
    <w:lvl w:ilvl="0" w:tplc="04090003">
      <w:start w:val="1"/>
      <w:numFmt w:val="bullet"/>
      <w:lvlText w:val=""/>
      <w:lvlJc w:val="left"/>
      <w:pPr>
        <w:ind w:left="1780" w:hanging="480"/>
      </w:pPr>
      <w:rPr>
        <w:rFonts w:ascii="Wingdings" w:hAnsi="Wingdings" w:hint="default"/>
      </w:rPr>
    </w:lvl>
    <w:lvl w:ilvl="1" w:tplc="04090003" w:tentative="1">
      <w:start w:val="1"/>
      <w:numFmt w:val="bullet"/>
      <w:lvlText w:val=""/>
      <w:lvlJc w:val="left"/>
      <w:pPr>
        <w:ind w:left="2260" w:hanging="480"/>
      </w:pPr>
      <w:rPr>
        <w:rFonts w:ascii="Wingdings" w:hAnsi="Wingdings" w:hint="default"/>
      </w:rPr>
    </w:lvl>
    <w:lvl w:ilvl="2" w:tplc="04090005" w:tentative="1">
      <w:start w:val="1"/>
      <w:numFmt w:val="bullet"/>
      <w:lvlText w:val=""/>
      <w:lvlJc w:val="left"/>
      <w:pPr>
        <w:ind w:left="2740" w:hanging="480"/>
      </w:pPr>
      <w:rPr>
        <w:rFonts w:ascii="Wingdings" w:hAnsi="Wingdings" w:hint="default"/>
      </w:rPr>
    </w:lvl>
    <w:lvl w:ilvl="3" w:tplc="04090001" w:tentative="1">
      <w:start w:val="1"/>
      <w:numFmt w:val="bullet"/>
      <w:lvlText w:val=""/>
      <w:lvlJc w:val="left"/>
      <w:pPr>
        <w:ind w:left="3220" w:hanging="480"/>
      </w:pPr>
      <w:rPr>
        <w:rFonts w:ascii="Wingdings" w:hAnsi="Wingdings" w:hint="default"/>
      </w:rPr>
    </w:lvl>
    <w:lvl w:ilvl="4" w:tplc="04090003" w:tentative="1">
      <w:start w:val="1"/>
      <w:numFmt w:val="bullet"/>
      <w:lvlText w:val=""/>
      <w:lvlJc w:val="left"/>
      <w:pPr>
        <w:ind w:left="3700" w:hanging="480"/>
      </w:pPr>
      <w:rPr>
        <w:rFonts w:ascii="Wingdings" w:hAnsi="Wingdings" w:hint="default"/>
      </w:rPr>
    </w:lvl>
    <w:lvl w:ilvl="5" w:tplc="04090005" w:tentative="1">
      <w:start w:val="1"/>
      <w:numFmt w:val="bullet"/>
      <w:lvlText w:val=""/>
      <w:lvlJc w:val="left"/>
      <w:pPr>
        <w:ind w:left="4180" w:hanging="480"/>
      </w:pPr>
      <w:rPr>
        <w:rFonts w:ascii="Wingdings" w:hAnsi="Wingdings" w:hint="default"/>
      </w:rPr>
    </w:lvl>
    <w:lvl w:ilvl="6" w:tplc="04090001" w:tentative="1">
      <w:start w:val="1"/>
      <w:numFmt w:val="bullet"/>
      <w:lvlText w:val=""/>
      <w:lvlJc w:val="left"/>
      <w:pPr>
        <w:ind w:left="4660" w:hanging="480"/>
      </w:pPr>
      <w:rPr>
        <w:rFonts w:ascii="Wingdings" w:hAnsi="Wingdings" w:hint="default"/>
      </w:rPr>
    </w:lvl>
    <w:lvl w:ilvl="7" w:tplc="04090003" w:tentative="1">
      <w:start w:val="1"/>
      <w:numFmt w:val="bullet"/>
      <w:lvlText w:val=""/>
      <w:lvlJc w:val="left"/>
      <w:pPr>
        <w:ind w:left="5140" w:hanging="480"/>
      </w:pPr>
      <w:rPr>
        <w:rFonts w:ascii="Wingdings" w:hAnsi="Wingdings" w:hint="default"/>
      </w:rPr>
    </w:lvl>
    <w:lvl w:ilvl="8" w:tplc="04090005" w:tentative="1">
      <w:start w:val="1"/>
      <w:numFmt w:val="bullet"/>
      <w:lvlText w:val=""/>
      <w:lvlJc w:val="left"/>
      <w:pPr>
        <w:ind w:left="5620" w:hanging="480"/>
      </w:pPr>
      <w:rPr>
        <w:rFonts w:ascii="Wingdings" w:hAnsi="Wingdings" w:hint="default"/>
      </w:rPr>
    </w:lvl>
  </w:abstractNum>
  <w:abstractNum w:abstractNumId="505" w15:restartNumberingAfterBreak="0">
    <w:nsid w:val="3E1E55DF"/>
    <w:multiLevelType w:val="hybridMultilevel"/>
    <w:tmpl w:val="4B26599E"/>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A8EAA0D8">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06" w15:restartNumberingAfterBreak="0">
    <w:nsid w:val="3E3715C5"/>
    <w:multiLevelType w:val="multilevel"/>
    <w:tmpl w:val="A300D542"/>
    <w:numStyleLink w:val="StyleBulletedGray-80"/>
  </w:abstractNum>
  <w:abstractNum w:abstractNumId="507" w15:restartNumberingAfterBreak="0">
    <w:nsid w:val="3E4224EB"/>
    <w:multiLevelType w:val="multilevel"/>
    <w:tmpl w:val="A300D542"/>
    <w:numStyleLink w:val="StyleBulletedGray-80"/>
  </w:abstractNum>
  <w:abstractNum w:abstractNumId="508" w15:restartNumberingAfterBreak="0">
    <w:nsid w:val="3E4C29FC"/>
    <w:multiLevelType w:val="hybridMultilevel"/>
    <w:tmpl w:val="02C6C148"/>
    <w:lvl w:ilvl="0" w:tplc="4808D90A">
      <w:start w:val="1"/>
      <w:numFmt w:val="bullet"/>
      <w:lvlText w:val="-"/>
      <w:lvlJc w:val="left"/>
      <w:pPr>
        <w:ind w:left="435" w:hanging="360"/>
      </w:pPr>
      <w:rPr>
        <w:rFonts w:ascii="Arial" w:eastAsia="新細明體" w:hAnsi="Arial" w:cs="Arial" w:hint="default"/>
      </w:rPr>
    </w:lvl>
    <w:lvl w:ilvl="1" w:tplc="04090003" w:tentative="1">
      <w:start w:val="1"/>
      <w:numFmt w:val="bullet"/>
      <w:lvlText w:val=""/>
      <w:lvlJc w:val="left"/>
      <w:pPr>
        <w:ind w:left="1035" w:hanging="480"/>
      </w:pPr>
      <w:rPr>
        <w:rFonts w:ascii="Wingdings" w:hAnsi="Wingdings" w:hint="default"/>
      </w:rPr>
    </w:lvl>
    <w:lvl w:ilvl="2" w:tplc="04090005" w:tentative="1">
      <w:start w:val="1"/>
      <w:numFmt w:val="bullet"/>
      <w:lvlText w:val=""/>
      <w:lvlJc w:val="left"/>
      <w:pPr>
        <w:ind w:left="1515" w:hanging="480"/>
      </w:pPr>
      <w:rPr>
        <w:rFonts w:ascii="Wingdings" w:hAnsi="Wingdings" w:hint="default"/>
      </w:rPr>
    </w:lvl>
    <w:lvl w:ilvl="3" w:tplc="04090001" w:tentative="1">
      <w:start w:val="1"/>
      <w:numFmt w:val="bullet"/>
      <w:lvlText w:val=""/>
      <w:lvlJc w:val="left"/>
      <w:pPr>
        <w:ind w:left="1995" w:hanging="480"/>
      </w:pPr>
      <w:rPr>
        <w:rFonts w:ascii="Wingdings" w:hAnsi="Wingdings" w:hint="default"/>
      </w:rPr>
    </w:lvl>
    <w:lvl w:ilvl="4" w:tplc="04090003" w:tentative="1">
      <w:start w:val="1"/>
      <w:numFmt w:val="bullet"/>
      <w:lvlText w:val=""/>
      <w:lvlJc w:val="left"/>
      <w:pPr>
        <w:ind w:left="2475" w:hanging="480"/>
      </w:pPr>
      <w:rPr>
        <w:rFonts w:ascii="Wingdings" w:hAnsi="Wingdings" w:hint="default"/>
      </w:rPr>
    </w:lvl>
    <w:lvl w:ilvl="5" w:tplc="04090005" w:tentative="1">
      <w:start w:val="1"/>
      <w:numFmt w:val="bullet"/>
      <w:lvlText w:val=""/>
      <w:lvlJc w:val="left"/>
      <w:pPr>
        <w:ind w:left="2955" w:hanging="480"/>
      </w:pPr>
      <w:rPr>
        <w:rFonts w:ascii="Wingdings" w:hAnsi="Wingdings" w:hint="default"/>
      </w:rPr>
    </w:lvl>
    <w:lvl w:ilvl="6" w:tplc="04090001" w:tentative="1">
      <w:start w:val="1"/>
      <w:numFmt w:val="bullet"/>
      <w:lvlText w:val=""/>
      <w:lvlJc w:val="left"/>
      <w:pPr>
        <w:ind w:left="3435" w:hanging="480"/>
      </w:pPr>
      <w:rPr>
        <w:rFonts w:ascii="Wingdings" w:hAnsi="Wingdings" w:hint="default"/>
      </w:rPr>
    </w:lvl>
    <w:lvl w:ilvl="7" w:tplc="04090003" w:tentative="1">
      <w:start w:val="1"/>
      <w:numFmt w:val="bullet"/>
      <w:lvlText w:val=""/>
      <w:lvlJc w:val="left"/>
      <w:pPr>
        <w:ind w:left="3915" w:hanging="480"/>
      </w:pPr>
      <w:rPr>
        <w:rFonts w:ascii="Wingdings" w:hAnsi="Wingdings" w:hint="default"/>
      </w:rPr>
    </w:lvl>
    <w:lvl w:ilvl="8" w:tplc="04090005" w:tentative="1">
      <w:start w:val="1"/>
      <w:numFmt w:val="bullet"/>
      <w:lvlText w:val=""/>
      <w:lvlJc w:val="left"/>
      <w:pPr>
        <w:ind w:left="4395" w:hanging="480"/>
      </w:pPr>
      <w:rPr>
        <w:rFonts w:ascii="Wingdings" w:hAnsi="Wingdings" w:hint="default"/>
      </w:rPr>
    </w:lvl>
  </w:abstractNum>
  <w:abstractNum w:abstractNumId="509" w15:restartNumberingAfterBreak="0">
    <w:nsid w:val="3E4D5AFD"/>
    <w:multiLevelType w:val="hybridMultilevel"/>
    <w:tmpl w:val="A4F02A6A"/>
    <w:lvl w:ilvl="0" w:tplc="5C92C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0" w15:restartNumberingAfterBreak="0">
    <w:nsid w:val="3E5D34D1"/>
    <w:multiLevelType w:val="multilevel"/>
    <w:tmpl w:val="A300D542"/>
    <w:numStyleLink w:val="StyleBulletedGray-80"/>
  </w:abstractNum>
  <w:abstractNum w:abstractNumId="511" w15:restartNumberingAfterBreak="0">
    <w:nsid w:val="3E6A29D5"/>
    <w:multiLevelType w:val="hybridMultilevel"/>
    <w:tmpl w:val="C226BC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12" w15:restartNumberingAfterBreak="0">
    <w:nsid w:val="3EB61702"/>
    <w:multiLevelType w:val="multilevel"/>
    <w:tmpl w:val="A300D542"/>
    <w:numStyleLink w:val="StyleBulletedGray-80"/>
  </w:abstractNum>
  <w:abstractNum w:abstractNumId="513" w15:restartNumberingAfterBreak="0">
    <w:nsid w:val="3ECF4C9D"/>
    <w:multiLevelType w:val="hybridMultilevel"/>
    <w:tmpl w:val="E2B6F57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4" w15:restartNumberingAfterBreak="0">
    <w:nsid w:val="3F2477E7"/>
    <w:multiLevelType w:val="hybridMultilevel"/>
    <w:tmpl w:val="61F0C286"/>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5" w15:restartNumberingAfterBreak="0">
    <w:nsid w:val="3F47368B"/>
    <w:multiLevelType w:val="multilevel"/>
    <w:tmpl w:val="A300D542"/>
    <w:numStyleLink w:val="StyleBulletedGray-80"/>
  </w:abstractNum>
  <w:abstractNum w:abstractNumId="516" w15:restartNumberingAfterBreak="0">
    <w:nsid w:val="3F600C5A"/>
    <w:multiLevelType w:val="multilevel"/>
    <w:tmpl w:val="A300D542"/>
    <w:numStyleLink w:val="StyleBulletedGray-80"/>
  </w:abstractNum>
  <w:abstractNum w:abstractNumId="517" w15:restartNumberingAfterBreak="0">
    <w:nsid w:val="3F850ECA"/>
    <w:multiLevelType w:val="hybridMultilevel"/>
    <w:tmpl w:val="C29A242C"/>
    <w:lvl w:ilvl="0" w:tplc="24BC9A3C">
      <w:start w:val="1"/>
      <w:numFmt w:val="decimal"/>
      <w:lvlText w:val="%1."/>
      <w:lvlJc w:val="left"/>
      <w:pPr>
        <w:ind w:left="360" w:hanging="360"/>
      </w:pPr>
      <w:rPr>
        <w:rFonts w:hint="default"/>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18" w15:restartNumberingAfterBreak="0">
    <w:nsid w:val="3F8E6D5E"/>
    <w:multiLevelType w:val="hybridMultilevel"/>
    <w:tmpl w:val="69CE71B6"/>
    <w:lvl w:ilvl="0" w:tplc="04090001">
      <w:start w:val="1"/>
      <w:numFmt w:val="bullet"/>
      <w:lvlText w:val=""/>
      <w:lvlJc w:val="left"/>
      <w:pPr>
        <w:tabs>
          <w:tab w:val="num" w:pos="1200"/>
        </w:tabs>
        <w:ind w:left="1200" w:hanging="480"/>
      </w:pPr>
      <w:rPr>
        <w:rFonts w:ascii="Wingdings" w:hAnsi="Wingdings" w:hint="default"/>
        <w:color w:val="auto"/>
      </w:rPr>
    </w:lvl>
    <w:lvl w:ilvl="1" w:tplc="765C298A">
      <w:start w:val="1"/>
      <w:numFmt w:val="bullet"/>
      <w:lvlText w:val=""/>
      <w:lvlJc w:val="left"/>
      <w:pPr>
        <w:tabs>
          <w:tab w:val="num" w:pos="960"/>
        </w:tabs>
        <w:ind w:left="960" w:hanging="480"/>
      </w:pPr>
      <w:rPr>
        <w:rFonts w:ascii="Wingdings" w:hAnsi="Wingdings" w:hint="default"/>
      </w:rPr>
    </w:lvl>
    <w:lvl w:ilvl="2" w:tplc="F36E442E">
      <w:start w:val="1"/>
      <w:numFmt w:val="bullet"/>
      <w:lvlText w:val=""/>
      <w:lvlJc w:val="left"/>
      <w:pPr>
        <w:tabs>
          <w:tab w:val="num" w:pos="1440"/>
        </w:tabs>
        <w:ind w:left="1440" w:hanging="480"/>
      </w:pPr>
      <w:rPr>
        <w:rFonts w:ascii="Wingdings" w:hAnsi="Wingdings" w:hint="default"/>
      </w:rPr>
    </w:lvl>
    <w:lvl w:ilvl="3" w:tplc="044EA472" w:tentative="1">
      <w:start w:val="1"/>
      <w:numFmt w:val="bullet"/>
      <w:lvlText w:val=""/>
      <w:lvlJc w:val="left"/>
      <w:pPr>
        <w:tabs>
          <w:tab w:val="num" w:pos="1920"/>
        </w:tabs>
        <w:ind w:left="1920" w:hanging="480"/>
      </w:pPr>
      <w:rPr>
        <w:rFonts w:ascii="Wingdings" w:hAnsi="Wingdings" w:hint="default"/>
      </w:rPr>
    </w:lvl>
    <w:lvl w:ilvl="4" w:tplc="570A8616" w:tentative="1">
      <w:start w:val="1"/>
      <w:numFmt w:val="bullet"/>
      <w:lvlText w:val=""/>
      <w:lvlJc w:val="left"/>
      <w:pPr>
        <w:tabs>
          <w:tab w:val="num" w:pos="2400"/>
        </w:tabs>
        <w:ind w:left="2400" w:hanging="480"/>
      </w:pPr>
      <w:rPr>
        <w:rFonts w:ascii="Wingdings" w:hAnsi="Wingdings" w:hint="default"/>
      </w:rPr>
    </w:lvl>
    <w:lvl w:ilvl="5" w:tplc="69A43B1C" w:tentative="1">
      <w:start w:val="1"/>
      <w:numFmt w:val="bullet"/>
      <w:lvlText w:val=""/>
      <w:lvlJc w:val="left"/>
      <w:pPr>
        <w:tabs>
          <w:tab w:val="num" w:pos="2880"/>
        </w:tabs>
        <w:ind w:left="2880" w:hanging="480"/>
      </w:pPr>
      <w:rPr>
        <w:rFonts w:ascii="Wingdings" w:hAnsi="Wingdings" w:hint="default"/>
      </w:rPr>
    </w:lvl>
    <w:lvl w:ilvl="6" w:tplc="F11ED164" w:tentative="1">
      <w:start w:val="1"/>
      <w:numFmt w:val="bullet"/>
      <w:lvlText w:val=""/>
      <w:lvlJc w:val="left"/>
      <w:pPr>
        <w:tabs>
          <w:tab w:val="num" w:pos="3360"/>
        </w:tabs>
        <w:ind w:left="3360" w:hanging="480"/>
      </w:pPr>
      <w:rPr>
        <w:rFonts w:ascii="Wingdings" w:hAnsi="Wingdings" w:hint="default"/>
      </w:rPr>
    </w:lvl>
    <w:lvl w:ilvl="7" w:tplc="9F84FF7A" w:tentative="1">
      <w:start w:val="1"/>
      <w:numFmt w:val="bullet"/>
      <w:lvlText w:val=""/>
      <w:lvlJc w:val="left"/>
      <w:pPr>
        <w:tabs>
          <w:tab w:val="num" w:pos="3840"/>
        </w:tabs>
        <w:ind w:left="3840" w:hanging="480"/>
      </w:pPr>
      <w:rPr>
        <w:rFonts w:ascii="Wingdings" w:hAnsi="Wingdings" w:hint="default"/>
      </w:rPr>
    </w:lvl>
    <w:lvl w:ilvl="8" w:tplc="6F50E896" w:tentative="1">
      <w:start w:val="1"/>
      <w:numFmt w:val="bullet"/>
      <w:lvlText w:val=""/>
      <w:lvlJc w:val="left"/>
      <w:pPr>
        <w:tabs>
          <w:tab w:val="num" w:pos="4320"/>
        </w:tabs>
        <w:ind w:left="4320" w:hanging="480"/>
      </w:pPr>
      <w:rPr>
        <w:rFonts w:ascii="Wingdings" w:hAnsi="Wingdings" w:hint="default"/>
      </w:rPr>
    </w:lvl>
  </w:abstractNum>
  <w:abstractNum w:abstractNumId="519" w15:restartNumberingAfterBreak="0">
    <w:nsid w:val="3F99239B"/>
    <w:multiLevelType w:val="hybridMultilevel"/>
    <w:tmpl w:val="5DE0D2BA"/>
    <w:lvl w:ilvl="0" w:tplc="7166B17C">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20" w15:restartNumberingAfterBreak="0">
    <w:nsid w:val="3FA9653B"/>
    <w:multiLevelType w:val="multilevel"/>
    <w:tmpl w:val="A300D542"/>
    <w:numStyleLink w:val="StyleBulletedGray-80"/>
  </w:abstractNum>
  <w:abstractNum w:abstractNumId="521" w15:restartNumberingAfterBreak="0">
    <w:nsid w:val="3FBE2F10"/>
    <w:multiLevelType w:val="multilevel"/>
    <w:tmpl w:val="0E1221A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2" w15:restartNumberingAfterBreak="0">
    <w:nsid w:val="3FFA2640"/>
    <w:multiLevelType w:val="multilevel"/>
    <w:tmpl w:val="A300D542"/>
    <w:numStyleLink w:val="StyleBulletedGray-80"/>
  </w:abstractNum>
  <w:abstractNum w:abstractNumId="523" w15:restartNumberingAfterBreak="0">
    <w:nsid w:val="403909EF"/>
    <w:multiLevelType w:val="multilevel"/>
    <w:tmpl w:val="A300D542"/>
    <w:numStyleLink w:val="StyleBulletedGray-80"/>
  </w:abstractNum>
  <w:abstractNum w:abstractNumId="524" w15:restartNumberingAfterBreak="0">
    <w:nsid w:val="405830CC"/>
    <w:multiLevelType w:val="multilevel"/>
    <w:tmpl w:val="7E84313A"/>
    <w:lvl w:ilvl="0">
      <w:start w:val="1"/>
      <w:numFmt w:val="decimal"/>
      <w:lvlText w:val="%1"/>
      <w:lvlJc w:val="left"/>
      <w:pPr>
        <w:tabs>
          <w:tab w:val="num" w:pos="425"/>
        </w:tabs>
        <w:ind w:left="737" w:hanging="737"/>
      </w:pPr>
      <w:rPr>
        <w:rFonts w:hint="eastAsia"/>
      </w:rPr>
    </w:lvl>
    <w:lvl w:ilvl="1">
      <w:start w:val="1"/>
      <w:numFmt w:val="decimal"/>
      <w:lvlText w:val="%1.%2"/>
      <w:lvlJc w:val="left"/>
      <w:pPr>
        <w:tabs>
          <w:tab w:val="num" w:pos="425"/>
        </w:tabs>
        <w:ind w:left="737" w:hanging="737"/>
      </w:pPr>
      <w:rPr>
        <w:rFonts w:hint="eastAsia"/>
      </w:rPr>
    </w:lvl>
    <w:lvl w:ilvl="2">
      <w:start w:val="1"/>
      <w:numFmt w:val="decimal"/>
      <w:lvlText w:val="%1.%2.%3"/>
      <w:lvlJc w:val="left"/>
      <w:pPr>
        <w:tabs>
          <w:tab w:val="num" w:pos="425"/>
        </w:tabs>
        <w:ind w:left="737" w:hanging="737"/>
      </w:pPr>
      <w:rPr>
        <w:rFonts w:hint="eastAsia"/>
      </w:rPr>
    </w:lvl>
    <w:lvl w:ilvl="3">
      <w:start w:val="1"/>
      <w:numFmt w:val="decimal"/>
      <w:lvlText w:val="%1.%2.%3.%4"/>
      <w:lvlJc w:val="left"/>
      <w:pPr>
        <w:tabs>
          <w:tab w:val="num" w:pos="425"/>
        </w:tabs>
        <w:ind w:left="737" w:hanging="737"/>
      </w:pPr>
      <w:rPr>
        <w:rFonts w:hint="eastAsia"/>
        <w:i/>
      </w:rPr>
    </w:lvl>
    <w:lvl w:ilvl="4">
      <w:start w:val="1"/>
      <w:numFmt w:val="decimal"/>
      <w:lvlText w:val="%1.%2.%3.%4.%5"/>
      <w:lvlJc w:val="left"/>
      <w:pPr>
        <w:tabs>
          <w:tab w:val="num" w:pos="425"/>
        </w:tabs>
        <w:ind w:left="737" w:hanging="737"/>
      </w:pPr>
      <w:rPr>
        <w:rFonts w:hint="eastAsia"/>
        <w:b w:val="0"/>
        <w:i w:val="0"/>
        <w:sz w:val="21"/>
        <w:szCs w:val="21"/>
        <w:lang w:val="en-US"/>
      </w:rPr>
    </w:lvl>
    <w:lvl w:ilvl="5">
      <w:start w:val="1"/>
      <w:numFmt w:val="decimal"/>
      <w:lvlRestart w:val="0"/>
      <w:lvlText w:val="%1.%2.%3.%4.%5.%6"/>
      <w:lvlJc w:val="left"/>
      <w:pPr>
        <w:tabs>
          <w:tab w:val="num" w:pos="425"/>
        </w:tabs>
        <w:ind w:left="737" w:hanging="737"/>
      </w:pPr>
      <w:rPr>
        <w:rFonts w:hint="eastAsia"/>
      </w:rPr>
    </w:lvl>
    <w:lvl w:ilvl="6">
      <w:start w:val="1"/>
      <w:numFmt w:val="decimal"/>
      <w:lvlText w:val="%1.%2.%3.%4.%5.%6.%7"/>
      <w:lvlJc w:val="left"/>
      <w:pPr>
        <w:tabs>
          <w:tab w:val="num" w:pos="425"/>
        </w:tabs>
        <w:ind w:left="737" w:hanging="737"/>
      </w:pPr>
      <w:rPr>
        <w:rFonts w:hint="eastAsia"/>
      </w:rPr>
    </w:lvl>
    <w:lvl w:ilvl="7">
      <w:start w:val="1"/>
      <w:numFmt w:val="decimal"/>
      <w:lvlText w:val="%1.%2.%3.%4.%5.%6.%7.%8"/>
      <w:lvlJc w:val="left"/>
      <w:pPr>
        <w:tabs>
          <w:tab w:val="num" w:pos="425"/>
        </w:tabs>
        <w:ind w:left="737" w:hanging="737"/>
      </w:pPr>
      <w:rPr>
        <w:rFonts w:hint="eastAsia"/>
      </w:rPr>
    </w:lvl>
    <w:lvl w:ilvl="8">
      <w:start w:val="1"/>
      <w:numFmt w:val="decimal"/>
      <w:lvlText w:val="%1.%2.%3.%4.%5.%6.%7.%8.%9"/>
      <w:lvlJc w:val="left"/>
      <w:pPr>
        <w:tabs>
          <w:tab w:val="num" w:pos="425"/>
        </w:tabs>
        <w:ind w:left="737" w:hanging="737"/>
      </w:pPr>
      <w:rPr>
        <w:rFonts w:hint="eastAsia"/>
      </w:rPr>
    </w:lvl>
  </w:abstractNum>
  <w:abstractNum w:abstractNumId="525" w15:restartNumberingAfterBreak="0">
    <w:nsid w:val="40734D3E"/>
    <w:multiLevelType w:val="multilevel"/>
    <w:tmpl w:val="F02EA3EC"/>
    <w:numStyleLink w:val="StyleBulleted1"/>
  </w:abstractNum>
  <w:abstractNum w:abstractNumId="526" w15:restartNumberingAfterBreak="0">
    <w:nsid w:val="40855EFE"/>
    <w:multiLevelType w:val="hybridMultilevel"/>
    <w:tmpl w:val="66A06A66"/>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27" w15:restartNumberingAfterBreak="0">
    <w:nsid w:val="409A0C11"/>
    <w:multiLevelType w:val="multilevel"/>
    <w:tmpl w:val="A300D542"/>
    <w:numStyleLink w:val="StyleBulletedGray-80"/>
  </w:abstractNum>
  <w:abstractNum w:abstractNumId="528" w15:restartNumberingAfterBreak="0">
    <w:nsid w:val="40A83659"/>
    <w:multiLevelType w:val="hybridMultilevel"/>
    <w:tmpl w:val="4A1C6CD8"/>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9" w15:restartNumberingAfterBreak="0">
    <w:nsid w:val="40BB16F0"/>
    <w:multiLevelType w:val="multilevel"/>
    <w:tmpl w:val="A300D542"/>
    <w:numStyleLink w:val="StyleBulletedGray-80"/>
  </w:abstractNum>
  <w:abstractNum w:abstractNumId="530" w15:restartNumberingAfterBreak="0">
    <w:nsid w:val="40FD7E27"/>
    <w:multiLevelType w:val="multilevel"/>
    <w:tmpl w:val="A300D542"/>
    <w:numStyleLink w:val="StyleBulletedGray-80"/>
  </w:abstractNum>
  <w:abstractNum w:abstractNumId="531" w15:restartNumberingAfterBreak="0">
    <w:nsid w:val="41023556"/>
    <w:multiLevelType w:val="hybridMultilevel"/>
    <w:tmpl w:val="15E0721A"/>
    <w:lvl w:ilvl="0" w:tplc="7B0633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2" w15:restartNumberingAfterBreak="0">
    <w:nsid w:val="41035D5C"/>
    <w:multiLevelType w:val="multilevel"/>
    <w:tmpl w:val="A300D542"/>
    <w:numStyleLink w:val="StyleBulletedGray-80"/>
  </w:abstractNum>
  <w:abstractNum w:abstractNumId="533" w15:restartNumberingAfterBreak="0">
    <w:nsid w:val="41133C88"/>
    <w:multiLevelType w:val="multilevel"/>
    <w:tmpl w:val="A300D542"/>
    <w:numStyleLink w:val="StyleBulletedGray-80"/>
  </w:abstractNum>
  <w:abstractNum w:abstractNumId="534" w15:restartNumberingAfterBreak="0">
    <w:nsid w:val="41162CC2"/>
    <w:multiLevelType w:val="hybridMultilevel"/>
    <w:tmpl w:val="72685AF6"/>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535" w15:restartNumberingAfterBreak="0">
    <w:nsid w:val="41B46543"/>
    <w:multiLevelType w:val="multilevel"/>
    <w:tmpl w:val="A300D542"/>
    <w:numStyleLink w:val="StyleBulletedGray-80"/>
  </w:abstractNum>
  <w:abstractNum w:abstractNumId="536" w15:restartNumberingAfterBreak="0">
    <w:nsid w:val="41FE72EC"/>
    <w:multiLevelType w:val="multilevel"/>
    <w:tmpl w:val="A300D542"/>
    <w:numStyleLink w:val="StyleBulletedGray-80"/>
  </w:abstractNum>
  <w:abstractNum w:abstractNumId="537" w15:restartNumberingAfterBreak="0">
    <w:nsid w:val="42045FE0"/>
    <w:multiLevelType w:val="hybridMultilevel"/>
    <w:tmpl w:val="1F94EC84"/>
    <w:lvl w:ilvl="0" w:tplc="0409000F">
      <w:start w:val="1"/>
      <w:numFmt w:val="decimal"/>
      <w:lvlText w:val="%1."/>
      <w:lvlJc w:val="left"/>
      <w:pPr>
        <w:tabs>
          <w:tab w:val="num" w:pos="480"/>
        </w:tabs>
        <w:ind w:left="480" w:hanging="480"/>
      </w:pPr>
      <w:rPr>
        <w:rFonts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16A2AC88">
      <w:start w:val="1"/>
      <w:numFmt w:val="decimal"/>
      <w:lvlText w:val="%6."/>
      <w:lvlJc w:val="left"/>
      <w:pPr>
        <w:ind w:left="2760" w:hanging="360"/>
      </w:pPr>
      <w:rPr>
        <w:rFont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38" w15:restartNumberingAfterBreak="0">
    <w:nsid w:val="420D3684"/>
    <w:multiLevelType w:val="hybridMultilevel"/>
    <w:tmpl w:val="2A1CD670"/>
    <w:lvl w:ilvl="0" w:tplc="0409000F">
      <w:numFmt w:val="none"/>
      <w:lvlText w:val=""/>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39" w15:restartNumberingAfterBreak="0">
    <w:nsid w:val="42433B44"/>
    <w:multiLevelType w:val="hybridMultilevel"/>
    <w:tmpl w:val="ABC422C0"/>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40" w15:restartNumberingAfterBreak="0">
    <w:nsid w:val="42445D4B"/>
    <w:multiLevelType w:val="multilevel"/>
    <w:tmpl w:val="A300D542"/>
    <w:numStyleLink w:val="StyleBulletedGray-80"/>
  </w:abstractNum>
  <w:abstractNum w:abstractNumId="541" w15:restartNumberingAfterBreak="0">
    <w:nsid w:val="424B0406"/>
    <w:multiLevelType w:val="multilevel"/>
    <w:tmpl w:val="A300D542"/>
    <w:numStyleLink w:val="StyleBulletedGray-80"/>
  </w:abstractNum>
  <w:abstractNum w:abstractNumId="542" w15:restartNumberingAfterBreak="0">
    <w:nsid w:val="424B7209"/>
    <w:multiLevelType w:val="hybridMultilevel"/>
    <w:tmpl w:val="798A1AF4"/>
    <w:lvl w:ilvl="0" w:tplc="328EFB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3" w15:restartNumberingAfterBreak="0">
    <w:nsid w:val="42980FC8"/>
    <w:multiLevelType w:val="multilevel"/>
    <w:tmpl w:val="A300D542"/>
    <w:numStyleLink w:val="StyleBulletedGray-80"/>
  </w:abstractNum>
  <w:abstractNum w:abstractNumId="544" w15:restartNumberingAfterBreak="0">
    <w:nsid w:val="42A20012"/>
    <w:multiLevelType w:val="hybridMultilevel"/>
    <w:tmpl w:val="9F9E081C"/>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3">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545" w15:restartNumberingAfterBreak="0">
    <w:nsid w:val="42AD288C"/>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6" w15:restartNumberingAfterBreak="0">
    <w:nsid w:val="42B60312"/>
    <w:multiLevelType w:val="multilevel"/>
    <w:tmpl w:val="A300D542"/>
    <w:styleLink w:val="Style3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547" w15:restartNumberingAfterBreak="0">
    <w:nsid w:val="42CF335F"/>
    <w:multiLevelType w:val="hybridMultilevel"/>
    <w:tmpl w:val="0AE2C832"/>
    <w:lvl w:ilvl="0" w:tplc="FFFFFFFF">
      <w:start w:val="1"/>
      <w:numFmt w:val="bullet"/>
      <w:lvlText w:val=""/>
      <w:lvlJc w:val="left"/>
      <w:pPr>
        <w:tabs>
          <w:tab w:val="num" w:pos="480"/>
        </w:tabs>
        <w:ind w:left="480" w:hanging="480"/>
      </w:pPr>
      <w:rPr>
        <w:rFonts w:ascii="Symbol" w:hAnsi="Symbol" w:hint="default"/>
        <w:color w:val="auto"/>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color w:val="auto"/>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548" w15:restartNumberingAfterBreak="0">
    <w:nsid w:val="42E45A9E"/>
    <w:multiLevelType w:val="multilevel"/>
    <w:tmpl w:val="A300D542"/>
    <w:numStyleLink w:val="StyleBulletedGray-80"/>
  </w:abstractNum>
  <w:abstractNum w:abstractNumId="549" w15:restartNumberingAfterBreak="0">
    <w:nsid w:val="42FF68A8"/>
    <w:multiLevelType w:val="hybridMultilevel"/>
    <w:tmpl w:val="A8704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0" w15:restartNumberingAfterBreak="0">
    <w:nsid w:val="43013BC7"/>
    <w:multiLevelType w:val="hybridMultilevel"/>
    <w:tmpl w:val="1B16617C"/>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51" w15:restartNumberingAfterBreak="0">
    <w:nsid w:val="43305D38"/>
    <w:multiLevelType w:val="hybridMultilevel"/>
    <w:tmpl w:val="131ECEC0"/>
    <w:lvl w:ilvl="0" w:tplc="4EFCB2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2" w15:restartNumberingAfterBreak="0">
    <w:nsid w:val="43512E1B"/>
    <w:multiLevelType w:val="multilevel"/>
    <w:tmpl w:val="A300D542"/>
    <w:numStyleLink w:val="StyleBulletedGray-80"/>
  </w:abstractNum>
  <w:abstractNum w:abstractNumId="553" w15:restartNumberingAfterBreak="0">
    <w:nsid w:val="43D7544C"/>
    <w:multiLevelType w:val="hybridMultilevel"/>
    <w:tmpl w:val="D6E84582"/>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4" w15:restartNumberingAfterBreak="0">
    <w:nsid w:val="441B713B"/>
    <w:multiLevelType w:val="multilevel"/>
    <w:tmpl w:val="A300D542"/>
    <w:numStyleLink w:val="StyleBulletedGray-80"/>
  </w:abstractNum>
  <w:abstractNum w:abstractNumId="555" w15:restartNumberingAfterBreak="0">
    <w:nsid w:val="4432676D"/>
    <w:multiLevelType w:val="multilevel"/>
    <w:tmpl w:val="A300D542"/>
    <w:numStyleLink w:val="StyleBulletedGray-80"/>
  </w:abstractNum>
  <w:abstractNum w:abstractNumId="556" w15:restartNumberingAfterBreak="0">
    <w:nsid w:val="4474630A"/>
    <w:multiLevelType w:val="multilevel"/>
    <w:tmpl w:val="A300D542"/>
    <w:numStyleLink w:val="StyleBulletedGray-80"/>
  </w:abstractNum>
  <w:abstractNum w:abstractNumId="557" w15:restartNumberingAfterBreak="0">
    <w:nsid w:val="449E1FAF"/>
    <w:multiLevelType w:val="hybridMultilevel"/>
    <w:tmpl w:val="78FCB63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558" w15:restartNumberingAfterBreak="0">
    <w:nsid w:val="44E847AF"/>
    <w:multiLevelType w:val="hybridMultilevel"/>
    <w:tmpl w:val="6F3CC1EA"/>
    <w:lvl w:ilvl="0" w:tplc="CD0E3DCE">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9" w15:restartNumberingAfterBreak="0">
    <w:nsid w:val="450A5F35"/>
    <w:multiLevelType w:val="hybridMultilevel"/>
    <w:tmpl w:val="8130A5B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0" w15:restartNumberingAfterBreak="0">
    <w:nsid w:val="45226E9E"/>
    <w:multiLevelType w:val="multilevel"/>
    <w:tmpl w:val="D482334A"/>
    <w:styleLink w:val="StyleBulleted11"/>
    <w:lvl w:ilvl="0">
      <w:start w:val="1"/>
      <w:numFmt w:val="bullet"/>
      <w:lvlText w:val=""/>
      <w:lvlPicBulletId w:val="0"/>
      <w:lvlJc w:val="left"/>
      <w:pPr>
        <w:tabs>
          <w:tab w:val="num" w:pos="480"/>
        </w:tabs>
        <w:ind w:left="480" w:hanging="480"/>
      </w:pPr>
      <w:rPr>
        <w:rFonts w:ascii="Wingdings" w:hAnsi="Wingdings" w:cs="Arial" w:hint="default"/>
        <w:caps w:val="0"/>
        <w:strike w:val="0"/>
        <w:dstrike w:val="0"/>
        <w:vanish w:val="0"/>
        <w:color w:val="000000"/>
        <w:sz w:val="20"/>
        <w:szCs w:val="24"/>
        <w:vertAlign w:val="baseline"/>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eastAsia="新細明體" w:hAnsi="Wingdings"/>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561" w15:restartNumberingAfterBreak="0">
    <w:nsid w:val="45A80F7E"/>
    <w:multiLevelType w:val="multilevel"/>
    <w:tmpl w:val="3F921CFC"/>
    <w:lvl w:ilvl="0">
      <w:start w:val="3"/>
      <w:numFmt w:val="decimal"/>
      <w:lvlText w:val="1.1.%1"/>
      <w:lvlJc w:val="left"/>
      <w:pPr>
        <w:tabs>
          <w:tab w:val="num" w:pos="425"/>
        </w:tabs>
        <w:ind w:left="425" w:hanging="425"/>
      </w:pPr>
      <w:rPr>
        <w:rFonts w:hint="eastAsia"/>
      </w:rPr>
    </w:lvl>
    <w:lvl w:ilvl="1">
      <w:start w:val="1"/>
      <w:numFmt w:val="decimal"/>
      <w:lvlText w:val="1.1.4.%2"/>
      <w:lvlJc w:val="left"/>
      <w:pPr>
        <w:tabs>
          <w:tab w:val="num" w:pos="992"/>
        </w:tabs>
        <w:ind w:left="992" w:hanging="567"/>
      </w:pPr>
      <w:rPr>
        <w:rFonts w:hint="eastAsia"/>
        <w:sz w:val="28"/>
      </w:rPr>
    </w:lvl>
    <w:lvl w:ilvl="2">
      <w:start w:val="1"/>
      <w:numFmt w:val="decimal"/>
      <w:lvlText w:val="%3%11.1.3"/>
      <w:lvlJc w:val="left"/>
      <w:pPr>
        <w:tabs>
          <w:tab w:val="num" w:pos="1418"/>
        </w:tabs>
        <w:ind w:left="1418" w:hanging="567"/>
      </w:pPr>
      <w:rPr>
        <w:rFonts w:hint="eastAsia"/>
      </w:rPr>
    </w:lvl>
    <w:lvl w:ilvl="3">
      <w:start w:val="1"/>
      <w:numFmt w:val="decimal"/>
      <w:lvlText w:val="%4%11.1.4"/>
      <w:lvlJc w:val="left"/>
      <w:pPr>
        <w:tabs>
          <w:tab w:val="num" w:pos="1984"/>
        </w:tabs>
        <w:ind w:left="1984" w:hanging="708"/>
      </w:pPr>
      <w:rPr>
        <w:rFonts w:hint="eastAsia"/>
      </w:rPr>
    </w:lvl>
    <w:lvl w:ilvl="4">
      <w:start w:val="1"/>
      <w:numFmt w:val="decimal"/>
      <w:lvlText w:val="%5%11.1.5"/>
      <w:lvlJc w:val="left"/>
      <w:pPr>
        <w:tabs>
          <w:tab w:val="num" w:pos="2551"/>
        </w:tabs>
        <w:ind w:left="2551" w:hanging="850"/>
      </w:pPr>
      <w:rPr>
        <w:rFonts w:hint="eastAsia"/>
      </w:rPr>
    </w:lvl>
    <w:lvl w:ilvl="5">
      <w:start w:val="1"/>
      <w:numFmt w:val="decimal"/>
      <w:lvlText w:val="%11.1.6"/>
      <w:lvlJc w:val="left"/>
      <w:pPr>
        <w:tabs>
          <w:tab w:val="num" w:pos="3260"/>
        </w:tabs>
        <w:ind w:left="3260" w:hanging="1134"/>
      </w:pPr>
      <w:rPr>
        <w:rFonts w:hint="eastAsia"/>
      </w:rPr>
    </w:lvl>
    <w:lvl w:ilvl="6">
      <w:start w:val="1"/>
      <w:numFmt w:val="decimal"/>
      <w:lvlText w:val="%11.1.7"/>
      <w:lvlJc w:val="left"/>
      <w:pPr>
        <w:tabs>
          <w:tab w:val="num" w:pos="3827"/>
        </w:tabs>
        <w:ind w:left="3827" w:hanging="1276"/>
      </w:pPr>
      <w:rPr>
        <w:rFonts w:hint="eastAsia"/>
      </w:rPr>
    </w:lvl>
    <w:lvl w:ilvl="7">
      <w:start w:val="1"/>
      <w:numFmt w:val="decimal"/>
      <w:lvlText w:val="%11.1.8"/>
      <w:lvlJc w:val="left"/>
      <w:pPr>
        <w:tabs>
          <w:tab w:val="num" w:pos="4394"/>
        </w:tabs>
        <w:ind w:left="4394" w:hanging="1418"/>
      </w:pPr>
      <w:rPr>
        <w:rFonts w:hint="eastAsia"/>
      </w:rPr>
    </w:lvl>
    <w:lvl w:ilvl="8">
      <w:start w:val="1"/>
      <w:numFmt w:val="decimal"/>
      <w:lvlText w:val="%11.1.9"/>
      <w:lvlJc w:val="left"/>
      <w:pPr>
        <w:tabs>
          <w:tab w:val="num" w:pos="5102"/>
        </w:tabs>
        <w:ind w:left="5102" w:hanging="1700"/>
      </w:pPr>
      <w:rPr>
        <w:rFonts w:hint="eastAsia"/>
      </w:rPr>
    </w:lvl>
  </w:abstractNum>
  <w:abstractNum w:abstractNumId="562" w15:restartNumberingAfterBreak="0">
    <w:nsid w:val="45B337D3"/>
    <w:multiLevelType w:val="hybridMultilevel"/>
    <w:tmpl w:val="AF8AD73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130011">
      <w:start w:val="1"/>
      <w:numFmt w:val="decimal"/>
      <w:lvlText w:val="%3)"/>
      <w:lvlJc w:val="left"/>
      <w:pPr>
        <w:tabs>
          <w:tab w:val="num" w:pos="1440"/>
        </w:tabs>
        <w:ind w:left="1440" w:hanging="480"/>
      </w:pPr>
      <w:rPr>
        <w:rFonts w:hint="default"/>
        <w:color w:val="auto"/>
      </w:rPr>
    </w:lvl>
    <w:lvl w:ilvl="3" w:tplc="04090005">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63" w15:restartNumberingAfterBreak="0">
    <w:nsid w:val="45D77BDF"/>
    <w:multiLevelType w:val="multilevel"/>
    <w:tmpl w:val="A300D542"/>
    <w:numStyleLink w:val="StyleBulletedGray-80"/>
  </w:abstractNum>
  <w:abstractNum w:abstractNumId="564" w15:restartNumberingAfterBreak="0">
    <w:nsid w:val="45F104BB"/>
    <w:multiLevelType w:val="multilevel"/>
    <w:tmpl w:val="A300D542"/>
    <w:numStyleLink w:val="StyleBulletedGray-80"/>
  </w:abstractNum>
  <w:abstractNum w:abstractNumId="565" w15:restartNumberingAfterBreak="0">
    <w:nsid w:val="46020887"/>
    <w:multiLevelType w:val="hybridMultilevel"/>
    <w:tmpl w:val="D4961278"/>
    <w:lvl w:ilvl="0" w:tplc="F5B84C7A">
      <w:start w:val="1"/>
      <w:numFmt w:val="bullet"/>
      <w:lvlText w:val=""/>
      <w:lvlJc w:val="left"/>
      <w:pPr>
        <w:tabs>
          <w:tab w:val="num" w:pos="880"/>
        </w:tabs>
        <w:ind w:left="880" w:hanging="480"/>
      </w:pPr>
      <w:rPr>
        <w:rFonts w:ascii="Wingdings" w:hAnsi="Wingdings" w:hint="default"/>
        <w:color w:val="auto"/>
      </w:rPr>
    </w:lvl>
    <w:lvl w:ilvl="1" w:tplc="3438C972">
      <w:start w:val="1"/>
      <w:numFmt w:val="bullet"/>
      <w:lvlText w:val=""/>
      <w:lvlJc w:val="left"/>
      <w:pPr>
        <w:tabs>
          <w:tab w:val="num" w:pos="960"/>
        </w:tabs>
        <w:ind w:left="960" w:hanging="480"/>
      </w:pPr>
      <w:rPr>
        <w:rFonts w:ascii="Wingdings" w:hAnsi="Wingdings" w:hint="default"/>
      </w:rPr>
    </w:lvl>
    <w:lvl w:ilvl="2" w:tplc="D21653BA">
      <w:start w:val="1"/>
      <w:numFmt w:val="bullet"/>
      <w:lvlText w:val=""/>
      <w:lvlJc w:val="left"/>
      <w:pPr>
        <w:tabs>
          <w:tab w:val="num" w:pos="1440"/>
        </w:tabs>
        <w:ind w:left="1440" w:hanging="480"/>
      </w:pPr>
      <w:rPr>
        <w:rFonts w:ascii="Wingdings" w:hAnsi="Wingdings" w:hint="default"/>
      </w:rPr>
    </w:lvl>
    <w:lvl w:ilvl="3" w:tplc="70CA69AE" w:tentative="1">
      <w:start w:val="1"/>
      <w:numFmt w:val="bullet"/>
      <w:lvlText w:val=""/>
      <w:lvlJc w:val="left"/>
      <w:pPr>
        <w:tabs>
          <w:tab w:val="num" w:pos="1920"/>
        </w:tabs>
        <w:ind w:left="1920" w:hanging="480"/>
      </w:pPr>
      <w:rPr>
        <w:rFonts w:ascii="Wingdings" w:hAnsi="Wingdings" w:hint="default"/>
      </w:rPr>
    </w:lvl>
    <w:lvl w:ilvl="4" w:tplc="9C42170E" w:tentative="1">
      <w:start w:val="1"/>
      <w:numFmt w:val="bullet"/>
      <w:lvlText w:val=""/>
      <w:lvlJc w:val="left"/>
      <w:pPr>
        <w:tabs>
          <w:tab w:val="num" w:pos="2400"/>
        </w:tabs>
        <w:ind w:left="2400" w:hanging="480"/>
      </w:pPr>
      <w:rPr>
        <w:rFonts w:ascii="Wingdings" w:hAnsi="Wingdings" w:hint="default"/>
      </w:rPr>
    </w:lvl>
    <w:lvl w:ilvl="5" w:tplc="CDAE4868" w:tentative="1">
      <w:start w:val="1"/>
      <w:numFmt w:val="bullet"/>
      <w:lvlText w:val=""/>
      <w:lvlJc w:val="left"/>
      <w:pPr>
        <w:tabs>
          <w:tab w:val="num" w:pos="2880"/>
        </w:tabs>
        <w:ind w:left="2880" w:hanging="480"/>
      </w:pPr>
      <w:rPr>
        <w:rFonts w:ascii="Wingdings" w:hAnsi="Wingdings" w:hint="default"/>
      </w:rPr>
    </w:lvl>
    <w:lvl w:ilvl="6" w:tplc="128A998A" w:tentative="1">
      <w:start w:val="1"/>
      <w:numFmt w:val="bullet"/>
      <w:lvlText w:val=""/>
      <w:lvlJc w:val="left"/>
      <w:pPr>
        <w:tabs>
          <w:tab w:val="num" w:pos="3360"/>
        </w:tabs>
        <w:ind w:left="3360" w:hanging="480"/>
      </w:pPr>
      <w:rPr>
        <w:rFonts w:ascii="Wingdings" w:hAnsi="Wingdings" w:hint="default"/>
      </w:rPr>
    </w:lvl>
    <w:lvl w:ilvl="7" w:tplc="F2AC3836" w:tentative="1">
      <w:start w:val="1"/>
      <w:numFmt w:val="bullet"/>
      <w:lvlText w:val=""/>
      <w:lvlJc w:val="left"/>
      <w:pPr>
        <w:tabs>
          <w:tab w:val="num" w:pos="3840"/>
        </w:tabs>
        <w:ind w:left="3840" w:hanging="480"/>
      </w:pPr>
      <w:rPr>
        <w:rFonts w:ascii="Wingdings" w:hAnsi="Wingdings" w:hint="default"/>
      </w:rPr>
    </w:lvl>
    <w:lvl w:ilvl="8" w:tplc="C4D222C4" w:tentative="1">
      <w:start w:val="1"/>
      <w:numFmt w:val="bullet"/>
      <w:lvlText w:val=""/>
      <w:lvlJc w:val="left"/>
      <w:pPr>
        <w:tabs>
          <w:tab w:val="num" w:pos="4320"/>
        </w:tabs>
        <w:ind w:left="4320" w:hanging="480"/>
      </w:pPr>
      <w:rPr>
        <w:rFonts w:ascii="Wingdings" w:hAnsi="Wingdings" w:hint="default"/>
      </w:rPr>
    </w:lvl>
  </w:abstractNum>
  <w:abstractNum w:abstractNumId="566" w15:restartNumberingAfterBreak="0">
    <w:nsid w:val="461E2096"/>
    <w:multiLevelType w:val="hybridMultilevel"/>
    <w:tmpl w:val="B314A71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7" w15:restartNumberingAfterBreak="0">
    <w:nsid w:val="46306EB8"/>
    <w:multiLevelType w:val="hybridMultilevel"/>
    <w:tmpl w:val="E064116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568" w15:restartNumberingAfterBreak="0">
    <w:nsid w:val="46514E77"/>
    <w:multiLevelType w:val="multilevel"/>
    <w:tmpl w:val="A300D542"/>
    <w:numStyleLink w:val="StyleBulletedGray-80"/>
  </w:abstractNum>
  <w:abstractNum w:abstractNumId="569" w15:restartNumberingAfterBreak="0">
    <w:nsid w:val="465311A3"/>
    <w:multiLevelType w:val="hybridMultilevel"/>
    <w:tmpl w:val="7F7C512A"/>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70" w15:restartNumberingAfterBreak="0">
    <w:nsid w:val="465F70C4"/>
    <w:multiLevelType w:val="multilevel"/>
    <w:tmpl w:val="A300D542"/>
    <w:numStyleLink w:val="StyleBulletedGray-80"/>
  </w:abstractNum>
  <w:abstractNum w:abstractNumId="571" w15:restartNumberingAfterBreak="0">
    <w:nsid w:val="46737DA6"/>
    <w:multiLevelType w:val="hybridMultilevel"/>
    <w:tmpl w:val="D24425D8"/>
    <w:lvl w:ilvl="0" w:tplc="195096CC">
      <w:start w:val="1"/>
      <w:numFmt w:val="bullet"/>
      <w:lvlText w:val=""/>
      <w:lvlJc w:val="left"/>
      <w:pPr>
        <w:tabs>
          <w:tab w:val="num" w:pos="1200"/>
        </w:tabs>
        <w:ind w:left="1200" w:hanging="480"/>
      </w:pPr>
      <w:rPr>
        <w:rFonts w:ascii="Wingdings" w:hAnsi="Wingdings" w:hint="default"/>
        <w:color w:val="auto"/>
      </w:rPr>
    </w:lvl>
    <w:lvl w:ilvl="1" w:tplc="7882B002">
      <w:start w:val="1"/>
      <w:numFmt w:val="bullet"/>
      <w:lvlText w:val=""/>
      <w:lvlJc w:val="left"/>
      <w:pPr>
        <w:tabs>
          <w:tab w:val="num" w:pos="960"/>
        </w:tabs>
        <w:ind w:left="960" w:hanging="480"/>
      </w:pPr>
      <w:rPr>
        <w:rFonts w:ascii="Wingdings" w:hAnsi="Wingdings" w:hint="default"/>
      </w:rPr>
    </w:lvl>
    <w:lvl w:ilvl="2" w:tplc="BD40BDDC">
      <w:start w:val="1"/>
      <w:numFmt w:val="bullet"/>
      <w:lvlText w:val=""/>
      <w:lvlJc w:val="left"/>
      <w:pPr>
        <w:tabs>
          <w:tab w:val="num" w:pos="1440"/>
        </w:tabs>
        <w:ind w:left="1440" w:hanging="480"/>
      </w:pPr>
      <w:rPr>
        <w:rFonts w:ascii="Wingdings" w:hAnsi="Wingdings" w:hint="default"/>
      </w:rPr>
    </w:lvl>
    <w:lvl w:ilvl="3" w:tplc="4DC4AD7C" w:tentative="1">
      <w:start w:val="1"/>
      <w:numFmt w:val="bullet"/>
      <w:lvlText w:val=""/>
      <w:lvlJc w:val="left"/>
      <w:pPr>
        <w:tabs>
          <w:tab w:val="num" w:pos="1920"/>
        </w:tabs>
        <w:ind w:left="1920" w:hanging="480"/>
      </w:pPr>
      <w:rPr>
        <w:rFonts w:ascii="Wingdings" w:hAnsi="Wingdings" w:hint="default"/>
      </w:rPr>
    </w:lvl>
    <w:lvl w:ilvl="4" w:tplc="21785C72" w:tentative="1">
      <w:start w:val="1"/>
      <w:numFmt w:val="bullet"/>
      <w:lvlText w:val=""/>
      <w:lvlJc w:val="left"/>
      <w:pPr>
        <w:tabs>
          <w:tab w:val="num" w:pos="2400"/>
        </w:tabs>
        <w:ind w:left="2400" w:hanging="480"/>
      </w:pPr>
      <w:rPr>
        <w:rFonts w:ascii="Wingdings" w:hAnsi="Wingdings" w:hint="default"/>
      </w:rPr>
    </w:lvl>
    <w:lvl w:ilvl="5" w:tplc="F2684488" w:tentative="1">
      <w:start w:val="1"/>
      <w:numFmt w:val="bullet"/>
      <w:lvlText w:val=""/>
      <w:lvlJc w:val="left"/>
      <w:pPr>
        <w:tabs>
          <w:tab w:val="num" w:pos="2880"/>
        </w:tabs>
        <w:ind w:left="2880" w:hanging="480"/>
      </w:pPr>
      <w:rPr>
        <w:rFonts w:ascii="Wingdings" w:hAnsi="Wingdings" w:hint="default"/>
      </w:rPr>
    </w:lvl>
    <w:lvl w:ilvl="6" w:tplc="700A9336" w:tentative="1">
      <w:start w:val="1"/>
      <w:numFmt w:val="bullet"/>
      <w:lvlText w:val=""/>
      <w:lvlJc w:val="left"/>
      <w:pPr>
        <w:tabs>
          <w:tab w:val="num" w:pos="3360"/>
        </w:tabs>
        <w:ind w:left="3360" w:hanging="480"/>
      </w:pPr>
      <w:rPr>
        <w:rFonts w:ascii="Wingdings" w:hAnsi="Wingdings" w:hint="default"/>
      </w:rPr>
    </w:lvl>
    <w:lvl w:ilvl="7" w:tplc="08029882" w:tentative="1">
      <w:start w:val="1"/>
      <w:numFmt w:val="bullet"/>
      <w:lvlText w:val=""/>
      <w:lvlJc w:val="left"/>
      <w:pPr>
        <w:tabs>
          <w:tab w:val="num" w:pos="3840"/>
        </w:tabs>
        <w:ind w:left="3840" w:hanging="480"/>
      </w:pPr>
      <w:rPr>
        <w:rFonts w:ascii="Wingdings" w:hAnsi="Wingdings" w:hint="default"/>
      </w:rPr>
    </w:lvl>
    <w:lvl w:ilvl="8" w:tplc="22CC72CA" w:tentative="1">
      <w:start w:val="1"/>
      <w:numFmt w:val="bullet"/>
      <w:lvlText w:val=""/>
      <w:lvlJc w:val="left"/>
      <w:pPr>
        <w:tabs>
          <w:tab w:val="num" w:pos="4320"/>
        </w:tabs>
        <w:ind w:left="4320" w:hanging="480"/>
      </w:pPr>
      <w:rPr>
        <w:rFonts w:ascii="Wingdings" w:hAnsi="Wingdings" w:hint="default"/>
      </w:rPr>
    </w:lvl>
  </w:abstractNum>
  <w:abstractNum w:abstractNumId="572" w15:restartNumberingAfterBreak="0">
    <w:nsid w:val="46A61492"/>
    <w:multiLevelType w:val="hybridMultilevel"/>
    <w:tmpl w:val="0F129D78"/>
    <w:lvl w:ilvl="0" w:tplc="BB24E916">
      <w:start w:val="6"/>
      <w:numFmt w:val="bullet"/>
      <w:lvlText w:val="-"/>
      <w:lvlJc w:val="left"/>
      <w:pPr>
        <w:ind w:left="906" w:hanging="480"/>
      </w:pPr>
      <w:rPr>
        <w:rFonts w:ascii="Calibri" w:eastAsia="新細明體" w:hAnsi="Calibri" w:cs="Calibri"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573" w15:restartNumberingAfterBreak="0">
    <w:nsid w:val="46DC24C1"/>
    <w:multiLevelType w:val="hybridMultilevel"/>
    <w:tmpl w:val="5CC8C18C"/>
    <w:lvl w:ilvl="0" w:tplc="3C2E31F0">
      <w:start w:val="1"/>
      <w:numFmt w:val="bullet"/>
      <w:lvlText w:val=""/>
      <w:lvlJc w:val="left"/>
      <w:pPr>
        <w:tabs>
          <w:tab w:val="num" w:pos="340"/>
        </w:tabs>
        <w:ind w:left="340" w:hanging="340"/>
      </w:pPr>
      <w:rPr>
        <w:rFonts w:ascii="Wingdings" w:hAnsi="Wingdings" w:hint="default"/>
      </w:rPr>
    </w:lvl>
    <w:lvl w:ilvl="1" w:tplc="04090019">
      <w:start w:val="1"/>
      <w:numFmt w:val="bullet"/>
      <w:lvlText w:val=""/>
      <w:lvlJc w:val="left"/>
      <w:pPr>
        <w:tabs>
          <w:tab w:val="num" w:pos="960"/>
        </w:tabs>
        <w:ind w:left="960" w:hanging="480"/>
      </w:pPr>
      <w:rPr>
        <w:rFonts w:ascii="Wingdings" w:hAnsi="Wingdings" w:hint="default"/>
      </w:rPr>
    </w:lvl>
    <w:lvl w:ilvl="2" w:tplc="0409001B">
      <w:start w:val="1"/>
      <w:numFmt w:val="bullet"/>
      <w:lvlText w:val=""/>
      <w:lvlJc w:val="left"/>
      <w:pPr>
        <w:tabs>
          <w:tab w:val="num" w:pos="1440"/>
        </w:tabs>
        <w:ind w:left="1440" w:hanging="480"/>
      </w:pPr>
      <w:rPr>
        <w:rFonts w:ascii="Wingdings" w:hAnsi="Wingdings" w:hint="default"/>
      </w:rPr>
    </w:lvl>
    <w:lvl w:ilvl="3" w:tplc="0409000F">
      <w:start w:val="1"/>
      <w:numFmt w:val="bullet"/>
      <w:lvlText w:val=""/>
      <w:lvlJc w:val="left"/>
      <w:pPr>
        <w:tabs>
          <w:tab w:val="num" w:pos="1920"/>
        </w:tabs>
        <w:ind w:left="1920" w:hanging="480"/>
      </w:pPr>
      <w:rPr>
        <w:rFonts w:ascii="Wingdings" w:hAnsi="Wingdings" w:hint="default"/>
      </w:rPr>
    </w:lvl>
    <w:lvl w:ilvl="4" w:tplc="04090019">
      <w:start w:val="1"/>
      <w:numFmt w:val="bullet"/>
      <w:lvlText w:val=""/>
      <w:lvlJc w:val="left"/>
      <w:pPr>
        <w:tabs>
          <w:tab w:val="num" w:pos="2400"/>
        </w:tabs>
        <w:ind w:left="2400" w:hanging="480"/>
      </w:pPr>
      <w:rPr>
        <w:rFonts w:ascii="Wingdings" w:hAnsi="Wingdings" w:hint="default"/>
      </w:rPr>
    </w:lvl>
    <w:lvl w:ilvl="5" w:tplc="0409001B">
      <w:start w:val="1"/>
      <w:numFmt w:val="bullet"/>
      <w:lvlText w:val=""/>
      <w:lvlJc w:val="left"/>
      <w:pPr>
        <w:tabs>
          <w:tab w:val="num" w:pos="2880"/>
        </w:tabs>
        <w:ind w:left="2880" w:hanging="480"/>
      </w:pPr>
      <w:rPr>
        <w:rFonts w:ascii="Wingdings" w:hAnsi="Wingdings" w:hint="default"/>
      </w:rPr>
    </w:lvl>
    <w:lvl w:ilvl="6" w:tplc="0409000F">
      <w:start w:val="1"/>
      <w:numFmt w:val="bullet"/>
      <w:lvlText w:val=""/>
      <w:lvlJc w:val="left"/>
      <w:pPr>
        <w:tabs>
          <w:tab w:val="num" w:pos="3360"/>
        </w:tabs>
        <w:ind w:left="3360" w:hanging="480"/>
      </w:pPr>
      <w:rPr>
        <w:rFonts w:ascii="Wingdings" w:hAnsi="Wingdings" w:hint="default"/>
      </w:rPr>
    </w:lvl>
    <w:lvl w:ilvl="7" w:tplc="04090019">
      <w:start w:val="1"/>
      <w:numFmt w:val="bullet"/>
      <w:lvlText w:val=""/>
      <w:lvlJc w:val="left"/>
      <w:pPr>
        <w:tabs>
          <w:tab w:val="num" w:pos="3840"/>
        </w:tabs>
        <w:ind w:left="3840" w:hanging="480"/>
      </w:pPr>
      <w:rPr>
        <w:rFonts w:ascii="Wingdings" w:hAnsi="Wingdings" w:hint="default"/>
      </w:rPr>
    </w:lvl>
    <w:lvl w:ilvl="8" w:tplc="0409001B">
      <w:start w:val="1"/>
      <w:numFmt w:val="bullet"/>
      <w:lvlText w:val=""/>
      <w:lvlJc w:val="left"/>
      <w:pPr>
        <w:tabs>
          <w:tab w:val="num" w:pos="4320"/>
        </w:tabs>
        <w:ind w:left="4320" w:hanging="480"/>
      </w:pPr>
      <w:rPr>
        <w:rFonts w:ascii="Wingdings" w:hAnsi="Wingdings" w:hint="default"/>
      </w:rPr>
    </w:lvl>
  </w:abstractNum>
  <w:abstractNum w:abstractNumId="574" w15:restartNumberingAfterBreak="0">
    <w:nsid w:val="47250AA2"/>
    <w:multiLevelType w:val="hybridMultilevel"/>
    <w:tmpl w:val="3ECEC5B0"/>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FBFA4C20">
      <w:start w:val="1"/>
      <w:numFmt w:val="decimal"/>
      <w:lvlText w:val="%3."/>
      <w:lvlJc w:val="left"/>
      <w:pPr>
        <w:tabs>
          <w:tab w:val="num" w:pos="1440"/>
        </w:tabs>
        <w:ind w:left="1440" w:hanging="480"/>
      </w:pPr>
      <w:rPr>
        <w:rFonts w:hint="eastAsia"/>
        <w:color w:val="000000"/>
        <w:u w:color="548DD4"/>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abstractNum w:abstractNumId="575" w15:restartNumberingAfterBreak="0">
    <w:nsid w:val="473506EF"/>
    <w:multiLevelType w:val="hybridMultilevel"/>
    <w:tmpl w:val="3FD88D0A"/>
    <w:lvl w:ilvl="0" w:tplc="04130011">
      <w:start w:val="1"/>
      <w:numFmt w:val="decimal"/>
      <w:lvlText w:val="%1)"/>
      <w:lvlJc w:val="left"/>
      <w:pPr>
        <w:tabs>
          <w:tab w:val="num" w:pos="1440"/>
        </w:tabs>
        <w:ind w:left="1440" w:hanging="480"/>
      </w:pPr>
      <w:rPr>
        <w:rFonts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6" w15:restartNumberingAfterBreak="0">
    <w:nsid w:val="479E435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77" w15:restartNumberingAfterBreak="0">
    <w:nsid w:val="47A121DA"/>
    <w:multiLevelType w:val="multilevel"/>
    <w:tmpl w:val="A300D542"/>
    <w:numStyleLink w:val="StyleBulletedGray-80"/>
  </w:abstractNum>
  <w:abstractNum w:abstractNumId="578" w15:restartNumberingAfterBreak="0">
    <w:nsid w:val="47AA0488"/>
    <w:multiLevelType w:val="hybridMultilevel"/>
    <w:tmpl w:val="588C5A00"/>
    <w:lvl w:ilvl="0" w:tplc="8F868704">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79" w15:restartNumberingAfterBreak="0">
    <w:nsid w:val="47BA0038"/>
    <w:multiLevelType w:val="multilevel"/>
    <w:tmpl w:val="A300D542"/>
    <w:numStyleLink w:val="StyleBulletedGray-80"/>
  </w:abstractNum>
  <w:abstractNum w:abstractNumId="580" w15:restartNumberingAfterBreak="0">
    <w:nsid w:val="47BB271C"/>
    <w:multiLevelType w:val="multilevel"/>
    <w:tmpl w:val="A300D542"/>
    <w:numStyleLink w:val="StyleBulletedGray-80"/>
  </w:abstractNum>
  <w:abstractNum w:abstractNumId="581" w15:restartNumberingAfterBreak="0">
    <w:nsid w:val="47F25E37"/>
    <w:multiLevelType w:val="multilevel"/>
    <w:tmpl w:val="4D74D9F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82" w15:restartNumberingAfterBreak="0">
    <w:nsid w:val="480059DE"/>
    <w:multiLevelType w:val="hybridMultilevel"/>
    <w:tmpl w:val="DDB85B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83" w15:restartNumberingAfterBreak="0">
    <w:nsid w:val="48466585"/>
    <w:multiLevelType w:val="hybridMultilevel"/>
    <w:tmpl w:val="C5BC2F1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584" w15:restartNumberingAfterBreak="0">
    <w:nsid w:val="486103CA"/>
    <w:multiLevelType w:val="multilevel"/>
    <w:tmpl w:val="A300D542"/>
    <w:numStyleLink w:val="StyleBulletedGray-80"/>
  </w:abstractNum>
  <w:abstractNum w:abstractNumId="585" w15:restartNumberingAfterBreak="0">
    <w:nsid w:val="48B22920"/>
    <w:multiLevelType w:val="hybridMultilevel"/>
    <w:tmpl w:val="B2C484A8"/>
    <w:lvl w:ilvl="0" w:tplc="EA86AD00">
      <w:start w:val="1"/>
      <w:numFmt w:val="bullet"/>
      <w:lvlText w:val=""/>
      <w:lvlJc w:val="left"/>
      <w:pPr>
        <w:tabs>
          <w:tab w:val="num" w:pos="480"/>
        </w:tabs>
        <w:ind w:left="480" w:hanging="480"/>
      </w:pPr>
      <w:rPr>
        <w:rFonts w:ascii="Wingdings" w:hAnsi="Wingdings" w:hint="default"/>
      </w:rPr>
    </w:lvl>
    <w:lvl w:ilvl="1" w:tplc="EB92C566">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86" w15:restartNumberingAfterBreak="0">
    <w:nsid w:val="48BF7BB8"/>
    <w:multiLevelType w:val="hybridMultilevel"/>
    <w:tmpl w:val="4E9C2FC6"/>
    <w:lvl w:ilvl="0" w:tplc="0409000F">
      <w:start w:val="1"/>
      <w:numFmt w:val="decimal"/>
      <w:lvlText w:val="%1."/>
      <w:lvlJc w:val="left"/>
      <w:pPr>
        <w:ind w:left="1274" w:hanging="480"/>
      </w:pPr>
    </w:lvl>
    <w:lvl w:ilvl="1" w:tplc="04090019" w:tentative="1">
      <w:start w:val="1"/>
      <w:numFmt w:val="ideographTraditional"/>
      <w:lvlText w:val="%2、"/>
      <w:lvlJc w:val="left"/>
      <w:pPr>
        <w:ind w:left="1754" w:hanging="480"/>
      </w:pPr>
    </w:lvl>
    <w:lvl w:ilvl="2" w:tplc="0409001B" w:tentative="1">
      <w:start w:val="1"/>
      <w:numFmt w:val="lowerRoman"/>
      <w:lvlText w:val="%3."/>
      <w:lvlJc w:val="right"/>
      <w:pPr>
        <w:ind w:left="2234" w:hanging="480"/>
      </w:pPr>
    </w:lvl>
    <w:lvl w:ilvl="3" w:tplc="0409000F" w:tentative="1">
      <w:start w:val="1"/>
      <w:numFmt w:val="decimal"/>
      <w:lvlText w:val="%4."/>
      <w:lvlJc w:val="left"/>
      <w:pPr>
        <w:ind w:left="2714" w:hanging="480"/>
      </w:pPr>
    </w:lvl>
    <w:lvl w:ilvl="4" w:tplc="04090019" w:tentative="1">
      <w:start w:val="1"/>
      <w:numFmt w:val="ideographTraditional"/>
      <w:lvlText w:val="%5、"/>
      <w:lvlJc w:val="left"/>
      <w:pPr>
        <w:ind w:left="3194" w:hanging="480"/>
      </w:pPr>
    </w:lvl>
    <w:lvl w:ilvl="5" w:tplc="0409001B" w:tentative="1">
      <w:start w:val="1"/>
      <w:numFmt w:val="lowerRoman"/>
      <w:lvlText w:val="%6."/>
      <w:lvlJc w:val="right"/>
      <w:pPr>
        <w:ind w:left="3674" w:hanging="480"/>
      </w:pPr>
    </w:lvl>
    <w:lvl w:ilvl="6" w:tplc="0409000F" w:tentative="1">
      <w:start w:val="1"/>
      <w:numFmt w:val="decimal"/>
      <w:lvlText w:val="%7."/>
      <w:lvlJc w:val="left"/>
      <w:pPr>
        <w:ind w:left="4154" w:hanging="480"/>
      </w:pPr>
    </w:lvl>
    <w:lvl w:ilvl="7" w:tplc="04090019" w:tentative="1">
      <w:start w:val="1"/>
      <w:numFmt w:val="ideographTraditional"/>
      <w:lvlText w:val="%8、"/>
      <w:lvlJc w:val="left"/>
      <w:pPr>
        <w:ind w:left="4634" w:hanging="480"/>
      </w:pPr>
    </w:lvl>
    <w:lvl w:ilvl="8" w:tplc="0409001B" w:tentative="1">
      <w:start w:val="1"/>
      <w:numFmt w:val="lowerRoman"/>
      <w:lvlText w:val="%9."/>
      <w:lvlJc w:val="right"/>
      <w:pPr>
        <w:ind w:left="5114" w:hanging="480"/>
      </w:pPr>
    </w:lvl>
  </w:abstractNum>
  <w:abstractNum w:abstractNumId="587" w15:restartNumberingAfterBreak="0">
    <w:nsid w:val="4903382E"/>
    <w:multiLevelType w:val="hybridMultilevel"/>
    <w:tmpl w:val="C1DA5292"/>
    <w:lvl w:ilvl="0" w:tplc="F704E50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88" w15:restartNumberingAfterBreak="0">
    <w:nsid w:val="490E74A9"/>
    <w:multiLevelType w:val="multilevel"/>
    <w:tmpl w:val="A300D542"/>
    <w:numStyleLink w:val="StyleBulletedGray-80"/>
  </w:abstractNum>
  <w:abstractNum w:abstractNumId="589" w15:restartNumberingAfterBreak="0">
    <w:nsid w:val="49131DB8"/>
    <w:multiLevelType w:val="hybridMultilevel"/>
    <w:tmpl w:val="3D9E52FA"/>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590" w15:restartNumberingAfterBreak="0">
    <w:nsid w:val="49145942"/>
    <w:multiLevelType w:val="multilevel"/>
    <w:tmpl w:val="A300D542"/>
    <w:numStyleLink w:val="StyleBulletedGray-80"/>
  </w:abstractNum>
  <w:abstractNum w:abstractNumId="591" w15:restartNumberingAfterBreak="0">
    <w:nsid w:val="493F2987"/>
    <w:multiLevelType w:val="hybridMultilevel"/>
    <w:tmpl w:val="A8DC9288"/>
    <w:lvl w:ilvl="0" w:tplc="EE98BF82">
      <w:start w:val="1"/>
      <w:numFmt w:val="decimal"/>
      <w:lvlText w:val="%1."/>
      <w:lvlJc w:val="left"/>
      <w:pPr>
        <w:ind w:left="840" w:hanging="360"/>
      </w:pPr>
      <w:rPr>
        <w:rFonts w:ascii="Arial" w:hAnsi="Arial" w:cs="Arial"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2" w15:restartNumberingAfterBreak="0">
    <w:nsid w:val="49480A53"/>
    <w:multiLevelType w:val="multilevel"/>
    <w:tmpl w:val="76B8EF4E"/>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93" w15:restartNumberingAfterBreak="0">
    <w:nsid w:val="497F4AB6"/>
    <w:multiLevelType w:val="hybridMultilevel"/>
    <w:tmpl w:val="A71E9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4" w15:restartNumberingAfterBreak="0">
    <w:nsid w:val="49F862ED"/>
    <w:multiLevelType w:val="multilevel"/>
    <w:tmpl w:val="F9BAE8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5" w15:restartNumberingAfterBreak="0">
    <w:nsid w:val="4A3C1EFC"/>
    <w:multiLevelType w:val="hybridMultilevel"/>
    <w:tmpl w:val="BD888D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96" w15:restartNumberingAfterBreak="0">
    <w:nsid w:val="4A530993"/>
    <w:multiLevelType w:val="hybridMultilevel"/>
    <w:tmpl w:val="08EA6ADC"/>
    <w:lvl w:ilvl="0" w:tplc="C304E712">
      <w:start w:val="1"/>
      <w:numFmt w:val="decimal"/>
      <w:lvlText w:val="%1."/>
      <w:lvlJc w:val="left"/>
      <w:pPr>
        <w:tabs>
          <w:tab w:val="num" w:pos="1200"/>
        </w:tabs>
        <w:ind w:left="1200" w:hanging="480"/>
      </w:pPr>
    </w:lvl>
    <w:lvl w:ilvl="1" w:tplc="3EC6C2D2" w:tentative="1">
      <w:start w:val="1"/>
      <w:numFmt w:val="ideographTraditional"/>
      <w:lvlText w:val="%2、"/>
      <w:lvlJc w:val="left"/>
      <w:pPr>
        <w:tabs>
          <w:tab w:val="num" w:pos="1680"/>
        </w:tabs>
        <w:ind w:left="1680" w:hanging="480"/>
      </w:pPr>
    </w:lvl>
    <w:lvl w:ilvl="2" w:tplc="6B425E1C" w:tentative="1">
      <w:start w:val="1"/>
      <w:numFmt w:val="lowerRoman"/>
      <w:lvlText w:val="%3."/>
      <w:lvlJc w:val="right"/>
      <w:pPr>
        <w:tabs>
          <w:tab w:val="num" w:pos="2160"/>
        </w:tabs>
        <w:ind w:left="2160" w:hanging="480"/>
      </w:pPr>
    </w:lvl>
    <w:lvl w:ilvl="3" w:tplc="E81C3818" w:tentative="1">
      <w:start w:val="1"/>
      <w:numFmt w:val="decimal"/>
      <w:lvlText w:val="%4."/>
      <w:lvlJc w:val="left"/>
      <w:pPr>
        <w:tabs>
          <w:tab w:val="num" w:pos="2640"/>
        </w:tabs>
        <w:ind w:left="2640" w:hanging="480"/>
      </w:pPr>
    </w:lvl>
    <w:lvl w:ilvl="4" w:tplc="5D781D9E" w:tentative="1">
      <w:start w:val="1"/>
      <w:numFmt w:val="ideographTraditional"/>
      <w:lvlText w:val="%5、"/>
      <w:lvlJc w:val="left"/>
      <w:pPr>
        <w:tabs>
          <w:tab w:val="num" w:pos="3120"/>
        </w:tabs>
        <w:ind w:left="3120" w:hanging="480"/>
      </w:pPr>
    </w:lvl>
    <w:lvl w:ilvl="5" w:tplc="9216E7A0" w:tentative="1">
      <w:start w:val="1"/>
      <w:numFmt w:val="lowerRoman"/>
      <w:lvlText w:val="%6."/>
      <w:lvlJc w:val="right"/>
      <w:pPr>
        <w:tabs>
          <w:tab w:val="num" w:pos="3600"/>
        </w:tabs>
        <w:ind w:left="3600" w:hanging="480"/>
      </w:pPr>
    </w:lvl>
    <w:lvl w:ilvl="6" w:tplc="91640B0C" w:tentative="1">
      <w:start w:val="1"/>
      <w:numFmt w:val="decimal"/>
      <w:lvlText w:val="%7."/>
      <w:lvlJc w:val="left"/>
      <w:pPr>
        <w:tabs>
          <w:tab w:val="num" w:pos="4080"/>
        </w:tabs>
        <w:ind w:left="4080" w:hanging="480"/>
      </w:pPr>
    </w:lvl>
    <w:lvl w:ilvl="7" w:tplc="2432F642" w:tentative="1">
      <w:start w:val="1"/>
      <w:numFmt w:val="ideographTraditional"/>
      <w:lvlText w:val="%8、"/>
      <w:lvlJc w:val="left"/>
      <w:pPr>
        <w:tabs>
          <w:tab w:val="num" w:pos="4560"/>
        </w:tabs>
        <w:ind w:left="4560" w:hanging="480"/>
      </w:pPr>
    </w:lvl>
    <w:lvl w:ilvl="8" w:tplc="E5A0AB2E" w:tentative="1">
      <w:start w:val="1"/>
      <w:numFmt w:val="lowerRoman"/>
      <w:lvlText w:val="%9."/>
      <w:lvlJc w:val="right"/>
      <w:pPr>
        <w:tabs>
          <w:tab w:val="num" w:pos="5040"/>
        </w:tabs>
        <w:ind w:left="5040" w:hanging="480"/>
      </w:pPr>
    </w:lvl>
  </w:abstractNum>
  <w:abstractNum w:abstractNumId="597" w15:restartNumberingAfterBreak="0">
    <w:nsid w:val="4AEC02C5"/>
    <w:multiLevelType w:val="multilevel"/>
    <w:tmpl w:val="A300D542"/>
    <w:numStyleLink w:val="StyleBulletedGray-80"/>
  </w:abstractNum>
  <w:abstractNum w:abstractNumId="598" w15:restartNumberingAfterBreak="0">
    <w:nsid w:val="4AF43689"/>
    <w:multiLevelType w:val="hybridMultilevel"/>
    <w:tmpl w:val="B67652F2"/>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599" w15:restartNumberingAfterBreak="0">
    <w:nsid w:val="4AF60628"/>
    <w:multiLevelType w:val="multilevel"/>
    <w:tmpl w:val="A300D542"/>
    <w:numStyleLink w:val="StyleBulletedGray-80"/>
  </w:abstractNum>
  <w:abstractNum w:abstractNumId="600" w15:restartNumberingAfterBreak="0">
    <w:nsid w:val="4B1B072C"/>
    <w:multiLevelType w:val="hybridMultilevel"/>
    <w:tmpl w:val="A9AA87EC"/>
    <w:lvl w:ilvl="0" w:tplc="FCDE80C6">
      <w:start w:val="1"/>
      <w:numFmt w:val="bullet"/>
      <w:lvlText w:val=""/>
      <w:lvlJc w:val="left"/>
      <w:pPr>
        <w:tabs>
          <w:tab w:val="num" w:pos="870"/>
        </w:tabs>
        <w:ind w:left="794" w:hanging="284"/>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1" w15:restartNumberingAfterBreak="0">
    <w:nsid w:val="4B4D079C"/>
    <w:multiLevelType w:val="hybridMultilevel"/>
    <w:tmpl w:val="55CE45EE"/>
    <w:lvl w:ilvl="0" w:tplc="04090001">
      <w:start w:val="1"/>
      <w:numFmt w:val="bullet"/>
      <w:lvlText w:val=""/>
      <w:lvlJc w:val="left"/>
      <w:pPr>
        <w:ind w:left="96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02" w15:restartNumberingAfterBreak="0">
    <w:nsid w:val="4B622671"/>
    <w:multiLevelType w:val="hybridMultilevel"/>
    <w:tmpl w:val="E0466884"/>
    <w:lvl w:ilvl="0" w:tplc="058401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03" w15:restartNumberingAfterBreak="0">
    <w:nsid w:val="4B6472B9"/>
    <w:multiLevelType w:val="hybridMultilevel"/>
    <w:tmpl w:val="D8A85558"/>
    <w:lvl w:ilvl="0" w:tplc="88EE9358">
      <w:start w:val="1"/>
      <w:numFmt w:val="bullet"/>
      <w:lvlText w:val="ￚ"/>
      <w:lvlJc w:val="left"/>
      <w:pPr>
        <w:tabs>
          <w:tab w:val="num" w:pos="1440"/>
        </w:tabs>
        <w:ind w:left="1440" w:hanging="480"/>
      </w:pPr>
      <w:rPr>
        <w:rFonts w:ascii="Arial Unicode MS" w:eastAsia="Arial Unicode MS" w:hAnsi="Arial Unicode MS" w:hint="eastAsia"/>
        <w:b w:val="0"/>
        <w:i w:val="0"/>
        <w:sz w:val="20"/>
      </w:rPr>
    </w:lvl>
    <w:lvl w:ilvl="1" w:tplc="04090003">
      <w:start w:val="1"/>
      <w:numFmt w:val="bullet"/>
      <w:lvlText w:val=""/>
      <w:lvlJc w:val="left"/>
      <w:pPr>
        <w:tabs>
          <w:tab w:val="num" w:pos="2320"/>
        </w:tabs>
        <w:ind w:left="2320" w:hanging="480"/>
      </w:pPr>
      <w:rPr>
        <w:rFonts w:ascii="Wingdings" w:hAnsi="Wingdings" w:hint="default"/>
      </w:rPr>
    </w:lvl>
    <w:lvl w:ilvl="2" w:tplc="04090005" w:tentative="1">
      <w:start w:val="1"/>
      <w:numFmt w:val="bullet"/>
      <w:lvlText w:val=""/>
      <w:lvlJc w:val="left"/>
      <w:pPr>
        <w:tabs>
          <w:tab w:val="num" w:pos="2800"/>
        </w:tabs>
        <w:ind w:left="2800" w:hanging="480"/>
      </w:pPr>
      <w:rPr>
        <w:rFonts w:ascii="Wingdings" w:hAnsi="Wingdings" w:hint="default"/>
      </w:rPr>
    </w:lvl>
    <w:lvl w:ilvl="3" w:tplc="04090001" w:tentative="1">
      <w:start w:val="1"/>
      <w:numFmt w:val="bullet"/>
      <w:lvlText w:val=""/>
      <w:lvlJc w:val="left"/>
      <w:pPr>
        <w:tabs>
          <w:tab w:val="num" w:pos="3280"/>
        </w:tabs>
        <w:ind w:left="3280" w:hanging="480"/>
      </w:pPr>
      <w:rPr>
        <w:rFonts w:ascii="Wingdings" w:hAnsi="Wingdings" w:hint="default"/>
      </w:rPr>
    </w:lvl>
    <w:lvl w:ilvl="4" w:tplc="04090003" w:tentative="1">
      <w:start w:val="1"/>
      <w:numFmt w:val="bullet"/>
      <w:lvlText w:val=""/>
      <w:lvlJc w:val="left"/>
      <w:pPr>
        <w:tabs>
          <w:tab w:val="num" w:pos="3760"/>
        </w:tabs>
        <w:ind w:left="3760" w:hanging="480"/>
      </w:pPr>
      <w:rPr>
        <w:rFonts w:ascii="Wingdings" w:hAnsi="Wingdings" w:hint="default"/>
      </w:rPr>
    </w:lvl>
    <w:lvl w:ilvl="5" w:tplc="04090005" w:tentative="1">
      <w:start w:val="1"/>
      <w:numFmt w:val="bullet"/>
      <w:lvlText w:val=""/>
      <w:lvlJc w:val="left"/>
      <w:pPr>
        <w:tabs>
          <w:tab w:val="num" w:pos="4240"/>
        </w:tabs>
        <w:ind w:left="4240" w:hanging="480"/>
      </w:pPr>
      <w:rPr>
        <w:rFonts w:ascii="Wingdings" w:hAnsi="Wingdings" w:hint="default"/>
      </w:rPr>
    </w:lvl>
    <w:lvl w:ilvl="6" w:tplc="04090001" w:tentative="1">
      <w:start w:val="1"/>
      <w:numFmt w:val="bullet"/>
      <w:lvlText w:val=""/>
      <w:lvlJc w:val="left"/>
      <w:pPr>
        <w:tabs>
          <w:tab w:val="num" w:pos="4720"/>
        </w:tabs>
        <w:ind w:left="4720" w:hanging="480"/>
      </w:pPr>
      <w:rPr>
        <w:rFonts w:ascii="Wingdings" w:hAnsi="Wingdings" w:hint="default"/>
      </w:rPr>
    </w:lvl>
    <w:lvl w:ilvl="7" w:tplc="04090003" w:tentative="1">
      <w:start w:val="1"/>
      <w:numFmt w:val="bullet"/>
      <w:lvlText w:val=""/>
      <w:lvlJc w:val="left"/>
      <w:pPr>
        <w:tabs>
          <w:tab w:val="num" w:pos="5200"/>
        </w:tabs>
        <w:ind w:left="5200" w:hanging="480"/>
      </w:pPr>
      <w:rPr>
        <w:rFonts w:ascii="Wingdings" w:hAnsi="Wingdings" w:hint="default"/>
      </w:rPr>
    </w:lvl>
    <w:lvl w:ilvl="8" w:tplc="04090005" w:tentative="1">
      <w:start w:val="1"/>
      <w:numFmt w:val="bullet"/>
      <w:lvlText w:val=""/>
      <w:lvlJc w:val="left"/>
      <w:pPr>
        <w:tabs>
          <w:tab w:val="num" w:pos="5680"/>
        </w:tabs>
        <w:ind w:left="5680" w:hanging="480"/>
      </w:pPr>
      <w:rPr>
        <w:rFonts w:ascii="Wingdings" w:hAnsi="Wingdings" w:hint="default"/>
      </w:rPr>
    </w:lvl>
  </w:abstractNum>
  <w:abstractNum w:abstractNumId="604" w15:restartNumberingAfterBreak="0">
    <w:nsid w:val="4B6A6CA1"/>
    <w:multiLevelType w:val="multilevel"/>
    <w:tmpl w:val="A300D542"/>
    <w:numStyleLink w:val="StyleBulletedGray-80"/>
  </w:abstractNum>
  <w:abstractNum w:abstractNumId="605" w15:restartNumberingAfterBreak="0">
    <w:nsid w:val="4BA77DE5"/>
    <w:multiLevelType w:val="hybridMultilevel"/>
    <w:tmpl w:val="89D2B9F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6060C388">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606" w15:restartNumberingAfterBreak="0">
    <w:nsid w:val="4BBC2A0C"/>
    <w:multiLevelType w:val="hybridMultilevel"/>
    <w:tmpl w:val="E5E89DD2"/>
    <w:lvl w:ilvl="0" w:tplc="EF704F92">
      <w:start w:val="1"/>
      <w:numFmt w:val="decimal"/>
      <w:lvlText w:val="%1."/>
      <w:lvlJc w:val="left"/>
      <w:pPr>
        <w:tabs>
          <w:tab w:val="num" w:pos="480"/>
        </w:tabs>
        <w:ind w:left="480" w:hanging="480"/>
      </w:pPr>
    </w:lvl>
    <w:lvl w:ilvl="1" w:tplc="0698466C" w:tentative="1">
      <w:start w:val="1"/>
      <w:numFmt w:val="ideographTraditional"/>
      <w:lvlText w:val="%2、"/>
      <w:lvlJc w:val="left"/>
      <w:pPr>
        <w:tabs>
          <w:tab w:val="num" w:pos="960"/>
        </w:tabs>
        <w:ind w:left="960" w:hanging="480"/>
      </w:pPr>
    </w:lvl>
    <w:lvl w:ilvl="2" w:tplc="202810A0" w:tentative="1">
      <w:start w:val="1"/>
      <w:numFmt w:val="lowerRoman"/>
      <w:lvlText w:val="%3."/>
      <w:lvlJc w:val="right"/>
      <w:pPr>
        <w:tabs>
          <w:tab w:val="num" w:pos="1440"/>
        </w:tabs>
        <w:ind w:left="1440" w:hanging="480"/>
      </w:pPr>
    </w:lvl>
    <w:lvl w:ilvl="3" w:tplc="0B10AA56" w:tentative="1">
      <w:start w:val="1"/>
      <w:numFmt w:val="decimal"/>
      <w:lvlText w:val="%4."/>
      <w:lvlJc w:val="left"/>
      <w:pPr>
        <w:tabs>
          <w:tab w:val="num" w:pos="1920"/>
        </w:tabs>
        <w:ind w:left="1920" w:hanging="480"/>
      </w:pPr>
    </w:lvl>
    <w:lvl w:ilvl="4" w:tplc="0FEC4562" w:tentative="1">
      <w:start w:val="1"/>
      <w:numFmt w:val="ideographTraditional"/>
      <w:lvlText w:val="%5、"/>
      <w:lvlJc w:val="left"/>
      <w:pPr>
        <w:tabs>
          <w:tab w:val="num" w:pos="2400"/>
        </w:tabs>
        <w:ind w:left="2400" w:hanging="480"/>
      </w:pPr>
    </w:lvl>
    <w:lvl w:ilvl="5" w:tplc="1408F0DC" w:tentative="1">
      <w:start w:val="1"/>
      <w:numFmt w:val="lowerRoman"/>
      <w:lvlText w:val="%6."/>
      <w:lvlJc w:val="right"/>
      <w:pPr>
        <w:tabs>
          <w:tab w:val="num" w:pos="2880"/>
        </w:tabs>
        <w:ind w:left="2880" w:hanging="480"/>
      </w:pPr>
    </w:lvl>
    <w:lvl w:ilvl="6" w:tplc="D6D8CF46" w:tentative="1">
      <w:start w:val="1"/>
      <w:numFmt w:val="decimal"/>
      <w:lvlText w:val="%7."/>
      <w:lvlJc w:val="left"/>
      <w:pPr>
        <w:tabs>
          <w:tab w:val="num" w:pos="3360"/>
        </w:tabs>
        <w:ind w:left="3360" w:hanging="480"/>
      </w:pPr>
    </w:lvl>
    <w:lvl w:ilvl="7" w:tplc="2CBA33F2" w:tentative="1">
      <w:start w:val="1"/>
      <w:numFmt w:val="ideographTraditional"/>
      <w:lvlText w:val="%8、"/>
      <w:lvlJc w:val="left"/>
      <w:pPr>
        <w:tabs>
          <w:tab w:val="num" w:pos="3840"/>
        </w:tabs>
        <w:ind w:left="3840" w:hanging="480"/>
      </w:pPr>
    </w:lvl>
    <w:lvl w:ilvl="8" w:tplc="4F90B934" w:tentative="1">
      <w:start w:val="1"/>
      <w:numFmt w:val="lowerRoman"/>
      <w:lvlText w:val="%9."/>
      <w:lvlJc w:val="right"/>
      <w:pPr>
        <w:tabs>
          <w:tab w:val="num" w:pos="4320"/>
        </w:tabs>
        <w:ind w:left="4320" w:hanging="480"/>
      </w:pPr>
    </w:lvl>
  </w:abstractNum>
  <w:abstractNum w:abstractNumId="607" w15:restartNumberingAfterBreak="0">
    <w:nsid w:val="4BE1399A"/>
    <w:multiLevelType w:val="multilevel"/>
    <w:tmpl w:val="A300D542"/>
    <w:numStyleLink w:val="StyleBulletedGray-80"/>
  </w:abstractNum>
  <w:abstractNum w:abstractNumId="608" w15:restartNumberingAfterBreak="0">
    <w:nsid w:val="4C0E741A"/>
    <w:multiLevelType w:val="hybridMultilevel"/>
    <w:tmpl w:val="B0F0910E"/>
    <w:lvl w:ilvl="0" w:tplc="50FEAF18">
      <w:start w:val="1"/>
      <w:numFmt w:val="bullet"/>
      <w:lvlText w:val="–"/>
      <w:lvlJc w:val="left"/>
      <w:pPr>
        <w:tabs>
          <w:tab w:val="num" w:pos="1491"/>
        </w:tabs>
        <w:ind w:left="1491" w:hanging="480"/>
      </w:pPr>
      <w:rPr>
        <w:rFonts w:ascii="新細明體" w:eastAsia="新細明體" w:hAnsi="新細明體" w:hint="eastAsia"/>
        <w:color w:val="333333"/>
        <w:sz w:val="16"/>
        <w:szCs w:val="16"/>
      </w:rPr>
    </w:lvl>
    <w:lvl w:ilvl="1" w:tplc="91D4E1B6">
      <w:start w:val="1"/>
      <w:numFmt w:val="bullet"/>
      <w:lvlText w:val=""/>
      <w:lvlJc w:val="left"/>
      <w:pPr>
        <w:tabs>
          <w:tab w:val="num" w:pos="1120"/>
        </w:tabs>
        <w:ind w:left="1120" w:hanging="480"/>
      </w:pPr>
      <w:rPr>
        <w:rFonts w:ascii="Wingdings" w:hAnsi="Wingdings" w:hint="default"/>
      </w:rPr>
    </w:lvl>
    <w:lvl w:ilvl="2" w:tplc="A36E3A76">
      <w:start w:val="1"/>
      <w:numFmt w:val="bullet"/>
      <w:lvlText w:val=""/>
      <w:lvlJc w:val="left"/>
      <w:pPr>
        <w:tabs>
          <w:tab w:val="num" w:pos="1600"/>
        </w:tabs>
        <w:ind w:left="1600" w:hanging="480"/>
      </w:pPr>
      <w:rPr>
        <w:rFonts w:ascii="Wingdings" w:hAnsi="Wingdings" w:hint="default"/>
      </w:rPr>
    </w:lvl>
    <w:lvl w:ilvl="3" w:tplc="3A261CEC" w:tentative="1">
      <w:start w:val="1"/>
      <w:numFmt w:val="bullet"/>
      <w:lvlText w:val=""/>
      <w:lvlJc w:val="left"/>
      <w:pPr>
        <w:tabs>
          <w:tab w:val="num" w:pos="2080"/>
        </w:tabs>
        <w:ind w:left="2080" w:hanging="480"/>
      </w:pPr>
      <w:rPr>
        <w:rFonts w:ascii="Wingdings" w:hAnsi="Wingdings" w:hint="default"/>
      </w:rPr>
    </w:lvl>
    <w:lvl w:ilvl="4" w:tplc="C8C276E8" w:tentative="1">
      <w:start w:val="1"/>
      <w:numFmt w:val="bullet"/>
      <w:lvlText w:val=""/>
      <w:lvlJc w:val="left"/>
      <w:pPr>
        <w:tabs>
          <w:tab w:val="num" w:pos="2560"/>
        </w:tabs>
        <w:ind w:left="2560" w:hanging="480"/>
      </w:pPr>
      <w:rPr>
        <w:rFonts w:ascii="Wingdings" w:hAnsi="Wingdings" w:hint="default"/>
      </w:rPr>
    </w:lvl>
    <w:lvl w:ilvl="5" w:tplc="42341EF6" w:tentative="1">
      <w:start w:val="1"/>
      <w:numFmt w:val="bullet"/>
      <w:lvlText w:val=""/>
      <w:lvlJc w:val="left"/>
      <w:pPr>
        <w:tabs>
          <w:tab w:val="num" w:pos="3040"/>
        </w:tabs>
        <w:ind w:left="3040" w:hanging="480"/>
      </w:pPr>
      <w:rPr>
        <w:rFonts w:ascii="Wingdings" w:hAnsi="Wingdings" w:hint="default"/>
      </w:rPr>
    </w:lvl>
    <w:lvl w:ilvl="6" w:tplc="388A5FA4" w:tentative="1">
      <w:start w:val="1"/>
      <w:numFmt w:val="bullet"/>
      <w:lvlText w:val=""/>
      <w:lvlJc w:val="left"/>
      <w:pPr>
        <w:tabs>
          <w:tab w:val="num" w:pos="3520"/>
        </w:tabs>
        <w:ind w:left="3520" w:hanging="480"/>
      </w:pPr>
      <w:rPr>
        <w:rFonts w:ascii="Wingdings" w:hAnsi="Wingdings" w:hint="default"/>
      </w:rPr>
    </w:lvl>
    <w:lvl w:ilvl="7" w:tplc="AB205C5E" w:tentative="1">
      <w:start w:val="1"/>
      <w:numFmt w:val="bullet"/>
      <w:lvlText w:val=""/>
      <w:lvlJc w:val="left"/>
      <w:pPr>
        <w:tabs>
          <w:tab w:val="num" w:pos="4000"/>
        </w:tabs>
        <w:ind w:left="4000" w:hanging="480"/>
      </w:pPr>
      <w:rPr>
        <w:rFonts w:ascii="Wingdings" w:hAnsi="Wingdings" w:hint="default"/>
      </w:rPr>
    </w:lvl>
    <w:lvl w:ilvl="8" w:tplc="F8986EDA" w:tentative="1">
      <w:start w:val="1"/>
      <w:numFmt w:val="bullet"/>
      <w:lvlText w:val=""/>
      <w:lvlJc w:val="left"/>
      <w:pPr>
        <w:tabs>
          <w:tab w:val="num" w:pos="4480"/>
        </w:tabs>
        <w:ind w:left="4480" w:hanging="480"/>
      </w:pPr>
      <w:rPr>
        <w:rFonts w:ascii="Wingdings" w:hAnsi="Wingdings" w:hint="default"/>
      </w:rPr>
    </w:lvl>
  </w:abstractNum>
  <w:abstractNum w:abstractNumId="609" w15:restartNumberingAfterBreak="0">
    <w:nsid w:val="4C1D3356"/>
    <w:multiLevelType w:val="hybridMultilevel"/>
    <w:tmpl w:val="3380428A"/>
    <w:lvl w:ilvl="0" w:tplc="F9FE4E80">
      <w:start w:val="1"/>
      <w:numFmt w:val="decimal"/>
      <w:pStyle w:val="StyleHeading1"/>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10" w15:restartNumberingAfterBreak="0">
    <w:nsid w:val="4C5A54E8"/>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1" w15:restartNumberingAfterBreak="0">
    <w:nsid w:val="4C605229"/>
    <w:multiLevelType w:val="hybridMultilevel"/>
    <w:tmpl w:val="6C682912"/>
    <w:lvl w:ilvl="0" w:tplc="6A781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2" w15:restartNumberingAfterBreak="0">
    <w:nsid w:val="4C644D17"/>
    <w:multiLevelType w:val="multilevel"/>
    <w:tmpl w:val="A300D542"/>
    <w:numStyleLink w:val="StyleBulletedGray-80"/>
  </w:abstractNum>
  <w:abstractNum w:abstractNumId="613" w15:restartNumberingAfterBreak="0">
    <w:nsid w:val="4CB57474"/>
    <w:multiLevelType w:val="hybridMultilevel"/>
    <w:tmpl w:val="E3B88966"/>
    <w:lvl w:ilvl="0" w:tplc="EB92C56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14" w15:restartNumberingAfterBreak="0">
    <w:nsid w:val="4CE53141"/>
    <w:multiLevelType w:val="multilevel"/>
    <w:tmpl w:val="A300D542"/>
    <w:numStyleLink w:val="StyleBulletedGray-80"/>
  </w:abstractNum>
  <w:abstractNum w:abstractNumId="615" w15:restartNumberingAfterBreak="0">
    <w:nsid w:val="4D050D46"/>
    <w:multiLevelType w:val="hybridMultilevel"/>
    <w:tmpl w:val="69A2C26C"/>
    <w:lvl w:ilvl="0" w:tplc="5A560A50">
      <w:start w:val="1"/>
      <w:numFmt w:val="bullet"/>
      <w:lvlText w:val=""/>
      <w:lvlJc w:val="left"/>
      <w:pPr>
        <w:tabs>
          <w:tab w:val="num" w:pos="587"/>
        </w:tabs>
        <w:ind w:left="425" w:hanging="198"/>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616" w15:restartNumberingAfterBreak="0">
    <w:nsid w:val="4D1279E8"/>
    <w:multiLevelType w:val="hybridMultilevel"/>
    <w:tmpl w:val="CCD2406A"/>
    <w:lvl w:ilvl="0" w:tplc="E2349410">
      <w:start w:val="1"/>
      <w:numFmt w:val="decimal"/>
      <w:lvlText w:val="%1."/>
      <w:lvlJc w:val="left"/>
      <w:pPr>
        <w:ind w:left="560" w:hanging="360"/>
      </w:pPr>
    </w:lvl>
    <w:lvl w:ilvl="1" w:tplc="04090019">
      <w:start w:val="1"/>
      <w:numFmt w:val="ideographTraditional"/>
      <w:lvlText w:val="%2、"/>
      <w:lvlJc w:val="left"/>
      <w:pPr>
        <w:ind w:left="1160" w:hanging="480"/>
      </w:pPr>
    </w:lvl>
    <w:lvl w:ilvl="2" w:tplc="0409001B">
      <w:start w:val="1"/>
      <w:numFmt w:val="lowerRoman"/>
      <w:lvlText w:val="%3."/>
      <w:lvlJc w:val="right"/>
      <w:pPr>
        <w:ind w:left="1640" w:hanging="480"/>
      </w:pPr>
    </w:lvl>
    <w:lvl w:ilvl="3" w:tplc="0409000F">
      <w:start w:val="1"/>
      <w:numFmt w:val="decimal"/>
      <w:lvlText w:val="%4."/>
      <w:lvlJc w:val="left"/>
      <w:pPr>
        <w:ind w:left="2120" w:hanging="480"/>
      </w:pPr>
    </w:lvl>
    <w:lvl w:ilvl="4" w:tplc="04090019">
      <w:start w:val="1"/>
      <w:numFmt w:val="ideographTraditional"/>
      <w:lvlText w:val="%5、"/>
      <w:lvlJc w:val="left"/>
      <w:pPr>
        <w:ind w:left="2600" w:hanging="480"/>
      </w:pPr>
    </w:lvl>
    <w:lvl w:ilvl="5" w:tplc="0409001B">
      <w:start w:val="1"/>
      <w:numFmt w:val="lowerRoman"/>
      <w:lvlText w:val="%6."/>
      <w:lvlJc w:val="right"/>
      <w:pPr>
        <w:ind w:left="3080" w:hanging="480"/>
      </w:pPr>
    </w:lvl>
    <w:lvl w:ilvl="6" w:tplc="0409000F">
      <w:start w:val="1"/>
      <w:numFmt w:val="decimal"/>
      <w:lvlText w:val="%7."/>
      <w:lvlJc w:val="left"/>
      <w:pPr>
        <w:ind w:left="3560" w:hanging="480"/>
      </w:pPr>
    </w:lvl>
    <w:lvl w:ilvl="7" w:tplc="04090019">
      <w:start w:val="1"/>
      <w:numFmt w:val="ideographTraditional"/>
      <w:lvlText w:val="%8、"/>
      <w:lvlJc w:val="left"/>
      <w:pPr>
        <w:ind w:left="4040" w:hanging="480"/>
      </w:pPr>
    </w:lvl>
    <w:lvl w:ilvl="8" w:tplc="0409001B">
      <w:start w:val="1"/>
      <w:numFmt w:val="lowerRoman"/>
      <w:lvlText w:val="%9."/>
      <w:lvlJc w:val="right"/>
      <w:pPr>
        <w:ind w:left="4520" w:hanging="480"/>
      </w:pPr>
    </w:lvl>
  </w:abstractNum>
  <w:abstractNum w:abstractNumId="617" w15:restartNumberingAfterBreak="0">
    <w:nsid w:val="4D1A33D8"/>
    <w:multiLevelType w:val="multilevel"/>
    <w:tmpl w:val="A300D542"/>
    <w:numStyleLink w:val="StyleBulletedGray-80"/>
  </w:abstractNum>
  <w:abstractNum w:abstractNumId="618" w15:restartNumberingAfterBreak="0">
    <w:nsid w:val="4D267409"/>
    <w:multiLevelType w:val="hybridMultilevel"/>
    <w:tmpl w:val="DF963D9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040" w:hanging="480"/>
      </w:pPr>
      <w:rPr>
        <w:rFonts w:ascii="Wingdings" w:hAnsi="Wingdings" w:hint="default"/>
      </w:rPr>
    </w:lvl>
    <w:lvl w:ilvl="2" w:tplc="04090005" w:tentative="1">
      <w:start w:val="1"/>
      <w:numFmt w:val="bullet"/>
      <w:lvlText w:val=""/>
      <w:lvlJc w:val="left"/>
      <w:pPr>
        <w:ind w:left="1520" w:hanging="480"/>
      </w:pPr>
      <w:rPr>
        <w:rFonts w:ascii="Wingdings" w:hAnsi="Wingdings" w:hint="default"/>
      </w:rPr>
    </w:lvl>
    <w:lvl w:ilvl="3" w:tplc="04090001" w:tentative="1">
      <w:start w:val="1"/>
      <w:numFmt w:val="bullet"/>
      <w:lvlText w:val=""/>
      <w:lvlJc w:val="left"/>
      <w:pPr>
        <w:ind w:left="2000" w:hanging="480"/>
      </w:pPr>
      <w:rPr>
        <w:rFonts w:ascii="Wingdings" w:hAnsi="Wingdings" w:hint="default"/>
      </w:rPr>
    </w:lvl>
    <w:lvl w:ilvl="4" w:tplc="04090003" w:tentative="1">
      <w:start w:val="1"/>
      <w:numFmt w:val="bullet"/>
      <w:lvlText w:val=""/>
      <w:lvlJc w:val="left"/>
      <w:pPr>
        <w:ind w:left="2480" w:hanging="480"/>
      </w:pPr>
      <w:rPr>
        <w:rFonts w:ascii="Wingdings" w:hAnsi="Wingdings" w:hint="default"/>
      </w:rPr>
    </w:lvl>
    <w:lvl w:ilvl="5" w:tplc="04090005" w:tentative="1">
      <w:start w:val="1"/>
      <w:numFmt w:val="bullet"/>
      <w:lvlText w:val=""/>
      <w:lvlJc w:val="left"/>
      <w:pPr>
        <w:ind w:left="2960" w:hanging="480"/>
      </w:pPr>
      <w:rPr>
        <w:rFonts w:ascii="Wingdings" w:hAnsi="Wingdings" w:hint="default"/>
      </w:rPr>
    </w:lvl>
    <w:lvl w:ilvl="6" w:tplc="04090001" w:tentative="1">
      <w:start w:val="1"/>
      <w:numFmt w:val="bullet"/>
      <w:lvlText w:val=""/>
      <w:lvlJc w:val="left"/>
      <w:pPr>
        <w:ind w:left="3440" w:hanging="480"/>
      </w:pPr>
      <w:rPr>
        <w:rFonts w:ascii="Wingdings" w:hAnsi="Wingdings" w:hint="default"/>
      </w:rPr>
    </w:lvl>
    <w:lvl w:ilvl="7" w:tplc="04090003" w:tentative="1">
      <w:start w:val="1"/>
      <w:numFmt w:val="bullet"/>
      <w:lvlText w:val=""/>
      <w:lvlJc w:val="left"/>
      <w:pPr>
        <w:ind w:left="3920" w:hanging="480"/>
      </w:pPr>
      <w:rPr>
        <w:rFonts w:ascii="Wingdings" w:hAnsi="Wingdings" w:hint="default"/>
      </w:rPr>
    </w:lvl>
    <w:lvl w:ilvl="8" w:tplc="04090005" w:tentative="1">
      <w:start w:val="1"/>
      <w:numFmt w:val="bullet"/>
      <w:lvlText w:val=""/>
      <w:lvlJc w:val="left"/>
      <w:pPr>
        <w:ind w:left="4400" w:hanging="480"/>
      </w:pPr>
      <w:rPr>
        <w:rFonts w:ascii="Wingdings" w:hAnsi="Wingdings" w:hint="default"/>
      </w:rPr>
    </w:lvl>
  </w:abstractNum>
  <w:abstractNum w:abstractNumId="619" w15:restartNumberingAfterBreak="0">
    <w:nsid w:val="4D2A7A5A"/>
    <w:multiLevelType w:val="hybridMultilevel"/>
    <w:tmpl w:val="6384163A"/>
    <w:lvl w:ilvl="0" w:tplc="05141D12">
      <w:start w:val="2"/>
      <w:numFmt w:val="decimal"/>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0" w15:restartNumberingAfterBreak="0">
    <w:nsid w:val="4D410A30"/>
    <w:multiLevelType w:val="multilevel"/>
    <w:tmpl w:val="A300D542"/>
    <w:numStyleLink w:val="StyleBulletedGray-80"/>
  </w:abstractNum>
  <w:abstractNum w:abstractNumId="621" w15:restartNumberingAfterBreak="0">
    <w:nsid w:val="4D422452"/>
    <w:multiLevelType w:val="multilevel"/>
    <w:tmpl w:val="A300D542"/>
    <w:numStyleLink w:val="StyleBulletedGray-80"/>
  </w:abstractNum>
  <w:abstractNum w:abstractNumId="622" w15:restartNumberingAfterBreak="0">
    <w:nsid w:val="4D5F7DF4"/>
    <w:multiLevelType w:val="multilevel"/>
    <w:tmpl w:val="A300D542"/>
    <w:numStyleLink w:val="StyleBulletedGray-80"/>
  </w:abstractNum>
  <w:abstractNum w:abstractNumId="623" w15:restartNumberingAfterBreak="0">
    <w:nsid w:val="4D6D23C9"/>
    <w:multiLevelType w:val="multilevel"/>
    <w:tmpl w:val="A300D542"/>
    <w:numStyleLink w:val="StyleBulletedGray-80"/>
  </w:abstractNum>
  <w:abstractNum w:abstractNumId="624" w15:restartNumberingAfterBreak="0">
    <w:nsid w:val="4D796517"/>
    <w:multiLevelType w:val="hybridMultilevel"/>
    <w:tmpl w:val="7E1469C6"/>
    <w:lvl w:ilvl="0" w:tplc="B47EC96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25" w15:restartNumberingAfterBreak="0">
    <w:nsid w:val="4D865299"/>
    <w:multiLevelType w:val="multilevel"/>
    <w:tmpl w:val="A300D542"/>
    <w:numStyleLink w:val="StyleBulletedGray-80"/>
  </w:abstractNum>
  <w:abstractNum w:abstractNumId="626" w15:restartNumberingAfterBreak="0">
    <w:nsid w:val="4DBE48A0"/>
    <w:multiLevelType w:val="multilevel"/>
    <w:tmpl w:val="A300D542"/>
    <w:numStyleLink w:val="StyleBulletedGray-80"/>
  </w:abstractNum>
  <w:abstractNum w:abstractNumId="627" w15:restartNumberingAfterBreak="0">
    <w:nsid w:val="4DCF4569"/>
    <w:multiLevelType w:val="multilevel"/>
    <w:tmpl w:val="A300D542"/>
    <w:numStyleLink w:val="StyleBulletedGray-80"/>
  </w:abstractNum>
  <w:abstractNum w:abstractNumId="628" w15:restartNumberingAfterBreak="0">
    <w:nsid w:val="4DDB1A42"/>
    <w:multiLevelType w:val="multilevel"/>
    <w:tmpl w:val="A300D542"/>
    <w:numStyleLink w:val="StyleBulletedGray-80"/>
  </w:abstractNum>
  <w:abstractNum w:abstractNumId="629" w15:restartNumberingAfterBreak="0">
    <w:nsid w:val="4E3332F6"/>
    <w:multiLevelType w:val="hybridMultilevel"/>
    <w:tmpl w:val="F46210AA"/>
    <w:lvl w:ilvl="0" w:tplc="9AA2D3F0">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0" w15:restartNumberingAfterBreak="0">
    <w:nsid w:val="4E3F1658"/>
    <w:multiLevelType w:val="hybridMultilevel"/>
    <w:tmpl w:val="DE1A13E8"/>
    <w:lvl w:ilvl="0" w:tplc="94C00AF4">
      <w:start w:val="1"/>
      <w:numFmt w:val="decimal"/>
      <w:lvlText w:val="%1."/>
      <w:lvlJc w:val="left"/>
      <w:pPr>
        <w:tabs>
          <w:tab w:val="num" w:pos="480"/>
        </w:tabs>
        <w:ind w:left="480" w:hanging="480"/>
      </w:pPr>
    </w:lvl>
    <w:lvl w:ilvl="1" w:tplc="72FCC4A4" w:tentative="1">
      <w:start w:val="1"/>
      <w:numFmt w:val="ideographTraditional"/>
      <w:lvlText w:val="%2、"/>
      <w:lvlJc w:val="left"/>
      <w:pPr>
        <w:tabs>
          <w:tab w:val="num" w:pos="960"/>
        </w:tabs>
        <w:ind w:left="960" w:hanging="480"/>
      </w:pPr>
    </w:lvl>
    <w:lvl w:ilvl="2" w:tplc="7C567E16" w:tentative="1">
      <w:start w:val="1"/>
      <w:numFmt w:val="lowerRoman"/>
      <w:lvlText w:val="%3."/>
      <w:lvlJc w:val="right"/>
      <w:pPr>
        <w:tabs>
          <w:tab w:val="num" w:pos="1440"/>
        </w:tabs>
        <w:ind w:left="1440" w:hanging="480"/>
      </w:pPr>
    </w:lvl>
    <w:lvl w:ilvl="3" w:tplc="70CA5132" w:tentative="1">
      <w:start w:val="1"/>
      <w:numFmt w:val="decimal"/>
      <w:lvlText w:val="%4."/>
      <w:lvlJc w:val="left"/>
      <w:pPr>
        <w:tabs>
          <w:tab w:val="num" w:pos="1920"/>
        </w:tabs>
        <w:ind w:left="1920" w:hanging="480"/>
      </w:pPr>
    </w:lvl>
    <w:lvl w:ilvl="4" w:tplc="4BD6A596" w:tentative="1">
      <w:start w:val="1"/>
      <w:numFmt w:val="ideographTraditional"/>
      <w:lvlText w:val="%5、"/>
      <w:lvlJc w:val="left"/>
      <w:pPr>
        <w:tabs>
          <w:tab w:val="num" w:pos="2400"/>
        </w:tabs>
        <w:ind w:left="2400" w:hanging="480"/>
      </w:pPr>
    </w:lvl>
    <w:lvl w:ilvl="5" w:tplc="FF644F1E" w:tentative="1">
      <w:start w:val="1"/>
      <w:numFmt w:val="lowerRoman"/>
      <w:lvlText w:val="%6."/>
      <w:lvlJc w:val="right"/>
      <w:pPr>
        <w:tabs>
          <w:tab w:val="num" w:pos="2880"/>
        </w:tabs>
        <w:ind w:left="2880" w:hanging="480"/>
      </w:pPr>
    </w:lvl>
    <w:lvl w:ilvl="6" w:tplc="94285032" w:tentative="1">
      <w:start w:val="1"/>
      <w:numFmt w:val="decimal"/>
      <w:lvlText w:val="%7."/>
      <w:lvlJc w:val="left"/>
      <w:pPr>
        <w:tabs>
          <w:tab w:val="num" w:pos="3360"/>
        </w:tabs>
        <w:ind w:left="3360" w:hanging="480"/>
      </w:pPr>
    </w:lvl>
    <w:lvl w:ilvl="7" w:tplc="162A8DEE" w:tentative="1">
      <w:start w:val="1"/>
      <w:numFmt w:val="ideographTraditional"/>
      <w:lvlText w:val="%8、"/>
      <w:lvlJc w:val="left"/>
      <w:pPr>
        <w:tabs>
          <w:tab w:val="num" w:pos="3840"/>
        </w:tabs>
        <w:ind w:left="3840" w:hanging="480"/>
      </w:pPr>
    </w:lvl>
    <w:lvl w:ilvl="8" w:tplc="73CA7A3E" w:tentative="1">
      <w:start w:val="1"/>
      <w:numFmt w:val="lowerRoman"/>
      <w:lvlText w:val="%9."/>
      <w:lvlJc w:val="right"/>
      <w:pPr>
        <w:tabs>
          <w:tab w:val="num" w:pos="4320"/>
        </w:tabs>
        <w:ind w:left="4320" w:hanging="480"/>
      </w:pPr>
    </w:lvl>
  </w:abstractNum>
  <w:abstractNum w:abstractNumId="631" w15:restartNumberingAfterBreak="0">
    <w:nsid w:val="4E7E0FAE"/>
    <w:multiLevelType w:val="hybridMultilevel"/>
    <w:tmpl w:val="8A94C5FC"/>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632" w15:restartNumberingAfterBreak="0">
    <w:nsid w:val="4EA67786"/>
    <w:multiLevelType w:val="hybridMultilevel"/>
    <w:tmpl w:val="61C8A5C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633" w15:restartNumberingAfterBreak="0">
    <w:nsid w:val="4EB94860"/>
    <w:multiLevelType w:val="hybridMultilevel"/>
    <w:tmpl w:val="2AFEA684"/>
    <w:lvl w:ilvl="0" w:tplc="0409000F">
      <w:start w:val="1"/>
      <w:numFmt w:val="decimal"/>
      <w:lvlText w:val="%1."/>
      <w:lvlJc w:val="left"/>
      <w:pPr>
        <w:tabs>
          <w:tab w:val="num" w:pos="1200"/>
        </w:tabs>
        <w:ind w:left="1200" w:hanging="480"/>
      </w:pPr>
      <w:rPr>
        <w:rFonts w:ascii="Verdana" w:hAnsi="Verdana" w:hint="default"/>
        <w:sz w:val="32"/>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634" w15:restartNumberingAfterBreak="0">
    <w:nsid w:val="4F036613"/>
    <w:multiLevelType w:val="multilevel"/>
    <w:tmpl w:val="A300D542"/>
    <w:numStyleLink w:val="StyleBulletedGray-80"/>
  </w:abstractNum>
  <w:abstractNum w:abstractNumId="635" w15:restartNumberingAfterBreak="0">
    <w:nsid w:val="4F1A69F1"/>
    <w:multiLevelType w:val="hybridMultilevel"/>
    <w:tmpl w:val="43C2E22E"/>
    <w:styleLink w:val="Header25"/>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6" w15:restartNumberingAfterBreak="0">
    <w:nsid w:val="4F2B58D1"/>
    <w:multiLevelType w:val="hybridMultilevel"/>
    <w:tmpl w:val="3C8C575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37" w15:restartNumberingAfterBreak="0">
    <w:nsid w:val="4F33143D"/>
    <w:multiLevelType w:val="multilevel"/>
    <w:tmpl w:val="B3DA5892"/>
    <w:lvl w:ilvl="0">
      <w:start w:val="5"/>
      <w:numFmt w:val="decimal"/>
      <w:lvlText w:val="%1"/>
      <w:lvlJc w:val="left"/>
      <w:pPr>
        <w:tabs>
          <w:tab w:val="num" w:pos="432"/>
        </w:tabs>
        <w:ind w:left="432" w:hanging="432"/>
      </w:pPr>
      <w:rPr>
        <w:rFonts w:hint="eastAsia"/>
      </w:rPr>
    </w:lvl>
    <w:lvl w:ilvl="1">
      <w:start w:val="16"/>
      <w:numFmt w:val="decimal"/>
      <w:lvlText w:val="%1.%2"/>
      <w:lvlJc w:val="left"/>
      <w:pPr>
        <w:tabs>
          <w:tab w:val="num" w:pos="6876"/>
        </w:tabs>
        <w:ind w:left="6876" w:hanging="576"/>
      </w:pPr>
      <w:rPr>
        <w:rFonts w:hint="eastAsia"/>
        <w:sz w:val="23"/>
        <w:szCs w:val="23"/>
      </w:rPr>
    </w:lvl>
    <w:lvl w:ilvl="2">
      <w:start w:val="5"/>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vanish w:val="0"/>
        <w:color w:val="000000"/>
        <w:spacing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8" w15:restartNumberingAfterBreak="0">
    <w:nsid w:val="4F3C69D5"/>
    <w:multiLevelType w:val="multilevel"/>
    <w:tmpl w:val="A300D542"/>
    <w:numStyleLink w:val="StyleBulletedGray-80"/>
  </w:abstractNum>
  <w:abstractNum w:abstractNumId="639" w15:restartNumberingAfterBreak="0">
    <w:nsid w:val="4F4C5BBB"/>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40" w15:restartNumberingAfterBreak="0">
    <w:nsid w:val="4F8A1F96"/>
    <w:multiLevelType w:val="hybridMultilevel"/>
    <w:tmpl w:val="D59665B0"/>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41" w15:restartNumberingAfterBreak="0">
    <w:nsid w:val="4F960481"/>
    <w:multiLevelType w:val="multilevel"/>
    <w:tmpl w:val="A300D542"/>
    <w:numStyleLink w:val="StyleBulletedGray-80"/>
  </w:abstractNum>
  <w:abstractNum w:abstractNumId="642" w15:restartNumberingAfterBreak="0">
    <w:nsid w:val="4FA52A2D"/>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43" w15:restartNumberingAfterBreak="0">
    <w:nsid w:val="4FCC068B"/>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44" w15:restartNumberingAfterBreak="0">
    <w:nsid w:val="4FD5644C"/>
    <w:multiLevelType w:val="multilevel"/>
    <w:tmpl w:val="A300D542"/>
    <w:numStyleLink w:val="StyleBulletedGray-80"/>
  </w:abstractNum>
  <w:abstractNum w:abstractNumId="645" w15:restartNumberingAfterBreak="0">
    <w:nsid w:val="4FDC7209"/>
    <w:multiLevelType w:val="multilevel"/>
    <w:tmpl w:val="A300D542"/>
    <w:numStyleLink w:val="StyleBulletedGray-80"/>
  </w:abstractNum>
  <w:abstractNum w:abstractNumId="646" w15:restartNumberingAfterBreak="0">
    <w:nsid w:val="4FE00CF8"/>
    <w:multiLevelType w:val="hybridMultilevel"/>
    <w:tmpl w:val="D0968D80"/>
    <w:lvl w:ilvl="0" w:tplc="9CD8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47" w15:restartNumberingAfterBreak="0">
    <w:nsid w:val="4FFD5A7A"/>
    <w:multiLevelType w:val="hybridMultilevel"/>
    <w:tmpl w:val="A1FA9FC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48" w15:restartNumberingAfterBreak="0">
    <w:nsid w:val="50133DDE"/>
    <w:multiLevelType w:val="multilevel"/>
    <w:tmpl w:val="A300D542"/>
    <w:numStyleLink w:val="StyleBulletedGray-80"/>
  </w:abstractNum>
  <w:abstractNum w:abstractNumId="649" w15:restartNumberingAfterBreak="0">
    <w:nsid w:val="501A345E"/>
    <w:multiLevelType w:val="multilevel"/>
    <w:tmpl w:val="A300D542"/>
    <w:numStyleLink w:val="StyleBulletedGray-80"/>
  </w:abstractNum>
  <w:abstractNum w:abstractNumId="650" w15:restartNumberingAfterBreak="0">
    <w:nsid w:val="501F0B30"/>
    <w:multiLevelType w:val="hybridMultilevel"/>
    <w:tmpl w:val="ACE0BD66"/>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651" w15:restartNumberingAfterBreak="0">
    <w:nsid w:val="501F7416"/>
    <w:multiLevelType w:val="multilevel"/>
    <w:tmpl w:val="A300D542"/>
    <w:numStyleLink w:val="StyleBulletedGray-80"/>
  </w:abstractNum>
  <w:abstractNum w:abstractNumId="652" w15:restartNumberingAfterBreak="0">
    <w:nsid w:val="50201477"/>
    <w:multiLevelType w:val="hybridMultilevel"/>
    <w:tmpl w:val="9A1C9DC8"/>
    <w:lvl w:ilvl="0" w:tplc="9CA62A62">
      <w:start w:val="1"/>
      <w:numFmt w:val="bullet"/>
      <w:lvlText w:val=""/>
      <w:lvlJc w:val="left"/>
      <w:pPr>
        <w:ind w:left="480" w:hanging="480"/>
      </w:pPr>
      <w:rPr>
        <w:rFonts w:ascii="Symbol" w:hAnsi="Symbol" w:hint="default"/>
        <w:color w:val="auto"/>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3" w15:restartNumberingAfterBreak="0">
    <w:nsid w:val="503B2CFC"/>
    <w:multiLevelType w:val="hybridMultilevel"/>
    <w:tmpl w:val="DFC2CE16"/>
    <w:lvl w:ilvl="0" w:tplc="04090003">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54" w15:restartNumberingAfterBreak="0">
    <w:nsid w:val="503E1B93"/>
    <w:multiLevelType w:val="multilevel"/>
    <w:tmpl w:val="A300D542"/>
    <w:numStyleLink w:val="StyleBulletedGray-80"/>
  </w:abstractNum>
  <w:abstractNum w:abstractNumId="655" w15:restartNumberingAfterBreak="0">
    <w:nsid w:val="5088320C"/>
    <w:multiLevelType w:val="multilevel"/>
    <w:tmpl w:val="A300D542"/>
    <w:numStyleLink w:val="StyleBulletedGray-80"/>
  </w:abstractNum>
  <w:abstractNum w:abstractNumId="656" w15:restartNumberingAfterBreak="0">
    <w:nsid w:val="50BD1A44"/>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57" w15:restartNumberingAfterBreak="0">
    <w:nsid w:val="50D830CE"/>
    <w:multiLevelType w:val="multilevel"/>
    <w:tmpl w:val="A300D542"/>
    <w:numStyleLink w:val="StyleBulletedGray-80"/>
  </w:abstractNum>
  <w:abstractNum w:abstractNumId="658" w15:restartNumberingAfterBreak="0">
    <w:nsid w:val="50E06F78"/>
    <w:multiLevelType w:val="multilevel"/>
    <w:tmpl w:val="7400A822"/>
    <w:lvl w:ilvl="0">
      <w:start w:val="1"/>
      <w:numFmt w:val="decimal"/>
      <w:pStyle w:val="Heading1"/>
      <w:lvlText w:val="%1"/>
      <w:lvlJc w:val="left"/>
      <w:pPr>
        <w:tabs>
          <w:tab w:val="num" w:pos="431"/>
        </w:tabs>
        <w:ind w:left="431" w:hanging="431"/>
      </w:pPr>
      <w:rPr>
        <w:rFonts w:hint="eastAsia"/>
      </w:rPr>
    </w:lvl>
    <w:lvl w:ilvl="1">
      <w:start w:val="1"/>
      <w:numFmt w:val="decimal"/>
      <w:pStyle w:val="Heading2"/>
      <w:lvlText w:val="%1.%2"/>
      <w:lvlJc w:val="left"/>
      <w:pPr>
        <w:tabs>
          <w:tab w:val="num" w:pos="680"/>
        </w:tabs>
        <w:ind w:left="680" w:hanging="680"/>
      </w:pPr>
      <w:rPr>
        <w:rFonts w:hint="eastAsia"/>
        <w:sz w:val="23"/>
        <w:szCs w:val="23"/>
      </w:rPr>
    </w:lvl>
    <w:lvl w:ilvl="2">
      <w:start w:val="1"/>
      <w:numFmt w:val="decimal"/>
      <w:pStyle w:val="Heading3"/>
      <w:lvlText w:val="%1.%2.%3"/>
      <w:lvlJc w:val="left"/>
      <w:pPr>
        <w:tabs>
          <w:tab w:val="num" w:pos="862"/>
        </w:tabs>
        <w:ind w:left="862" w:hanging="862"/>
      </w:pPr>
      <w:rPr>
        <w:rFonts w:hint="eastAsia"/>
      </w:rPr>
    </w:lvl>
    <w:lvl w:ilvl="3">
      <w:start w:val="1"/>
      <w:numFmt w:val="decimal"/>
      <w:pStyle w:val="Heading4"/>
      <w:lvlText w:val="%1.%2.%3.%4"/>
      <w:lvlJc w:val="left"/>
      <w:pPr>
        <w:tabs>
          <w:tab w:val="num" w:pos="862"/>
        </w:tabs>
        <w:ind w:left="862" w:hanging="862"/>
      </w:pPr>
      <w:rPr>
        <w:rFonts w:hint="eastAsia"/>
        <w:b w:val="0"/>
        <w:bCs w:val="0"/>
        <w:i/>
        <w:iCs w:val="0"/>
        <w:caps w:val="0"/>
        <w:smallCaps w:val="0"/>
        <w:strike w:val="0"/>
        <w:dstrike w:val="0"/>
        <w:noProof w:val="0"/>
        <w:vanish w:val="0"/>
        <w:color w:val="000000"/>
        <w:spacing w:val="0"/>
        <w:position w:val="0"/>
        <w:u w:val="none"/>
        <w:effect w:val="none"/>
        <w:vertAlign w:val="baseline"/>
        <w:em w:val="none"/>
        <w:specVanish w:val="0"/>
      </w:rPr>
    </w:lvl>
    <w:lvl w:ilvl="4">
      <w:start w:val="1"/>
      <w:numFmt w:val="none"/>
      <w:pStyle w:val="H5-01"/>
      <w:suff w:val="nothing"/>
      <w:lvlText w:val=""/>
      <w:lvlJc w:val="left"/>
      <w:pPr>
        <w:ind w:left="0" w:firstLine="0"/>
      </w:pPr>
      <w:rPr>
        <w:rFonts w:hint="eastAsia"/>
      </w:rPr>
    </w:lvl>
    <w:lvl w:ilvl="5">
      <w:start w:val="1"/>
      <w:numFmt w:val="decimal"/>
      <w:pStyle w:val="BL-N1"/>
      <w:lvlText w:val="%6."/>
      <w:lvlJc w:val="left"/>
      <w:pPr>
        <w:tabs>
          <w:tab w:val="num" w:pos="284"/>
        </w:tabs>
        <w:ind w:left="284" w:firstLine="0"/>
      </w:pPr>
      <w:rPr>
        <w:rFonts w:ascii="Arial" w:hAnsi="Arial" w:hint="default"/>
        <w:sz w:val="20"/>
      </w:rPr>
    </w:lvl>
    <w:lvl w:ilvl="6">
      <w:start w:val="1"/>
      <w:numFmt w:val="decimal"/>
      <w:pStyle w:val="BL-N2"/>
      <w:lvlText w:val="%7)"/>
      <w:lvlJc w:val="left"/>
      <w:pPr>
        <w:tabs>
          <w:tab w:val="num" w:pos="284"/>
        </w:tabs>
        <w:ind w:left="284" w:hanging="284"/>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59" w15:restartNumberingAfterBreak="0">
    <w:nsid w:val="50F50163"/>
    <w:multiLevelType w:val="hybridMultilevel"/>
    <w:tmpl w:val="C2CA4E48"/>
    <w:lvl w:ilvl="0" w:tplc="04090001">
      <w:start w:val="1"/>
      <w:numFmt w:val="bullet"/>
      <w:lvlText w:val=""/>
      <w:lvlJc w:val="left"/>
      <w:pPr>
        <w:tabs>
          <w:tab w:val="num" w:pos="880"/>
        </w:tabs>
        <w:ind w:left="880" w:hanging="480"/>
      </w:pPr>
      <w:rPr>
        <w:rFonts w:ascii="Wingdings" w:hAnsi="Wingdings" w:hint="default"/>
        <w:color w:val="auto"/>
      </w:rPr>
    </w:lvl>
    <w:lvl w:ilvl="1" w:tplc="7BDC146A">
      <w:start w:val="1"/>
      <w:numFmt w:val="bullet"/>
      <w:lvlText w:val=""/>
      <w:lvlJc w:val="left"/>
      <w:pPr>
        <w:tabs>
          <w:tab w:val="num" w:pos="960"/>
        </w:tabs>
        <w:ind w:left="960" w:hanging="480"/>
      </w:pPr>
      <w:rPr>
        <w:rFonts w:ascii="Wingdings" w:hAnsi="Wingdings" w:hint="default"/>
      </w:rPr>
    </w:lvl>
    <w:lvl w:ilvl="2" w:tplc="A95CE1C6">
      <w:start w:val="1"/>
      <w:numFmt w:val="bullet"/>
      <w:lvlText w:val=""/>
      <w:lvlJc w:val="left"/>
      <w:pPr>
        <w:tabs>
          <w:tab w:val="num" w:pos="1440"/>
        </w:tabs>
        <w:ind w:left="1440" w:hanging="480"/>
      </w:pPr>
      <w:rPr>
        <w:rFonts w:ascii="Wingdings" w:hAnsi="Wingdings" w:hint="default"/>
      </w:rPr>
    </w:lvl>
    <w:lvl w:ilvl="3" w:tplc="C53ABE22">
      <w:start w:val="1"/>
      <w:numFmt w:val="bullet"/>
      <w:lvlText w:val=""/>
      <w:lvlJc w:val="left"/>
      <w:pPr>
        <w:tabs>
          <w:tab w:val="num" w:pos="1920"/>
        </w:tabs>
        <w:ind w:left="1920" w:hanging="480"/>
      </w:pPr>
      <w:rPr>
        <w:rFonts w:ascii="Wingdings" w:hAnsi="Wingdings" w:hint="default"/>
        <w:color w:val="auto"/>
      </w:rPr>
    </w:lvl>
    <w:lvl w:ilvl="4" w:tplc="94540248" w:tentative="1">
      <w:start w:val="1"/>
      <w:numFmt w:val="bullet"/>
      <w:lvlText w:val=""/>
      <w:lvlJc w:val="left"/>
      <w:pPr>
        <w:tabs>
          <w:tab w:val="num" w:pos="2400"/>
        </w:tabs>
        <w:ind w:left="2400" w:hanging="480"/>
      </w:pPr>
      <w:rPr>
        <w:rFonts w:ascii="Wingdings" w:hAnsi="Wingdings" w:hint="default"/>
      </w:rPr>
    </w:lvl>
    <w:lvl w:ilvl="5" w:tplc="C00C2092" w:tentative="1">
      <w:start w:val="1"/>
      <w:numFmt w:val="bullet"/>
      <w:lvlText w:val=""/>
      <w:lvlJc w:val="left"/>
      <w:pPr>
        <w:tabs>
          <w:tab w:val="num" w:pos="2880"/>
        </w:tabs>
        <w:ind w:left="2880" w:hanging="480"/>
      </w:pPr>
      <w:rPr>
        <w:rFonts w:ascii="Wingdings" w:hAnsi="Wingdings" w:hint="default"/>
      </w:rPr>
    </w:lvl>
    <w:lvl w:ilvl="6" w:tplc="D674D206" w:tentative="1">
      <w:start w:val="1"/>
      <w:numFmt w:val="bullet"/>
      <w:lvlText w:val=""/>
      <w:lvlJc w:val="left"/>
      <w:pPr>
        <w:tabs>
          <w:tab w:val="num" w:pos="3360"/>
        </w:tabs>
        <w:ind w:left="3360" w:hanging="480"/>
      </w:pPr>
      <w:rPr>
        <w:rFonts w:ascii="Wingdings" w:hAnsi="Wingdings" w:hint="default"/>
      </w:rPr>
    </w:lvl>
    <w:lvl w:ilvl="7" w:tplc="DC58BE72" w:tentative="1">
      <w:start w:val="1"/>
      <w:numFmt w:val="bullet"/>
      <w:lvlText w:val=""/>
      <w:lvlJc w:val="left"/>
      <w:pPr>
        <w:tabs>
          <w:tab w:val="num" w:pos="3840"/>
        </w:tabs>
        <w:ind w:left="3840" w:hanging="480"/>
      </w:pPr>
      <w:rPr>
        <w:rFonts w:ascii="Wingdings" w:hAnsi="Wingdings" w:hint="default"/>
      </w:rPr>
    </w:lvl>
    <w:lvl w:ilvl="8" w:tplc="99245FC0" w:tentative="1">
      <w:start w:val="1"/>
      <w:numFmt w:val="bullet"/>
      <w:lvlText w:val=""/>
      <w:lvlJc w:val="left"/>
      <w:pPr>
        <w:tabs>
          <w:tab w:val="num" w:pos="4320"/>
        </w:tabs>
        <w:ind w:left="4320" w:hanging="480"/>
      </w:pPr>
      <w:rPr>
        <w:rFonts w:ascii="Wingdings" w:hAnsi="Wingdings" w:hint="default"/>
      </w:rPr>
    </w:lvl>
  </w:abstractNum>
  <w:abstractNum w:abstractNumId="660" w15:restartNumberingAfterBreak="0">
    <w:nsid w:val="50F91C09"/>
    <w:multiLevelType w:val="hybridMultilevel"/>
    <w:tmpl w:val="2AFEA684"/>
    <w:styleLink w:val="Style36"/>
    <w:lvl w:ilvl="0" w:tplc="91F84CF6">
      <w:start w:val="1"/>
      <w:numFmt w:val="decimal"/>
      <w:lvlText w:val="%1."/>
      <w:lvlJc w:val="left"/>
      <w:pPr>
        <w:tabs>
          <w:tab w:val="num" w:pos="1200"/>
        </w:tabs>
        <w:ind w:left="1200" w:hanging="480"/>
      </w:pPr>
      <w:rPr>
        <w:rFonts w:ascii="Verdana" w:hAnsi="Verdana" w:hint="default"/>
        <w:sz w:val="32"/>
      </w:rPr>
    </w:lvl>
    <w:lvl w:ilvl="1" w:tplc="117CFE9A">
      <w:numFmt w:val="none"/>
      <w:pStyle w:val="Headinglevel2"/>
      <w:lvlText w:val=""/>
      <w:lvlJc w:val="left"/>
      <w:pPr>
        <w:tabs>
          <w:tab w:val="num" w:pos="360"/>
        </w:tabs>
      </w:pPr>
    </w:lvl>
    <w:lvl w:ilvl="2" w:tplc="DD2C7394">
      <w:numFmt w:val="none"/>
      <w:pStyle w:val="Headinglevel3"/>
      <w:lvlText w:val=""/>
      <w:lvlJc w:val="left"/>
      <w:pPr>
        <w:tabs>
          <w:tab w:val="num" w:pos="360"/>
        </w:tabs>
      </w:pPr>
    </w:lvl>
    <w:lvl w:ilvl="3" w:tplc="81B460F6">
      <w:numFmt w:val="none"/>
      <w:lvlText w:val=""/>
      <w:lvlJc w:val="left"/>
      <w:pPr>
        <w:tabs>
          <w:tab w:val="num" w:pos="360"/>
        </w:tabs>
      </w:pPr>
    </w:lvl>
    <w:lvl w:ilvl="4" w:tplc="55422750">
      <w:numFmt w:val="none"/>
      <w:lvlText w:val=""/>
      <w:lvlJc w:val="left"/>
      <w:pPr>
        <w:tabs>
          <w:tab w:val="num" w:pos="360"/>
        </w:tabs>
      </w:pPr>
    </w:lvl>
    <w:lvl w:ilvl="5" w:tplc="B1582888">
      <w:numFmt w:val="none"/>
      <w:lvlText w:val=""/>
      <w:lvlJc w:val="left"/>
      <w:pPr>
        <w:tabs>
          <w:tab w:val="num" w:pos="360"/>
        </w:tabs>
      </w:pPr>
    </w:lvl>
    <w:lvl w:ilvl="6" w:tplc="5CC0B624">
      <w:numFmt w:val="none"/>
      <w:lvlText w:val=""/>
      <w:lvlJc w:val="left"/>
      <w:pPr>
        <w:tabs>
          <w:tab w:val="num" w:pos="360"/>
        </w:tabs>
      </w:pPr>
    </w:lvl>
    <w:lvl w:ilvl="7" w:tplc="07C44844">
      <w:numFmt w:val="none"/>
      <w:lvlText w:val=""/>
      <w:lvlJc w:val="left"/>
      <w:pPr>
        <w:tabs>
          <w:tab w:val="num" w:pos="360"/>
        </w:tabs>
      </w:pPr>
    </w:lvl>
    <w:lvl w:ilvl="8" w:tplc="D5EA0208">
      <w:numFmt w:val="none"/>
      <w:lvlText w:val=""/>
      <w:lvlJc w:val="left"/>
      <w:pPr>
        <w:tabs>
          <w:tab w:val="num" w:pos="360"/>
        </w:tabs>
      </w:pPr>
    </w:lvl>
  </w:abstractNum>
  <w:abstractNum w:abstractNumId="661" w15:restartNumberingAfterBreak="0">
    <w:nsid w:val="514C2A55"/>
    <w:multiLevelType w:val="multilevel"/>
    <w:tmpl w:val="A300D542"/>
    <w:numStyleLink w:val="StyleBulletedGray-80"/>
  </w:abstractNum>
  <w:abstractNum w:abstractNumId="662" w15:restartNumberingAfterBreak="0">
    <w:nsid w:val="5176599D"/>
    <w:multiLevelType w:val="multilevel"/>
    <w:tmpl w:val="A300D542"/>
    <w:numStyleLink w:val="StyleBulletedGray-80"/>
  </w:abstractNum>
  <w:abstractNum w:abstractNumId="663" w15:restartNumberingAfterBreak="0">
    <w:nsid w:val="519C08FF"/>
    <w:multiLevelType w:val="multilevel"/>
    <w:tmpl w:val="A300D542"/>
    <w:numStyleLink w:val="StyleBulletedGray-80"/>
  </w:abstractNum>
  <w:abstractNum w:abstractNumId="664" w15:restartNumberingAfterBreak="0">
    <w:nsid w:val="51A32422"/>
    <w:multiLevelType w:val="hybridMultilevel"/>
    <w:tmpl w:val="E2A2048A"/>
    <w:lvl w:ilvl="0" w:tplc="A402767C">
      <w:start w:val="1"/>
      <w:numFmt w:val="decimal"/>
      <w:lvlText w:val="%1."/>
      <w:lvlJc w:val="left"/>
      <w:pPr>
        <w:tabs>
          <w:tab w:val="num" w:pos="360"/>
        </w:tabs>
        <w:ind w:left="360" w:hanging="360"/>
      </w:pPr>
      <w:rPr>
        <w:rFonts w:hint="default"/>
        <w:color w:val="auto"/>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65" w15:restartNumberingAfterBreak="0">
    <w:nsid w:val="51A33331"/>
    <w:multiLevelType w:val="multilevel"/>
    <w:tmpl w:val="A300D542"/>
    <w:numStyleLink w:val="StyleBulletedGray-80"/>
  </w:abstractNum>
  <w:abstractNum w:abstractNumId="666" w15:restartNumberingAfterBreak="0">
    <w:nsid w:val="51C00429"/>
    <w:multiLevelType w:val="hybridMultilevel"/>
    <w:tmpl w:val="726E808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7" w15:restartNumberingAfterBreak="0">
    <w:nsid w:val="51C406E4"/>
    <w:multiLevelType w:val="multilevel"/>
    <w:tmpl w:val="A300D542"/>
    <w:numStyleLink w:val="StyleBulletedGray-80"/>
  </w:abstractNum>
  <w:abstractNum w:abstractNumId="668" w15:restartNumberingAfterBreak="0">
    <w:nsid w:val="51F03B96"/>
    <w:multiLevelType w:val="hybridMultilevel"/>
    <w:tmpl w:val="44A8505E"/>
    <w:lvl w:ilvl="0" w:tplc="E1BED394">
      <w:start w:val="1"/>
      <w:numFmt w:val="decimal"/>
      <w:lvlText w:val="%1."/>
      <w:lvlJc w:val="left"/>
      <w:pPr>
        <w:tabs>
          <w:tab w:val="num" w:pos="480"/>
        </w:tabs>
        <w:ind w:left="480" w:hanging="480"/>
      </w:pPr>
      <w:rPr>
        <w:rFonts w:hint="default"/>
      </w:r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69" w15:restartNumberingAfterBreak="0">
    <w:nsid w:val="51F15D2B"/>
    <w:multiLevelType w:val="multilevel"/>
    <w:tmpl w:val="A300D542"/>
    <w:numStyleLink w:val="StyleBulletedGray-80"/>
  </w:abstractNum>
  <w:abstractNum w:abstractNumId="670" w15:restartNumberingAfterBreak="0">
    <w:nsid w:val="51F97BE9"/>
    <w:multiLevelType w:val="hybridMultilevel"/>
    <w:tmpl w:val="EBC8F18A"/>
    <w:lvl w:ilvl="0" w:tplc="04090001">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1" w15:restartNumberingAfterBreak="0">
    <w:nsid w:val="523036D8"/>
    <w:multiLevelType w:val="hybridMultilevel"/>
    <w:tmpl w:val="5A1A2B84"/>
    <w:lvl w:ilvl="0" w:tplc="C05C44D2">
      <w:start w:val="1"/>
      <w:numFmt w:val="bullet"/>
      <w:lvlText w:val=""/>
      <w:lvlJc w:val="left"/>
      <w:pPr>
        <w:tabs>
          <w:tab w:val="num" w:pos="480"/>
        </w:tabs>
        <w:ind w:left="480" w:hanging="480"/>
      </w:pPr>
      <w:rPr>
        <w:rFonts w:ascii="Symbol" w:hAnsi="Symbol" w:hint="default"/>
        <w:color w:val="auto"/>
      </w:rPr>
    </w:lvl>
    <w:lvl w:ilvl="1" w:tplc="AAD88A6A">
      <w:start w:val="1"/>
      <w:numFmt w:val="bullet"/>
      <w:lvlText w:val=""/>
      <w:lvlJc w:val="left"/>
      <w:pPr>
        <w:tabs>
          <w:tab w:val="num" w:pos="960"/>
        </w:tabs>
        <w:ind w:left="960" w:hanging="480"/>
      </w:pPr>
      <w:rPr>
        <w:rFonts w:ascii="Wingdings" w:hAnsi="Wingdings" w:hint="default"/>
      </w:rPr>
    </w:lvl>
    <w:lvl w:ilvl="2" w:tplc="9F90DB0A">
      <w:start w:val="1"/>
      <w:numFmt w:val="bullet"/>
      <w:lvlText w:val=""/>
      <w:lvlJc w:val="left"/>
      <w:pPr>
        <w:tabs>
          <w:tab w:val="num" w:pos="1440"/>
        </w:tabs>
        <w:ind w:left="1440" w:hanging="480"/>
      </w:pPr>
      <w:rPr>
        <w:rFonts w:ascii="Wingdings" w:hAnsi="Wingdings" w:hint="default"/>
        <w:color w:val="auto"/>
      </w:rPr>
    </w:lvl>
    <w:lvl w:ilvl="3" w:tplc="04090005">
      <w:start w:val="1"/>
      <w:numFmt w:val="bullet"/>
      <w:lvlText w:val=""/>
      <w:lvlJc w:val="left"/>
      <w:pPr>
        <w:tabs>
          <w:tab w:val="num" w:pos="1920"/>
        </w:tabs>
        <w:ind w:left="1920" w:hanging="480"/>
      </w:pPr>
      <w:rPr>
        <w:rFonts w:ascii="Wingdings" w:hAnsi="Wingdings" w:hint="default"/>
      </w:rPr>
    </w:lvl>
    <w:lvl w:ilvl="4" w:tplc="EE026A98" w:tentative="1">
      <w:start w:val="1"/>
      <w:numFmt w:val="bullet"/>
      <w:lvlText w:val=""/>
      <w:lvlJc w:val="left"/>
      <w:pPr>
        <w:tabs>
          <w:tab w:val="num" w:pos="2400"/>
        </w:tabs>
        <w:ind w:left="2400" w:hanging="480"/>
      </w:pPr>
      <w:rPr>
        <w:rFonts w:ascii="Wingdings" w:hAnsi="Wingdings" w:hint="default"/>
      </w:rPr>
    </w:lvl>
    <w:lvl w:ilvl="5" w:tplc="AEEE6AD2" w:tentative="1">
      <w:start w:val="1"/>
      <w:numFmt w:val="bullet"/>
      <w:lvlText w:val=""/>
      <w:lvlJc w:val="left"/>
      <w:pPr>
        <w:tabs>
          <w:tab w:val="num" w:pos="2880"/>
        </w:tabs>
        <w:ind w:left="2880" w:hanging="480"/>
      </w:pPr>
      <w:rPr>
        <w:rFonts w:ascii="Wingdings" w:hAnsi="Wingdings" w:hint="default"/>
      </w:rPr>
    </w:lvl>
    <w:lvl w:ilvl="6" w:tplc="56E612F0" w:tentative="1">
      <w:start w:val="1"/>
      <w:numFmt w:val="bullet"/>
      <w:lvlText w:val=""/>
      <w:lvlJc w:val="left"/>
      <w:pPr>
        <w:tabs>
          <w:tab w:val="num" w:pos="3360"/>
        </w:tabs>
        <w:ind w:left="3360" w:hanging="480"/>
      </w:pPr>
      <w:rPr>
        <w:rFonts w:ascii="Wingdings" w:hAnsi="Wingdings" w:hint="default"/>
      </w:rPr>
    </w:lvl>
    <w:lvl w:ilvl="7" w:tplc="07B4FD90" w:tentative="1">
      <w:start w:val="1"/>
      <w:numFmt w:val="bullet"/>
      <w:lvlText w:val=""/>
      <w:lvlJc w:val="left"/>
      <w:pPr>
        <w:tabs>
          <w:tab w:val="num" w:pos="3840"/>
        </w:tabs>
        <w:ind w:left="3840" w:hanging="480"/>
      </w:pPr>
      <w:rPr>
        <w:rFonts w:ascii="Wingdings" w:hAnsi="Wingdings" w:hint="default"/>
      </w:rPr>
    </w:lvl>
    <w:lvl w:ilvl="8" w:tplc="47CCCB36" w:tentative="1">
      <w:start w:val="1"/>
      <w:numFmt w:val="bullet"/>
      <w:lvlText w:val=""/>
      <w:lvlJc w:val="left"/>
      <w:pPr>
        <w:tabs>
          <w:tab w:val="num" w:pos="4320"/>
        </w:tabs>
        <w:ind w:left="4320" w:hanging="480"/>
      </w:pPr>
      <w:rPr>
        <w:rFonts w:ascii="Wingdings" w:hAnsi="Wingdings" w:hint="default"/>
      </w:rPr>
    </w:lvl>
  </w:abstractNum>
  <w:abstractNum w:abstractNumId="672" w15:restartNumberingAfterBreak="0">
    <w:nsid w:val="524016AA"/>
    <w:multiLevelType w:val="multilevel"/>
    <w:tmpl w:val="A300D542"/>
    <w:numStyleLink w:val="StyleBulletedGray-80"/>
  </w:abstractNum>
  <w:abstractNum w:abstractNumId="673" w15:restartNumberingAfterBreak="0">
    <w:nsid w:val="525C585B"/>
    <w:multiLevelType w:val="hybridMultilevel"/>
    <w:tmpl w:val="0576F478"/>
    <w:lvl w:ilvl="0" w:tplc="04090005">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674" w15:restartNumberingAfterBreak="0">
    <w:nsid w:val="52612CE7"/>
    <w:multiLevelType w:val="multilevel"/>
    <w:tmpl w:val="F02EA3EC"/>
    <w:numStyleLink w:val="StyleBulleted1"/>
  </w:abstractNum>
  <w:abstractNum w:abstractNumId="675" w15:restartNumberingAfterBreak="0">
    <w:nsid w:val="52931DFA"/>
    <w:multiLevelType w:val="hybridMultilevel"/>
    <w:tmpl w:val="5FDAB0C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6" w15:restartNumberingAfterBreak="0">
    <w:nsid w:val="52CC1D2D"/>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77" w15:restartNumberingAfterBreak="0">
    <w:nsid w:val="52DC7AE8"/>
    <w:multiLevelType w:val="hybridMultilevel"/>
    <w:tmpl w:val="DD98C65C"/>
    <w:lvl w:ilvl="0" w:tplc="BBB817F4">
      <w:start w:val="1"/>
      <w:numFmt w:val="decimal"/>
      <w:lvlText w:val="%1."/>
      <w:lvlJc w:val="left"/>
      <w:pPr>
        <w:tabs>
          <w:tab w:val="num" w:pos="480"/>
        </w:tabs>
        <w:ind w:left="480" w:hanging="480"/>
      </w:pPr>
    </w:lvl>
    <w:lvl w:ilvl="1" w:tplc="4E3E3502" w:tentative="1">
      <w:start w:val="1"/>
      <w:numFmt w:val="ideographTraditional"/>
      <w:lvlText w:val="%2、"/>
      <w:lvlJc w:val="left"/>
      <w:pPr>
        <w:tabs>
          <w:tab w:val="num" w:pos="960"/>
        </w:tabs>
        <w:ind w:left="960" w:hanging="480"/>
      </w:pPr>
    </w:lvl>
    <w:lvl w:ilvl="2" w:tplc="FB14EA44" w:tentative="1">
      <w:start w:val="1"/>
      <w:numFmt w:val="lowerRoman"/>
      <w:lvlText w:val="%3."/>
      <w:lvlJc w:val="right"/>
      <w:pPr>
        <w:tabs>
          <w:tab w:val="num" w:pos="1440"/>
        </w:tabs>
        <w:ind w:left="1440" w:hanging="480"/>
      </w:pPr>
    </w:lvl>
    <w:lvl w:ilvl="3" w:tplc="E472AF2E" w:tentative="1">
      <w:start w:val="1"/>
      <w:numFmt w:val="decimal"/>
      <w:lvlText w:val="%4."/>
      <w:lvlJc w:val="left"/>
      <w:pPr>
        <w:tabs>
          <w:tab w:val="num" w:pos="1920"/>
        </w:tabs>
        <w:ind w:left="1920" w:hanging="480"/>
      </w:pPr>
    </w:lvl>
    <w:lvl w:ilvl="4" w:tplc="E99A5D88" w:tentative="1">
      <w:start w:val="1"/>
      <w:numFmt w:val="ideographTraditional"/>
      <w:lvlText w:val="%5、"/>
      <w:lvlJc w:val="left"/>
      <w:pPr>
        <w:tabs>
          <w:tab w:val="num" w:pos="2400"/>
        </w:tabs>
        <w:ind w:left="2400" w:hanging="480"/>
      </w:pPr>
    </w:lvl>
    <w:lvl w:ilvl="5" w:tplc="B3C2B652" w:tentative="1">
      <w:start w:val="1"/>
      <w:numFmt w:val="lowerRoman"/>
      <w:lvlText w:val="%6."/>
      <w:lvlJc w:val="right"/>
      <w:pPr>
        <w:tabs>
          <w:tab w:val="num" w:pos="2880"/>
        </w:tabs>
        <w:ind w:left="2880" w:hanging="480"/>
      </w:pPr>
    </w:lvl>
    <w:lvl w:ilvl="6" w:tplc="DEC0EBD4" w:tentative="1">
      <w:start w:val="1"/>
      <w:numFmt w:val="decimal"/>
      <w:lvlText w:val="%7."/>
      <w:lvlJc w:val="left"/>
      <w:pPr>
        <w:tabs>
          <w:tab w:val="num" w:pos="3360"/>
        </w:tabs>
        <w:ind w:left="3360" w:hanging="480"/>
      </w:pPr>
    </w:lvl>
    <w:lvl w:ilvl="7" w:tplc="B8E6DE56" w:tentative="1">
      <w:start w:val="1"/>
      <w:numFmt w:val="ideographTraditional"/>
      <w:lvlText w:val="%8、"/>
      <w:lvlJc w:val="left"/>
      <w:pPr>
        <w:tabs>
          <w:tab w:val="num" w:pos="3840"/>
        </w:tabs>
        <w:ind w:left="3840" w:hanging="480"/>
      </w:pPr>
    </w:lvl>
    <w:lvl w:ilvl="8" w:tplc="1332D13E" w:tentative="1">
      <w:start w:val="1"/>
      <w:numFmt w:val="lowerRoman"/>
      <w:lvlText w:val="%9."/>
      <w:lvlJc w:val="right"/>
      <w:pPr>
        <w:tabs>
          <w:tab w:val="num" w:pos="4320"/>
        </w:tabs>
        <w:ind w:left="4320" w:hanging="480"/>
      </w:pPr>
    </w:lvl>
  </w:abstractNum>
  <w:abstractNum w:abstractNumId="678" w15:restartNumberingAfterBreak="0">
    <w:nsid w:val="52EF53E9"/>
    <w:multiLevelType w:val="hybridMultilevel"/>
    <w:tmpl w:val="ECE6EA0C"/>
    <w:lvl w:ilvl="0" w:tplc="21A2964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79" w15:restartNumberingAfterBreak="0">
    <w:nsid w:val="531471A8"/>
    <w:multiLevelType w:val="multilevel"/>
    <w:tmpl w:val="A300D542"/>
    <w:numStyleLink w:val="StyleBulletedGray-80"/>
  </w:abstractNum>
  <w:abstractNum w:abstractNumId="680" w15:restartNumberingAfterBreak="0">
    <w:nsid w:val="537747B8"/>
    <w:multiLevelType w:val="hybridMultilevel"/>
    <w:tmpl w:val="345408C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81" w15:restartNumberingAfterBreak="0">
    <w:nsid w:val="53800B43"/>
    <w:multiLevelType w:val="hybridMultilevel"/>
    <w:tmpl w:val="58D2FF08"/>
    <w:lvl w:ilvl="0" w:tplc="ED7AE2B2">
      <w:start w:val="1"/>
      <w:numFmt w:val="bullet"/>
      <w:lvlText w:val=""/>
      <w:lvlJc w:val="left"/>
      <w:pPr>
        <w:tabs>
          <w:tab w:val="num" w:pos="1180"/>
        </w:tabs>
        <w:ind w:left="1180" w:hanging="480"/>
      </w:pPr>
      <w:rPr>
        <w:rFonts w:ascii="Wingdings" w:hAnsi="Wingdings" w:hint="default"/>
        <w:color w:val="auto"/>
      </w:rPr>
    </w:lvl>
    <w:lvl w:ilvl="1" w:tplc="57B89224">
      <w:start w:val="1"/>
      <w:numFmt w:val="bullet"/>
      <w:lvlText w:val=""/>
      <w:lvlJc w:val="left"/>
      <w:pPr>
        <w:tabs>
          <w:tab w:val="num" w:pos="940"/>
        </w:tabs>
        <w:ind w:left="940" w:hanging="480"/>
      </w:pPr>
      <w:rPr>
        <w:rFonts w:ascii="Wingdings" w:hAnsi="Wingdings" w:hint="default"/>
      </w:rPr>
    </w:lvl>
    <w:lvl w:ilvl="2" w:tplc="F4B087D2">
      <w:start w:val="1"/>
      <w:numFmt w:val="bullet"/>
      <w:lvlText w:val=""/>
      <w:lvlJc w:val="left"/>
      <w:pPr>
        <w:tabs>
          <w:tab w:val="num" w:pos="1420"/>
        </w:tabs>
        <w:ind w:left="1420" w:hanging="480"/>
      </w:pPr>
      <w:rPr>
        <w:rFonts w:ascii="Wingdings" w:hAnsi="Wingdings" w:hint="default"/>
      </w:rPr>
    </w:lvl>
    <w:lvl w:ilvl="3" w:tplc="08B2F678" w:tentative="1">
      <w:start w:val="1"/>
      <w:numFmt w:val="bullet"/>
      <w:lvlText w:val=""/>
      <w:lvlJc w:val="left"/>
      <w:pPr>
        <w:tabs>
          <w:tab w:val="num" w:pos="1900"/>
        </w:tabs>
        <w:ind w:left="1900" w:hanging="480"/>
      </w:pPr>
      <w:rPr>
        <w:rFonts w:ascii="Wingdings" w:hAnsi="Wingdings" w:hint="default"/>
      </w:rPr>
    </w:lvl>
    <w:lvl w:ilvl="4" w:tplc="F38493A6" w:tentative="1">
      <w:start w:val="1"/>
      <w:numFmt w:val="bullet"/>
      <w:lvlText w:val=""/>
      <w:lvlJc w:val="left"/>
      <w:pPr>
        <w:tabs>
          <w:tab w:val="num" w:pos="2380"/>
        </w:tabs>
        <w:ind w:left="2380" w:hanging="480"/>
      </w:pPr>
      <w:rPr>
        <w:rFonts w:ascii="Wingdings" w:hAnsi="Wingdings" w:hint="default"/>
      </w:rPr>
    </w:lvl>
    <w:lvl w:ilvl="5" w:tplc="BB008248" w:tentative="1">
      <w:start w:val="1"/>
      <w:numFmt w:val="bullet"/>
      <w:lvlText w:val=""/>
      <w:lvlJc w:val="left"/>
      <w:pPr>
        <w:tabs>
          <w:tab w:val="num" w:pos="2860"/>
        </w:tabs>
        <w:ind w:left="2860" w:hanging="480"/>
      </w:pPr>
      <w:rPr>
        <w:rFonts w:ascii="Wingdings" w:hAnsi="Wingdings" w:hint="default"/>
      </w:rPr>
    </w:lvl>
    <w:lvl w:ilvl="6" w:tplc="754C64A0" w:tentative="1">
      <w:start w:val="1"/>
      <w:numFmt w:val="bullet"/>
      <w:lvlText w:val=""/>
      <w:lvlJc w:val="left"/>
      <w:pPr>
        <w:tabs>
          <w:tab w:val="num" w:pos="3340"/>
        </w:tabs>
        <w:ind w:left="3340" w:hanging="480"/>
      </w:pPr>
      <w:rPr>
        <w:rFonts w:ascii="Wingdings" w:hAnsi="Wingdings" w:hint="default"/>
      </w:rPr>
    </w:lvl>
    <w:lvl w:ilvl="7" w:tplc="EC0E58B4" w:tentative="1">
      <w:start w:val="1"/>
      <w:numFmt w:val="bullet"/>
      <w:lvlText w:val=""/>
      <w:lvlJc w:val="left"/>
      <w:pPr>
        <w:tabs>
          <w:tab w:val="num" w:pos="3820"/>
        </w:tabs>
        <w:ind w:left="3820" w:hanging="480"/>
      </w:pPr>
      <w:rPr>
        <w:rFonts w:ascii="Wingdings" w:hAnsi="Wingdings" w:hint="default"/>
      </w:rPr>
    </w:lvl>
    <w:lvl w:ilvl="8" w:tplc="6BDE9CCE" w:tentative="1">
      <w:start w:val="1"/>
      <w:numFmt w:val="bullet"/>
      <w:lvlText w:val=""/>
      <w:lvlJc w:val="left"/>
      <w:pPr>
        <w:tabs>
          <w:tab w:val="num" w:pos="4300"/>
        </w:tabs>
        <w:ind w:left="4300" w:hanging="480"/>
      </w:pPr>
      <w:rPr>
        <w:rFonts w:ascii="Wingdings" w:hAnsi="Wingdings" w:hint="default"/>
      </w:rPr>
    </w:lvl>
  </w:abstractNum>
  <w:abstractNum w:abstractNumId="682" w15:restartNumberingAfterBreak="0">
    <w:nsid w:val="53B802F0"/>
    <w:multiLevelType w:val="multilevel"/>
    <w:tmpl w:val="A300D542"/>
    <w:numStyleLink w:val="StyleBulletedGray-80"/>
  </w:abstractNum>
  <w:abstractNum w:abstractNumId="683" w15:restartNumberingAfterBreak="0">
    <w:nsid w:val="53EE1D4F"/>
    <w:multiLevelType w:val="hybridMultilevel"/>
    <w:tmpl w:val="87AC5BCE"/>
    <w:lvl w:ilvl="0" w:tplc="1DD85D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4" w15:restartNumberingAfterBreak="0">
    <w:nsid w:val="53EF3446"/>
    <w:multiLevelType w:val="multilevel"/>
    <w:tmpl w:val="A300D542"/>
    <w:numStyleLink w:val="StyleBulletedGray-80"/>
  </w:abstractNum>
  <w:abstractNum w:abstractNumId="685" w15:restartNumberingAfterBreak="0">
    <w:nsid w:val="540871C1"/>
    <w:multiLevelType w:val="hybridMultilevel"/>
    <w:tmpl w:val="F334AAE8"/>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6" w15:restartNumberingAfterBreak="0">
    <w:nsid w:val="54126BA7"/>
    <w:multiLevelType w:val="hybridMultilevel"/>
    <w:tmpl w:val="5F04728A"/>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687" w15:restartNumberingAfterBreak="0">
    <w:nsid w:val="542147C1"/>
    <w:multiLevelType w:val="hybridMultilevel"/>
    <w:tmpl w:val="FDF43C2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8" w15:restartNumberingAfterBreak="0">
    <w:nsid w:val="543B1F2D"/>
    <w:multiLevelType w:val="hybridMultilevel"/>
    <w:tmpl w:val="79CC19D6"/>
    <w:styleLink w:val="StyleBulleted18"/>
    <w:lvl w:ilvl="0" w:tplc="777E937A">
      <w:start w:val="1"/>
      <w:numFmt w:val="bullet"/>
      <w:lvlText w:val=""/>
      <w:lvlJc w:val="left"/>
      <w:pPr>
        <w:tabs>
          <w:tab w:val="num" w:pos="480"/>
        </w:tabs>
        <w:ind w:left="480" w:hanging="480"/>
      </w:pPr>
      <w:rPr>
        <w:rFonts w:ascii="Wingdings" w:hAnsi="Wingdings" w:hint="default"/>
      </w:rPr>
    </w:lvl>
    <w:lvl w:ilvl="1" w:tplc="312CD6CE" w:tentative="1">
      <w:start w:val="1"/>
      <w:numFmt w:val="bullet"/>
      <w:lvlText w:val=""/>
      <w:lvlJc w:val="left"/>
      <w:pPr>
        <w:tabs>
          <w:tab w:val="num" w:pos="960"/>
        </w:tabs>
        <w:ind w:left="960" w:hanging="480"/>
      </w:pPr>
      <w:rPr>
        <w:rFonts w:ascii="Wingdings" w:hAnsi="Wingdings" w:hint="default"/>
      </w:rPr>
    </w:lvl>
    <w:lvl w:ilvl="2" w:tplc="3446D422">
      <w:start w:val="1"/>
      <w:numFmt w:val="bullet"/>
      <w:lvlText w:val=""/>
      <w:lvlJc w:val="left"/>
      <w:pPr>
        <w:tabs>
          <w:tab w:val="num" w:pos="1440"/>
        </w:tabs>
        <w:ind w:left="1440" w:hanging="480"/>
      </w:pPr>
      <w:rPr>
        <w:rFonts w:ascii="Wingdings" w:hAnsi="Wingdings" w:hint="default"/>
      </w:rPr>
    </w:lvl>
    <w:lvl w:ilvl="3" w:tplc="A4DCF8BE" w:tentative="1">
      <w:start w:val="1"/>
      <w:numFmt w:val="bullet"/>
      <w:lvlText w:val=""/>
      <w:lvlJc w:val="left"/>
      <w:pPr>
        <w:tabs>
          <w:tab w:val="num" w:pos="1920"/>
        </w:tabs>
        <w:ind w:left="1920" w:hanging="480"/>
      </w:pPr>
      <w:rPr>
        <w:rFonts w:ascii="Wingdings" w:hAnsi="Wingdings" w:hint="default"/>
      </w:rPr>
    </w:lvl>
    <w:lvl w:ilvl="4" w:tplc="4A2C0026" w:tentative="1">
      <w:start w:val="1"/>
      <w:numFmt w:val="bullet"/>
      <w:lvlText w:val=""/>
      <w:lvlJc w:val="left"/>
      <w:pPr>
        <w:tabs>
          <w:tab w:val="num" w:pos="2400"/>
        </w:tabs>
        <w:ind w:left="2400" w:hanging="480"/>
      </w:pPr>
      <w:rPr>
        <w:rFonts w:ascii="Wingdings" w:hAnsi="Wingdings" w:hint="default"/>
      </w:rPr>
    </w:lvl>
    <w:lvl w:ilvl="5" w:tplc="28742C94" w:tentative="1">
      <w:start w:val="1"/>
      <w:numFmt w:val="bullet"/>
      <w:lvlText w:val=""/>
      <w:lvlJc w:val="left"/>
      <w:pPr>
        <w:tabs>
          <w:tab w:val="num" w:pos="2880"/>
        </w:tabs>
        <w:ind w:left="2880" w:hanging="480"/>
      </w:pPr>
      <w:rPr>
        <w:rFonts w:ascii="Wingdings" w:hAnsi="Wingdings" w:hint="default"/>
      </w:rPr>
    </w:lvl>
    <w:lvl w:ilvl="6" w:tplc="9C3E6332" w:tentative="1">
      <w:start w:val="1"/>
      <w:numFmt w:val="bullet"/>
      <w:lvlText w:val=""/>
      <w:lvlJc w:val="left"/>
      <w:pPr>
        <w:tabs>
          <w:tab w:val="num" w:pos="3360"/>
        </w:tabs>
        <w:ind w:left="3360" w:hanging="480"/>
      </w:pPr>
      <w:rPr>
        <w:rFonts w:ascii="Wingdings" w:hAnsi="Wingdings" w:hint="default"/>
      </w:rPr>
    </w:lvl>
    <w:lvl w:ilvl="7" w:tplc="0A2CBC5A" w:tentative="1">
      <w:start w:val="1"/>
      <w:numFmt w:val="bullet"/>
      <w:lvlText w:val=""/>
      <w:lvlJc w:val="left"/>
      <w:pPr>
        <w:tabs>
          <w:tab w:val="num" w:pos="3840"/>
        </w:tabs>
        <w:ind w:left="3840" w:hanging="480"/>
      </w:pPr>
      <w:rPr>
        <w:rFonts w:ascii="Wingdings" w:hAnsi="Wingdings" w:hint="default"/>
      </w:rPr>
    </w:lvl>
    <w:lvl w:ilvl="8" w:tplc="7BEC867A" w:tentative="1">
      <w:start w:val="1"/>
      <w:numFmt w:val="bullet"/>
      <w:lvlText w:val=""/>
      <w:lvlJc w:val="left"/>
      <w:pPr>
        <w:tabs>
          <w:tab w:val="num" w:pos="4320"/>
        </w:tabs>
        <w:ind w:left="4320" w:hanging="480"/>
      </w:pPr>
      <w:rPr>
        <w:rFonts w:ascii="Wingdings" w:hAnsi="Wingdings" w:hint="default"/>
      </w:rPr>
    </w:lvl>
  </w:abstractNum>
  <w:abstractNum w:abstractNumId="689" w15:restartNumberingAfterBreak="0">
    <w:nsid w:val="5454674E"/>
    <w:multiLevelType w:val="multilevel"/>
    <w:tmpl w:val="A300D542"/>
    <w:numStyleLink w:val="StyleBulletedGray-80"/>
  </w:abstractNum>
  <w:abstractNum w:abstractNumId="690" w15:restartNumberingAfterBreak="0">
    <w:nsid w:val="546F5AB6"/>
    <w:multiLevelType w:val="hybridMultilevel"/>
    <w:tmpl w:val="9820AC92"/>
    <w:lvl w:ilvl="0" w:tplc="DCC04A0C">
      <w:start w:val="1"/>
      <w:numFmt w:val="bullet"/>
      <w:lvlText w:val=""/>
      <w:lvlJc w:val="left"/>
      <w:pPr>
        <w:tabs>
          <w:tab w:val="num" w:pos="1200"/>
        </w:tabs>
        <w:ind w:left="1200" w:hanging="480"/>
      </w:pPr>
      <w:rPr>
        <w:rFonts w:ascii="Wingdings" w:hAnsi="Wingdings" w:hint="default"/>
        <w:color w:val="auto"/>
      </w:rPr>
    </w:lvl>
    <w:lvl w:ilvl="1" w:tplc="14B22FCA">
      <w:start w:val="1"/>
      <w:numFmt w:val="bullet"/>
      <w:lvlText w:val=""/>
      <w:lvlJc w:val="left"/>
      <w:pPr>
        <w:tabs>
          <w:tab w:val="num" w:pos="960"/>
        </w:tabs>
        <w:ind w:left="960" w:hanging="480"/>
      </w:pPr>
      <w:rPr>
        <w:rFonts w:ascii="Wingdings" w:hAnsi="Wingdings" w:hint="default"/>
      </w:rPr>
    </w:lvl>
    <w:lvl w:ilvl="2" w:tplc="D0D288E0">
      <w:start w:val="1"/>
      <w:numFmt w:val="bullet"/>
      <w:lvlText w:val=""/>
      <w:lvlJc w:val="left"/>
      <w:pPr>
        <w:tabs>
          <w:tab w:val="num" w:pos="1440"/>
        </w:tabs>
        <w:ind w:left="1440" w:hanging="480"/>
      </w:pPr>
      <w:rPr>
        <w:rFonts w:ascii="Wingdings" w:hAnsi="Wingdings" w:hint="default"/>
      </w:rPr>
    </w:lvl>
    <w:lvl w:ilvl="3" w:tplc="7D0839DE" w:tentative="1">
      <w:start w:val="1"/>
      <w:numFmt w:val="bullet"/>
      <w:lvlText w:val=""/>
      <w:lvlJc w:val="left"/>
      <w:pPr>
        <w:tabs>
          <w:tab w:val="num" w:pos="1920"/>
        </w:tabs>
        <w:ind w:left="1920" w:hanging="480"/>
      </w:pPr>
      <w:rPr>
        <w:rFonts w:ascii="Wingdings" w:hAnsi="Wingdings" w:hint="default"/>
      </w:rPr>
    </w:lvl>
    <w:lvl w:ilvl="4" w:tplc="5B8C95F2" w:tentative="1">
      <w:start w:val="1"/>
      <w:numFmt w:val="bullet"/>
      <w:lvlText w:val=""/>
      <w:lvlJc w:val="left"/>
      <w:pPr>
        <w:tabs>
          <w:tab w:val="num" w:pos="2400"/>
        </w:tabs>
        <w:ind w:left="2400" w:hanging="480"/>
      </w:pPr>
      <w:rPr>
        <w:rFonts w:ascii="Wingdings" w:hAnsi="Wingdings" w:hint="default"/>
      </w:rPr>
    </w:lvl>
    <w:lvl w:ilvl="5" w:tplc="D4741A26" w:tentative="1">
      <w:start w:val="1"/>
      <w:numFmt w:val="bullet"/>
      <w:lvlText w:val=""/>
      <w:lvlJc w:val="left"/>
      <w:pPr>
        <w:tabs>
          <w:tab w:val="num" w:pos="2880"/>
        </w:tabs>
        <w:ind w:left="2880" w:hanging="480"/>
      </w:pPr>
      <w:rPr>
        <w:rFonts w:ascii="Wingdings" w:hAnsi="Wingdings" w:hint="default"/>
      </w:rPr>
    </w:lvl>
    <w:lvl w:ilvl="6" w:tplc="A79C961A" w:tentative="1">
      <w:start w:val="1"/>
      <w:numFmt w:val="bullet"/>
      <w:lvlText w:val=""/>
      <w:lvlJc w:val="left"/>
      <w:pPr>
        <w:tabs>
          <w:tab w:val="num" w:pos="3360"/>
        </w:tabs>
        <w:ind w:left="3360" w:hanging="480"/>
      </w:pPr>
      <w:rPr>
        <w:rFonts w:ascii="Wingdings" w:hAnsi="Wingdings" w:hint="default"/>
      </w:rPr>
    </w:lvl>
    <w:lvl w:ilvl="7" w:tplc="0A0A962A" w:tentative="1">
      <w:start w:val="1"/>
      <w:numFmt w:val="bullet"/>
      <w:lvlText w:val=""/>
      <w:lvlJc w:val="left"/>
      <w:pPr>
        <w:tabs>
          <w:tab w:val="num" w:pos="3840"/>
        </w:tabs>
        <w:ind w:left="3840" w:hanging="480"/>
      </w:pPr>
      <w:rPr>
        <w:rFonts w:ascii="Wingdings" w:hAnsi="Wingdings" w:hint="default"/>
      </w:rPr>
    </w:lvl>
    <w:lvl w:ilvl="8" w:tplc="40B6E968" w:tentative="1">
      <w:start w:val="1"/>
      <w:numFmt w:val="bullet"/>
      <w:lvlText w:val=""/>
      <w:lvlJc w:val="left"/>
      <w:pPr>
        <w:tabs>
          <w:tab w:val="num" w:pos="4320"/>
        </w:tabs>
        <w:ind w:left="4320" w:hanging="480"/>
      </w:pPr>
      <w:rPr>
        <w:rFonts w:ascii="Wingdings" w:hAnsi="Wingdings" w:hint="default"/>
      </w:rPr>
    </w:lvl>
  </w:abstractNum>
  <w:abstractNum w:abstractNumId="691" w15:restartNumberingAfterBreak="0">
    <w:nsid w:val="54A75FD7"/>
    <w:multiLevelType w:val="hybridMultilevel"/>
    <w:tmpl w:val="2C96CABC"/>
    <w:lvl w:ilvl="0" w:tplc="0409000F">
      <w:start w:val="1"/>
      <w:numFmt w:val="decimal"/>
      <w:lvlText w:val="%1."/>
      <w:lvlJc w:val="left"/>
      <w:pPr>
        <w:tabs>
          <w:tab w:val="num" w:pos="880"/>
        </w:tabs>
        <w:ind w:left="880" w:hanging="480"/>
      </w:pPr>
    </w:lvl>
    <w:lvl w:ilvl="1" w:tplc="04090019" w:tentative="1">
      <w:start w:val="1"/>
      <w:numFmt w:val="ideographTraditional"/>
      <w:lvlText w:val="%2、"/>
      <w:lvlJc w:val="left"/>
      <w:pPr>
        <w:tabs>
          <w:tab w:val="num" w:pos="1360"/>
        </w:tabs>
        <w:ind w:left="1360" w:hanging="480"/>
      </w:pPr>
    </w:lvl>
    <w:lvl w:ilvl="2" w:tplc="0409001B" w:tentative="1">
      <w:start w:val="1"/>
      <w:numFmt w:val="lowerRoman"/>
      <w:lvlText w:val="%3."/>
      <w:lvlJc w:val="right"/>
      <w:pPr>
        <w:tabs>
          <w:tab w:val="num" w:pos="1840"/>
        </w:tabs>
        <w:ind w:left="1840" w:hanging="480"/>
      </w:pPr>
    </w:lvl>
    <w:lvl w:ilvl="3" w:tplc="0409000F" w:tentative="1">
      <w:start w:val="1"/>
      <w:numFmt w:val="decimal"/>
      <w:lvlText w:val="%4."/>
      <w:lvlJc w:val="left"/>
      <w:pPr>
        <w:tabs>
          <w:tab w:val="num" w:pos="2320"/>
        </w:tabs>
        <w:ind w:left="2320" w:hanging="480"/>
      </w:pPr>
    </w:lvl>
    <w:lvl w:ilvl="4" w:tplc="04090019" w:tentative="1">
      <w:start w:val="1"/>
      <w:numFmt w:val="ideographTraditional"/>
      <w:lvlText w:val="%5、"/>
      <w:lvlJc w:val="left"/>
      <w:pPr>
        <w:tabs>
          <w:tab w:val="num" w:pos="2800"/>
        </w:tabs>
        <w:ind w:left="2800" w:hanging="480"/>
      </w:pPr>
    </w:lvl>
    <w:lvl w:ilvl="5" w:tplc="0409001B" w:tentative="1">
      <w:start w:val="1"/>
      <w:numFmt w:val="lowerRoman"/>
      <w:lvlText w:val="%6."/>
      <w:lvlJc w:val="right"/>
      <w:pPr>
        <w:tabs>
          <w:tab w:val="num" w:pos="3280"/>
        </w:tabs>
        <w:ind w:left="3280" w:hanging="480"/>
      </w:pPr>
    </w:lvl>
    <w:lvl w:ilvl="6" w:tplc="0409000F" w:tentative="1">
      <w:start w:val="1"/>
      <w:numFmt w:val="decimal"/>
      <w:lvlText w:val="%7."/>
      <w:lvlJc w:val="left"/>
      <w:pPr>
        <w:tabs>
          <w:tab w:val="num" w:pos="3760"/>
        </w:tabs>
        <w:ind w:left="3760" w:hanging="480"/>
      </w:pPr>
    </w:lvl>
    <w:lvl w:ilvl="7" w:tplc="04090019" w:tentative="1">
      <w:start w:val="1"/>
      <w:numFmt w:val="ideographTraditional"/>
      <w:lvlText w:val="%8、"/>
      <w:lvlJc w:val="left"/>
      <w:pPr>
        <w:tabs>
          <w:tab w:val="num" w:pos="4240"/>
        </w:tabs>
        <w:ind w:left="4240" w:hanging="480"/>
      </w:pPr>
    </w:lvl>
    <w:lvl w:ilvl="8" w:tplc="0409001B" w:tentative="1">
      <w:start w:val="1"/>
      <w:numFmt w:val="lowerRoman"/>
      <w:lvlText w:val="%9."/>
      <w:lvlJc w:val="right"/>
      <w:pPr>
        <w:tabs>
          <w:tab w:val="num" w:pos="4720"/>
        </w:tabs>
        <w:ind w:left="4720" w:hanging="480"/>
      </w:pPr>
    </w:lvl>
  </w:abstractNum>
  <w:abstractNum w:abstractNumId="692" w15:restartNumberingAfterBreak="0">
    <w:nsid w:val="54B32434"/>
    <w:multiLevelType w:val="multilevel"/>
    <w:tmpl w:val="A300D542"/>
    <w:styleLink w:val="StyleBulletedGray-809"/>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693" w15:restartNumberingAfterBreak="0">
    <w:nsid w:val="54BC7079"/>
    <w:multiLevelType w:val="multilevel"/>
    <w:tmpl w:val="A300D542"/>
    <w:numStyleLink w:val="StyleBulletedGray-80"/>
  </w:abstractNum>
  <w:abstractNum w:abstractNumId="694" w15:restartNumberingAfterBreak="0">
    <w:nsid w:val="54F57E21"/>
    <w:multiLevelType w:val="multilevel"/>
    <w:tmpl w:val="A300D542"/>
    <w:numStyleLink w:val="StyleBulletedGray-80"/>
  </w:abstractNum>
  <w:abstractNum w:abstractNumId="695" w15:restartNumberingAfterBreak="0">
    <w:nsid w:val="551C564E"/>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96" w15:restartNumberingAfterBreak="0">
    <w:nsid w:val="553054BF"/>
    <w:multiLevelType w:val="hybridMultilevel"/>
    <w:tmpl w:val="CE2AB00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97" w15:restartNumberingAfterBreak="0">
    <w:nsid w:val="553F266E"/>
    <w:multiLevelType w:val="hybridMultilevel"/>
    <w:tmpl w:val="E9728180"/>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698" w15:restartNumberingAfterBreak="0">
    <w:nsid w:val="557660CF"/>
    <w:multiLevelType w:val="hybridMultilevel"/>
    <w:tmpl w:val="282A613A"/>
    <w:lvl w:ilvl="0" w:tplc="C3EA6B7E">
      <w:start w:val="1"/>
      <w:numFmt w:val="decimal"/>
      <w:lvlText w:val="%1."/>
      <w:lvlJc w:val="left"/>
      <w:pPr>
        <w:ind w:left="1494" w:hanging="360"/>
      </w:pPr>
      <w:rPr>
        <w:rFonts w:eastAsia="新細明體"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99" w15:restartNumberingAfterBreak="0">
    <w:nsid w:val="55806603"/>
    <w:multiLevelType w:val="hybridMultilevel"/>
    <w:tmpl w:val="7AAA41F8"/>
    <w:lvl w:ilvl="0" w:tplc="3BF0E3EC">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00" w15:restartNumberingAfterBreak="0">
    <w:nsid w:val="55C34E9F"/>
    <w:multiLevelType w:val="multilevel"/>
    <w:tmpl w:val="A300D542"/>
    <w:numStyleLink w:val="StyleBulletedGray-80"/>
  </w:abstractNum>
  <w:abstractNum w:abstractNumId="701" w15:restartNumberingAfterBreak="0">
    <w:nsid w:val="55D940D7"/>
    <w:multiLevelType w:val="multilevel"/>
    <w:tmpl w:val="A300D542"/>
    <w:numStyleLink w:val="StyleBulletedGray-80"/>
  </w:abstractNum>
  <w:abstractNum w:abstractNumId="702" w15:restartNumberingAfterBreak="0">
    <w:nsid w:val="564F6C21"/>
    <w:multiLevelType w:val="multilevel"/>
    <w:tmpl w:val="A300D542"/>
    <w:numStyleLink w:val="StyleBulletedGray-80"/>
  </w:abstractNum>
  <w:abstractNum w:abstractNumId="703" w15:restartNumberingAfterBreak="0">
    <w:nsid w:val="56BC2176"/>
    <w:multiLevelType w:val="hybridMultilevel"/>
    <w:tmpl w:val="4926CE64"/>
    <w:lvl w:ilvl="0" w:tplc="011264FA">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04" w15:restartNumberingAfterBreak="0">
    <w:nsid w:val="56D97A62"/>
    <w:multiLevelType w:val="multilevel"/>
    <w:tmpl w:val="A300D542"/>
    <w:numStyleLink w:val="StyleBulletedGray-80"/>
  </w:abstractNum>
  <w:abstractNum w:abstractNumId="705" w15:restartNumberingAfterBreak="0">
    <w:nsid w:val="57064980"/>
    <w:multiLevelType w:val="hybridMultilevel"/>
    <w:tmpl w:val="132283E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6" w15:restartNumberingAfterBreak="0">
    <w:nsid w:val="572905FB"/>
    <w:multiLevelType w:val="multilevel"/>
    <w:tmpl w:val="A300D542"/>
    <w:numStyleLink w:val="StyleBulletedGray-80"/>
  </w:abstractNum>
  <w:abstractNum w:abstractNumId="707" w15:restartNumberingAfterBreak="0">
    <w:nsid w:val="574831E2"/>
    <w:multiLevelType w:val="hybridMultilevel"/>
    <w:tmpl w:val="BA0AB90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8" w15:restartNumberingAfterBreak="0">
    <w:nsid w:val="575F2952"/>
    <w:multiLevelType w:val="multilevel"/>
    <w:tmpl w:val="A300D542"/>
    <w:numStyleLink w:val="StyleBulletedGray-80"/>
  </w:abstractNum>
  <w:abstractNum w:abstractNumId="709" w15:restartNumberingAfterBreak="0">
    <w:nsid w:val="577E55F2"/>
    <w:multiLevelType w:val="hybridMultilevel"/>
    <w:tmpl w:val="1F266FF4"/>
    <w:lvl w:ilvl="0" w:tplc="6F1E4F14">
      <w:numFmt w:val="decimal"/>
      <w:lvlText w:val="%1"/>
      <w:lvlJc w:val="left"/>
      <w:pPr>
        <w:ind w:left="440" w:hanging="360"/>
      </w:pPr>
      <w:rPr>
        <w:rFonts w:hint="default"/>
      </w:rPr>
    </w:lvl>
    <w:lvl w:ilvl="1" w:tplc="04090019" w:tentative="1">
      <w:start w:val="1"/>
      <w:numFmt w:val="ideographTraditional"/>
      <w:lvlText w:val="%2、"/>
      <w:lvlJc w:val="left"/>
      <w:pPr>
        <w:ind w:left="1040" w:hanging="480"/>
      </w:pPr>
    </w:lvl>
    <w:lvl w:ilvl="2" w:tplc="0409001B" w:tentative="1">
      <w:start w:val="1"/>
      <w:numFmt w:val="lowerRoman"/>
      <w:lvlText w:val="%3."/>
      <w:lvlJc w:val="right"/>
      <w:pPr>
        <w:ind w:left="1520" w:hanging="480"/>
      </w:pPr>
    </w:lvl>
    <w:lvl w:ilvl="3" w:tplc="0409000F" w:tentative="1">
      <w:start w:val="1"/>
      <w:numFmt w:val="decimal"/>
      <w:lvlText w:val="%4."/>
      <w:lvlJc w:val="left"/>
      <w:pPr>
        <w:ind w:left="2000" w:hanging="480"/>
      </w:pPr>
    </w:lvl>
    <w:lvl w:ilvl="4" w:tplc="04090019" w:tentative="1">
      <w:start w:val="1"/>
      <w:numFmt w:val="ideographTraditional"/>
      <w:lvlText w:val="%5、"/>
      <w:lvlJc w:val="left"/>
      <w:pPr>
        <w:ind w:left="2480" w:hanging="480"/>
      </w:pPr>
    </w:lvl>
    <w:lvl w:ilvl="5" w:tplc="0409001B" w:tentative="1">
      <w:start w:val="1"/>
      <w:numFmt w:val="lowerRoman"/>
      <w:lvlText w:val="%6."/>
      <w:lvlJc w:val="right"/>
      <w:pPr>
        <w:ind w:left="2960" w:hanging="480"/>
      </w:pPr>
    </w:lvl>
    <w:lvl w:ilvl="6" w:tplc="0409000F" w:tentative="1">
      <w:start w:val="1"/>
      <w:numFmt w:val="decimal"/>
      <w:lvlText w:val="%7."/>
      <w:lvlJc w:val="left"/>
      <w:pPr>
        <w:ind w:left="3440" w:hanging="480"/>
      </w:pPr>
    </w:lvl>
    <w:lvl w:ilvl="7" w:tplc="04090019" w:tentative="1">
      <w:start w:val="1"/>
      <w:numFmt w:val="ideographTraditional"/>
      <w:lvlText w:val="%8、"/>
      <w:lvlJc w:val="left"/>
      <w:pPr>
        <w:ind w:left="3920" w:hanging="480"/>
      </w:pPr>
    </w:lvl>
    <w:lvl w:ilvl="8" w:tplc="0409001B" w:tentative="1">
      <w:start w:val="1"/>
      <w:numFmt w:val="lowerRoman"/>
      <w:lvlText w:val="%9."/>
      <w:lvlJc w:val="right"/>
      <w:pPr>
        <w:ind w:left="4400" w:hanging="480"/>
      </w:pPr>
    </w:lvl>
  </w:abstractNum>
  <w:abstractNum w:abstractNumId="710" w15:restartNumberingAfterBreak="0">
    <w:nsid w:val="57B86898"/>
    <w:multiLevelType w:val="multilevel"/>
    <w:tmpl w:val="A300D542"/>
    <w:numStyleLink w:val="StyleBulletedGray-80"/>
  </w:abstractNum>
  <w:abstractNum w:abstractNumId="711" w15:restartNumberingAfterBreak="0">
    <w:nsid w:val="580A418A"/>
    <w:multiLevelType w:val="multilevel"/>
    <w:tmpl w:val="A300D542"/>
    <w:numStyleLink w:val="StyleBulletedGray-80"/>
  </w:abstractNum>
  <w:abstractNum w:abstractNumId="712" w15:restartNumberingAfterBreak="0">
    <w:nsid w:val="581326DE"/>
    <w:multiLevelType w:val="hybridMultilevel"/>
    <w:tmpl w:val="B0705762"/>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713" w15:restartNumberingAfterBreak="0">
    <w:nsid w:val="58323DBF"/>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714" w15:restartNumberingAfterBreak="0">
    <w:nsid w:val="583534EC"/>
    <w:multiLevelType w:val="multilevel"/>
    <w:tmpl w:val="A300D542"/>
    <w:numStyleLink w:val="StyleBulletedGray-80"/>
  </w:abstractNum>
  <w:abstractNum w:abstractNumId="715" w15:restartNumberingAfterBreak="0">
    <w:nsid w:val="58433AFF"/>
    <w:multiLevelType w:val="hybridMultilevel"/>
    <w:tmpl w:val="B6B0372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716" w15:restartNumberingAfterBreak="0">
    <w:nsid w:val="58602681"/>
    <w:multiLevelType w:val="hybridMultilevel"/>
    <w:tmpl w:val="27F07714"/>
    <w:lvl w:ilvl="0" w:tplc="04090003">
      <w:start w:val="1"/>
      <w:numFmt w:val="decimal"/>
      <w:lvlText w:val="%1."/>
      <w:lvlJc w:val="left"/>
      <w:pPr>
        <w:ind w:left="760" w:hanging="360"/>
      </w:pPr>
      <w:rPr>
        <w:rFonts w:hint="default"/>
      </w:rPr>
    </w:lvl>
    <w:lvl w:ilvl="1" w:tplc="04090003" w:tentative="1">
      <w:start w:val="1"/>
      <w:numFmt w:val="ideographTraditional"/>
      <w:lvlText w:val="%2、"/>
      <w:lvlJc w:val="left"/>
      <w:pPr>
        <w:ind w:left="1360" w:hanging="480"/>
      </w:pPr>
    </w:lvl>
    <w:lvl w:ilvl="2" w:tplc="04090005" w:tentative="1">
      <w:start w:val="1"/>
      <w:numFmt w:val="lowerRoman"/>
      <w:lvlText w:val="%3."/>
      <w:lvlJc w:val="right"/>
      <w:pPr>
        <w:ind w:left="1840" w:hanging="480"/>
      </w:pPr>
    </w:lvl>
    <w:lvl w:ilvl="3" w:tplc="04090001" w:tentative="1">
      <w:start w:val="1"/>
      <w:numFmt w:val="decimal"/>
      <w:lvlText w:val="%4."/>
      <w:lvlJc w:val="left"/>
      <w:pPr>
        <w:ind w:left="2320" w:hanging="480"/>
      </w:pPr>
    </w:lvl>
    <w:lvl w:ilvl="4" w:tplc="04090003" w:tentative="1">
      <w:start w:val="1"/>
      <w:numFmt w:val="ideographTraditional"/>
      <w:lvlText w:val="%5、"/>
      <w:lvlJc w:val="left"/>
      <w:pPr>
        <w:ind w:left="2800" w:hanging="480"/>
      </w:pPr>
    </w:lvl>
    <w:lvl w:ilvl="5" w:tplc="04090005" w:tentative="1">
      <w:start w:val="1"/>
      <w:numFmt w:val="lowerRoman"/>
      <w:lvlText w:val="%6."/>
      <w:lvlJc w:val="right"/>
      <w:pPr>
        <w:ind w:left="3280" w:hanging="480"/>
      </w:pPr>
    </w:lvl>
    <w:lvl w:ilvl="6" w:tplc="04090001" w:tentative="1">
      <w:start w:val="1"/>
      <w:numFmt w:val="decimal"/>
      <w:lvlText w:val="%7."/>
      <w:lvlJc w:val="left"/>
      <w:pPr>
        <w:ind w:left="3760" w:hanging="480"/>
      </w:pPr>
    </w:lvl>
    <w:lvl w:ilvl="7" w:tplc="04090003" w:tentative="1">
      <w:start w:val="1"/>
      <w:numFmt w:val="ideographTraditional"/>
      <w:lvlText w:val="%8、"/>
      <w:lvlJc w:val="left"/>
      <w:pPr>
        <w:ind w:left="4240" w:hanging="480"/>
      </w:pPr>
    </w:lvl>
    <w:lvl w:ilvl="8" w:tplc="04090005" w:tentative="1">
      <w:start w:val="1"/>
      <w:numFmt w:val="lowerRoman"/>
      <w:lvlText w:val="%9."/>
      <w:lvlJc w:val="right"/>
      <w:pPr>
        <w:ind w:left="4720" w:hanging="480"/>
      </w:pPr>
    </w:lvl>
  </w:abstractNum>
  <w:abstractNum w:abstractNumId="717" w15:restartNumberingAfterBreak="0">
    <w:nsid w:val="58975CA4"/>
    <w:multiLevelType w:val="hybridMultilevel"/>
    <w:tmpl w:val="9C56F482"/>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18" w15:restartNumberingAfterBreak="0">
    <w:nsid w:val="58A56E33"/>
    <w:multiLevelType w:val="multilevel"/>
    <w:tmpl w:val="A300D542"/>
    <w:numStyleLink w:val="StyleBulletedGray-80"/>
  </w:abstractNum>
  <w:abstractNum w:abstractNumId="719" w15:restartNumberingAfterBreak="0">
    <w:nsid w:val="58E507AC"/>
    <w:multiLevelType w:val="hybridMultilevel"/>
    <w:tmpl w:val="C6C05AC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20" w15:restartNumberingAfterBreak="0">
    <w:nsid w:val="58EC2A52"/>
    <w:multiLevelType w:val="multilevel"/>
    <w:tmpl w:val="A300D542"/>
    <w:numStyleLink w:val="StyleBulletedGray-80"/>
  </w:abstractNum>
  <w:abstractNum w:abstractNumId="721" w15:restartNumberingAfterBreak="0">
    <w:nsid w:val="59491C65"/>
    <w:multiLevelType w:val="multilevel"/>
    <w:tmpl w:val="A300D542"/>
    <w:numStyleLink w:val="StyleBulletedGray-80"/>
  </w:abstractNum>
  <w:abstractNum w:abstractNumId="722" w15:restartNumberingAfterBreak="0">
    <w:nsid w:val="59A54729"/>
    <w:multiLevelType w:val="multilevel"/>
    <w:tmpl w:val="F02EA3EC"/>
    <w:numStyleLink w:val="StyleBulleted1"/>
  </w:abstractNum>
  <w:abstractNum w:abstractNumId="723" w15:restartNumberingAfterBreak="0">
    <w:nsid w:val="59CC2E54"/>
    <w:multiLevelType w:val="multilevel"/>
    <w:tmpl w:val="A300D542"/>
    <w:numStyleLink w:val="StyleBulletedGray-80"/>
  </w:abstractNum>
  <w:abstractNum w:abstractNumId="724" w15:restartNumberingAfterBreak="0">
    <w:nsid w:val="59ED297C"/>
    <w:multiLevelType w:val="multilevel"/>
    <w:tmpl w:val="A300D542"/>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725" w15:restartNumberingAfterBreak="0">
    <w:nsid w:val="59EF60C8"/>
    <w:multiLevelType w:val="hybridMultilevel"/>
    <w:tmpl w:val="45BA6E82"/>
    <w:lvl w:ilvl="0" w:tplc="FFFFFFFF">
      <w:start w:val="1"/>
      <w:numFmt w:val="decimal"/>
      <w:lvlText w:val="%1."/>
      <w:lvlJc w:val="left"/>
      <w:pPr>
        <w:tabs>
          <w:tab w:val="num" w:pos="480"/>
        </w:tabs>
        <w:ind w:left="480" w:hanging="480"/>
      </w:pPr>
    </w:lvl>
    <w:lvl w:ilvl="1" w:tplc="04090003" w:tentative="1">
      <w:start w:val="1"/>
      <w:numFmt w:val="ideographTraditional"/>
      <w:lvlText w:val="%2、"/>
      <w:lvlJc w:val="left"/>
      <w:pPr>
        <w:tabs>
          <w:tab w:val="num" w:pos="960"/>
        </w:tabs>
        <w:ind w:left="960" w:hanging="480"/>
      </w:pPr>
    </w:lvl>
    <w:lvl w:ilvl="2" w:tplc="04090005" w:tentative="1">
      <w:start w:val="1"/>
      <w:numFmt w:val="lowerRoman"/>
      <w:lvlText w:val="%3."/>
      <w:lvlJc w:val="right"/>
      <w:pPr>
        <w:tabs>
          <w:tab w:val="num" w:pos="1440"/>
        </w:tabs>
        <w:ind w:left="1440" w:hanging="480"/>
      </w:p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26" w15:restartNumberingAfterBreak="0">
    <w:nsid w:val="59F560B8"/>
    <w:multiLevelType w:val="multilevel"/>
    <w:tmpl w:val="A300D542"/>
    <w:numStyleLink w:val="StyleBulletedGray-80"/>
  </w:abstractNum>
  <w:abstractNum w:abstractNumId="727" w15:restartNumberingAfterBreak="0">
    <w:nsid w:val="5A0254C2"/>
    <w:multiLevelType w:val="multilevel"/>
    <w:tmpl w:val="A300D542"/>
    <w:numStyleLink w:val="StyleBulletedGray-80"/>
  </w:abstractNum>
  <w:abstractNum w:abstractNumId="728" w15:restartNumberingAfterBreak="0">
    <w:nsid w:val="5A9132B4"/>
    <w:multiLevelType w:val="hybridMultilevel"/>
    <w:tmpl w:val="D68EB74C"/>
    <w:lvl w:ilvl="0" w:tplc="DAAEBF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29" w15:restartNumberingAfterBreak="0">
    <w:nsid w:val="5A9D0909"/>
    <w:multiLevelType w:val="multilevel"/>
    <w:tmpl w:val="A300D542"/>
    <w:numStyleLink w:val="StyleBulletedGray-80"/>
  </w:abstractNum>
  <w:abstractNum w:abstractNumId="730" w15:restartNumberingAfterBreak="0">
    <w:nsid w:val="5AA52706"/>
    <w:multiLevelType w:val="hybridMultilevel"/>
    <w:tmpl w:val="8CE837EC"/>
    <w:lvl w:ilvl="0" w:tplc="0409000F">
      <w:start w:val="1"/>
      <w:numFmt w:val="bullet"/>
      <w:lvlText w:val=""/>
      <w:lvlJc w:val="left"/>
      <w:pPr>
        <w:tabs>
          <w:tab w:val="num" w:pos="340"/>
        </w:tabs>
        <w:ind w:left="340" w:hanging="34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31" w15:restartNumberingAfterBreak="0">
    <w:nsid w:val="5AB65247"/>
    <w:multiLevelType w:val="multilevel"/>
    <w:tmpl w:val="6F9052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2" w15:restartNumberingAfterBreak="0">
    <w:nsid w:val="5AE71622"/>
    <w:multiLevelType w:val="multilevel"/>
    <w:tmpl w:val="A300D542"/>
    <w:numStyleLink w:val="StyleBulletedGray-80"/>
  </w:abstractNum>
  <w:abstractNum w:abstractNumId="733" w15:restartNumberingAfterBreak="0">
    <w:nsid w:val="5AFD5B38"/>
    <w:multiLevelType w:val="multilevel"/>
    <w:tmpl w:val="A300D542"/>
    <w:numStyleLink w:val="StyleBulletedGray-80"/>
  </w:abstractNum>
  <w:abstractNum w:abstractNumId="734" w15:restartNumberingAfterBreak="0">
    <w:nsid w:val="5B0D3F2C"/>
    <w:multiLevelType w:val="hybridMultilevel"/>
    <w:tmpl w:val="A760AF6E"/>
    <w:lvl w:ilvl="0" w:tplc="19505F12">
      <w:start w:val="1"/>
      <w:numFmt w:val="decimal"/>
      <w:lvlText w:val="%1."/>
      <w:lvlJc w:val="left"/>
      <w:pPr>
        <w:ind w:left="840" w:hanging="360"/>
      </w:pPr>
      <w:rPr>
        <w:rFonts w:hint="default"/>
        <w:b/>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35" w15:restartNumberingAfterBreak="0">
    <w:nsid w:val="5B505B10"/>
    <w:multiLevelType w:val="hybridMultilevel"/>
    <w:tmpl w:val="5928D14C"/>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36" w15:restartNumberingAfterBreak="0">
    <w:nsid w:val="5B5E63C3"/>
    <w:multiLevelType w:val="hybridMultilevel"/>
    <w:tmpl w:val="0CB029C8"/>
    <w:lvl w:ilvl="0" w:tplc="0818D2EA">
      <w:start w:val="1"/>
      <w:numFmt w:val="bullet"/>
      <w:lvlText w:val=""/>
      <w:lvlJc w:val="left"/>
      <w:pPr>
        <w:ind w:left="880" w:hanging="480"/>
      </w:pPr>
      <w:rPr>
        <w:rFonts w:ascii="Wingdings" w:hAnsi="Wingdings" w:hint="default"/>
        <w:color w:val="000080"/>
      </w:rPr>
    </w:lvl>
    <w:lvl w:ilvl="1" w:tplc="04090003">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37" w15:restartNumberingAfterBreak="0">
    <w:nsid w:val="5B7A2D05"/>
    <w:multiLevelType w:val="hybridMultilevel"/>
    <w:tmpl w:val="BCF4541C"/>
    <w:lvl w:ilvl="0" w:tplc="F25E8F02">
      <w:start w:val="1"/>
      <w:numFmt w:val="bullet"/>
      <w:lvlText w:val="–"/>
      <w:lvlJc w:val="left"/>
      <w:pPr>
        <w:ind w:left="1200" w:hanging="480"/>
      </w:pPr>
      <w:rPr>
        <w:rFonts w:ascii="新細明體" w:eastAsia="新細明體" w:hAnsi="新細明體" w:hint="eastAsia"/>
        <w:color w:val="333333"/>
        <w:sz w:val="16"/>
        <w:szCs w:val="16"/>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738" w15:restartNumberingAfterBreak="0">
    <w:nsid w:val="5B855346"/>
    <w:multiLevelType w:val="hybridMultilevel"/>
    <w:tmpl w:val="B1AEF068"/>
    <w:lvl w:ilvl="0" w:tplc="F92CC70C">
      <w:start w:val="1"/>
      <w:numFmt w:val="bullet"/>
      <w:lvlText w:val="-"/>
      <w:lvlJc w:val="left"/>
      <w:pPr>
        <w:ind w:left="960" w:hanging="480"/>
      </w:pPr>
      <w:rPr>
        <w:rFonts w:ascii="Arial" w:hAnsi="Arial" w:hint="default"/>
      </w:rPr>
    </w:lvl>
    <w:lvl w:ilvl="1" w:tplc="04090009">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39" w15:restartNumberingAfterBreak="0">
    <w:nsid w:val="5BAF256D"/>
    <w:multiLevelType w:val="hybridMultilevel"/>
    <w:tmpl w:val="EE1C353C"/>
    <w:lvl w:ilvl="0" w:tplc="0409000F">
      <w:start w:val="1"/>
      <w:numFmt w:val="decimal"/>
      <w:lvlText w:val="%1."/>
      <w:lvlJc w:val="left"/>
      <w:pPr>
        <w:ind w:left="1560" w:hanging="480"/>
      </w:p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740" w15:restartNumberingAfterBreak="0">
    <w:nsid w:val="5BED62F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41" w15:restartNumberingAfterBreak="0">
    <w:nsid w:val="5BF45AFE"/>
    <w:multiLevelType w:val="multilevel"/>
    <w:tmpl w:val="A300D542"/>
    <w:numStyleLink w:val="StyleBulletedGray-80"/>
  </w:abstractNum>
  <w:abstractNum w:abstractNumId="742" w15:restartNumberingAfterBreak="0">
    <w:nsid w:val="5C16707B"/>
    <w:multiLevelType w:val="hybridMultilevel"/>
    <w:tmpl w:val="D9CE505A"/>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743" w15:restartNumberingAfterBreak="0">
    <w:nsid w:val="5C1B3799"/>
    <w:multiLevelType w:val="hybridMultilevel"/>
    <w:tmpl w:val="513E244E"/>
    <w:lvl w:ilvl="0" w:tplc="EA86AD00">
      <w:start w:val="1"/>
      <w:numFmt w:val="bullet"/>
      <w:lvlText w:val=""/>
      <w:lvlJc w:val="left"/>
      <w:pPr>
        <w:tabs>
          <w:tab w:val="num" w:pos="480"/>
        </w:tabs>
        <w:ind w:left="480" w:hanging="480"/>
      </w:pPr>
      <w:rPr>
        <w:rFonts w:ascii="Wingdings" w:hAnsi="Wingdings" w:hint="default"/>
      </w:rPr>
    </w:lvl>
    <w:lvl w:ilvl="1" w:tplc="04090001">
      <w:start w:val="1"/>
      <w:numFmt w:val="bullet"/>
      <w:lvlText w:val=""/>
      <w:lvlJc w:val="left"/>
      <w:pPr>
        <w:tabs>
          <w:tab w:val="num" w:pos="840"/>
        </w:tabs>
        <w:ind w:left="840" w:hanging="36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44" w15:restartNumberingAfterBreak="0">
    <w:nsid w:val="5C1E2CDD"/>
    <w:multiLevelType w:val="hybridMultilevel"/>
    <w:tmpl w:val="A47227B0"/>
    <w:lvl w:ilvl="0" w:tplc="2324A916">
      <w:start w:val="1"/>
      <w:numFmt w:val="decimal"/>
      <w:lvlText w:val="%1)"/>
      <w:lvlJc w:val="left"/>
      <w:pPr>
        <w:tabs>
          <w:tab w:val="num" w:pos="360"/>
        </w:tabs>
        <w:ind w:left="360" w:hanging="360"/>
      </w:pPr>
      <w:rPr>
        <w:rFonts w:hint="default"/>
      </w:rPr>
    </w:lvl>
    <w:lvl w:ilvl="1" w:tplc="04090003">
      <w:start w:val="1"/>
      <w:numFmt w:val="decimal"/>
      <w:lvlText w:val="(%2)"/>
      <w:lvlJc w:val="left"/>
      <w:pPr>
        <w:tabs>
          <w:tab w:val="num" w:pos="840"/>
        </w:tabs>
        <w:ind w:left="840" w:hanging="360"/>
      </w:pPr>
      <w:rPr>
        <w:rFonts w:hint="default"/>
      </w:rPr>
    </w:lvl>
    <w:lvl w:ilvl="2" w:tplc="04090005">
      <w:start w:val="1"/>
      <w:numFmt w:val="decimal"/>
      <w:lvlText w:val="%3."/>
      <w:lvlJc w:val="left"/>
      <w:pPr>
        <w:tabs>
          <w:tab w:val="num" w:pos="1320"/>
        </w:tabs>
        <w:ind w:left="1320" w:hanging="360"/>
      </w:pPr>
      <w:rPr>
        <w:rFonts w:hint="default"/>
      </w:rPr>
    </w:lvl>
    <w:lvl w:ilvl="3" w:tplc="04090001" w:tentative="1">
      <w:start w:val="1"/>
      <w:numFmt w:val="decimal"/>
      <w:lvlText w:val="%4."/>
      <w:lvlJc w:val="left"/>
      <w:pPr>
        <w:tabs>
          <w:tab w:val="num" w:pos="1920"/>
        </w:tabs>
        <w:ind w:left="1920" w:hanging="480"/>
      </w:pPr>
    </w:lvl>
    <w:lvl w:ilvl="4" w:tplc="04090003" w:tentative="1">
      <w:start w:val="1"/>
      <w:numFmt w:val="ideographTraditional"/>
      <w:lvlText w:val="%5、"/>
      <w:lvlJc w:val="left"/>
      <w:pPr>
        <w:tabs>
          <w:tab w:val="num" w:pos="2400"/>
        </w:tabs>
        <w:ind w:left="2400" w:hanging="480"/>
      </w:pPr>
    </w:lvl>
    <w:lvl w:ilvl="5" w:tplc="04090005" w:tentative="1">
      <w:start w:val="1"/>
      <w:numFmt w:val="lowerRoman"/>
      <w:lvlText w:val="%6."/>
      <w:lvlJc w:val="right"/>
      <w:pPr>
        <w:tabs>
          <w:tab w:val="num" w:pos="2880"/>
        </w:tabs>
        <w:ind w:left="2880" w:hanging="480"/>
      </w:pPr>
    </w:lvl>
    <w:lvl w:ilvl="6" w:tplc="04090001" w:tentative="1">
      <w:start w:val="1"/>
      <w:numFmt w:val="decimal"/>
      <w:lvlText w:val="%7."/>
      <w:lvlJc w:val="left"/>
      <w:pPr>
        <w:tabs>
          <w:tab w:val="num" w:pos="3360"/>
        </w:tabs>
        <w:ind w:left="3360" w:hanging="480"/>
      </w:pPr>
    </w:lvl>
    <w:lvl w:ilvl="7" w:tplc="04090003" w:tentative="1">
      <w:start w:val="1"/>
      <w:numFmt w:val="ideographTraditional"/>
      <w:lvlText w:val="%8、"/>
      <w:lvlJc w:val="left"/>
      <w:pPr>
        <w:tabs>
          <w:tab w:val="num" w:pos="3840"/>
        </w:tabs>
        <w:ind w:left="3840" w:hanging="480"/>
      </w:pPr>
    </w:lvl>
    <w:lvl w:ilvl="8" w:tplc="04090005" w:tentative="1">
      <w:start w:val="1"/>
      <w:numFmt w:val="lowerRoman"/>
      <w:lvlText w:val="%9."/>
      <w:lvlJc w:val="right"/>
      <w:pPr>
        <w:tabs>
          <w:tab w:val="num" w:pos="4320"/>
        </w:tabs>
        <w:ind w:left="4320" w:hanging="480"/>
      </w:pPr>
    </w:lvl>
  </w:abstractNum>
  <w:abstractNum w:abstractNumId="745" w15:restartNumberingAfterBreak="0">
    <w:nsid w:val="5C3946A0"/>
    <w:multiLevelType w:val="hybridMultilevel"/>
    <w:tmpl w:val="287698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46" w15:restartNumberingAfterBreak="0">
    <w:nsid w:val="5C40565F"/>
    <w:multiLevelType w:val="hybridMultilevel"/>
    <w:tmpl w:val="95AE9D3E"/>
    <w:lvl w:ilvl="0" w:tplc="5F2221DE">
      <w:start w:val="1"/>
      <w:numFmt w:val="bullet"/>
      <w:lvlText w:val=""/>
      <w:lvlJc w:val="left"/>
      <w:pPr>
        <w:tabs>
          <w:tab w:val="num" w:pos="1200"/>
        </w:tabs>
        <w:ind w:left="1200" w:hanging="480"/>
      </w:pPr>
      <w:rPr>
        <w:rFonts w:ascii="Symbol" w:hAnsi="Symbol" w:hint="default"/>
        <w:color w:val="auto"/>
      </w:rPr>
    </w:lvl>
    <w:lvl w:ilvl="1" w:tplc="04090003">
      <w:start w:val="1"/>
      <w:numFmt w:val="bullet"/>
      <w:lvlText w:val=""/>
      <w:lvlJc w:val="left"/>
      <w:pPr>
        <w:tabs>
          <w:tab w:val="num" w:pos="720"/>
        </w:tabs>
        <w:ind w:left="720" w:hanging="480"/>
      </w:pPr>
      <w:rPr>
        <w:rFonts w:ascii="Wingdings" w:hAnsi="Wingdings" w:hint="default"/>
      </w:rPr>
    </w:lvl>
    <w:lvl w:ilvl="2" w:tplc="04090005">
      <w:start w:val="1"/>
      <w:numFmt w:val="bullet"/>
      <w:lvlText w:val=""/>
      <w:lvlJc w:val="left"/>
      <w:pPr>
        <w:tabs>
          <w:tab w:val="num" w:pos="1200"/>
        </w:tabs>
        <w:ind w:left="1200" w:hanging="480"/>
      </w:pPr>
      <w:rPr>
        <w:rFonts w:ascii="Wingdings" w:hAnsi="Wingdings" w:hint="default"/>
      </w:rPr>
    </w:lvl>
    <w:lvl w:ilvl="3" w:tplc="0409000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747" w15:restartNumberingAfterBreak="0">
    <w:nsid w:val="5C631BE2"/>
    <w:multiLevelType w:val="multilevel"/>
    <w:tmpl w:val="A300D542"/>
    <w:numStyleLink w:val="StyleBulletedGray-80"/>
  </w:abstractNum>
  <w:abstractNum w:abstractNumId="748" w15:restartNumberingAfterBreak="0">
    <w:nsid w:val="5CF16683"/>
    <w:multiLevelType w:val="hybridMultilevel"/>
    <w:tmpl w:val="EF4242FC"/>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749" w15:restartNumberingAfterBreak="0">
    <w:nsid w:val="5CFD13A1"/>
    <w:multiLevelType w:val="hybridMultilevel"/>
    <w:tmpl w:val="2BDE35E6"/>
    <w:lvl w:ilvl="0" w:tplc="0409000F">
      <w:start w:val="1"/>
      <w:numFmt w:val="decimal"/>
      <w:lvlText w:val="%1."/>
      <w:lvlJc w:val="left"/>
      <w:pPr>
        <w:tabs>
          <w:tab w:val="num" w:pos="720"/>
        </w:tabs>
        <w:ind w:left="720" w:hanging="360"/>
      </w:pPr>
      <w:rPr>
        <w:rFonts w:hint="default"/>
      </w:rPr>
    </w:lvl>
    <w:lvl w:ilvl="1" w:tplc="04090019" w:tentative="1">
      <w:start w:val="1"/>
      <w:numFmt w:val="ideographTraditional"/>
      <w:lvlText w:val="%2、"/>
      <w:lvlJc w:val="left"/>
      <w:pPr>
        <w:tabs>
          <w:tab w:val="num" w:pos="1320"/>
        </w:tabs>
        <w:ind w:left="1320" w:hanging="480"/>
      </w:pPr>
    </w:lvl>
    <w:lvl w:ilvl="2" w:tplc="0409001B">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750" w15:restartNumberingAfterBreak="0">
    <w:nsid w:val="5D0A11C0"/>
    <w:multiLevelType w:val="multilevel"/>
    <w:tmpl w:val="A300D542"/>
    <w:numStyleLink w:val="StyleBulletedGray-80"/>
  </w:abstractNum>
  <w:abstractNum w:abstractNumId="751" w15:restartNumberingAfterBreak="0">
    <w:nsid w:val="5D166805"/>
    <w:multiLevelType w:val="multilevel"/>
    <w:tmpl w:val="F02EA3EC"/>
    <w:numStyleLink w:val="StyleBulleted1"/>
  </w:abstractNum>
  <w:abstractNum w:abstractNumId="752" w15:restartNumberingAfterBreak="0">
    <w:nsid w:val="5D1944C4"/>
    <w:multiLevelType w:val="multilevel"/>
    <w:tmpl w:val="A300D542"/>
    <w:numStyleLink w:val="StyleBulletedGray-80"/>
  </w:abstractNum>
  <w:abstractNum w:abstractNumId="753" w15:restartNumberingAfterBreak="0">
    <w:nsid w:val="5D264409"/>
    <w:multiLevelType w:val="hybridMultilevel"/>
    <w:tmpl w:val="93BE63BC"/>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BB24E916">
      <w:start w:val="6"/>
      <w:numFmt w:val="bullet"/>
      <w:lvlText w:val="-"/>
      <w:lvlJc w:val="left"/>
      <w:pPr>
        <w:tabs>
          <w:tab w:val="num" w:pos="1920"/>
        </w:tabs>
        <w:ind w:left="1920" w:hanging="480"/>
      </w:pPr>
      <w:rPr>
        <w:rFonts w:ascii="Calibri" w:eastAsia="新細明體" w:hAnsi="Calibri" w:cs="Calibri"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754" w15:restartNumberingAfterBreak="0">
    <w:nsid w:val="5D320283"/>
    <w:multiLevelType w:val="multilevel"/>
    <w:tmpl w:val="A300D542"/>
    <w:numStyleLink w:val="StyleBulletedGray-80"/>
  </w:abstractNum>
  <w:abstractNum w:abstractNumId="755" w15:restartNumberingAfterBreak="0">
    <w:nsid w:val="5D3F7E55"/>
    <w:multiLevelType w:val="hybridMultilevel"/>
    <w:tmpl w:val="157A3AD0"/>
    <w:lvl w:ilvl="0" w:tplc="4058DB3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56" w15:restartNumberingAfterBreak="0">
    <w:nsid w:val="5D5313F2"/>
    <w:multiLevelType w:val="hybridMultilevel"/>
    <w:tmpl w:val="9FD8B89A"/>
    <w:lvl w:ilvl="0" w:tplc="0409000F">
      <w:start w:val="1"/>
      <w:numFmt w:val="decimal"/>
      <w:lvlText w:val="%1."/>
      <w:lvlJc w:val="left"/>
      <w:pPr>
        <w:ind w:left="997" w:hanging="480"/>
      </w:pPr>
    </w:lvl>
    <w:lvl w:ilvl="1" w:tplc="04090019" w:tentative="1">
      <w:start w:val="1"/>
      <w:numFmt w:val="ideographTraditional"/>
      <w:lvlText w:val="%2、"/>
      <w:lvlJc w:val="left"/>
      <w:pPr>
        <w:ind w:left="1477" w:hanging="480"/>
      </w:pPr>
    </w:lvl>
    <w:lvl w:ilvl="2" w:tplc="0409001B" w:tentative="1">
      <w:start w:val="1"/>
      <w:numFmt w:val="lowerRoman"/>
      <w:lvlText w:val="%3."/>
      <w:lvlJc w:val="right"/>
      <w:pPr>
        <w:ind w:left="1957" w:hanging="480"/>
      </w:pPr>
    </w:lvl>
    <w:lvl w:ilvl="3" w:tplc="0409000F" w:tentative="1">
      <w:start w:val="1"/>
      <w:numFmt w:val="decimal"/>
      <w:lvlText w:val="%4."/>
      <w:lvlJc w:val="left"/>
      <w:pPr>
        <w:ind w:left="2437" w:hanging="480"/>
      </w:pPr>
    </w:lvl>
    <w:lvl w:ilvl="4" w:tplc="04090019" w:tentative="1">
      <w:start w:val="1"/>
      <w:numFmt w:val="ideographTraditional"/>
      <w:lvlText w:val="%5、"/>
      <w:lvlJc w:val="left"/>
      <w:pPr>
        <w:ind w:left="2917" w:hanging="480"/>
      </w:pPr>
    </w:lvl>
    <w:lvl w:ilvl="5" w:tplc="0409001B" w:tentative="1">
      <w:start w:val="1"/>
      <w:numFmt w:val="lowerRoman"/>
      <w:lvlText w:val="%6."/>
      <w:lvlJc w:val="right"/>
      <w:pPr>
        <w:ind w:left="3397" w:hanging="480"/>
      </w:pPr>
    </w:lvl>
    <w:lvl w:ilvl="6" w:tplc="0409000F" w:tentative="1">
      <w:start w:val="1"/>
      <w:numFmt w:val="decimal"/>
      <w:lvlText w:val="%7."/>
      <w:lvlJc w:val="left"/>
      <w:pPr>
        <w:ind w:left="3877" w:hanging="480"/>
      </w:pPr>
    </w:lvl>
    <w:lvl w:ilvl="7" w:tplc="04090019" w:tentative="1">
      <w:start w:val="1"/>
      <w:numFmt w:val="ideographTraditional"/>
      <w:lvlText w:val="%8、"/>
      <w:lvlJc w:val="left"/>
      <w:pPr>
        <w:ind w:left="4357" w:hanging="480"/>
      </w:pPr>
    </w:lvl>
    <w:lvl w:ilvl="8" w:tplc="0409001B" w:tentative="1">
      <w:start w:val="1"/>
      <w:numFmt w:val="lowerRoman"/>
      <w:lvlText w:val="%9."/>
      <w:lvlJc w:val="right"/>
      <w:pPr>
        <w:ind w:left="4837" w:hanging="480"/>
      </w:pPr>
    </w:lvl>
  </w:abstractNum>
  <w:abstractNum w:abstractNumId="757" w15:restartNumberingAfterBreak="0">
    <w:nsid w:val="5D5F3D85"/>
    <w:multiLevelType w:val="multilevel"/>
    <w:tmpl w:val="A300D542"/>
    <w:numStyleLink w:val="StyleBulletedGray-80"/>
  </w:abstractNum>
  <w:abstractNum w:abstractNumId="758" w15:restartNumberingAfterBreak="0">
    <w:nsid w:val="5D7D5F63"/>
    <w:multiLevelType w:val="hybridMultilevel"/>
    <w:tmpl w:val="D8E2E7B4"/>
    <w:lvl w:ilvl="0" w:tplc="04090001">
      <w:start w:val="1"/>
      <w:numFmt w:val="bullet"/>
      <w:lvlText w:val=""/>
      <w:lvlJc w:val="left"/>
      <w:pPr>
        <w:ind w:left="12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759" w15:restartNumberingAfterBreak="0">
    <w:nsid w:val="5D98649F"/>
    <w:multiLevelType w:val="hybridMultilevel"/>
    <w:tmpl w:val="EEBE9CCA"/>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F">
      <w:start w:val="1"/>
      <w:numFmt w:val="decimal"/>
      <w:lvlText w:val="%4."/>
      <w:lvlJc w:val="left"/>
      <w:pPr>
        <w:tabs>
          <w:tab w:val="num" w:pos="1920"/>
        </w:tabs>
        <w:ind w:left="1920" w:hanging="480"/>
      </w:pPr>
      <w:rPr>
        <w:rFont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tentative="1">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60" w15:restartNumberingAfterBreak="0">
    <w:nsid w:val="5DC47142"/>
    <w:multiLevelType w:val="multilevel"/>
    <w:tmpl w:val="A300D542"/>
    <w:numStyleLink w:val="StyleBulletedGray-80"/>
  </w:abstractNum>
  <w:abstractNum w:abstractNumId="761" w15:restartNumberingAfterBreak="0">
    <w:nsid w:val="5DC518D2"/>
    <w:multiLevelType w:val="multilevel"/>
    <w:tmpl w:val="A300D542"/>
    <w:numStyleLink w:val="StyleBulletedGray-80"/>
  </w:abstractNum>
  <w:abstractNum w:abstractNumId="762" w15:restartNumberingAfterBreak="0">
    <w:nsid w:val="5DE3077B"/>
    <w:multiLevelType w:val="hybridMultilevel"/>
    <w:tmpl w:val="712C2408"/>
    <w:lvl w:ilvl="0" w:tplc="11042F06">
      <w:start w:val="1"/>
      <w:numFmt w:val="decimal"/>
      <w:lvlText w:val="%1."/>
      <w:lvlJc w:val="left"/>
      <w:pPr>
        <w:ind w:left="760" w:hanging="360"/>
      </w:pPr>
      <w:rPr>
        <w:rFonts w:hint="default"/>
      </w:r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763" w15:restartNumberingAfterBreak="0">
    <w:nsid w:val="5EBE6F15"/>
    <w:multiLevelType w:val="multilevel"/>
    <w:tmpl w:val="A300D542"/>
    <w:numStyleLink w:val="StyleBulletedGray-80"/>
  </w:abstractNum>
  <w:abstractNum w:abstractNumId="764" w15:restartNumberingAfterBreak="0">
    <w:nsid w:val="5ED25A02"/>
    <w:multiLevelType w:val="hybridMultilevel"/>
    <w:tmpl w:val="9C9A2FA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765" w15:restartNumberingAfterBreak="0">
    <w:nsid w:val="5EE24D2E"/>
    <w:multiLevelType w:val="multilevel"/>
    <w:tmpl w:val="A300D542"/>
    <w:numStyleLink w:val="StyleBulletedGray-80"/>
  </w:abstractNum>
  <w:abstractNum w:abstractNumId="766" w15:restartNumberingAfterBreak="0">
    <w:nsid w:val="5F5B6204"/>
    <w:multiLevelType w:val="multilevel"/>
    <w:tmpl w:val="A300D542"/>
    <w:numStyleLink w:val="StyleBulletedGray-80"/>
  </w:abstractNum>
  <w:abstractNum w:abstractNumId="767" w15:restartNumberingAfterBreak="0">
    <w:nsid w:val="5F8134C1"/>
    <w:multiLevelType w:val="hybridMultilevel"/>
    <w:tmpl w:val="39D8A766"/>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68" w15:restartNumberingAfterBreak="0">
    <w:nsid w:val="5F8402AA"/>
    <w:multiLevelType w:val="hybridMultilevel"/>
    <w:tmpl w:val="C0CCDA32"/>
    <w:lvl w:ilvl="0" w:tplc="3D16DE2E">
      <w:start w:val="1"/>
      <w:numFmt w:val="decimal"/>
      <w:lvlText w:val="%1."/>
      <w:lvlJc w:val="left"/>
      <w:pPr>
        <w:tabs>
          <w:tab w:val="num" w:pos="1200"/>
        </w:tabs>
        <w:ind w:left="1200" w:hanging="480"/>
      </w:pPr>
    </w:lvl>
    <w:lvl w:ilvl="1" w:tplc="1FBCC778" w:tentative="1">
      <w:start w:val="1"/>
      <w:numFmt w:val="ideographTraditional"/>
      <w:lvlText w:val="%2、"/>
      <w:lvlJc w:val="left"/>
      <w:pPr>
        <w:tabs>
          <w:tab w:val="num" w:pos="1680"/>
        </w:tabs>
        <w:ind w:left="1680" w:hanging="480"/>
      </w:pPr>
    </w:lvl>
    <w:lvl w:ilvl="2" w:tplc="C012F7C6" w:tentative="1">
      <w:start w:val="1"/>
      <w:numFmt w:val="lowerRoman"/>
      <w:lvlText w:val="%3."/>
      <w:lvlJc w:val="right"/>
      <w:pPr>
        <w:tabs>
          <w:tab w:val="num" w:pos="2160"/>
        </w:tabs>
        <w:ind w:left="2160" w:hanging="480"/>
      </w:pPr>
    </w:lvl>
    <w:lvl w:ilvl="3" w:tplc="0E1EDB48" w:tentative="1">
      <w:start w:val="1"/>
      <w:numFmt w:val="decimal"/>
      <w:lvlText w:val="%4."/>
      <w:lvlJc w:val="left"/>
      <w:pPr>
        <w:tabs>
          <w:tab w:val="num" w:pos="2640"/>
        </w:tabs>
        <w:ind w:left="2640" w:hanging="480"/>
      </w:pPr>
    </w:lvl>
    <w:lvl w:ilvl="4" w:tplc="1C5C7582" w:tentative="1">
      <w:start w:val="1"/>
      <w:numFmt w:val="ideographTraditional"/>
      <w:lvlText w:val="%5、"/>
      <w:lvlJc w:val="left"/>
      <w:pPr>
        <w:tabs>
          <w:tab w:val="num" w:pos="3120"/>
        </w:tabs>
        <w:ind w:left="3120" w:hanging="480"/>
      </w:pPr>
    </w:lvl>
    <w:lvl w:ilvl="5" w:tplc="753AC2DC" w:tentative="1">
      <w:start w:val="1"/>
      <w:numFmt w:val="lowerRoman"/>
      <w:lvlText w:val="%6."/>
      <w:lvlJc w:val="right"/>
      <w:pPr>
        <w:tabs>
          <w:tab w:val="num" w:pos="3600"/>
        </w:tabs>
        <w:ind w:left="3600" w:hanging="480"/>
      </w:pPr>
    </w:lvl>
    <w:lvl w:ilvl="6" w:tplc="2E442F2A" w:tentative="1">
      <w:start w:val="1"/>
      <w:numFmt w:val="decimal"/>
      <w:lvlText w:val="%7."/>
      <w:lvlJc w:val="left"/>
      <w:pPr>
        <w:tabs>
          <w:tab w:val="num" w:pos="4080"/>
        </w:tabs>
        <w:ind w:left="4080" w:hanging="480"/>
      </w:pPr>
    </w:lvl>
    <w:lvl w:ilvl="7" w:tplc="E4B22746" w:tentative="1">
      <w:start w:val="1"/>
      <w:numFmt w:val="ideographTraditional"/>
      <w:lvlText w:val="%8、"/>
      <w:lvlJc w:val="left"/>
      <w:pPr>
        <w:tabs>
          <w:tab w:val="num" w:pos="4560"/>
        </w:tabs>
        <w:ind w:left="4560" w:hanging="480"/>
      </w:pPr>
    </w:lvl>
    <w:lvl w:ilvl="8" w:tplc="2EDCF702" w:tentative="1">
      <w:start w:val="1"/>
      <w:numFmt w:val="lowerRoman"/>
      <w:lvlText w:val="%9."/>
      <w:lvlJc w:val="right"/>
      <w:pPr>
        <w:tabs>
          <w:tab w:val="num" w:pos="5040"/>
        </w:tabs>
        <w:ind w:left="5040" w:hanging="480"/>
      </w:pPr>
    </w:lvl>
  </w:abstractNum>
  <w:abstractNum w:abstractNumId="769" w15:restartNumberingAfterBreak="0">
    <w:nsid w:val="5F8D01C1"/>
    <w:multiLevelType w:val="multilevel"/>
    <w:tmpl w:val="A300D542"/>
    <w:numStyleLink w:val="StyleBulletedGray-80"/>
  </w:abstractNum>
  <w:abstractNum w:abstractNumId="770" w15:restartNumberingAfterBreak="0">
    <w:nsid w:val="5F9C29DB"/>
    <w:multiLevelType w:val="hybridMultilevel"/>
    <w:tmpl w:val="0472E4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1" w15:restartNumberingAfterBreak="0">
    <w:nsid w:val="5FA63BC1"/>
    <w:multiLevelType w:val="hybridMultilevel"/>
    <w:tmpl w:val="4D924836"/>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2" w15:restartNumberingAfterBreak="0">
    <w:nsid w:val="5FB90006"/>
    <w:multiLevelType w:val="hybridMultilevel"/>
    <w:tmpl w:val="057A70A0"/>
    <w:lvl w:ilvl="0" w:tplc="A20AEA60">
      <w:start w:val="1"/>
      <w:numFmt w:val="bullet"/>
      <w:lvlText w:val=""/>
      <w:lvlJc w:val="left"/>
      <w:pPr>
        <w:ind w:left="1920" w:hanging="480"/>
      </w:pPr>
      <w:rPr>
        <w:rFonts w:ascii="Symbol" w:hAnsi="Symbol" w:hint="default"/>
        <w:color w:val="auto"/>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73" w15:restartNumberingAfterBreak="0">
    <w:nsid w:val="60527125"/>
    <w:multiLevelType w:val="hybridMultilevel"/>
    <w:tmpl w:val="C3485792"/>
    <w:lvl w:ilvl="0" w:tplc="D0FCF748">
      <w:start w:val="1"/>
      <w:numFmt w:val="bullet"/>
      <w:lvlText w:val=""/>
      <w:lvlJc w:val="left"/>
      <w:pPr>
        <w:tabs>
          <w:tab w:val="num" w:pos="480"/>
        </w:tabs>
        <w:ind w:left="480" w:hanging="480"/>
      </w:pPr>
      <w:rPr>
        <w:rFonts w:ascii="Symbol" w:hAnsi="Symbol" w:hint="default"/>
        <w:color w:val="auto"/>
      </w:rPr>
    </w:lvl>
    <w:lvl w:ilvl="1" w:tplc="3CB2D9A0">
      <w:start w:val="1"/>
      <w:numFmt w:val="bullet"/>
      <w:lvlText w:val=""/>
      <w:lvlJc w:val="left"/>
      <w:pPr>
        <w:tabs>
          <w:tab w:val="num" w:pos="960"/>
        </w:tabs>
        <w:ind w:left="960" w:hanging="480"/>
      </w:pPr>
      <w:rPr>
        <w:rFonts w:ascii="Wingdings" w:hAnsi="Wingdings" w:hint="default"/>
        <w:color w:val="auto"/>
      </w:rPr>
    </w:lvl>
    <w:lvl w:ilvl="2" w:tplc="8A30EE24">
      <w:start w:val="1"/>
      <w:numFmt w:val="bullet"/>
      <w:lvlText w:val=""/>
      <w:lvlJc w:val="left"/>
      <w:pPr>
        <w:tabs>
          <w:tab w:val="num" w:pos="1440"/>
        </w:tabs>
        <w:ind w:left="1440" w:hanging="480"/>
      </w:pPr>
      <w:rPr>
        <w:rFonts w:ascii="Wingdings" w:hAnsi="Wingdings" w:hint="default"/>
        <w:color w:val="auto"/>
      </w:rPr>
    </w:lvl>
    <w:lvl w:ilvl="3" w:tplc="983A79F0">
      <w:start w:val="1"/>
      <w:numFmt w:val="bullet"/>
      <w:lvlText w:val=""/>
      <w:lvlJc w:val="left"/>
      <w:pPr>
        <w:tabs>
          <w:tab w:val="num" w:pos="1920"/>
        </w:tabs>
        <w:ind w:left="1920" w:hanging="480"/>
      </w:pPr>
      <w:rPr>
        <w:rFonts w:ascii="Wingdings" w:hAnsi="Wingdings" w:hint="default"/>
      </w:rPr>
    </w:lvl>
    <w:lvl w:ilvl="4" w:tplc="66A4FB16" w:tentative="1">
      <w:start w:val="1"/>
      <w:numFmt w:val="bullet"/>
      <w:lvlText w:val=""/>
      <w:lvlJc w:val="left"/>
      <w:pPr>
        <w:tabs>
          <w:tab w:val="num" w:pos="2400"/>
        </w:tabs>
        <w:ind w:left="2400" w:hanging="480"/>
      </w:pPr>
      <w:rPr>
        <w:rFonts w:ascii="Wingdings" w:hAnsi="Wingdings" w:hint="default"/>
      </w:rPr>
    </w:lvl>
    <w:lvl w:ilvl="5" w:tplc="3426DB8C" w:tentative="1">
      <w:start w:val="1"/>
      <w:numFmt w:val="bullet"/>
      <w:lvlText w:val=""/>
      <w:lvlJc w:val="left"/>
      <w:pPr>
        <w:tabs>
          <w:tab w:val="num" w:pos="2880"/>
        </w:tabs>
        <w:ind w:left="2880" w:hanging="480"/>
      </w:pPr>
      <w:rPr>
        <w:rFonts w:ascii="Wingdings" w:hAnsi="Wingdings" w:hint="default"/>
      </w:rPr>
    </w:lvl>
    <w:lvl w:ilvl="6" w:tplc="11A09D22" w:tentative="1">
      <w:start w:val="1"/>
      <w:numFmt w:val="bullet"/>
      <w:lvlText w:val=""/>
      <w:lvlJc w:val="left"/>
      <w:pPr>
        <w:tabs>
          <w:tab w:val="num" w:pos="3360"/>
        </w:tabs>
        <w:ind w:left="3360" w:hanging="480"/>
      </w:pPr>
      <w:rPr>
        <w:rFonts w:ascii="Wingdings" w:hAnsi="Wingdings" w:hint="default"/>
      </w:rPr>
    </w:lvl>
    <w:lvl w:ilvl="7" w:tplc="C84E0F82" w:tentative="1">
      <w:start w:val="1"/>
      <w:numFmt w:val="bullet"/>
      <w:lvlText w:val=""/>
      <w:lvlJc w:val="left"/>
      <w:pPr>
        <w:tabs>
          <w:tab w:val="num" w:pos="3840"/>
        </w:tabs>
        <w:ind w:left="3840" w:hanging="480"/>
      </w:pPr>
      <w:rPr>
        <w:rFonts w:ascii="Wingdings" w:hAnsi="Wingdings" w:hint="default"/>
      </w:rPr>
    </w:lvl>
    <w:lvl w:ilvl="8" w:tplc="50FADEA8" w:tentative="1">
      <w:start w:val="1"/>
      <w:numFmt w:val="bullet"/>
      <w:lvlText w:val=""/>
      <w:lvlJc w:val="left"/>
      <w:pPr>
        <w:tabs>
          <w:tab w:val="num" w:pos="4320"/>
        </w:tabs>
        <w:ind w:left="4320" w:hanging="480"/>
      </w:pPr>
      <w:rPr>
        <w:rFonts w:ascii="Wingdings" w:hAnsi="Wingdings" w:hint="default"/>
      </w:rPr>
    </w:lvl>
  </w:abstractNum>
  <w:abstractNum w:abstractNumId="774" w15:restartNumberingAfterBreak="0">
    <w:nsid w:val="60695F6D"/>
    <w:multiLevelType w:val="multilevel"/>
    <w:tmpl w:val="3490C30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75" w15:restartNumberingAfterBreak="0">
    <w:nsid w:val="60696C43"/>
    <w:multiLevelType w:val="multilevel"/>
    <w:tmpl w:val="A300D542"/>
    <w:numStyleLink w:val="StyleBulletedGray-80"/>
  </w:abstractNum>
  <w:abstractNum w:abstractNumId="776" w15:restartNumberingAfterBreak="0">
    <w:nsid w:val="60887BA2"/>
    <w:multiLevelType w:val="multilevel"/>
    <w:tmpl w:val="A300D542"/>
    <w:numStyleLink w:val="StyleBulletedGray-80"/>
  </w:abstractNum>
  <w:abstractNum w:abstractNumId="777" w15:restartNumberingAfterBreak="0">
    <w:nsid w:val="608944D3"/>
    <w:multiLevelType w:val="hybridMultilevel"/>
    <w:tmpl w:val="4B40425C"/>
    <w:lvl w:ilvl="0" w:tplc="B24A31EA">
      <w:start w:val="1"/>
      <w:numFmt w:val="bullet"/>
      <w:lvlText w:val=""/>
      <w:lvlJc w:val="left"/>
      <w:pPr>
        <w:tabs>
          <w:tab w:val="num" w:pos="480"/>
        </w:tabs>
        <w:ind w:left="480" w:hanging="480"/>
      </w:pPr>
      <w:rPr>
        <w:rFonts w:ascii="Wingdings" w:hAnsi="Wingdings" w:hint="default"/>
      </w:rPr>
    </w:lvl>
    <w:lvl w:ilvl="1" w:tplc="52003C8C" w:tentative="1">
      <w:start w:val="1"/>
      <w:numFmt w:val="bullet"/>
      <w:lvlText w:val=""/>
      <w:lvlJc w:val="left"/>
      <w:pPr>
        <w:tabs>
          <w:tab w:val="num" w:pos="960"/>
        </w:tabs>
        <w:ind w:left="960" w:hanging="480"/>
      </w:pPr>
      <w:rPr>
        <w:rFonts w:ascii="Wingdings" w:hAnsi="Wingdings" w:hint="default"/>
      </w:rPr>
    </w:lvl>
    <w:lvl w:ilvl="2" w:tplc="1374ABD0" w:tentative="1">
      <w:start w:val="1"/>
      <w:numFmt w:val="bullet"/>
      <w:lvlText w:val=""/>
      <w:lvlJc w:val="left"/>
      <w:pPr>
        <w:tabs>
          <w:tab w:val="num" w:pos="1440"/>
        </w:tabs>
        <w:ind w:left="1440" w:hanging="480"/>
      </w:pPr>
      <w:rPr>
        <w:rFonts w:ascii="Wingdings" w:hAnsi="Wingdings" w:hint="default"/>
      </w:rPr>
    </w:lvl>
    <w:lvl w:ilvl="3" w:tplc="FAFE7CB2" w:tentative="1">
      <w:start w:val="1"/>
      <w:numFmt w:val="bullet"/>
      <w:lvlText w:val=""/>
      <w:lvlJc w:val="left"/>
      <w:pPr>
        <w:tabs>
          <w:tab w:val="num" w:pos="1920"/>
        </w:tabs>
        <w:ind w:left="1920" w:hanging="480"/>
      </w:pPr>
      <w:rPr>
        <w:rFonts w:ascii="Wingdings" w:hAnsi="Wingdings" w:hint="default"/>
      </w:rPr>
    </w:lvl>
    <w:lvl w:ilvl="4" w:tplc="1C847CC2" w:tentative="1">
      <w:start w:val="1"/>
      <w:numFmt w:val="bullet"/>
      <w:lvlText w:val=""/>
      <w:lvlJc w:val="left"/>
      <w:pPr>
        <w:tabs>
          <w:tab w:val="num" w:pos="2400"/>
        </w:tabs>
        <w:ind w:left="2400" w:hanging="480"/>
      </w:pPr>
      <w:rPr>
        <w:rFonts w:ascii="Wingdings" w:hAnsi="Wingdings" w:hint="default"/>
      </w:rPr>
    </w:lvl>
    <w:lvl w:ilvl="5" w:tplc="93C6905C" w:tentative="1">
      <w:start w:val="1"/>
      <w:numFmt w:val="bullet"/>
      <w:lvlText w:val=""/>
      <w:lvlJc w:val="left"/>
      <w:pPr>
        <w:tabs>
          <w:tab w:val="num" w:pos="2880"/>
        </w:tabs>
        <w:ind w:left="2880" w:hanging="480"/>
      </w:pPr>
      <w:rPr>
        <w:rFonts w:ascii="Wingdings" w:hAnsi="Wingdings" w:hint="default"/>
      </w:rPr>
    </w:lvl>
    <w:lvl w:ilvl="6" w:tplc="83DAC2F8" w:tentative="1">
      <w:start w:val="1"/>
      <w:numFmt w:val="bullet"/>
      <w:lvlText w:val=""/>
      <w:lvlJc w:val="left"/>
      <w:pPr>
        <w:tabs>
          <w:tab w:val="num" w:pos="3360"/>
        </w:tabs>
        <w:ind w:left="3360" w:hanging="480"/>
      </w:pPr>
      <w:rPr>
        <w:rFonts w:ascii="Wingdings" w:hAnsi="Wingdings" w:hint="default"/>
      </w:rPr>
    </w:lvl>
    <w:lvl w:ilvl="7" w:tplc="3782FED4" w:tentative="1">
      <w:start w:val="1"/>
      <w:numFmt w:val="bullet"/>
      <w:lvlText w:val=""/>
      <w:lvlJc w:val="left"/>
      <w:pPr>
        <w:tabs>
          <w:tab w:val="num" w:pos="3840"/>
        </w:tabs>
        <w:ind w:left="3840" w:hanging="480"/>
      </w:pPr>
      <w:rPr>
        <w:rFonts w:ascii="Wingdings" w:hAnsi="Wingdings" w:hint="default"/>
      </w:rPr>
    </w:lvl>
    <w:lvl w:ilvl="8" w:tplc="9E9EB2E6" w:tentative="1">
      <w:start w:val="1"/>
      <w:numFmt w:val="bullet"/>
      <w:lvlText w:val=""/>
      <w:lvlJc w:val="left"/>
      <w:pPr>
        <w:tabs>
          <w:tab w:val="num" w:pos="4320"/>
        </w:tabs>
        <w:ind w:left="4320" w:hanging="480"/>
      </w:pPr>
      <w:rPr>
        <w:rFonts w:ascii="Wingdings" w:hAnsi="Wingdings" w:hint="default"/>
      </w:rPr>
    </w:lvl>
  </w:abstractNum>
  <w:abstractNum w:abstractNumId="778" w15:restartNumberingAfterBreak="0">
    <w:nsid w:val="60A27BDA"/>
    <w:multiLevelType w:val="hybridMultilevel"/>
    <w:tmpl w:val="168ECE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79" w15:restartNumberingAfterBreak="0">
    <w:nsid w:val="60B00BEF"/>
    <w:multiLevelType w:val="multilevel"/>
    <w:tmpl w:val="A300D542"/>
    <w:numStyleLink w:val="StyleBulletedGray-80"/>
  </w:abstractNum>
  <w:abstractNum w:abstractNumId="780" w15:restartNumberingAfterBreak="0">
    <w:nsid w:val="60BD03E2"/>
    <w:multiLevelType w:val="multilevel"/>
    <w:tmpl w:val="22BCC8B0"/>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b w:val="0"/>
        <w:bCs w:val="0"/>
        <w:i w:val="0"/>
        <w:iCs w:val="0"/>
        <w:caps w:val="0"/>
        <w:smallCaps w:val="0"/>
        <w:strike w:val="0"/>
        <w:dstrike w:val="0"/>
        <w:noProof w:val="0"/>
        <w:vanish w:val="0"/>
        <w:color w:val="000000"/>
        <w:spacing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81" w15:restartNumberingAfterBreak="0">
    <w:nsid w:val="61350131"/>
    <w:multiLevelType w:val="multilevel"/>
    <w:tmpl w:val="A300D542"/>
    <w:numStyleLink w:val="StyleBulletedGray-80"/>
  </w:abstractNum>
  <w:abstractNum w:abstractNumId="782" w15:restartNumberingAfterBreak="0">
    <w:nsid w:val="615C450F"/>
    <w:multiLevelType w:val="hybridMultilevel"/>
    <w:tmpl w:val="53902298"/>
    <w:lvl w:ilvl="0" w:tplc="04090001">
      <w:start w:val="1"/>
      <w:numFmt w:val="bullet"/>
      <w:lvlText w:val=""/>
      <w:lvlJc w:val="left"/>
      <w:pPr>
        <w:tabs>
          <w:tab w:val="num" w:pos="880"/>
        </w:tabs>
        <w:ind w:left="880" w:hanging="480"/>
      </w:pPr>
      <w:rPr>
        <w:rFonts w:ascii="Wingdings" w:hAnsi="Wingdings" w:hint="default"/>
        <w:color w:val="auto"/>
      </w:rPr>
    </w:lvl>
    <w:lvl w:ilvl="1" w:tplc="28186B6C">
      <w:start w:val="1"/>
      <w:numFmt w:val="bullet"/>
      <w:lvlText w:val=""/>
      <w:lvlJc w:val="left"/>
      <w:pPr>
        <w:tabs>
          <w:tab w:val="num" w:pos="1020"/>
        </w:tabs>
        <w:ind w:left="1020" w:hanging="480"/>
      </w:pPr>
      <w:rPr>
        <w:rFonts w:ascii="Wingdings" w:hAnsi="Wingdings" w:hint="default"/>
      </w:rPr>
    </w:lvl>
    <w:lvl w:ilvl="2" w:tplc="92487368">
      <w:start w:val="1"/>
      <w:numFmt w:val="bullet"/>
      <w:lvlText w:val=""/>
      <w:lvlJc w:val="left"/>
      <w:pPr>
        <w:tabs>
          <w:tab w:val="num" w:pos="1500"/>
        </w:tabs>
        <w:ind w:left="1500" w:hanging="480"/>
      </w:pPr>
      <w:rPr>
        <w:rFonts w:ascii="Wingdings" w:hAnsi="Wingdings" w:hint="default"/>
      </w:rPr>
    </w:lvl>
    <w:lvl w:ilvl="3" w:tplc="D09EF43A" w:tentative="1">
      <w:start w:val="1"/>
      <w:numFmt w:val="bullet"/>
      <w:lvlText w:val=""/>
      <w:lvlJc w:val="left"/>
      <w:pPr>
        <w:tabs>
          <w:tab w:val="num" w:pos="1980"/>
        </w:tabs>
        <w:ind w:left="1980" w:hanging="480"/>
      </w:pPr>
      <w:rPr>
        <w:rFonts w:ascii="Wingdings" w:hAnsi="Wingdings" w:hint="default"/>
      </w:rPr>
    </w:lvl>
    <w:lvl w:ilvl="4" w:tplc="09E88558" w:tentative="1">
      <w:start w:val="1"/>
      <w:numFmt w:val="bullet"/>
      <w:lvlText w:val=""/>
      <w:lvlJc w:val="left"/>
      <w:pPr>
        <w:tabs>
          <w:tab w:val="num" w:pos="2460"/>
        </w:tabs>
        <w:ind w:left="2460" w:hanging="480"/>
      </w:pPr>
      <w:rPr>
        <w:rFonts w:ascii="Wingdings" w:hAnsi="Wingdings" w:hint="default"/>
      </w:rPr>
    </w:lvl>
    <w:lvl w:ilvl="5" w:tplc="25CA2C78" w:tentative="1">
      <w:start w:val="1"/>
      <w:numFmt w:val="bullet"/>
      <w:lvlText w:val=""/>
      <w:lvlJc w:val="left"/>
      <w:pPr>
        <w:tabs>
          <w:tab w:val="num" w:pos="2940"/>
        </w:tabs>
        <w:ind w:left="2940" w:hanging="480"/>
      </w:pPr>
      <w:rPr>
        <w:rFonts w:ascii="Wingdings" w:hAnsi="Wingdings" w:hint="default"/>
      </w:rPr>
    </w:lvl>
    <w:lvl w:ilvl="6" w:tplc="79DC5C64" w:tentative="1">
      <w:start w:val="1"/>
      <w:numFmt w:val="bullet"/>
      <w:lvlText w:val=""/>
      <w:lvlJc w:val="left"/>
      <w:pPr>
        <w:tabs>
          <w:tab w:val="num" w:pos="3420"/>
        </w:tabs>
        <w:ind w:left="3420" w:hanging="480"/>
      </w:pPr>
      <w:rPr>
        <w:rFonts w:ascii="Wingdings" w:hAnsi="Wingdings" w:hint="default"/>
      </w:rPr>
    </w:lvl>
    <w:lvl w:ilvl="7" w:tplc="E8C2005E" w:tentative="1">
      <w:start w:val="1"/>
      <w:numFmt w:val="bullet"/>
      <w:lvlText w:val=""/>
      <w:lvlJc w:val="left"/>
      <w:pPr>
        <w:tabs>
          <w:tab w:val="num" w:pos="3900"/>
        </w:tabs>
        <w:ind w:left="3900" w:hanging="480"/>
      </w:pPr>
      <w:rPr>
        <w:rFonts w:ascii="Wingdings" w:hAnsi="Wingdings" w:hint="default"/>
      </w:rPr>
    </w:lvl>
    <w:lvl w:ilvl="8" w:tplc="5434A4FE" w:tentative="1">
      <w:start w:val="1"/>
      <w:numFmt w:val="bullet"/>
      <w:lvlText w:val=""/>
      <w:lvlJc w:val="left"/>
      <w:pPr>
        <w:tabs>
          <w:tab w:val="num" w:pos="4380"/>
        </w:tabs>
        <w:ind w:left="4380" w:hanging="480"/>
      </w:pPr>
      <w:rPr>
        <w:rFonts w:ascii="Wingdings" w:hAnsi="Wingdings" w:hint="default"/>
      </w:rPr>
    </w:lvl>
  </w:abstractNum>
  <w:abstractNum w:abstractNumId="783" w15:restartNumberingAfterBreak="0">
    <w:nsid w:val="61983ED9"/>
    <w:multiLevelType w:val="hybridMultilevel"/>
    <w:tmpl w:val="C71E64CA"/>
    <w:lvl w:ilvl="0" w:tplc="04090001">
      <w:start w:val="1"/>
      <w:numFmt w:val="bullet"/>
      <w:lvlText w:val=""/>
      <w:lvlJc w:val="left"/>
      <w:pPr>
        <w:tabs>
          <w:tab w:val="num" w:pos="820"/>
        </w:tabs>
        <w:ind w:left="820" w:hanging="480"/>
      </w:pPr>
      <w:rPr>
        <w:rFonts w:ascii="Wingdings" w:hAnsi="Wingdings" w:hint="default"/>
        <w:color w:val="auto"/>
      </w:rPr>
    </w:lvl>
    <w:lvl w:ilvl="1" w:tplc="F4482CAC">
      <w:start w:val="1"/>
      <w:numFmt w:val="bullet"/>
      <w:lvlText w:val=""/>
      <w:lvlJc w:val="left"/>
      <w:pPr>
        <w:tabs>
          <w:tab w:val="num" w:pos="1300"/>
        </w:tabs>
        <w:ind w:left="1300" w:hanging="480"/>
      </w:pPr>
      <w:rPr>
        <w:rFonts w:ascii="Wingdings" w:hAnsi="Wingdings" w:hint="default"/>
      </w:rPr>
    </w:lvl>
    <w:lvl w:ilvl="2" w:tplc="1B9EC370">
      <w:start w:val="1"/>
      <w:numFmt w:val="bullet"/>
      <w:lvlText w:val=""/>
      <w:lvlJc w:val="left"/>
      <w:pPr>
        <w:tabs>
          <w:tab w:val="num" w:pos="1780"/>
        </w:tabs>
        <w:ind w:left="1780" w:hanging="480"/>
      </w:pPr>
      <w:rPr>
        <w:rFonts w:ascii="Wingdings" w:hAnsi="Wingdings" w:hint="default"/>
      </w:rPr>
    </w:lvl>
    <w:lvl w:ilvl="3" w:tplc="3ECC6E42" w:tentative="1">
      <w:start w:val="1"/>
      <w:numFmt w:val="bullet"/>
      <w:lvlText w:val=""/>
      <w:lvlJc w:val="left"/>
      <w:pPr>
        <w:tabs>
          <w:tab w:val="num" w:pos="2260"/>
        </w:tabs>
        <w:ind w:left="2260" w:hanging="480"/>
      </w:pPr>
      <w:rPr>
        <w:rFonts w:ascii="Wingdings" w:hAnsi="Wingdings" w:hint="default"/>
      </w:rPr>
    </w:lvl>
    <w:lvl w:ilvl="4" w:tplc="5FC697D4" w:tentative="1">
      <w:start w:val="1"/>
      <w:numFmt w:val="bullet"/>
      <w:lvlText w:val=""/>
      <w:lvlJc w:val="left"/>
      <w:pPr>
        <w:tabs>
          <w:tab w:val="num" w:pos="2740"/>
        </w:tabs>
        <w:ind w:left="2740" w:hanging="480"/>
      </w:pPr>
      <w:rPr>
        <w:rFonts w:ascii="Wingdings" w:hAnsi="Wingdings" w:hint="default"/>
      </w:rPr>
    </w:lvl>
    <w:lvl w:ilvl="5" w:tplc="503C95EA" w:tentative="1">
      <w:start w:val="1"/>
      <w:numFmt w:val="bullet"/>
      <w:lvlText w:val=""/>
      <w:lvlJc w:val="left"/>
      <w:pPr>
        <w:tabs>
          <w:tab w:val="num" w:pos="3220"/>
        </w:tabs>
        <w:ind w:left="3220" w:hanging="480"/>
      </w:pPr>
      <w:rPr>
        <w:rFonts w:ascii="Wingdings" w:hAnsi="Wingdings" w:hint="default"/>
      </w:rPr>
    </w:lvl>
    <w:lvl w:ilvl="6" w:tplc="DA08E210" w:tentative="1">
      <w:start w:val="1"/>
      <w:numFmt w:val="bullet"/>
      <w:lvlText w:val=""/>
      <w:lvlJc w:val="left"/>
      <w:pPr>
        <w:tabs>
          <w:tab w:val="num" w:pos="3700"/>
        </w:tabs>
        <w:ind w:left="3700" w:hanging="480"/>
      </w:pPr>
      <w:rPr>
        <w:rFonts w:ascii="Wingdings" w:hAnsi="Wingdings" w:hint="default"/>
      </w:rPr>
    </w:lvl>
    <w:lvl w:ilvl="7" w:tplc="0684788E" w:tentative="1">
      <w:start w:val="1"/>
      <w:numFmt w:val="bullet"/>
      <w:lvlText w:val=""/>
      <w:lvlJc w:val="left"/>
      <w:pPr>
        <w:tabs>
          <w:tab w:val="num" w:pos="4180"/>
        </w:tabs>
        <w:ind w:left="4180" w:hanging="480"/>
      </w:pPr>
      <w:rPr>
        <w:rFonts w:ascii="Wingdings" w:hAnsi="Wingdings" w:hint="default"/>
      </w:rPr>
    </w:lvl>
    <w:lvl w:ilvl="8" w:tplc="66203E4E" w:tentative="1">
      <w:start w:val="1"/>
      <w:numFmt w:val="bullet"/>
      <w:lvlText w:val=""/>
      <w:lvlJc w:val="left"/>
      <w:pPr>
        <w:tabs>
          <w:tab w:val="num" w:pos="4660"/>
        </w:tabs>
        <w:ind w:left="4660" w:hanging="480"/>
      </w:pPr>
      <w:rPr>
        <w:rFonts w:ascii="Wingdings" w:hAnsi="Wingdings" w:hint="default"/>
      </w:rPr>
    </w:lvl>
  </w:abstractNum>
  <w:abstractNum w:abstractNumId="784" w15:restartNumberingAfterBreak="0">
    <w:nsid w:val="61B4109C"/>
    <w:multiLevelType w:val="hybridMultilevel"/>
    <w:tmpl w:val="B22CC04C"/>
    <w:lvl w:ilvl="0" w:tplc="9CA62A62">
      <w:start w:val="1"/>
      <w:numFmt w:val="decimal"/>
      <w:lvlText w:val="%1."/>
      <w:lvlJc w:val="left"/>
      <w:pPr>
        <w:tabs>
          <w:tab w:val="num" w:pos="587"/>
        </w:tabs>
        <w:ind w:left="0" w:firstLine="227"/>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5" w15:restartNumberingAfterBreak="0">
    <w:nsid w:val="61BB04C9"/>
    <w:multiLevelType w:val="multilevel"/>
    <w:tmpl w:val="A300D542"/>
    <w:numStyleLink w:val="StyleBulletedGray-80"/>
  </w:abstractNum>
  <w:abstractNum w:abstractNumId="786" w15:restartNumberingAfterBreak="0">
    <w:nsid w:val="61E55F51"/>
    <w:multiLevelType w:val="hybridMultilevel"/>
    <w:tmpl w:val="86D06EFC"/>
    <w:lvl w:ilvl="0" w:tplc="779C268C">
      <w:start w:val="1"/>
      <w:numFmt w:val="bullet"/>
      <w:lvlText w:val=""/>
      <w:lvlJc w:val="left"/>
      <w:pPr>
        <w:tabs>
          <w:tab w:val="num" w:pos="320"/>
        </w:tabs>
        <w:ind w:left="720" w:hanging="480"/>
      </w:pPr>
      <w:rPr>
        <w:rFonts w:ascii="Wingdings" w:hAnsi="Wingdings" w:hint="default"/>
        <w:color w:val="333333"/>
      </w:rPr>
    </w:lvl>
    <w:lvl w:ilvl="1" w:tplc="F25E8F02">
      <w:start w:val="1"/>
      <w:numFmt w:val="bullet"/>
      <w:lvlText w:val="–"/>
      <w:lvlJc w:val="left"/>
      <w:pPr>
        <w:ind w:left="960" w:hanging="480"/>
      </w:pPr>
      <w:rPr>
        <w:rFonts w:ascii="新細明體" w:eastAsia="新細明體" w:hAnsi="新細明體" w:hint="eastAsia"/>
        <w:color w:val="333333"/>
        <w:sz w:val="16"/>
        <w:szCs w:val="16"/>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7" w15:restartNumberingAfterBreak="0">
    <w:nsid w:val="623439E0"/>
    <w:multiLevelType w:val="hybridMultilevel"/>
    <w:tmpl w:val="E6DC2A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88" w15:restartNumberingAfterBreak="0">
    <w:nsid w:val="6287161E"/>
    <w:multiLevelType w:val="multilevel"/>
    <w:tmpl w:val="F02EA3EC"/>
    <w:numStyleLink w:val="StyleBulleted1"/>
  </w:abstractNum>
  <w:abstractNum w:abstractNumId="789" w15:restartNumberingAfterBreak="0">
    <w:nsid w:val="629658DD"/>
    <w:multiLevelType w:val="multilevel"/>
    <w:tmpl w:val="0409001F"/>
    <w:styleLink w:val="1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90" w15:restartNumberingAfterBreak="0">
    <w:nsid w:val="62B03D4A"/>
    <w:multiLevelType w:val="hybridMultilevel"/>
    <w:tmpl w:val="FA9E1CE0"/>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791" w15:restartNumberingAfterBreak="0">
    <w:nsid w:val="62C56A15"/>
    <w:multiLevelType w:val="multilevel"/>
    <w:tmpl w:val="A300D542"/>
    <w:numStyleLink w:val="StyleBulletedGray-80"/>
  </w:abstractNum>
  <w:abstractNum w:abstractNumId="792" w15:restartNumberingAfterBreak="0">
    <w:nsid w:val="62CB3F34"/>
    <w:multiLevelType w:val="hybridMultilevel"/>
    <w:tmpl w:val="D2720CE0"/>
    <w:lvl w:ilvl="0" w:tplc="5B20506C">
      <w:start w:val="1"/>
      <w:numFmt w:val="decimal"/>
      <w:lvlText w:val="%1."/>
      <w:lvlJc w:val="left"/>
      <w:pPr>
        <w:ind w:left="786" w:hanging="360"/>
      </w:pPr>
      <w:rPr>
        <w:rFonts w:ascii="Calibri" w:hAnsi="Calibri" w:cs="Calibri" w:hint="default"/>
        <w:b w:val="0"/>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93" w15:restartNumberingAfterBreak="0">
    <w:nsid w:val="62E943D1"/>
    <w:multiLevelType w:val="hybridMultilevel"/>
    <w:tmpl w:val="43C2E22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94" w15:restartNumberingAfterBreak="0">
    <w:nsid w:val="630B684E"/>
    <w:multiLevelType w:val="singleLevel"/>
    <w:tmpl w:val="B50C2F00"/>
    <w:lvl w:ilvl="0">
      <w:start w:val="1"/>
      <w:numFmt w:val="decimal"/>
      <w:lvlText w:val="%1."/>
      <w:legacy w:legacy="1" w:legacySpace="0" w:legacyIndent="360"/>
      <w:lvlJc w:val="left"/>
      <w:pPr>
        <w:ind w:left="0" w:firstLine="0"/>
      </w:pPr>
      <w:rPr>
        <w:rFonts w:ascii="Arial" w:hAnsi="Arial" w:cs="Arial" w:hint="default"/>
        <w:color w:val="auto"/>
      </w:rPr>
    </w:lvl>
  </w:abstractNum>
  <w:abstractNum w:abstractNumId="795" w15:restartNumberingAfterBreak="0">
    <w:nsid w:val="632604AC"/>
    <w:multiLevelType w:val="hybridMultilevel"/>
    <w:tmpl w:val="B194F5FE"/>
    <w:lvl w:ilvl="0" w:tplc="04090001">
      <w:start w:val="1"/>
      <w:numFmt w:val="bullet"/>
      <w:lvlText w:val=""/>
      <w:lvlJc w:val="left"/>
      <w:pPr>
        <w:ind w:left="906" w:hanging="480"/>
      </w:pPr>
      <w:rPr>
        <w:rFonts w:ascii="Wingdings" w:hAnsi="Wingdings" w:hint="default"/>
      </w:rPr>
    </w:lvl>
    <w:lvl w:ilvl="1" w:tplc="04090003">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796" w15:restartNumberingAfterBreak="0">
    <w:nsid w:val="633E1CD2"/>
    <w:multiLevelType w:val="hybridMultilevel"/>
    <w:tmpl w:val="BFFE0554"/>
    <w:lvl w:ilvl="0" w:tplc="04090003">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797" w15:restartNumberingAfterBreak="0">
    <w:nsid w:val="634D4A80"/>
    <w:multiLevelType w:val="hybridMultilevel"/>
    <w:tmpl w:val="8A4AC0FE"/>
    <w:lvl w:ilvl="0" w:tplc="04090003">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798" w15:restartNumberingAfterBreak="0">
    <w:nsid w:val="63812B0B"/>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799" w15:restartNumberingAfterBreak="0">
    <w:nsid w:val="63B25F8A"/>
    <w:multiLevelType w:val="hybridMultilevel"/>
    <w:tmpl w:val="E0EA0C28"/>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267CAABE">
      <w:start w:val="1"/>
      <w:numFmt w:val="bullet"/>
      <w:lvlText w:val="﹣"/>
      <w:lvlJc w:val="left"/>
      <w:pPr>
        <w:tabs>
          <w:tab w:val="num" w:pos="1920"/>
        </w:tabs>
        <w:ind w:left="1920" w:hanging="480"/>
      </w:pPr>
      <w:rPr>
        <w:rFonts w:ascii="新細明體" w:eastAsia="新細明體" w:hAnsi="新細明體" w:hint="eastAsia"/>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00" w15:restartNumberingAfterBreak="0">
    <w:nsid w:val="63E34275"/>
    <w:multiLevelType w:val="multilevel"/>
    <w:tmpl w:val="A300D542"/>
    <w:styleLink w:val="Header2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01" w15:restartNumberingAfterBreak="0">
    <w:nsid w:val="63FC7CC4"/>
    <w:multiLevelType w:val="multilevel"/>
    <w:tmpl w:val="A300D542"/>
    <w:numStyleLink w:val="StyleBulletedGray-80"/>
  </w:abstractNum>
  <w:abstractNum w:abstractNumId="802" w15:restartNumberingAfterBreak="0">
    <w:nsid w:val="64141A36"/>
    <w:multiLevelType w:val="multilevel"/>
    <w:tmpl w:val="A300D542"/>
    <w:numStyleLink w:val="StyleBulletedGray-80"/>
  </w:abstractNum>
  <w:abstractNum w:abstractNumId="803" w15:restartNumberingAfterBreak="0">
    <w:nsid w:val="64543633"/>
    <w:multiLevelType w:val="multilevel"/>
    <w:tmpl w:val="A300D542"/>
    <w:numStyleLink w:val="StyleBulletedGray-80"/>
  </w:abstractNum>
  <w:abstractNum w:abstractNumId="804" w15:restartNumberingAfterBreak="0">
    <w:nsid w:val="6487564C"/>
    <w:multiLevelType w:val="hybridMultilevel"/>
    <w:tmpl w:val="DFAC6508"/>
    <w:lvl w:ilvl="0" w:tplc="A36E3A76">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05" w15:restartNumberingAfterBreak="0">
    <w:nsid w:val="64D16410"/>
    <w:multiLevelType w:val="multilevel"/>
    <w:tmpl w:val="A300D542"/>
    <w:numStyleLink w:val="StyleBulletedGray-80"/>
  </w:abstractNum>
  <w:abstractNum w:abstractNumId="806" w15:restartNumberingAfterBreak="0">
    <w:nsid w:val="64EE3CEE"/>
    <w:multiLevelType w:val="hybridMultilevel"/>
    <w:tmpl w:val="53BCBC9A"/>
    <w:lvl w:ilvl="0" w:tplc="0409000F">
      <w:start w:val="1"/>
      <w:numFmt w:val="decimal"/>
      <w:lvlText w:val="%1."/>
      <w:lvlJc w:val="left"/>
      <w:pPr>
        <w:tabs>
          <w:tab w:val="num" w:pos="1200"/>
        </w:tabs>
        <w:ind w:left="1200" w:hanging="480"/>
      </w:p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807" w15:restartNumberingAfterBreak="0">
    <w:nsid w:val="64F37CEA"/>
    <w:multiLevelType w:val="hybridMultilevel"/>
    <w:tmpl w:val="F08026EE"/>
    <w:lvl w:ilvl="0" w:tplc="04090001">
      <w:start w:val="1"/>
      <w:numFmt w:val="bullet"/>
      <w:lvlText w:val=""/>
      <w:lvlJc w:val="left"/>
      <w:pPr>
        <w:ind w:left="1065" w:hanging="480"/>
      </w:pPr>
      <w:rPr>
        <w:rFonts w:ascii="Wingdings" w:hAnsi="Wingdings" w:hint="default"/>
      </w:rPr>
    </w:lvl>
    <w:lvl w:ilvl="1" w:tplc="04090003" w:tentative="1">
      <w:start w:val="1"/>
      <w:numFmt w:val="bullet"/>
      <w:lvlText w:val=""/>
      <w:lvlJc w:val="left"/>
      <w:pPr>
        <w:ind w:left="1545" w:hanging="480"/>
      </w:pPr>
      <w:rPr>
        <w:rFonts w:ascii="Wingdings" w:hAnsi="Wingdings" w:hint="default"/>
      </w:rPr>
    </w:lvl>
    <w:lvl w:ilvl="2" w:tplc="04090005" w:tentative="1">
      <w:start w:val="1"/>
      <w:numFmt w:val="bullet"/>
      <w:lvlText w:val=""/>
      <w:lvlJc w:val="left"/>
      <w:pPr>
        <w:ind w:left="2025" w:hanging="480"/>
      </w:pPr>
      <w:rPr>
        <w:rFonts w:ascii="Wingdings" w:hAnsi="Wingdings" w:hint="default"/>
      </w:rPr>
    </w:lvl>
    <w:lvl w:ilvl="3" w:tplc="04090001" w:tentative="1">
      <w:start w:val="1"/>
      <w:numFmt w:val="bullet"/>
      <w:lvlText w:val=""/>
      <w:lvlJc w:val="left"/>
      <w:pPr>
        <w:ind w:left="2505" w:hanging="480"/>
      </w:pPr>
      <w:rPr>
        <w:rFonts w:ascii="Wingdings" w:hAnsi="Wingdings" w:hint="default"/>
      </w:rPr>
    </w:lvl>
    <w:lvl w:ilvl="4" w:tplc="04090003" w:tentative="1">
      <w:start w:val="1"/>
      <w:numFmt w:val="bullet"/>
      <w:lvlText w:val=""/>
      <w:lvlJc w:val="left"/>
      <w:pPr>
        <w:ind w:left="2985" w:hanging="480"/>
      </w:pPr>
      <w:rPr>
        <w:rFonts w:ascii="Wingdings" w:hAnsi="Wingdings" w:hint="default"/>
      </w:rPr>
    </w:lvl>
    <w:lvl w:ilvl="5" w:tplc="04090005" w:tentative="1">
      <w:start w:val="1"/>
      <w:numFmt w:val="bullet"/>
      <w:lvlText w:val=""/>
      <w:lvlJc w:val="left"/>
      <w:pPr>
        <w:ind w:left="3465" w:hanging="480"/>
      </w:pPr>
      <w:rPr>
        <w:rFonts w:ascii="Wingdings" w:hAnsi="Wingdings" w:hint="default"/>
      </w:rPr>
    </w:lvl>
    <w:lvl w:ilvl="6" w:tplc="04090001" w:tentative="1">
      <w:start w:val="1"/>
      <w:numFmt w:val="bullet"/>
      <w:lvlText w:val=""/>
      <w:lvlJc w:val="left"/>
      <w:pPr>
        <w:ind w:left="3945" w:hanging="480"/>
      </w:pPr>
      <w:rPr>
        <w:rFonts w:ascii="Wingdings" w:hAnsi="Wingdings" w:hint="default"/>
      </w:rPr>
    </w:lvl>
    <w:lvl w:ilvl="7" w:tplc="04090003" w:tentative="1">
      <w:start w:val="1"/>
      <w:numFmt w:val="bullet"/>
      <w:lvlText w:val=""/>
      <w:lvlJc w:val="left"/>
      <w:pPr>
        <w:ind w:left="4425" w:hanging="480"/>
      </w:pPr>
      <w:rPr>
        <w:rFonts w:ascii="Wingdings" w:hAnsi="Wingdings" w:hint="default"/>
      </w:rPr>
    </w:lvl>
    <w:lvl w:ilvl="8" w:tplc="04090005" w:tentative="1">
      <w:start w:val="1"/>
      <w:numFmt w:val="bullet"/>
      <w:lvlText w:val=""/>
      <w:lvlJc w:val="left"/>
      <w:pPr>
        <w:ind w:left="4905" w:hanging="480"/>
      </w:pPr>
      <w:rPr>
        <w:rFonts w:ascii="Wingdings" w:hAnsi="Wingdings" w:hint="default"/>
      </w:rPr>
    </w:lvl>
  </w:abstractNum>
  <w:abstractNum w:abstractNumId="808" w15:restartNumberingAfterBreak="0">
    <w:nsid w:val="64F9639A"/>
    <w:multiLevelType w:val="multilevel"/>
    <w:tmpl w:val="A300D542"/>
    <w:numStyleLink w:val="StyleBulletedGray-80"/>
  </w:abstractNum>
  <w:abstractNum w:abstractNumId="809" w15:restartNumberingAfterBreak="0">
    <w:nsid w:val="650B21F8"/>
    <w:multiLevelType w:val="hybridMultilevel"/>
    <w:tmpl w:val="FCA28584"/>
    <w:lvl w:ilvl="0" w:tplc="C2F012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0" w15:restartNumberingAfterBreak="0">
    <w:nsid w:val="65595A9B"/>
    <w:multiLevelType w:val="multilevel"/>
    <w:tmpl w:val="F02EA3EC"/>
    <w:numStyleLink w:val="StyleBulleted1"/>
  </w:abstractNum>
  <w:abstractNum w:abstractNumId="811" w15:restartNumberingAfterBreak="0">
    <w:nsid w:val="655B318F"/>
    <w:multiLevelType w:val="hybridMultilevel"/>
    <w:tmpl w:val="0504BB1E"/>
    <w:lvl w:ilvl="0" w:tplc="366881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2" w15:restartNumberingAfterBreak="0">
    <w:nsid w:val="65A116A8"/>
    <w:multiLevelType w:val="multilevel"/>
    <w:tmpl w:val="A300D542"/>
    <w:numStyleLink w:val="StyleBulletedGray-80"/>
  </w:abstractNum>
  <w:abstractNum w:abstractNumId="813" w15:restartNumberingAfterBreak="0">
    <w:nsid w:val="65C172D5"/>
    <w:multiLevelType w:val="multilevel"/>
    <w:tmpl w:val="A300D542"/>
    <w:styleLink w:val="StyleBulletedWingdingssymbolBefore0cmHanging48ch2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4" w15:restartNumberingAfterBreak="0">
    <w:nsid w:val="65FC51B1"/>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15" w15:restartNumberingAfterBreak="0">
    <w:nsid w:val="660230AE"/>
    <w:multiLevelType w:val="hybridMultilevel"/>
    <w:tmpl w:val="69BA5C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16" w15:restartNumberingAfterBreak="0">
    <w:nsid w:val="66230E0B"/>
    <w:multiLevelType w:val="multilevel"/>
    <w:tmpl w:val="A300D542"/>
    <w:numStyleLink w:val="StyleBulletedGray-80"/>
  </w:abstractNum>
  <w:abstractNum w:abstractNumId="817" w15:restartNumberingAfterBreak="0">
    <w:nsid w:val="663556D3"/>
    <w:multiLevelType w:val="multilevel"/>
    <w:tmpl w:val="A300D542"/>
    <w:numStyleLink w:val="StyleBulletedGray-80"/>
  </w:abstractNum>
  <w:abstractNum w:abstractNumId="818" w15:restartNumberingAfterBreak="0">
    <w:nsid w:val="664B284F"/>
    <w:multiLevelType w:val="hybridMultilevel"/>
    <w:tmpl w:val="F5348F8A"/>
    <w:lvl w:ilvl="0" w:tplc="04090001">
      <w:start w:val="1"/>
      <w:numFmt w:val="bullet"/>
      <w:lvlText w:val=""/>
      <w:lvlJc w:val="left"/>
      <w:pPr>
        <w:ind w:left="707" w:hanging="480"/>
      </w:pPr>
      <w:rPr>
        <w:rFonts w:ascii="Wingdings" w:hAnsi="Wingdings" w:hint="default"/>
      </w:rPr>
    </w:lvl>
    <w:lvl w:ilvl="1" w:tplc="04090003" w:tentative="1">
      <w:start w:val="1"/>
      <w:numFmt w:val="bullet"/>
      <w:lvlText w:val=""/>
      <w:lvlJc w:val="left"/>
      <w:pPr>
        <w:ind w:left="1187" w:hanging="480"/>
      </w:pPr>
      <w:rPr>
        <w:rFonts w:ascii="Wingdings" w:hAnsi="Wingdings" w:hint="default"/>
      </w:rPr>
    </w:lvl>
    <w:lvl w:ilvl="2" w:tplc="04090005" w:tentative="1">
      <w:start w:val="1"/>
      <w:numFmt w:val="bullet"/>
      <w:lvlText w:val=""/>
      <w:lvlJc w:val="left"/>
      <w:pPr>
        <w:ind w:left="1667" w:hanging="480"/>
      </w:pPr>
      <w:rPr>
        <w:rFonts w:ascii="Wingdings" w:hAnsi="Wingdings" w:hint="default"/>
      </w:rPr>
    </w:lvl>
    <w:lvl w:ilvl="3" w:tplc="04090001" w:tentative="1">
      <w:start w:val="1"/>
      <w:numFmt w:val="bullet"/>
      <w:lvlText w:val=""/>
      <w:lvlJc w:val="left"/>
      <w:pPr>
        <w:ind w:left="2147" w:hanging="480"/>
      </w:pPr>
      <w:rPr>
        <w:rFonts w:ascii="Wingdings" w:hAnsi="Wingdings" w:hint="default"/>
      </w:rPr>
    </w:lvl>
    <w:lvl w:ilvl="4" w:tplc="04090003" w:tentative="1">
      <w:start w:val="1"/>
      <w:numFmt w:val="bullet"/>
      <w:lvlText w:val=""/>
      <w:lvlJc w:val="left"/>
      <w:pPr>
        <w:ind w:left="2627" w:hanging="480"/>
      </w:pPr>
      <w:rPr>
        <w:rFonts w:ascii="Wingdings" w:hAnsi="Wingdings" w:hint="default"/>
      </w:rPr>
    </w:lvl>
    <w:lvl w:ilvl="5" w:tplc="04090005" w:tentative="1">
      <w:start w:val="1"/>
      <w:numFmt w:val="bullet"/>
      <w:lvlText w:val=""/>
      <w:lvlJc w:val="left"/>
      <w:pPr>
        <w:ind w:left="3107" w:hanging="480"/>
      </w:pPr>
      <w:rPr>
        <w:rFonts w:ascii="Wingdings" w:hAnsi="Wingdings" w:hint="default"/>
      </w:rPr>
    </w:lvl>
    <w:lvl w:ilvl="6" w:tplc="04090001" w:tentative="1">
      <w:start w:val="1"/>
      <w:numFmt w:val="bullet"/>
      <w:lvlText w:val=""/>
      <w:lvlJc w:val="left"/>
      <w:pPr>
        <w:ind w:left="3587" w:hanging="480"/>
      </w:pPr>
      <w:rPr>
        <w:rFonts w:ascii="Wingdings" w:hAnsi="Wingdings" w:hint="default"/>
      </w:rPr>
    </w:lvl>
    <w:lvl w:ilvl="7" w:tplc="04090003" w:tentative="1">
      <w:start w:val="1"/>
      <w:numFmt w:val="bullet"/>
      <w:lvlText w:val=""/>
      <w:lvlJc w:val="left"/>
      <w:pPr>
        <w:ind w:left="4067" w:hanging="480"/>
      </w:pPr>
      <w:rPr>
        <w:rFonts w:ascii="Wingdings" w:hAnsi="Wingdings" w:hint="default"/>
      </w:rPr>
    </w:lvl>
    <w:lvl w:ilvl="8" w:tplc="04090005" w:tentative="1">
      <w:start w:val="1"/>
      <w:numFmt w:val="bullet"/>
      <w:lvlText w:val=""/>
      <w:lvlJc w:val="left"/>
      <w:pPr>
        <w:ind w:left="4547" w:hanging="480"/>
      </w:pPr>
      <w:rPr>
        <w:rFonts w:ascii="Wingdings" w:hAnsi="Wingdings" w:hint="default"/>
      </w:rPr>
    </w:lvl>
  </w:abstractNum>
  <w:abstractNum w:abstractNumId="819" w15:restartNumberingAfterBreak="0">
    <w:nsid w:val="669D6198"/>
    <w:multiLevelType w:val="multilevel"/>
    <w:tmpl w:val="A300D542"/>
    <w:numStyleLink w:val="StyleBulletedGray-80"/>
  </w:abstractNum>
  <w:abstractNum w:abstractNumId="820" w15:restartNumberingAfterBreak="0">
    <w:nsid w:val="66A35027"/>
    <w:multiLevelType w:val="hybridMultilevel"/>
    <w:tmpl w:val="62C6DCC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21" w15:restartNumberingAfterBreak="0">
    <w:nsid w:val="66B85BD6"/>
    <w:multiLevelType w:val="multilevel"/>
    <w:tmpl w:val="ECDC545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2" w15:restartNumberingAfterBreak="0">
    <w:nsid w:val="67422216"/>
    <w:multiLevelType w:val="hybridMultilevel"/>
    <w:tmpl w:val="968624AE"/>
    <w:lvl w:ilvl="0" w:tplc="3F7254C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3" w15:restartNumberingAfterBreak="0">
    <w:nsid w:val="67585E55"/>
    <w:multiLevelType w:val="multilevel"/>
    <w:tmpl w:val="ED0693F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3"/>
        <w:szCs w:val="23"/>
      </w:rPr>
    </w:lvl>
    <w:lvl w:ilvl="2">
      <w:start w:val="1"/>
      <w:numFmt w:val="decimal"/>
      <w:lvlText w:val="%1.%2.%3"/>
      <w:lvlJc w:val="left"/>
      <w:pPr>
        <w:tabs>
          <w:tab w:val="num" w:pos="1713"/>
        </w:tabs>
        <w:ind w:left="1713" w:hanging="720"/>
      </w:pPr>
      <w:rPr>
        <w:rFonts w:hint="eastAsia"/>
      </w:rPr>
    </w:lvl>
    <w:lvl w:ilvl="3">
      <w:start w:val="1"/>
      <w:numFmt w:val="decimal"/>
      <w:pStyle w:val="MyH4"/>
      <w:lvlText w:val="%1.%2.%3.%4"/>
      <w:lvlJc w:val="left"/>
      <w:pPr>
        <w:tabs>
          <w:tab w:val="num" w:pos="864"/>
        </w:tabs>
        <w:ind w:left="864" w:hanging="864"/>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24" w15:restartNumberingAfterBreak="0">
    <w:nsid w:val="67626758"/>
    <w:multiLevelType w:val="multilevel"/>
    <w:tmpl w:val="A300D542"/>
    <w:numStyleLink w:val="StyleBulletedGray-80"/>
  </w:abstractNum>
  <w:abstractNum w:abstractNumId="825" w15:restartNumberingAfterBreak="0">
    <w:nsid w:val="676D0010"/>
    <w:multiLevelType w:val="multilevel"/>
    <w:tmpl w:val="A300D542"/>
    <w:styleLink w:val="StyleBulletedGray-80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826" w15:restartNumberingAfterBreak="0">
    <w:nsid w:val="677A7A46"/>
    <w:multiLevelType w:val="multilevel"/>
    <w:tmpl w:val="A300D542"/>
    <w:numStyleLink w:val="StyleBulletedGray-80"/>
  </w:abstractNum>
  <w:abstractNum w:abstractNumId="827" w15:restartNumberingAfterBreak="0">
    <w:nsid w:val="67BA0C97"/>
    <w:multiLevelType w:val="hybridMultilevel"/>
    <w:tmpl w:val="1E6ED400"/>
    <w:lvl w:ilvl="0" w:tplc="6B3EC6BC">
      <w:start w:val="1"/>
      <w:numFmt w:val="decimal"/>
      <w:lvlText w:val="%1."/>
      <w:legacy w:legacy="1" w:legacySpace="0" w:legacyIndent="360"/>
      <w:lvlJc w:val="left"/>
      <w:pPr>
        <w:ind w:left="0" w:firstLine="0"/>
      </w:pPr>
      <w:rPr>
        <w:rFonts w:ascii="Arial" w:hAnsi="Arial" w:cs="Arial"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28" w15:restartNumberingAfterBreak="0">
    <w:nsid w:val="67F90255"/>
    <w:multiLevelType w:val="hybridMultilevel"/>
    <w:tmpl w:val="3E06E29E"/>
    <w:lvl w:ilvl="0" w:tplc="75500F16">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9" w15:restartNumberingAfterBreak="0">
    <w:nsid w:val="67FA41E1"/>
    <w:multiLevelType w:val="multilevel"/>
    <w:tmpl w:val="A300D542"/>
    <w:numStyleLink w:val="StyleBulletedGray-80"/>
  </w:abstractNum>
  <w:abstractNum w:abstractNumId="830" w15:restartNumberingAfterBreak="0">
    <w:nsid w:val="68610CA3"/>
    <w:multiLevelType w:val="hybridMultilevel"/>
    <w:tmpl w:val="123CECE4"/>
    <w:lvl w:ilvl="0" w:tplc="0409000D">
      <w:start w:val="1"/>
      <w:numFmt w:val="bullet"/>
      <w:lvlText w:val=""/>
      <w:lvlJc w:val="left"/>
      <w:pPr>
        <w:tabs>
          <w:tab w:val="num" w:pos="1386"/>
        </w:tabs>
        <w:ind w:left="1386" w:hanging="480"/>
      </w:pPr>
      <w:rPr>
        <w:rFonts w:ascii="Wingdings" w:hAnsi="Wingdings"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1" w15:restartNumberingAfterBreak="0">
    <w:nsid w:val="6896133A"/>
    <w:multiLevelType w:val="hybridMultilevel"/>
    <w:tmpl w:val="AFB68A74"/>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32" w15:restartNumberingAfterBreak="0">
    <w:nsid w:val="68A95EAE"/>
    <w:multiLevelType w:val="hybridMultilevel"/>
    <w:tmpl w:val="08F4C70C"/>
    <w:lvl w:ilvl="0" w:tplc="FFFFFFFF">
      <w:start w:val="1"/>
      <w:numFmt w:val="bullet"/>
      <w:lvlText w:val=""/>
      <w:lvlJc w:val="left"/>
      <w:pPr>
        <w:tabs>
          <w:tab w:val="num" w:pos="480"/>
        </w:tabs>
        <w:ind w:left="480" w:hanging="480"/>
      </w:pPr>
      <w:rPr>
        <w:rFonts w:ascii="Wingdings" w:hAnsi="Wingdings" w:hint="default"/>
      </w:rPr>
    </w:lvl>
    <w:lvl w:ilvl="1" w:tplc="FFFFFFFF">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start w:val="1"/>
      <w:numFmt w:val="bullet"/>
      <w:lvlText w:val=""/>
      <w:lvlJc w:val="left"/>
      <w:pPr>
        <w:tabs>
          <w:tab w:val="num" w:pos="1920"/>
        </w:tabs>
        <w:ind w:left="1920" w:hanging="480"/>
      </w:pPr>
      <w:rPr>
        <w:rFonts w:ascii="Wingdings" w:hAnsi="Wingdings" w:hint="default"/>
      </w:rPr>
    </w:lvl>
    <w:lvl w:ilvl="4" w:tplc="FFFFFFFF">
      <w:start w:val="1"/>
      <w:numFmt w:val="bullet"/>
      <w:lvlText w:val=""/>
      <w:lvlJc w:val="left"/>
      <w:pPr>
        <w:tabs>
          <w:tab w:val="num" w:pos="2400"/>
        </w:tabs>
        <w:ind w:left="2400" w:hanging="480"/>
      </w:pPr>
      <w:rPr>
        <w:rFonts w:ascii="Wingdings" w:hAnsi="Wingdings" w:hint="default"/>
      </w:rPr>
    </w:lvl>
    <w:lvl w:ilvl="5" w:tplc="FFFFFFFF">
      <w:start w:val="1"/>
      <w:numFmt w:val="bullet"/>
      <w:lvlText w:val=""/>
      <w:lvlJc w:val="left"/>
      <w:pPr>
        <w:tabs>
          <w:tab w:val="num" w:pos="2880"/>
        </w:tabs>
        <w:ind w:left="2880" w:hanging="480"/>
      </w:pPr>
      <w:rPr>
        <w:rFonts w:ascii="Wingdings" w:hAnsi="Wingdings" w:hint="default"/>
      </w:rPr>
    </w:lvl>
    <w:lvl w:ilvl="6" w:tplc="FFFFFFFF">
      <w:start w:val="1"/>
      <w:numFmt w:val="bullet"/>
      <w:lvlText w:val=""/>
      <w:lvlJc w:val="left"/>
      <w:pPr>
        <w:tabs>
          <w:tab w:val="num" w:pos="3360"/>
        </w:tabs>
        <w:ind w:left="3360" w:hanging="480"/>
      </w:pPr>
      <w:rPr>
        <w:rFonts w:ascii="Wingdings" w:hAnsi="Wingdings" w:hint="default"/>
      </w:rPr>
    </w:lvl>
    <w:lvl w:ilvl="7" w:tplc="FFFFFFFF">
      <w:start w:val="1"/>
      <w:numFmt w:val="bullet"/>
      <w:lvlText w:val=""/>
      <w:lvlJc w:val="left"/>
      <w:pPr>
        <w:tabs>
          <w:tab w:val="num" w:pos="3840"/>
        </w:tabs>
        <w:ind w:left="3840" w:hanging="480"/>
      </w:pPr>
      <w:rPr>
        <w:rFonts w:ascii="Wingdings" w:hAnsi="Wingdings" w:hint="default"/>
      </w:rPr>
    </w:lvl>
    <w:lvl w:ilvl="8" w:tplc="FFFFFFFF">
      <w:start w:val="1"/>
      <w:numFmt w:val="bullet"/>
      <w:lvlText w:val=""/>
      <w:lvlJc w:val="left"/>
      <w:pPr>
        <w:tabs>
          <w:tab w:val="num" w:pos="4320"/>
        </w:tabs>
        <w:ind w:left="4320" w:hanging="480"/>
      </w:pPr>
      <w:rPr>
        <w:rFonts w:ascii="Wingdings" w:hAnsi="Wingdings" w:hint="default"/>
      </w:rPr>
    </w:lvl>
  </w:abstractNum>
  <w:abstractNum w:abstractNumId="833" w15:restartNumberingAfterBreak="0">
    <w:nsid w:val="68C934CE"/>
    <w:multiLevelType w:val="hybridMultilevel"/>
    <w:tmpl w:val="1BC245B8"/>
    <w:lvl w:ilvl="0" w:tplc="403C8E46">
      <w:start w:val="1"/>
      <w:numFmt w:val="decimal"/>
      <w:lvlText w:val="%1."/>
      <w:lvlJc w:val="left"/>
      <w:pPr>
        <w:tabs>
          <w:tab w:val="num" w:pos="360"/>
        </w:tabs>
        <w:ind w:left="360" w:hanging="36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34" w15:restartNumberingAfterBreak="0">
    <w:nsid w:val="68CF1884"/>
    <w:multiLevelType w:val="hybridMultilevel"/>
    <w:tmpl w:val="35C2BFA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35" w15:restartNumberingAfterBreak="0">
    <w:nsid w:val="68DB649F"/>
    <w:multiLevelType w:val="hybridMultilevel"/>
    <w:tmpl w:val="779E48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36" w15:restartNumberingAfterBreak="0">
    <w:nsid w:val="68F41CEC"/>
    <w:multiLevelType w:val="hybridMultilevel"/>
    <w:tmpl w:val="8F96D60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37" w15:restartNumberingAfterBreak="0">
    <w:nsid w:val="69273FDC"/>
    <w:multiLevelType w:val="multilevel"/>
    <w:tmpl w:val="A300D542"/>
    <w:numStyleLink w:val="StyleBulletedGray-80"/>
  </w:abstractNum>
  <w:abstractNum w:abstractNumId="838" w15:restartNumberingAfterBreak="0">
    <w:nsid w:val="693E37B5"/>
    <w:multiLevelType w:val="hybridMultilevel"/>
    <w:tmpl w:val="8F1CBE2E"/>
    <w:lvl w:ilvl="0" w:tplc="B8287C02">
      <w:start w:val="1"/>
      <w:numFmt w:val="bullet"/>
      <w:lvlText w:val="□"/>
      <w:lvlJc w:val="left"/>
      <w:pPr>
        <w:tabs>
          <w:tab w:val="num" w:pos="1386"/>
        </w:tabs>
        <w:ind w:left="1386" w:hanging="480"/>
      </w:pPr>
      <w:rPr>
        <w:rFonts w:ascii="Times New Roman" w:hAnsi="Times New Roman" w:cs="Times New Roman" w:hint="default"/>
      </w:rPr>
    </w:lvl>
    <w:lvl w:ilvl="1" w:tplc="04090003" w:tentative="1">
      <w:start w:val="1"/>
      <w:numFmt w:val="bullet"/>
      <w:lvlText w:val=""/>
      <w:lvlJc w:val="left"/>
      <w:pPr>
        <w:tabs>
          <w:tab w:val="num" w:pos="1866"/>
        </w:tabs>
        <w:ind w:left="1866" w:hanging="480"/>
      </w:pPr>
      <w:rPr>
        <w:rFonts w:ascii="Wingdings" w:hAnsi="Wingdings" w:hint="default"/>
      </w:rPr>
    </w:lvl>
    <w:lvl w:ilvl="2" w:tplc="04090005" w:tentative="1">
      <w:start w:val="1"/>
      <w:numFmt w:val="bullet"/>
      <w:lvlText w:val=""/>
      <w:lvlJc w:val="left"/>
      <w:pPr>
        <w:tabs>
          <w:tab w:val="num" w:pos="2346"/>
        </w:tabs>
        <w:ind w:left="2346" w:hanging="480"/>
      </w:pPr>
      <w:rPr>
        <w:rFonts w:ascii="Wingdings" w:hAnsi="Wingdings" w:hint="default"/>
      </w:rPr>
    </w:lvl>
    <w:lvl w:ilvl="3" w:tplc="04090001" w:tentative="1">
      <w:start w:val="1"/>
      <w:numFmt w:val="bullet"/>
      <w:lvlText w:val=""/>
      <w:lvlJc w:val="left"/>
      <w:pPr>
        <w:tabs>
          <w:tab w:val="num" w:pos="2826"/>
        </w:tabs>
        <w:ind w:left="2826" w:hanging="480"/>
      </w:pPr>
      <w:rPr>
        <w:rFonts w:ascii="Wingdings" w:hAnsi="Wingdings" w:hint="default"/>
      </w:rPr>
    </w:lvl>
    <w:lvl w:ilvl="4" w:tplc="04090003" w:tentative="1">
      <w:start w:val="1"/>
      <w:numFmt w:val="bullet"/>
      <w:lvlText w:val=""/>
      <w:lvlJc w:val="left"/>
      <w:pPr>
        <w:tabs>
          <w:tab w:val="num" w:pos="3306"/>
        </w:tabs>
        <w:ind w:left="3306" w:hanging="480"/>
      </w:pPr>
      <w:rPr>
        <w:rFonts w:ascii="Wingdings" w:hAnsi="Wingdings" w:hint="default"/>
      </w:rPr>
    </w:lvl>
    <w:lvl w:ilvl="5" w:tplc="04090005" w:tentative="1">
      <w:start w:val="1"/>
      <w:numFmt w:val="bullet"/>
      <w:lvlText w:val=""/>
      <w:lvlJc w:val="left"/>
      <w:pPr>
        <w:tabs>
          <w:tab w:val="num" w:pos="3786"/>
        </w:tabs>
        <w:ind w:left="3786" w:hanging="480"/>
      </w:pPr>
      <w:rPr>
        <w:rFonts w:ascii="Wingdings" w:hAnsi="Wingdings" w:hint="default"/>
      </w:rPr>
    </w:lvl>
    <w:lvl w:ilvl="6" w:tplc="04090001" w:tentative="1">
      <w:start w:val="1"/>
      <w:numFmt w:val="bullet"/>
      <w:lvlText w:val=""/>
      <w:lvlJc w:val="left"/>
      <w:pPr>
        <w:tabs>
          <w:tab w:val="num" w:pos="4266"/>
        </w:tabs>
        <w:ind w:left="4266" w:hanging="480"/>
      </w:pPr>
      <w:rPr>
        <w:rFonts w:ascii="Wingdings" w:hAnsi="Wingdings" w:hint="default"/>
      </w:rPr>
    </w:lvl>
    <w:lvl w:ilvl="7" w:tplc="04090003" w:tentative="1">
      <w:start w:val="1"/>
      <w:numFmt w:val="bullet"/>
      <w:lvlText w:val=""/>
      <w:lvlJc w:val="left"/>
      <w:pPr>
        <w:tabs>
          <w:tab w:val="num" w:pos="4746"/>
        </w:tabs>
        <w:ind w:left="4746" w:hanging="480"/>
      </w:pPr>
      <w:rPr>
        <w:rFonts w:ascii="Wingdings" w:hAnsi="Wingdings" w:hint="default"/>
      </w:rPr>
    </w:lvl>
    <w:lvl w:ilvl="8" w:tplc="04090005" w:tentative="1">
      <w:start w:val="1"/>
      <w:numFmt w:val="bullet"/>
      <w:lvlText w:val=""/>
      <w:lvlJc w:val="left"/>
      <w:pPr>
        <w:tabs>
          <w:tab w:val="num" w:pos="5226"/>
        </w:tabs>
        <w:ind w:left="5226" w:hanging="480"/>
      </w:pPr>
      <w:rPr>
        <w:rFonts w:ascii="Wingdings" w:hAnsi="Wingdings" w:hint="default"/>
      </w:rPr>
    </w:lvl>
  </w:abstractNum>
  <w:abstractNum w:abstractNumId="839" w15:restartNumberingAfterBreak="0">
    <w:nsid w:val="693F53D1"/>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0" w15:restartNumberingAfterBreak="0">
    <w:nsid w:val="697E553E"/>
    <w:multiLevelType w:val="hybridMultilevel"/>
    <w:tmpl w:val="FF505DD0"/>
    <w:lvl w:ilvl="0" w:tplc="04090003">
      <w:start w:val="1"/>
      <w:numFmt w:val="bullet"/>
      <w:lvlText w:val=""/>
      <w:lvlJc w:val="left"/>
      <w:pPr>
        <w:ind w:left="1840" w:hanging="480"/>
      </w:pPr>
      <w:rPr>
        <w:rFonts w:ascii="Wingdings" w:hAnsi="Wingdings" w:hint="default"/>
        <w:color w:val="auto"/>
      </w:rPr>
    </w:lvl>
    <w:lvl w:ilvl="1" w:tplc="04090003" w:tentative="1">
      <w:start w:val="1"/>
      <w:numFmt w:val="bullet"/>
      <w:lvlText w:val=""/>
      <w:lvlJc w:val="left"/>
      <w:pPr>
        <w:ind w:left="2320" w:hanging="480"/>
      </w:pPr>
      <w:rPr>
        <w:rFonts w:ascii="Wingdings" w:hAnsi="Wingdings" w:hint="default"/>
      </w:rPr>
    </w:lvl>
    <w:lvl w:ilvl="2" w:tplc="04090005" w:tentative="1">
      <w:start w:val="1"/>
      <w:numFmt w:val="bullet"/>
      <w:lvlText w:val=""/>
      <w:lvlJc w:val="left"/>
      <w:pPr>
        <w:ind w:left="2800" w:hanging="480"/>
      </w:pPr>
      <w:rPr>
        <w:rFonts w:ascii="Wingdings" w:hAnsi="Wingdings" w:hint="default"/>
      </w:rPr>
    </w:lvl>
    <w:lvl w:ilvl="3" w:tplc="04090001" w:tentative="1">
      <w:start w:val="1"/>
      <w:numFmt w:val="bullet"/>
      <w:lvlText w:val=""/>
      <w:lvlJc w:val="left"/>
      <w:pPr>
        <w:ind w:left="3280" w:hanging="480"/>
      </w:pPr>
      <w:rPr>
        <w:rFonts w:ascii="Wingdings" w:hAnsi="Wingdings" w:hint="default"/>
      </w:rPr>
    </w:lvl>
    <w:lvl w:ilvl="4" w:tplc="04090003" w:tentative="1">
      <w:start w:val="1"/>
      <w:numFmt w:val="bullet"/>
      <w:lvlText w:val=""/>
      <w:lvlJc w:val="left"/>
      <w:pPr>
        <w:ind w:left="3760" w:hanging="480"/>
      </w:pPr>
      <w:rPr>
        <w:rFonts w:ascii="Wingdings" w:hAnsi="Wingdings" w:hint="default"/>
      </w:rPr>
    </w:lvl>
    <w:lvl w:ilvl="5" w:tplc="04090005" w:tentative="1">
      <w:start w:val="1"/>
      <w:numFmt w:val="bullet"/>
      <w:lvlText w:val=""/>
      <w:lvlJc w:val="left"/>
      <w:pPr>
        <w:ind w:left="4240" w:hanging="480"/>
      </w:pPr>
      <w:rPr>
        <w:rFonts w:ascii="Wingdings" w:hAnsi="Wingdings" w:hint="default"/>
      </w:rPr>
    </w:lvl>
    <w:lvl w:ilvl="6" w:tplc="04090001" w:tentative="1">
      <w:start w:val="1"/>
      <w:numFmt w:val="bullet"/>
      <w:lvlText w:val=""/>
      <w:lvlJc w:val="left"/>
      <w:pPr>
        <w:ind w:left="4720" w:hanging="480"/>
      </w:pPr>
      <w:rPr>
        <w:rFonts w:ascii="Wingdings" w:hAnsi="Wingdings" w:hint="default"/>
      </w:rPr>
    </w:lvl>
    <w:lvl w:ilvl="7" w:tplc="04090003" w:tentative="1">
      <w:start w:val="1"/>
      <w:numFmt w:val="bullet"/>
      <w:lvlText w:val=""/>
      <w:lvlJc w:val="left"/>
      <w:pPr>
        <w:ind w:left="5200" w:hanging="480"/>
      </w:pPr>
      <w:rPr>
        <w:rFonts w:ascii="Wingdings" w:hAnsi="Wingdings" w:hint="default"/>
      </w:rPr>
    </w:lvl>
    <w:lvl w:ilvl="8" w:tplc="04090005" w:tentative="1">
      <w:start w:val="1"/>
      <w:numFmt w:val="bullet"/>
      <w:lvlText w:val=""/>
      <w:lvlJc w:val="left"/>
      <w:pPr>
        <w:ind w:left="5680" w:hanging="480"/>
      </w:pPr>
      <w:rPr>
        <w:rFonts w:ascii="Wingdings" w:hAnsi="Wingdings" w:hint="default"/>
      </w:rPr>
    </w:lvl>
  </w:abstractNum>
  <w:abstractNum w:abstractNumId="841" w15:restartNumberingAfterBreak="0">
    <w:nsid w:val="6A174C65"/>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842" w15:restartNumberingAfterBreak="0">
    <w:nsid w:val="6A337FB8"/>
    <w:multiLevelType w:val="multilevel"/>
    <w:tmpl w:val="A300D542"/>
    <w:numStyleLink w:val="StyleBulletedGray-80"/>
  </w:abstractNum>
  <w:abstractNum w:abstractNumId="843" w15:restartNumberingAfterBreak="0">
    <w:nsid w:val="6A405544"/>
    <w:multiLevelType w:val="multilevel"/>
    <w:tmpl w:val="A300D542"/>
    <w:numStyleLink w:val="StyleBulletedGray-80"/>
  </w:abstractNum>
  <w:abstractNum w:abstractNumId="844" w15:restartNumberingAfterBreak="0">
    <w:nsid w:val="6A557A31"/>
    <w:multiLevelType w:val="multilevel"/>
    <w:tmpl w:val="F02EA3EC"/>
    <w:numStyleLink w:val="StyleBulleted1"/>
  </w:abstractNum>
  <w:abstractNum w:abstractNumId="845" w15:restartNumberingAfterBreak="0">
    <w:nsid w:val="6A70252D"/>
    <w:multiLevelType w:val="multilevel"/>
    <w:tmpl w:val="A300D542"/>
    <w:numStyleLink w:val="StyleBulletedGray-80"/>
  </w:abstractNum>
  <w:abstractNum w:abstractNumId="846" w15:restartNumberingAfterBreak="0">
    <w:nsid w:val="6A790415"/>
    <w:multiLevelType w:val="multilevel"/>
    <w:tmpl w:val="A300D542"/>
    <w:numStyleLink w:val="StyleBulletedGray-80"/>
  </w:abstractNum>
  <w:abstractNum w:abstractNumId="847" w15:restartNumberingAfterBreak="0">
    <w:nsid w:val="6A7E2CF1"/>
    <w:multiLevelType w:val="hybridMultilevel"/>
    <w:tmpl w:val="2946BFF2"/>
    <w:lvl w:ilvl="0" w:tplc="28D283F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8" w15:restartNumberingAfterBreak="0">
    <w:nsid w:val="6A9A70D2"/>
    <w:multiLevelType w:val="multilevel"/>
    <w:tmpl w:val="D6E8458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49" w15:restartNumberingAfterBreak="0">
    <w:nsid w:val="6B4E4FAD"/>
    <w:multiLevelType w:val="multilevel"/>
    <w:tmpl w:val="E228B81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6876"/>
        </w:tabs>
        <w:ind w:left="6876" w:hanging="576"/>
      </w:pPr>
      <w:rPr>
        <w:rFonts w:hint="eastAsia"/>
        <w:sz w:val="24"/>
        <w:szCs w:val="24"/>
      </w:rPr>
    </w:lvl>
    <w:lvl w:ilvl="2">
      <w:start w:val="1"/>
      <w:numFmt w:val="decimal"/>
      <w:lvlText w:val="%1.%2.%3"/>
      <w:lvlJc w:val="left"/>
      <w:pPr>
        <w:tabs>
          <w:tab w:val="num" w:pos="1146"/>
        </w:tabs>
        <w:ind w:left="1146" w:hanging="720"/>
      </w:pPr>
      <w:rPr>
        <w:rFonts w:hint="eastAsia"/>
        <w:sz w:val="24"/>
        <w:szCs w:val="24"/>
      </w:rPr>
    </w:lvl>
    <w:lvl w:ilvl="3">
      <w:start w:val="1"/>
      <w:numFmt w:val="decimal"/>
      <w:lvlText w:val="%1.%2.%3.%4"/>
      <w:lvlJc w:val="left"/>
      <w:pPr>
        <w:tabs>
          <w:tab w:val="num" w:pos="864"/>
        </w:tabs>
        <w:ind w:left="864" w:hanging="864"/>
      </w:pPr>
      <w:rPr>
        <w:rFonts w:ascii="Arial Unicode MS" w:eastAsia="Arial Unicode MS" w:hAnsi="Arial Unicode M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50" w15:restartNumberingAfterBreak="0">
    <w:nsid w:val="6B67147C"/>
    <w:multiLevelType w:val="hybridMultilevel"/>
    <w:tmpl w:val="DAA2F13C"/>
    <w:styleLink w:val="NormalNumbered1"/>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560"/>
        </w:tabs>
        <w:ind w:left="1560" w:hanging="420"/>
      </w:pPr>
      <w:rPr>
        <w:rFonts w:ascii="Wingdings" w:hAnsi="Wingdings" w:hint="default"/>
      </w:rPr>
    </w:lvl>
    <w:lvl w:ilvl="2" w:tplc="0409001B">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851" w15:restartNumberingAfterBreak="0">
    <w:nsid w:val="6B696A2B"/>
    <w:multiLevelType w:val="multilevel"/>
    <w:tmpl w:val="A300D542"/>
    <w:numStyleLink w:val="StyleBulletedGray-80"/>
  </w:abstractNum>
  <w:abstractNum w:abstractNumId="852" w15:restartNumberingAfterBreak="0">
    <w:nsid w:val="6B7B27C4"/>
    <w:multiLevelType w:val="multilevel"/>
    <w:tmpl w:val="A300D542"/>
    <w:numStyleLink w:val="StyleBulletedGray-80"/>
  </w:abstractNum>
  <w:abstractNum w:abstractNumId="853" w15:restartNumberingAfterBreak="0">
    <w:nsid w:val="6BA44B8F"/>
    <w:multiLevelType w:val="hybridMultilevel"/>
    <w:tmpl w:val="D88609D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54" w15:restartNumberingAfterBreak="0">
    <w:nsid w:val="6BB259C8"/>
    <w:multiLevelType w:val="hybridMultilevel"/>
    <w:tmpl w:val="48BA9278"/>
    <w:lvl w:ilvl="0" w:tplc="A5ECBFE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5" w15:restartNumberingAfterBreak="0">
    <w:nsid w:val="6BBF5275"/>
    <w:multiLevelType w:val="hybridMultilevel"/>
    <w:tmpl w:val="B95A3448"/>
    <w:styleLink w:val="1ai1"/>
    <w:lvl w:ilvl="0" w:tplc="EE1082B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56" w15:restartNumberingAfterBreak="0">
    <w:nsid w:val="6C0D0C9D"/>
    <w:multiLevelType w:val="hybridMultilevel"/>
    <w:tmpl w:val="3CCCECB2"/>
    <w:lvl w:ilvl="0" w:tplc="0409000F">
      <w:start w:val="1"/>
      <w:numFmt w:val="decimal"/>
      <w:lvlText w:val="%1."/>
      <w:lvlJc w:val="left"/>
      <w:pPr>
        <w:ind w:left="880" w:hanging="480"/>
      </w:pPr>
    </w:lvl>
    <w:lvl w:ilvl="1" w:tplc="04090019" w:tentative="1">
      <w:start w:val="1"/>
      <w:numFmt w:val="ideographTraditional"/>
      <w:lvlText w:val="%2、"/>
      <w:lvlJc w:val="left"/>
      <w:pPr>
        <w:ind w:left="1360" w:hanging="480"/>
      </w:pPr>
    </w:lvl>
    <w:lvl w:ilvl="2" w:tplc="0409001B" w:tentative="1">
      <w:start w:val="1"/>
      <w:numFmt w:val="lowerRoman"/>
      <w:lvlText w:val="%3."/>
      <w:lvlJc w:val="right"/>
      <w:pPr>
        <w:ind w:left="1840" w:hanging="480"/>
      </w:pPr>
    </w:lvl>
    <w:lvl w:ilvl="3" w:tplc="0409000F" w:tentative="1">
      <w:start w:val="1"/>
      <w:numFmt w:val="decimal"/>
      <w:lvlText w:val="%4."/>
      <w:lvlJc w:val="left"/>
      <w:pPr>
        <w:ind w:left="2320" w:hanging="480"/>
      </w:pPr>
    </w:lvl>
    <w:lvl w:ilvl="4" w:tplc="04090019" w:tentative="1">
      <w:start w:val="1"/>
      <w:numFmt w:val="ideographTraditional"/>
      <w:lvlText w:val="%5、"/>
      <w:lvlJc w:val="left"/>
      <w:pPr>
        <w:ind w:left="2800" w:hanging="480"/>
      </w:pPr>
    </w:lvl>
    <w:lvl w:ilvl="5" w:tplc="0409001B" w:tentative="1">
      <w:start w:val="1"/>
      <w:numFmt w:val="lowerRoman"/>
      <w:lvlText w:val="%6."/>
      <w:lvlJc w:val="right"/>
      <w:pPr>
        <w:ind w:left="3280" w:hanging="480"/>
      </w:pPr>
    </w:lvl>
    <w:lvl w:ilvl="6" w:tplc="0409000F" w:tentative="1">
      <w:start w:val="1"/>
      <w:numFmt w:val="decimal"/>
      <w:lvlText w:val="%7."/>
      <w:lvlJc w:val="left"/>
      <w:pPr>
        <w:ind w:left="3760" w:hanging="480"/>
      </w:pPr>
    </w:lvl>
    <w:lvl w:ilvl="7" w:tplc="04090019" w:tentative="1">
      <w:start w:val="1"/>
      <w:numFmt w:val="ideographTraditional"/>
      <w:lvlText w:val="%8、"/>
      <w:lvlJc w:val="left"/>
      <w:pPr>
        <w:ind w:left="4240" w:hanging="480"/>
      </w:pPr>
    </w:lvl>
    <w:lvl w:ilvl="8" w:tplc="0409001B" w:tentative="1">
      <w:start w:val="1"/>
      <w:numFmt w:val="lowerRoman"/>
      <w:lvlText w:val="%9."/>
      <w:lvlJc w:val="right"/>
      <w:pPr>
        <w:ind w:left="4720" w:hanging="480"/>
      </w:pPr>
    </w:lvl>
  </w:abstractNum>
  <w:abstractNum w:abstractNumId="857" w15:restartNumberingAfterBreak="0">
    <w:nsid w:val="6C1959FF"/>
    <w:multiLevelType w:val="hybridMultilevel"/>
    <w:tmpl w:val="953A4D96"/>
    <w:lvl w:ilvl="0" w:tplc="E5D499B2">
      <w:start w:val="1"/>
      <w:numFmt w:val="bullet"/>
      <w:lvlText w:val=""/>
      <w:lvlJc w:val="left"/>
      <w:pPr>
        <w:tabs>
          <w:tab w:val="num" w:pos="480"/>
        </w:tabs>
        <w:ind w:left="480" w:hanging="480"/>
      </w:pPr>
      <w:rPr>
        <w:rFonts w:ascii="Symbol" w:hAnsi="Symbol" w:hint="default"/>
        <w:color w:val="auto"/>
      </w:rPr>
    </w:lvl>
    <w:lvl w:ilvl="1" w:tplc="D9F66C5A">
      <w:start w:val="1"/>
      <w:numFmt w:val="bullet"/>
      <w:lvlText w:val=""/>
      <w:lvlJc w:val="left"/>
      <w:pPr>
        <w:tabs>
          <w:tab w:val="num" w:pos="960"/>
        </w:tabs>
        <w:ind w:left="960" w:hanging="480"/>
      </w:pPr>
      <w:rPr>
        <w:rFonts w:ascii="Wingdings" w:hAnsi="Wingdings" w:hint="default"/>
      </w:rPr>
    </w:lvl>
    <w:lvl w:ilvl="2" w:tplc="04090001">
      <w:start w:val="1"/>
      <w:numFmt w:val="bullet"/>
      <w:lvlText w:val=""/>
      <w:lvlJc w:val="left"/>
      <w:pPr>
        <w:tabs>
          <w:tab w:val="num" w:pos="1440"/>
        </w:tabs>
        <w:ind w:left="1440" w:hanging="480"/>
      </w:pPr>
      <w:rPr>
        <w:rFonts w:ascii="Wingdings" w:hAnsi="Wingdings" w:hint="default"/>
        <w:color w:val="auto"/>
      </w:rPr>
    </w:lvl>
    <w:lvl w:ilvl="3" w:tplc="04090003">
      <w:start w:val="1"/>
      <w:numFmt w:val="bullet"/>
      <w:lvlText w:val=""/>
      <w:lvlJc w:val="left"/>
      <w:pPr>
        <w:tabs>
          <w:tab w:val="num" w:pos="1920"/>
        </w:tabs>
        <w:ind w:left="1920" w:hanging="480"/>
      </w:pPr>
      <w:rPr>
        <w:rFonts w:ascii="Wingdings" w:hAnsi="Wingdings" w:hint="default"/>
        <w:color w:val="auto"/>
      </w:rPr>
    </w:lvl>
    <w:lvl w:ilvl="4" w:tplc="5C1AE784">
      <w:start w:val="1"/>
      <w:numFmt w:val="bullet"/>
      <w:lvlText w:val=""/>
      <w:lvlJc w:val="left"/>
      <w:pPr>
        <w:tabs>
          <w:tab w:val="num" w:pos="2400"/>
        </w:tabs>
        <w:ind w:left="2400" w:hanging="480"/>
      </w:pPr>
      <w:rPr>
        <w:rFonts w:ascii="Wingdings" w:hAnsi="Wingdings" w:hint="default"/>
      </w:rPr>
    </w:lvl>
    <w:lvl w:ilvl="5" w:tplc="73E6C072">
      <w:start w:val="1"/>
      <w:numFmt w:val="bullet"/>
      <w:lvlText w:val=""/>
      <w:lvlJc w:val="left"/>
      <w:pPr>
        <w:tabs>
          <w:tab w:val="num" w:pos="2880"/>
        </w:tabs>
        <w:ind w:left="2880" w:hanging="480"/>
      </w:pPr>
      <w:rPr>
        <w:rFonts w:ascii="Wingdings" w:hAnsi="Wingdings" w:hint="default"/>
      </w:rPr>
    </w:lvl>
    <w:lvl w:ilvl="6" w:tplc="6CE62662" w:tentative="1">
      <w:start w:val="1"/>
      <w:numFmt w:val="bullet"/>
      <w:lvlText w:val=""/>
      <w:lvlJc w:val="left"/>
      <w:pPr>
        <w:tabs>
          <w:tab w:val="num" w:pos="3360"/>
        </w:tabs>
        <w:ind w:left="3360" w:hanging="480"/>
      </w:pPr>
      <w:rPr>
        <w:rFonts w:ascii="Wingdings" w:hAnsi="Wingdings" w:hint="default"/>
      </w:rPr>
    </w:lvl>
    <w:lvl w:ilvl="7" w:tplc="E0F82E20" w:tentative="1">
      <w:start w:val="1"/>
      <w:numFmt w:val="bullet"/>
      <w:lvlText w:val=""/>
      <w:lvlJc w:val="left"/>
      <w:pPr>
        <w:tabs>
          <w:tab w:val="num" w:pos="3840"/>
        </w:tabs>
        <w:ind w:left="3840" w:hanging="480"/>
      </w:pPr>
      <w:rPr>
        <w:rFonts w:ascii="Wingdings" w:hAnsi="Wingdings" w:hint="default"/>
      </w:rPr>
    </w:lvl>
    <w:lvl w:ilvl="8" w:tplc="D26C11B8" w:tentative="1">
      <w:start w:val="1"/>
      <w:numFmt w:val="bullet"/>
      <w:lvlText w:val=""/>
      <w:lvlJc w:val="left"/>
      <w:pPr>
        <w:tabs>
          <w:tab w:val="num" w:pos="4320"/>
        </w:tabs>
        <w:ind w:left="4320" w:hanging="480"/>
      </w:pPr>
      <w:rPr>
        <w:rFonts w:ascii="Wingdings" w:hAnsi="Wingdings" w:hint="default"/>
      </w:rPr>
    </w:lvl>
  </w:abstractNum>
  <w:abstractNum w:abstractNumId="858" w15:restartNumberingAfterBreak="0">
    <w:nsid w:val="6C4E3A8B"/>
    <w:multiLevelType w:val="hybridMultilevel"/>
    <w:tmpl w:val="4CD4B93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9" w15:restartNumberingAfterBreak="0">
    <w:nsid w:val="6C5A02FE"/>
    <w:multiLevelType w:val="hybridMultilevel"/>
    <w:tmpl w:val="E28A8752"/>
    <w:lvl w:ilvl="0" w:tplc="4BF66B2A">
      <w:start w:val="1"/>
      <w:numFmt w:val="bullet"/>
      <w:lvlText w:val=""/>
      <w:lvlJc w:val="left"/>
      <w:pPr>
        <w:tabs>
          <w:tab w:val="num" w:pos="480"/>
        </w:tabs>
        <w:ind w:left="480" w:hanging="480"/>
      </w:pPr>
      <w:rPr>
        <w:rFonts w:ascii="Symbol" w:hAnsi="Symbol" w:hint="default"/>
        <w:color w:val="auto"/>
      </w:rPr>
    </w:lvl>
    <w:lvl w:ilvl="1" w:tplc="80A0D7CA">
      <w:start w:val="1"/>
      <w:numFmt w:val="bullet"/>
      <w:lvlText w:val=""/>
      <w:lvlJc w:val="left"/>
      <w:pPr>
        <w:tabs>
          <w:tab w:val="num" w:pos="960"/>
        </w:tabs>
        <w:ind w:left="960" w:hanging="480"/>
      </w:pPr>
      <w:rPr>
        <w:rFonts w:ascii="Wingdings" w:hAnsi="Wingdings" w:hint="default"/>
      </w:rPr>
    </w:lvl>
    <w:lvl w:ilvl="2" w:tplc="089240D2">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DEB8CA60" w:tentative="1">
      <w:start w:val="1"/>
      <w:numFmt w:val="bullet"/>
      <w:lvlText w:val=""/>
      <w:lvlJc w:val="left"/>
      <w:pPr>
        <w:tabs>
          <w:tab w:val="num" w:pos="2400"/>
        </w:tabs>
        <w:ind w:left="2400" w:hanging="480"/>
      </w:pPr>
      <w:rPr>
        <w:rFonts w:ascii="Wingdings" w:hAnsi="Wingdings" w:hint="default"/>
      </w:rPr>
    </w:lvl>
    <w:lvl w:ilvl="5" w:tplc="3E7EEC34" w:tentative="1">
      <w:start w:val="1"/>
      <w:numFmt w:val="bullet"/>
      <w:lvlText w:val=""/>
      <w:lvlJc w:val="left"/>
      <w:pPr>
        <w:tabs>
          <w:tab w:val="num" w:pos="2880"/>
        </w:tabs>
        <w:ind w:left="2880" w:hanging="480"/>
      </w:pPr>
      <w:rPr>
        <w:rFonts w:ascii="Wingdings" w:hAnsi="Wingdings" w:hint="default"/>
      </w:rPr>
    </w:lvl>
    <w:lvl w:ilvl="6" w:tplc="33D840CA" w:tentative="1">
      <w:start w:val="1"/>
      <w:numFmt w:val="bullet"/>
      <w:lvlText w:val=""/>
      <w:lvlJc w:val="left"/>
      <w:pPr>
        <w:tabs>
          <w:tab w:val="num" w:pos="3360"/>
        </w:tabs>
        <w:ind w:left="3360" w:hanging="480"/>
      </w:pPr>
      <w:rPr>
        <w:rFonts w:ascii="Wingdings" w:hAnsi="Wingdings" w:hint="default"/>
      </w:rPr>
    </w:lvl>
    <w:lvl w:ilvl="7" w:tplc="F1E0DA88" w:tentative="1">
      <w:start w:val="1"/>
      <w:numFmt w:val="bullet"/>
      <w:lvlText w:val=""/>
      <w:lvlJc w:val="left"/>
      <w:pPr>
        <w:tabs>
          <w:tab w:val="num" w:pos="3840"/>
        </w:tabs>
        <w:ind w:left="3840" w:hanging="480"/>
      </w:pPr>
      <w:rPr>
        <w:rFonts w:ascii="Wingdings" w:hAnsi="Wingdings" w:hint="default"/>
      </w:rPr>
    </w:lvl>
    <w:lvl w:ilvl="8" w:tplc="56E0451A" w:tentative="1">
      <w:start w:val="1"/>
      <w:numFmt w:val="bullet"/>
      <w:lvlText w:val=""/>
      <w:lvlJc w:val="left"/>
      <w:pPr>
        <w:tabs>
          <w:tab w:val="num" w:pos="4320"/>
        </w:tabs>
        <w:ind w:left="4320" w:hanging="480"/>
      </w:pPr>
      <w:rPr>
        <w:rFonts w:ascii="Wingdings" w:hAnsi="Wingdings" w:hint="default"/>
      </w:rPr>
    </w:lvl>
  </w:abstractNum>
  <w:abstractNum w:abstractNumId="860" w15:restartNumberingAfterBreak="0">
    <w:nsid w:val="6C6C28A3"/>
    <w:multiLevelType w:val="multilevel"/>
    <w:tmpl w:val="A300D542"/>
    <w:numStyleLink w:val="StyleBulletedGray-80"/>
  </w:abstractNum>
  <w:abstractNum w:abstractNumId="861" w15:restartNumberingAfterBreak="0">
    <w:nsid w:val="6C927BDD"/>
    <w:multiLevelType w:val="multilevel"/>
    <w:tmpl w:val="A300D542"/>
    <w:numStyleLink w:val="StyleBulletedGray-80"/>
  </w:abstractNum>
  <w:abstractNum w:abstractNumId="862" w15:restartNumberingAfterBreak="0">
    <w:nsid w:val="6CAA0137"/>
    <w:multiLevelType w:val="multilevel"/>
    <w:tmpl w:val="A300D542"/>
    <w:numStyleLink w:val="StyleBulletedGray-80"/>
  </w:abstractNum>
  <w:abstractNum w:abstractNumId="863" w15:restartNumberingAfterBreak="0">
    <w:nsid w:val="6CAD76A5"/>
    <w:multiLevelType w:val="hybridMultilevel"/>
    <w:tmpl w:val="AE346F30"/>
    <w:lvl w:ilvl="0" w:tplc="EB4A236A">
      <w:numFmt w:val="bullet"/>
      <w:suff w:val="space"/>
      <w:lvlText w:val="—"/>
      <w:lvlJc w:val="left"/>
      <w:pPr>
        <w:ind w:left="586" w:hanging="132"/>
      </w:pPr>
      <w:rPr>
        <w:rFonts w:ascii="Vladimir Script" w:hAnsi="Vladimir Script" w:cs="Times New Roman" w:hint="default"/>
      </w:rPr>
    </w:lvl>
    <w:lvl w:ilvl="1" w:tplc="04090019">
      <w:start w:val="1"/>
      <w:numFmt w:val="bullet"/>
      <w:lvlText w:val="–"/>
      <w:lvlJc w:val="left"/>
      <w:pPr>
        <w:tabs>
          <w:tab w:val="num" w:pos="840"/>
        </w:tabs>
        <w:ind w:left="840" w:hanging="360"/>
      </w:pPr>
      <w:rPr>
        <w:rFonts w:ascii="Arial" w:eastAsia="細明體" w:hAnsi="Arial" w:cs="Arial" w:hint="default"/>
      </w:rPr>
    </w:lvl>
    <w:lvl w:ilvl="2" w:tplc="0409001B" w:tentative="1">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4" w15:restartNumberingAfterBreak="0">
    <w:nsid w:val="6CD028AF"/>
    <w:multiLevelType w:val="hybridMultilevel"/>
    <w:tmpl w:val="07F82D68"/>
    <w:lvl w:ilvl="0" w:tplc="5D04B85E">
      <w:start w:val="1"/>
      <w:numFmt w:val="bullet"/>
      <w:pStyle w:val="bullet-level1"/>
      <w:lvlText w:val=""/>
      <w:lvlJc w:val="left"/>
      <w:pPr>
        <w:tabs>
          <w:tab w:val="num" w:pos="820"/>
        </w:tabs>
        <w:ind w:left="820" w:hanging="480"/>
      </w:pPr>
      <w:rPr>
        <w:rFonts w:ascii="Wingdings" w:hAnsi="Wingdings" w:hint="default"/>
        <w:color w:val="auto"/>
      </w:rPr>
    </w:lvl>
    <w:lvl w:ilvl="1" w:tplc="7504AA7A">
      <w:start w:val="1"/>
      <w:numFmt w:val="bullet"/>
      <w:lvlText w:val=""/>
      <w:lvlJc w:val="left"/>
      <w:pPr>
        <w:tabs>
          <w:tab w:val="num" w:pos="960"/>
        </w:tabs>
        <w:ind w:left="960" w:hanging="480"/>
      </w:pPr>
      <w:rPr>
        <w:rFonts w:ascii="Wingdings" w:hAnsi="Wingdings" w:hint="default"/>
        <w:sz w:val="16"/>
        <w:szCs w:val="16"/>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65" w15:restartNumberingAfterBreak="0">
    <w:nsid w:val="6D0A7304"/>
    <w:multiLevelType w:val="multilevel"/>
    <w:tmpl w:val="A300D542"/>
    <w:numStyleLink w:val="StyleBulletedGray-80"/>
  </w:abstractNum>
  <w:abstractNum w:abstractNumId="866" w15:restartNumberingAfterBreak="0">
    <w:nsid w:val="6D1D4BEE"/>
    <w:multiLevelType w:val="multilevel"/>
    <w:tmpl w:val="A300D542"/>
    <w:numStyleLink w:val="StyleBulletedGray-80"/>
  </w:abstractNum>
  <w:abstractNum w:abstractNumId="867" w15:restartNumberingAfterBreak="0">
    <w:nsid w:val="6D396330"/>
    <w:multiLevelType w:val="multilevel"/>
    <w:tmpl w:val="A300D542"/>
    <w:numStyleLink w:val="StyleBulletedGray-80"/>
  </w:abstractNum>
  <w:abstractNum w:abstractNumId="868" w15:restartNumberingAfterBreak="0">
    <w:nsid w:val="6D5E70E4"/>
    <w:multiLevelType w:val="hybridMultilevel"/>
    <w:tmpl w:val="AF164BA0"/>
    <w:lvl w:ilvl="0" w:tplc="0409000F">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69" w15:restartNumberingAfterBreak="0">
    <w:nsid w:val="6D895DC9"/>
    <w:multiLevelType w:val="hybridMultilevel"/>
    <w:tmpl w:val="61AEE816"/>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870" w15:restartNumberingAfterBreak="0">
    <w:nsid w:val="6D982219"/>
    <w:multiLevelType w:val="hybridMultilevel"/>
    <w:tmpl w:val="BFAA6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1" w15:restartNumberingAfterBreak="0">
    <w:nsid w:val="6D984051"/>
    <w:multiLevelType w:val="hybridMultilevel"/>
    <w:tmpl w:val="3B22EF8E"/>
    <w:lvl w:ilvl="0" w:tplc="C9043BF8">
      <w:start w:val="1"/>
      <w:numFmt w:val="bullet"/>
      <w:lvlText w:val="–"/>
      <w:lvlJc w:val="left"/>
      <w:pPr>
        <w:tabs>
          <w:tab w:val="num" w:pos="1331"/>
        </w:tabs>
        <w:ind w:left="1331" w:hanging="480"/>
      </w:pPr>
      <w:rPr>
        <w:rFonts w:ascii="新細明體" w:eastAsia="新細明體" w:hAnsi="新細明體" w:hint="eastAsia"/>
        <w:color w:val="333333"/>
        <w:sz w:val="16"/>
        <w:szCs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2" w15:restartNumberingAfterBreak="0">
    <w:nsid w:val="6DC747CC"/>
    <w:multiLevelType w:val="hybridMultilevel"/>
    <w:tmpl w:val="42041FB6"/>
    <w:lvl w:ilvl="0" w:tplc="04090001">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73" w15:restartNumberingAfterBreak="0">
    <w:nsid w:val="6DC85F53"/>
    <w:multiLevelType w:val="hybridMultilevel"/>
    <w:tmpl w:val="69426A2A"/>
    <w:lvl w:ilvl="0" w:tplc="04090003">
      <w:start w:val="1"/>
      <w:numFmt w:val="bullet"/>
      <w:lvlText w:val=""/>
      <w:lvlJc w:val="left"/>
      <w:pPr>
        <w:ind w:left="1300" w:hanging="480"/>
      </w:pPr>
      <w:rPr>
        <w:rFonts w:ascii="Wingdings" w:hAnsi="Wingding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4" w15:restartNumberingAfterBreak="0">
    <w:nsid w:val="6DC91585"/>
    <w:multiLevelType w:val="hybridMultilevel"/>
    <w:tmpl w:val="8E6C5D1C"/>
    <w:lvl w:ilvl="0" w:tplc="0FE88554">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75" w15:restartNumberingAfterBreak="0">
    <w:nsid w:val="6DCB44AA"/>
    <w:multiLevelType w:val="multilevel"/>
    <w:tmpl w:val="33804386"/>
    <w:lvl w:ilvl="0">
      <w:start w:val="1"/>
      <w:numFmt w:val="upperLetter"/>
      <w:suff w:val="space"/>
      <w:lvlText w:val="Appendix %1"/>
      <w:lvlJc w:val="left"/>
      <w:pPr>
        <w:ind w:left="0" w:firstLine="0"/>
      </w:pPr>
      <w:rPr>
        <w:rFonts w:hint="eastAsia"/>
      </w:rPr>
    </w:lvl>
    <w:lvl w:ilvl="1">
      <w:start w:val="1"/>
      <w:numFmt w:val="decimal"/>
      <w:lvlText w:val="%1.%2"/>
      <w:lvlJc w:val="left"/>
      <w:pPr>
        <w:tabs>
          <w:tab w:val="num" w:pos="1021"/>
        </w:tabs>
        <w:ind w:left="1021" w:hanging="1021"/>
      </w:pPr>
      <w:rPr>
        <w:rFonts w:hint="eastAsia"/>
      </w:rPr>
    </w:lvl>
    <w:lvl w:ilvl="2">
      <w:start w:val="1"/>
      <w:numFmt w:val="decimal"/>
      <w:lvlText w:val="1.1.1"/>
      <w:lvlJc w:val="left"/>
      <w:pPr>
        <w:tabs>
          <w:tab w:val="num" w:pos="1080"/>
        </w:tabs>
        <w:ind w:left="907" w:hanging="907"/>
      </w:pPr>
      <w:rPr>
        <w:rFonts w:hint="eastAsia"/>
      </w:rPr>
    </w:lvl>
    <w:lvl w:ilvl="3">
      <w:start w:val="1"/>
      <w:numFmt w:val="decimal"/>
      <w:lvlText w:val="%1.%2.%3.%4"/>
      <w:lvlJc w:val="left"/>
      <w:pPr>
        <w:tabs>
          <w:tab w:val="num" w:pos="1800"/>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3240"/>
        </w:tabs>
        <w:ind w:left="1584" w:hanging="1584"/>
      </w:pPr>
      <w:rPr>
        <w:rFonts w:hint="eastAsia"/>
      </w:rPr>
    </w:lvl>
  </w:abstractNum>
  <w:abstractNum w:abstractNumId="876" w15:restartNumberingAfterBreak="0">
    <w:nsid w:val="6DCC0603"/>
    <w:multiLevelType w:val="multilevel"/>
    <w:tmpl w:val="A300D542"/>
    <w:numStyleLink w:val="StyleBulletedGray-80"/>
  </w:abstractNum>
  <w:abstractNum w:abstractNumId="877" w15:restartNumberingAfterBreak="0">
    <w:nsid w:val="6E8E0EBD"/>
    <w:multiLevelType w:val="hybridMultilevel"/>
    <w:tmpl w:val="79647E0E"/>
    <w:lvl w:ilvl="0" w:tplc="0409000F">
      <w:start w:val="1"/>
      <w:numFmt w:val="decimal"/>
      <w:lvlText w:val="%1."/>
      <w:lvlJc w:val="left"/>
      <w:pPr>
        <w:ind w:left="1300" w:hanging="480"/>
      </w:pPr>
      <w:rPr>
        <w:rFonts w:hint="default"/>
      </w:rPr>
    </w:lvl>
    <w:lvl w:ilvl="1" w:tplc="04090003" w:tentative="1">
      <w:start w:val="1"/>
      <w:numFmt w:val="bullet"/>
      <w:lvlText w:val=""/>
      <w:lvlJc w:val="left"/>
      <w:pPr>
        <w:ind w:left="1780" w:hanging="480"/>
      </w:pPr>
      <w:rPr>
        <w:rFonts w:ascii="Wingdings" w:hAnsi="Wingdings" w:hint="default"/>
      </w:rPr>
    </w:lvl>
    <w:lvl w:ilvl="2" w:tplc="04090005" w:tentative="1">
      <w:start w:val="1"/>
      <w:numFmt w:val="bullet"/>
      <w:lvlText w:val=""/>
      <w:lvlJc w:val="left"/>
      <w:pPr>
        <w:ind w:left="2260" w:hanging="480"/>
      </w:pPr>
      <w:rPr>
        <w:rFonts w:ascii="Wingdings" w:hAnsi="Wingdings" w:hint="default"/>
      </w:rPr>
    </w:lvl>
    <w:lvl w:ilvl="3" w:tplc="04090001" w:tentative="1">
      <w:start w:val="1"/>
      <w:numFmt w:val="bullet"/>
      <w:lvlText w:val=""/>
      <w:lvlJc w:val="left"/>
      <w:pPr>
        <w:ind w:left="2740" w:hanging="480"/>
      </w:pPr>
      <w:rPr>
        <w:rFonts w:ascii="Wingdings" w:hAnsi="Wingdings" w:hint="default"/>
      </w:rPr>
    </w:lvl>
    <w:lvl w:ilvl="4" w:tplc="04090003" w:tentative="1">
      <w:start w:val="1"/>
      <w:numFmt w:val="bullet"/>
      <w:lvlText w:val=""/>
      <w:lvlJc w:val="left"/>
      <w:pPr>
        <w:ind w:left="3220" w:hanging="480"/>
      </w:pPr>
      <w:rPr>
        <w:rFonts w:ascii="Wingdings" w:hAnsi="Wingdings" w:hint="default"/>
      </w:rPr>
    </w:lvl>
    <w:lvl w:ilvl="5" w:tplc="04090005" w:tentative="1">
      <w:start w:val="1"/>
      <w:numFmt w:val="bullet"/>
      <w:lvlText w:val=""/>
      <w:lvlJc w:val="left"/>
      <w:pPr>
        <w:ind w:left="3700" w:hanging="480"/>
      </w:pPr>
      <w:rPr>
        <w:rFonts w:ascii="Wingdings" w:hAnsi="Wingdings" w:hint="default"/>
      </w:rPr>
    </w:lvl>
    <w:lvl w:ilvl="6" w:tplc="04090001" w:tentative="1">
      <w:start w:val="1"/>
      <w:numFmt w:val="bullet"/>
      <w:lvlText w:val=""/>
      <w:lvlJc w:val="left"/>
      <w:pPr>
        <w:ind w:left="4180" w:hanging="480"/>
      </w:pPr>
      <w:rPr>
        <w:rFonts w:ascii="Wingdings" w:hAnsi="Wingdings" w:hint="default"/>
      </w:rPr>
    </w:lvl>
    <w:lvl w:ilvl="7" w:tplc="04090003" w:tentative="1">
      <w:start w:val="1"/>
      <w:numFmt w:val="bullet"/>
      <w:lvlText w:val=""/>
      <w:lvlJc w:val="left"/>
      <w:pPr>
        <w:ind w:left="4660" w:hanging="480"/>
      </w:pPr>
      <w:rPr>
        <w:rFonts w:ascii="Wingdings" w:hAnsi="Wingdings" w:hint="default"/>
      </w:rPr>
    </w:lvl>
    <w:lvl w:ilvl="8" w:tplc="04090005" w:tentative="1">
      <w:start w:val="1"/>
      <w:numFmt w:val="bullet"/>
      <w:lvlText w:val=""/>
      <w:lvlJc w:val="left"/>
      <w:pPr>
        <w:ind w:left="5140" w:hanging="480"/>
      </w:pPr>
      <w:rPr>
        <w:rFonts w:ascii="Wingdings" w:hAnsi="Wingdings" w:hint="default"/>
      </w:rPr>
    </w:lvl>
  </w:abstractNum>
  <w:abstractNum w:abstractNumId="878" w15:restartNumberingAfterBreak="0">
    <w:nsid w:val="6EB974A6"/>
    <w:multiLevelType w:val="hybridMultilevel"/>
    <w:tmpl w:val="0FE29F1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79" w15:restartNumberingAfterBreak="0">
    <w:nsid w:val="6EE46A90"/>
    <w:multiLevelType w:val="multilevel"/>
    <w:tmpl w:val="F02EA3EC"/>
    <w:numStyleLink w:val="StyleBulleted1"/>
  </w:abstractNum>
  <w:abstractNum w:abstractNumId="880" w15:restartNumberingAfterBreak="0">
    <w:nsid w:val="6F0E4A9E"/>
    <w:multiLevelType w:val="hybridMultilevel"/>
    <w:tmpl w:val="DA34BF8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1" w15:restartNumberingAfterBreak="0">
    <w:nsid w:val="6F2075FD"/>
    <w:multiLevelType w:val="hybridMultilevel"/>
    <w:tmpl w:val="62EC60B2"/>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882" w15:restartNumberingAfterBreak="0">
    <w:nsid w:val="6F22344D"/>
    <w:multiLevelType w:val="hybridMultilevel"/>
    <w:tmpl w:val="D592BAA8"/>
    <w:lvl w:ilvl="0" w:tplc="8626DE86">
      <w:start w:val="1"/>
      <w:numFmt w:val="bullet"/>
      <w:lvlText w:val=""/>
      <w:lvlJc w:val="left"/>
      <w:pPr>
        <w:ind w:left="880" w:hanging="480"/>
      </w:pPr>
      <w:rPr>
        <w:rFonts w:ascii="Wingdings" w:hAnsi="Wingdings" w:hint="default"/>
        <w:sz w:val="20"/>
        <w:szCs w:val="20"/>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883" w15:restartNumberingAfterBreak="0">
    <w:nsid w:val="6F2655ED"/>
    <w:multiLevelType w:val="multilevel"/>
    <w:tmpl w:val="A300D542"/>
    <w:numStyleLink w:val="StyleBulletedGray-80"/>
  </w:abstractNum>
  <w:abstractNum w:abstractNumId="884" w15:restartNumberingAfterBreak="0">
    <w:nsid w:val="6F2A78C5"/>
    <w:multiLevelType w:val="hybridMultilevel"/>
    <w:tmpl w:val="DD408C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5" w15:restartNumberingAfterBreak="0">
    <w:nsid w:val="6F543790"/>
    <w:multiLevelType w:val="hybridMultilevel"/>
    <w:tmpl w:val="C0E832BC"/>
    <w:lvl w:ilvl="0" w:tplc="00309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86" w15:restartNumberingAfterBreak="0">
    <w:nsid w:val="6FF26863"/>
    <w:multiLevelType w:val="multilevel"/>
    <w:tmpl w:val="A300D542"/>
    <w:numStyleLink w:val="StyleBulletedGray-80"/>
  </w:abstractNum>
  <w:abstractNum w:abstractNumId="887" w15:restartNumberingAfterBreak="0">
    <w:nsid w:val="70054A90"/>
    <w:multiLevelType w:val="multilevel"/>
    <w:tmpl w:val="A300D542"/>
    <w:numStyleLink w:val="StyleBulletedGray-80"/>
  </w:abstractNum>
  <w:abstractNum w:abstractNumId="888" w15:restartNumberingAfterBreak="0">
    <w:nsid w:val="70165A4B"/>
    <w:multiLevelType w:val="multilevel"/>
    <w:tmpl w:val="A300D542"/>
    <w:numStyleLink w:val="StyleBulletedGray-80"/>
  </w:abstractNum>
  <w:abstractNum w:abstractNumId="889" w15:restartNumberingAfterBreak="0">
    <w:nsid w:val="70287EE0"/>
    <w:multiLevelType w:val="hybridMultilevel"/>
    <w:tmpl w:val="5FD861C0"/>
    <w:lvl w:ilvl="0" w:tplc="0409000D">
      <w:start w:val="1"/>
      <w:numFmt w:val="bullet"/>
      <w:lvlText w:val=""/>
      <w:lvlJc w:val="left"/>
      <w:pPr>
        <w:ind w:left="1636" w:hanging="360"/>
      </w:pPr>
      <w:rPr>
        <w:rFonts w:ascii="Wingdings" w:hAnsi="Wingdings" w:hint="default"/>
      </w:rPr>
    </w:lvl>
    <w:lvl w:ilvl="1" w:tplc="04090003">
      <w:start w:val="1"/>
      <w:numFmt w:val="bullet"/>
      <w:lvlText w:val=""/>
      <w:lvlJc w:val="left"/>
      <w:pPr>
        <w:ind w:left="2236" w:hanging="480"/>
      </w:pPr>
      <w:rPr>
        <w:rFonts w:ascii="Wingdings" w:hAnsi="Wingdings" w:hint="default"/>
      </w:rPr>
    </w:lvl>
    <w:lvl w:ilvl="2" w:tplc="04090005">
      <w:start w:val="1"/>
      <w:numFmt w:val="bullet"/>
      <w:lvlText w:val=""/>
      <w:lvlJc w:val="left"/>
      <w:pPr>
        <w:ind w:left="2716" w:hanging="480"/>
      </w:pPr>
      <w:rPr>
        <w:rFonts w:ascii="Wingdings" w:hAnsi="Wingdings" w:hint="default"/>
      </w:rPr>
    </w:lvl>
    <w:lvl w:ilvl="3" w:tplc="04090001">
      <w:start w:val="1"/>
      <w:numFmt w:val="bullet"/>
      <w:lvlText w:val=""/>
      <w:lvlJc w:val="left"/>
      <w:pPr>
        <w:ind w:left="3196" w:hanging="480"/>
      </w:pPr>
      <w:rPr>
        <w:rFonts w:ascii="Wingdings" w:hAnsi="Wingdings" w:hint="default"/>
      </w:rPr>
    </w:lvl>
    <w:lvl w:ilvl="4" w:tplc="04090003">
      <w:start w:val="1"/>
      <w:numFmt w:val="bullet"/>
      <w:lvlText w:val=""/>
      <w:lvlJc w:val="left"/>
      <w:pPr>
        <w:ind w:left="3676" w:hanging="480"/>
      </w:pPr>
      <w:rPr>
        <w:rFonts w:ascii="Wingdings" w:hAnsi="Wingdings" w:hint="default"/>
      </w:rPr>
    </w:lvl>
    <w:lvl w:ilvl="5" w:tplc="04090005">
      <w:start w:val="1"/>
      <w:numFmt w:val="bullet"/>
      <w:lvlText w:val=""/>
      <w:lvlJc w:val="left"/>
      <w:pPr>
        <w:ind w:left="4156" w:hanging="480"/>
      </w:pPr>
      <w:rPr>
        <w:rFonts w:ascii="Wingdings" w:hAnsi="Wingdings" w:hint="default"/>
      </w:rPr>
    </w:lvl>
    <w:lvl w:ilvl="6" w:tplc="04090001">
      <w:start w:val="1"/>
      <w:numFmt w:val="bullet"/>
      <w:lvlText w:val=""/>
      <w:lvlJc w:val="left"/>
      <w:pPr>
        <w:ind w:left="4636" w:hanging="480"/>
      </w:pPr>
      <w:rPr>
        <w:rFonts w:ascii="Wingdings" w:hAnsi="Wingdings" w:hint="default"/>
      </w:rPr>
    </w:lvl>
    <w:lvl w:ilvl="7" w:tplc="04090003">
      <w:start w:val="1"/>
      <w:numFmt w:val="bullet"/>
      <w:lvlText w:val=""/>
      <w:lvlJc w:val="left"/>
      <w:pPr>
        <w:ind w:left="5116" w:hanging="480"/>
      </w:pPr>
      <w:rPr>
        <w:rFonts w:ascii="Wingdings" w:hAnsi="Wingdings" w:hint="default"/>
      </w:rPr>
    </w:lvl>
    <w:lvl w:ilvl="8" w:tplc="04090005">
      <w:start w:val="1"/>
      <w:numFmt w:val="bullet"/>
      <w:lvlText w:val=""/>
      <w:lvlJc w:val="left"/>
      <w:pPr>
        <w:ind w:left="5596" w:hanging="480"/>
      </w:pPr>
      <w:rPr>
        <w:rFonts w:ascii="Wingdings" w:hAnsi="Wingdings" w:hint="default"/>
      </w:rPr>
    </w:lvl>
  </w:abstractNum>
  <w:abstractNum w:abstractNumId="890" w15:restartNumberingAfterBreak="0">
    <w:nsid w:val="70356354"/>
    <w:multiLevelType w:val="hybridMultilevel"/>
    <w:tmpl w:val="CB0062AE"/>
    <w:lvl w:ilvl="0" w:tplc="D79E7376">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1" w15:restartNumberingAfterBreak="0">
    <w:nsid w:val="70E71CD6"/>
    <w:multiLevelType w:val="multilevel"/>
    <w:tmpl w:val="A300D542"/>
    <w:numStyleLink w:val="StyleBulletedGray-80"/>
  </w:abstractNum>
  <w:abstractNum w:abstractNumId="892" w15:restartNumberingAfterBreak="0">
    <w:nsid w:val="70F0720C"/>
    <w:multiLevelType w:val="multilevel"/>
    <w:tmpl w:val="A300D542"/>
    <w:numStyleLink w:val="StyleBulletedGray-80"/>
  </w:abstractNum>
  <w:abstractNum w:abstractNumId="893" w15:restartNumberingAfterBreak="0">
    <w:nsid w:val="70F5328E"/>
    <w:multiLevelType w:val="hybridMultilevel"/>
    <w:tmpl w:val="57A004F8"/>
    <w:lvl w:ilvl="0" w:tplc="C95695EC">
      <w:start w:val="1"/>
      <w:numFmt w:val="decimal"/>
      <w:lvlText w:val="%1."/>
      <w:lvlJc w:val="left"/>
      <w:pPr>
        <w:tabs>
          <w:tab w:val="num" w:pos="1200"/>
        </w:tabs>
        <w:ind w:left="1200" w:hanging="480"/>
      </w:pPr>
      <w:rPr>
        <w:rFonts w:hint="eastAsia"/>
      </w:rPr>
    </w:lvl>
    <w:lvl w:ilvl="1" w:tplc="3A8A5092" w:tentative="1">
      <w:start w:val="1"/>
      <w:numFmt w:val="ideographTraditional"/>
      <w:lvlText w:val="%2、"/>
      <w:lvlJc w:val="left"/>
      <w:pPr>
        <w:tabs>
          <w:tab w:val="num" w:pos="1680"/>
        </w:tabs>
        <w:ind w:left="1680" w:hanging="480"/>
      </w:pPr>
    </w:lvl>
    <w:lvl w:ilvl="2" w:tplc="60FAED08" w:tentative="1">
      <w:start w:val="1"/>
      <w:numFmt w:val="lowerRoman"/>
      <w:lvlText w:val="%3."/>
      <w:lvlJc w:val="right"/>
      <w:pPr>
        <w:tabs>
          <w:tab w:val="num" w:pos="2160"/>
        </w:tabs>
        <w:ind w:left="2160" w:hanging="480"/>
      </w:pPr>
    </w:lvl>
    <w:lvl w:ilvl="3" w:tplc="0128D938" w:tentative="1">
      <w:start w:val="1"/>
      <w:numFmt w:val="decimal"/>
      <w:lvlText w:val="%4."/>
      <w:lvlJc w:val="left"/>
      <w:pPr>
        <w:tabs>
          <w:tab w:val="num" w:pos="2640"/>
        </w:tabs>
        <w:ind w:left="2640" w:hanging="480"/>
      </w:pPr>
    </w:lvl>
    <w:lvl w:ilvl="4" w:tplc="B6B6D108" w:tentative="1">
      <w:start w:val="1"/>
      <w:numFmt w:val="ideographTraditional"/>
      <w:lvlText w:val="%5、"/>
      <w:lvlJc w:val="left"/>
      <w:pPr>
        <w:tabs>
          <w:tab w:val="num" w:pos="3120"/>
        </w:tabs>
        <w:ind w:left="3120" w:hanging="480"/>
      </w:pPr>
    </w:lvl>
    <w:lvl w:ilvl="5" w:tplc="CAA80A9C" w:tentative="1">
      <w:start w:val="1"/>
      <w:numFmt w:val="lowerRoman"/>
      <w:lvlText w:val="%6."/>
      <w:lvlJc w:val="right"/>
      <w:pPr>
        <w:tabs>
          <w:tab w:val="num" w:pos="3600"/>
        </w:tabs>
        <w:ind w:left="3600" w:hanging="480"/>
      </w:pPr>
    </w:lvl>
    <w:lvl w:ilvl="6" w:tplc="52C4AC26" w:tentative="1">
      <w:start w:val="1"/>
      <w:numFmt w:val="decimal"/>
      <w:lvlText w:val="%7."/>
      <w:lvlJc w:val="left"/>
      <w:pPr>
        <w:tabs>
          <w:tab w:val="num" w:pos="4080"/>
        </w:tabs>
        <w:ind w:left="4080" w:hanging="480"/>
      </w:pPr>
    </w:lvl>
    <w:lvl w:ilvl="7" w:tplc="CD362E98" w:tentative="1">
      <w:start w:val="1"/>
      <w:numFmt w:val="ideographTraditional"/>
      <w:lvlText w:val="%8、"/>
      <w:lvlJc w:val="left"/>
      <w:pPr>
        <w:tabs>
          <w:tab w:val="num" w:pos="4560"/>
        </w:tabs>
        <w:ind w:left="4560" w:hanging="480"/>
      </w:pPr>
    </w:lvl>
    <w:lvl w:ilvl="8" w:tplc="C3727BFE" w:tentative="1">
      <w:start w:val="1"/>
      <w:numFmt w:val="lowerRoman"/>
      <w:lvlText w:val="%9."/>
      <w:lvlJc w:val="right"/>
      <w:pPr>
        <w:tabs>
          <w:tab w:val="num" w:pos="5040"/>
        </w:tabs>
        <w:ind w:left="5040" w:hanging="480"/>
      </w:pPr>
    </w:lvl>
  </w:abstractNum>
  <w:abstractNum w:abstractNumId="894" w15:restartNumberingAfterBreak="0">
    <w:nsid w:val="712F76A9"/>
    <w:multiLevelType w:val="hybridMultilevel"/>
    <w:tmpl w:val="F9BE9324"/>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5" w15:restartNumberingAfterBreak="0">
    <w:nsid w:val="713D793A"/>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96" w15:restartNumberingAfterBreak="0">
    <w:nsid w:val="7149477C"/>
    <w:multiLevelType w:val="hybridMultilevel"/>
    <w:tmpl w:val="085274FA"/>
    <w:lvl w:ilvl="0" w:tplc="30601D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7" w15:restartNumberingAfterBreak="0">
    <w:nsid w:val="714A062E"/>
    <w:multiLevelType w:val="hybridMultilevel"/>
    <w:tmpl w:val="216A298E"/>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8" w15:restartNumberingAfterBreak="0">
    <w:nsid w:val="7193566C"/>
    <w:multiLevelType w:val="multilevel"/>
    <w:tmpl w:val="A300D542"/>
    <w:numStyleLink w:val="StyleBulletedGray-80"/>
  </w:abstractNum>
  <w:abstractNum w:abstractNumId="899" w15:restartNumberingAfterBreak="0">
    <w:nsid w:val="719C47FC"/>
    <w:multiLevelType w:val="hybridMultilevel"/>
    <w:tmpl w:val="C174F968"/>
    <w:lvl w:ilvl="0" w:tplc="CF603CFE">
      <w:start w:val="1"/>
      <w:numFmt w:val="bullet"/>
      <w:lvlText w:val="•"/>
      <w:lvlJc w:val="left"/>
      <w:pPr>
        <w:tabs>
          <w:tab w:val="num" w:pos="720"/>
        </w:tabs>
        <w:ind w:left="720" w:hanging="360"/>
      </w:pPr>
      <w:rPr>
        <w:rFonts w:ascii="Arial" w:hAnsi="Arial" w:hint="default"/>
      </w:rPr>
    </w:lvl>
    <w:lvl w:ilvl="1" w:tplc="69FED646" w:tentative="1">
      <w:start w:val="1"/>
      <w:numFmt w:val="bullet"/>
      <w:lvlText w:val="•"/>
      <w:lvlJc w:val="left"/>
      <w:pPr>
        <w:tabs>
          <w:tab w:val="num" w:pos="1440"/>
        </w:tabs>
        <w:ind w:left="1440" w:hanging="360"/>
      </w:pPr>
      <w:rPr>
        <w:rFonts w:ascii="Arial" w:hAnsi="Arial" w:hint="default"/>
      </w:rPr>
    </w:lvl>
    <w:lvl w:ilvl="2" w:tplc="FB465354" w:tentative="1">
      <w:start w:val="1"/>
      <w:numFmt w:val="bullet"/>
      <w:lvlText w:val="•"/>
      <w:lvlJc w:val="left"/>
      <w:pPr>
        <w:tabs>
          <w:tab w:val="num" w:pos="2160"/>
        </w:tabs>
        <w:ind w:left="2160" w:hanging="360"/>
      </w:pPr>
      <w:rPr>
        <w:rFonts w:ascii="Arial" w:hAnsi="Arial" w:hint="default"/>
      </w:rPr>
    </w:lvl>
    <w:lvl w:ilvl="3" w:tplc="1460FFF0" w:tentative="1">
      <w:start w:val="1"/>
      <w:numFmt w:val="bullet"/>
      <w:lvlText w:val="•"/>
      <w:lvlJc w:val="left"/>
      <w:pPr>
        <w:tabs>
          <w:tab w:val="num" w:pos="2880"/>
        </w:tabs>
        <w:ind w:left="2880" w:hanging="360"/>
      </w:pPr>
      <w:rPr>
        <w:rFonts w:ascii="Arial" w:hAnsi="Arial" w:hint="default"/>
      </w:rPr>
    </w:lvl>
    <w:lvl w:ilvl="4" w:tplc="54DA8608" w:tentative="1">
      <w:start w:val="1"/>
      <w:numFmt w:val="bullet"/>
      <w:lvlText w:val="•"/>
      <w:lvlJc w:val="left"/>
      <w:pPr>
        <w:tabs>
          <w:tab w:val="num" w:pos="3600"/>
        </w:tabs>
        <w:ind w:left="3600" w:hanging="360"/>
      </w:pPr>
      <w:rPr>
        <w:rFonts w:ascii="Arial" w:hAnsi="Arial" w:hint="default"/>
      </w:rPr>
    </w:lvl>
    <w:lvl w:ilvl="5" w:tplc="5EFA3874" w:tentative="1">
      <w:start w:val="1"/>
      <w:numFmt w:val="bullet"/>
      <w:lvlText w:val="•"/>
      <w:lvlJc w:val="left"/>
      <w:pPr>
        <w:tabs>
          <w:tab w:val="num" w:pos="4320"/>
        </w:tabs>
        <w:ind w:left="4320" w:hanging="360"/>
      </w:pPr>
      <w:rPr>
        <w:rFonts w:ascii="Arial" w:hAnsi="Arial" w:hint="default"/>
      </w:rPr>
    </w:lvl>
    <w:lvl w:ilvl="6" w:tplc="09F0BEF8" w:tentative="1">
      <w:start w:val="1"/>
      <w:numFmt w:val="bullet"/>
      <w:lvlText w:val="•"/>
      <w:lvlJc w:val="left"/>
      <w:pPr>
        <w:tabs>
          <w:tab w:val="num" w:pos="5040"/>
        </w:tabs>
        <w:ind w:left="5040" w:hanging="360"/>
      </w:pPr>
      <w:rPr>
        <w:rFonts w:ascii="Arial" w:hAnsi="Arial" w:hint="default"/>
      </w:rPr>
    </w:lvl>
    <w:lvl w:ilvl="7" w:tplc="E9B20ED4" w:tentative="1">
      <w:start w:val="1"/>
      <w:numFmt w:val="bullet"/>
      <w:lvlText w:val="•"/>
      <w:lvlJc w:val="left"/>
      <w:pPr>
        <w:tabs>
          <w:tab w:val="num" w:pos="5760"/>
        </w:tabs>
        <w:ind w:left="5760" w:hanging="360"/>
      </w:pPr>
      <w:rPr>
        <w:rFonts w:ascii="Arial" w:hAnsi="Arial" w:hint="default"/>
      </w:rPr>
    </w:lvl>
    <w:lvl w:ilvl="8" w:tplc="5D8E6458" w:tentative="1">
      <w:start w:val="1"/>
      <w:numFmt w:val="bullet"/>
      <w:lvlText w:val="•"/>
      <w:lvlJc w:val="left"/>
      <w:pPr>
        <w:tabs>
          <w:tab w:val="num" w:pos="6480"/>
        </w:tabs>
        <w:ind w:left="6480" w:hanging="360"/>
      </w:pPr>
      <w:rPr>
        <w:rFonts w:ascii="Arial" w:hAnsi="Arial" w:hint="default"/>
      </w:rPr>
    </w:lvl>
  </w:abstractNum>
  <w:abstractNum w:abstractNumId="900" w15:restartNumberingAfterBreak="0">
    <w:nsid w:val="71A46876"/>
    <w:multiLevelType w:val="hybridMultilevel"/>
    <w:tmpl w:val="50C860B6"/>
    <w:lvl w:ilvl="0" w:tplc="045A44B2">
      <w:start w:val="1"/>
      <w:numFmt w:val="decimal"/>
      <w:lvlText w:val="%1."/>
      <w:lvlJc w:val="left"/>
      <w:pPr>
        <w:tabs>
          <w:tab w:val="num" w:pos="480"/>
        </w:tabs>
        <w:ind w:left="480" w:hanging="480"/>
      </w:pPr>
    </w:lvl>
    <w:lvl w:ilvl="1" w:tplc="EC3A2426">
      <w:start w:val="1"/>
      <w:numFmt w:val="ideographTraditional"/>
      <w:lvlText w:val="%2、"/>
      <w:lvlJc w:val="left"/>
      <w:pPr>
        <w:tabs>
          <w:tab w:val="num" w:pos="960"/>
        </w:tabs>
        <w:ind w:left="960" w:hanging="480"/>
      </w:pPr>
    </w:lvl>
    <w:lvl w:ilvl="2" w:tplc="2CE49AA4">
      <w:start w:val="1"/>
      <w:numFmt w:val="lowerRoman"/>
      <w:lvlText w:val="%3."/>
      <w:lvlJc w:val="right"/>
      <w:pPr>
        <w:tabs>
          <w:tab w:val="num" w:pos="1440"/>
        </w:tabs>
        <w:ind w:left="1440" w:hanging="480"/>
      </w:pPr>
    </w:lvl>
    <w:lvl w:ilvl="3" w:tplc="2D86BA04" w:tentative="1">
      <w:start w:val="1"/>
      <w:numFmt w:val="decimal"/>
      <w:lvlText w:val="%4."/>
      <w:lvlJc w:val="left"/>
      <w:pPr>
        <w:tabs>
          <w:tab w:val="num" w:pos="1920"/>
        </w:tabs>
        <w:ind w:left="1920" w:hanging="480"/>
      </w:pPr>
    </w:lvl>
    <w:lvl w:ilvl="4" w:tplc="A746D096" w:tentative="1">
      <w:start w:val="1"/>
      <w:numFmt w:val="ideographTraditional"/>
      <w:lvlText w:val="%5、"/>
      <w:lvlJc w:val="left"/>
      <w:pPr>
        <w:tabs>
          <w:tab w:val="num" w:pos="2400"/>
        </w:tabs>
        <w:ind w:left="2400" w:hanging="480"/>
      </w:pPr>
    </w:lvl>
    <w:lvl w:ilvl="5" w:tplc="8E724F48" w:tentative="1">
      <w:start w:val="1"/>
      <w:numFmt w:val="lowerRoman"/>
      <w:lvlText w:val="%6."/>
      <w:lvlJc w:val="right"/>
      <w:pPr>
        <w:tabs>
          <w:tab w:val="num" w:pos="2880"/>
        </w:tabs>
        <w:ind w:left="2880" w:hanging="480"/>
      </w:pPr>
    </w:lvl>
    <w:lvl w:ilvl="6" w:tplc="07AA6942" w:tentative="1">
      <w:start w:val="1"/>
      <w:numFmt w:val="decimal"/>
      <w:lvlText w:val="%7."/>
      <w:lvlJc w:val="left"/>
      <w:pPr>
        <w:tabs>
          <w:tab w:val="num" w:pos="3360"/>
        </w:tabs>
        <w:ind w:left="3360" w:hanging="480"/>
      </w:pPr>
    </w:lvl>
    <w:lvl w:ilvl="7" w:tplc="9880D934" w:tentative="1">
      <w:start w:val="1"/>
      <w:numFmt w:val="ideographTraditional"/>
      <w:lvlText w:val="%8、"/>
      <w:lvlJc w:val="left"/>
      <w:pPr>
        <w:tabs>
          <w:tab w:val="num" w:pos="3840"/>
        </w:tabs>
        <w:ind w:left="3840" w:hanging="480"/>
      </w:pPr>
    </w:lvl>
    <w:lvl w:ilvl="8" w:tplc="499C6F7E" w:tentative="1">
      <w:start w:val="1"/>
      <w:numFmt w:val="lowerRoman"/>
      <w:lvlText w:val="%9."/>
      <w:lvlJc w:val="right"/>
      <w:pPr>
        <w:tabs>
          <w:tab w:val="num" w:pos="4320"/>
        </w:tabs>
        <w:ind w:left="4320" w:hanging="480"/>
      </w:pPr>
    </w:lvl>
  </w:abstractNum>
  <w:abstractNum w:abstractNumId="901" w15:restartNumberingAfterBreak="0">
    <w:nsid w:val="71CE2B78"/>
    <w:multiLevelType w:val="hybridMultilevel"/>
    <w:tmpl w:val="867CD3B4"/>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02" w15:restartNumberingAfterBreak="0">
    <w:nsid w:val="71D42397"/>
    <w:multiLevelType w:val="hybridMultilevel"/>
    <w:tmpl w:val="43FED152"/>
    <w:lvl w:ilvl="0" w:tplc="260A9630">
      <w:start w:val="1"/>
      <w:numFmt w:val="decimal"/>
      <w:lvlText w:val="%1."/>
      <w:lvlJc w:val="left"/>
      <w:pPr>
        <w:tabs>
          <w:tab w:val="num" w:pos="1200"/>
        </w:tabs>
        <w:ind w:left="1200" w:hanging="480"/>
      </w:pPr>
    </w:lvl>
    <w:lvl w:ilvl="1" w:tplc="4AC2838E" w:tentative="1">
      <w:start w:val="1"/>
      <w:numFmt w:val="ideographTraditional"/>
      <w:lvlText w:val="%2、"/>
      <w:lvlJc w:val="left"/>
      <w:pPr>
        <w:tabs>
          <w:tab w:val="num" w:pos="1680"/>
        </w:tabs>
        <w:ind w:left="1680" w:hanging="480"/>
      </w:pPr>
    </w:lvl>
    <w:lvl w:ilvl="2" w:tplc="7D78FC1E" w:tentative="1">
      <w:start w:val="1"/>
      <w:numFmt w:val="lowerRoman"/>
      <w:lvlText w:val="%3."/>
      <w:lvlJc w:val="right"/>
      <w:pPr>
        <w:tabs>
          <w:tab w:val="num" w:pos="2160"/>
        </w:tabs>
        <w:ind w:left="2160" w:hanging="480"/>
      </w:pPr>
    </w:lvl>
    <w:lvl w:ilvl="3" w:tplc="D09C8E00" w:tentative="1">
      <w:start w:val="1"/>
      <w:numFmt w:val="decimal"/>
      <w:lvlText w:val="%4."/>
      <w:lvlJc w:val="left"/>
      <w:pPr>
        <w:tabs>
          <w:tab w:val="num" w:pos="2640"/>
        </w:tabs>
        <w:ind w:left="2640" w:hanging="480"/>
      </w:pPr>
    </w:lvl>
    <w:lvl w:ilvl="4" w:tplc="2F74D590" w:tentative="1">
      <w:start w:val="1"/>
      <w:numFmt w:val="ideographTraditional"/>
      <w:lvlText w:val="%5、"/>
      <w:lvlJc w:val="left"/>
      <w:pPr>
        <w:tabs>
          <w:tab w:val="num" w:pos="3120"/>
        </w:tabs>
        <w:ind w:left="3120" w:hanging="480"/>
      </w:pPr>
    </w:lvl>
    <w:lvl w:ilvl="5" w:tplc="A29474C2" w:tentative="1">
      <w:start w:val="1"/>
      <w:numFmt w:val="lowerRoman"/>
      <w:lvlText w:val="%6."/>
      <w:lvlJc w:val="right"/>
      <w:pPr>
        <w:tabs>
          <w:tab w:val="num" w:pos="3600"/>
        </w:tabs>
        <w:ind w:left="3600" w:hanging="480"/>
      </w:pPr>
    </w:lvl>
    <w:lvl w:ilvl="6" w:tplc="B158240E" w:tentative="1">
      <w:start w:val="1"/>
      <w:numFmt w:val="decimal"/>
      <w:lvlText w:val="%7."/>
      <w:lvlJc w:val="left"/>
      <w:pPr>
        <w:tabs>
          <w:tab w:val="num" w:pos="4080"/>
        </w:tabs>
        <w:ind w:left="4080" w:hanging="480"/>
      </w:pPr>
    </w:lvl>
    <w:lvl w:ilvl="7" w:tplc="9B9AE5B8" w:tentative="1">
      <w:start w:val="1"/>
      <w:numFmt w:val="ideographTraditional"/>
      <w:lvlText w:val="%8、"/>
      <w:lvlJc w:val="left"/>
      <w:pPr>
        <w:tabs>
          <w:tab w:val="num" w:pos="4560"/>
        </w:tabs>
        <w:ind w:left="4560" w:hanging="480"/>
      </w:pPr>
    </w:lvl>
    <w:lvl w:ilvl="8" w:tplc="4E66FEF6" w:tentative="1">
      <w:start w:val="1"/>
      <w:numFmt w:val="lowerRoman"/>
      <w:lvlText w:val="%9."/>
      <w:lvlJc w:val="right"/>
      <w:pPr>
        <w:tabs>
          <w:tab w:val="num" w:pos="5040"/>
        </w:tabs>
        <w:ind w:left="5040" w:hanging="480"/>
      </w:pPr>
    </w:lvl>
  </w:abstractNum>
  <w:abstractNum w:abstractNumId="903" w15:restartNumberingAfterBreak="0">
    <w:nsid w:val="71E364B7"/>
    <w:multiLevelType w:val="hybridMultilevel"/>
    <w:tmpl w:val="4B5C62F2"/>
    <w:lvl w:ilvl="0" w:tplc="2E82B86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04" w15:restartNumberingAfterBreak="0">
    <w:nsid w:val="72045428"/>
    <w:multiLevelType w:val="multilevel"/>
    <w:tmpl w:val="A300D542"/>
    <w:numStyleLink w:val="StyleBulletedGray-80"/>
  </w:abstractNum>
  <w:abstractNum w:abstractNumId="905" w15:restartNumberingAfterBreak="0">
    <w:nsid w:val="722C5D15"/>
    <w:multiLevelType w:val="multilevel"/>
    <w:tmpl w:val="A300D542"/>
    <w:numStyleLink w:val="StyleBulletedGray-80"/>
  </w:abstractNum>
  <w:abstractNum w:abstractNumId="906" w15:restartNumberingAfterBreak="0">
    <w:nsid w:val="7231086F"/>
    <w:multiLevelType w:val="hybridMultilevel"/>
    <w:tmpl w:val="B7D877B0"/>
    <w:lvl w:ilvl="0" w:tplc="04090001">
      <w:start w:val="1"/>
      <w:numFmt w:val="bullet"/>
      <w:lvlText w:val=""/>
      <w:lvlJc w:val="left"/>
      <w:pPr>
        <w:ind w:left="880" w:hanging="480"/>
      </w:pPr>
      <w:rPr>
        <w:rFonts w:ascii="Wingdings" w:hAnsi="Wingding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07" w15:restartNumberingAfterBreak="0">
    <w:nsid w:val="723D650E"/>
    <w:multiLevelType w:val="multilevel"/>
    <w:tmpl w:val="A300D542"/>
    <w:numStyleLink w:val="StyleBulletedGray-80"/>
  </w:abstractNum>
  <w:abstractNum w:abstractNumId="908" w15:restartNumberingAfterBreak="0">
    <w:nsid w:val="72B14E63"/>
    <w:multiLevelType w:val="hybridMultilevel"/>
    <w:tmpl w:val="F5765F94"/>
    <w:lvl w:ilvl="0" w:tplc="CB2E36FC">
      <w:start w:val="1"/>
      <w:numFmt w:val="bullet"/>
      <w:pStyle w:val="diamond"/>
      <w:lvlText w:val=""/>
      <w:lvlJc w:val="left"/>
      <w:pPr>
        <w:tabs>
          <w:tab w:val="num" w:pos="880"/>
        </w:tabs>
        <w:ind w:left="880" w:hanging="480"/>
      </w:pPr>
      <w:rPr>
        <w:rFonts w:ascii="Wingdings" w:hAnsi="Wingdings" w:hint="default"/>
        <w:b w:val="0"/>
        <w:i w:val="0"/>
        <w:sz w:val="20"/>
      </w:rPr>
    </w:lvl>
    <w:lvl w:ilvl="1" w:tplc="04090019">
      <w:start w:val="1"/>
      <w:numFmt w:val="bullet"/>
      <w:lvlText w:val=""/>
      <w:lvlJc w:val="left"/>
      <w:pPr>
        <w:tabs>
          <w:tab w:val="num" w:pos="1760"/>
        </w:tabs>
        <w:ind w:left="1760" w:hanging="480"/>
      </w:pPr>
      <w:rPr>
        <w:rFonts w:ascii="Wingdings" w:hAnsi="Wingdings" w:hint="default"/>
      </w:rPr>
    </w:lvl>
    <w:lvl w:ilvl="2" w:tplc="0409001B">
      <w:start w:val="1"/>
      <w:numFmt w:val="bullet"/>
      <w:lvlText w:val=""/>
      <w:lvlJc w:val="left"/>
      <w:pPr>
        <w:tabs>
          <w:tab w:val="num" w:pos="2240"/>
        </w:tabs>
        <w:ind w:left="2240" w:hanging="480"/>
      </w:pPr>
      <w:rPr>
        <w:rFonts w:ascii="Wingdings" w:hAnsi="Wingdings" w:hint="default"/>
      </w:rPr>
    </w:lvl>
    <w:lvl w:ilvl="3" w:tplc="0409000F">
      <w:start w:val="1"/>
      <w:numFmt w:val="bullet"/>
      <w:lvlText w:val=""/>
      <w:lvlJc w:val="left"/>
      <w:pPr>
        <w:tabs>
          <w:tab w:val="num" w:pos="2720"/>
        </w:tabs>
        <w:ind w:left="2720" w:hanging="480"/>
      </w:pPr>
      <w:rPr>
        <w:rFonts w:ascii="Wingdings" w:hAnsi="Wingdings" w:hint="default"/>
      </w:rPr>
    </w:lvl>
    <w:lvl w:ilvl="4" w:tplc="04090019">
      <w:start w:val="1"/>
      <w:numFmt w:val="bullet"/>
      <w:lvlText w:val=""/>
      <w:lvlJc w:val="left"/>
      <w:pPr>
        <w:tabs>
          <w:tab w:val="num" w:pos="3200"/>
        </w:tabs>
        <w:ind w:left="3200" w:hanging="480"/>
      </w:pPr>
      <w:rPr>
        <w:rFonts w:ascii="Wingdings" w:hAnsi="Wingdings" w:hint="default"/>
      </w:rPr>
    </w:lvl>
    <w:lvl w:ilvl="5" w:tplc="0409001B">
      <w:start w:val="1"/>
      <w:numFmt w:val="bullet"/>
      <w:lvlText w:val=""/>
      <w:lvlJc w:val="left"/>
      <w:pPr>
        <w:tabs>
          <w:tab w:val="num" w:pos="3680"/>
        </w:tabs>
        <w:ind w:left="3680" w:hanging="480"/>
      </w:pPr>
      <w:rPr>
        <w:rFonts w:ascii="Wingdings" w:hAnsi="Wingdings" w:hint="default"/>
      </w:rPr>
    </w:lvl>
    <w:lvl w:ilvl="6" w:tplc="0409000F">
      <w:start w:val="1"/>
      <w:numFmt w:val="bullet"/>
      <w:lvlText w:val=""/>
      <w:lvlJc w:val="left"/>
      <w:pPr>
        <w:tabs>
          <w:tab w:val="num" w:pos="4160"/>
        </w:tabs>
        <w:ind w:left="4160" w:hanging="480"/>
      </w:pPr>
      <w:rPr>
        <w:rFonts w:ascii="Wingdings" w:hAnsi="Wingdings" w:hint="default"/>
      </w:rPr>
    </w:lvl>
    <w:lvl w:ilvl="7" w:tplc="04090019">
      <w:start w:val="1"/>
      <w:numFmt w:val="bullet"/>
      <w:lvlText w:val=""/>
      <w:lvlJc w:val="left"/>
      <w:pPr>
        <w:tabs>
          <w:tab w:val="num" w:pos="4640"/>
        </w:tabs>
        <w:ind w:left="4640" w:hanging="480"/>
      </w:pPr>
      <w:rPr>
        <w:rFonts w:ascii="Wingdings" w:hAnsi="Wingdings" w:hint="default"/>
      </w:rPr>
    </w:lvl>
    <w:lvl w:ilvl="8" w:tplc="0409001B">
      <w:start w:val="1"/>
      <w:numFmt w:val="bullet"/>
      <w:lvlText w:val=""/>
      <w:lvlJc w:val="left"/>
      <w:pPr>
        <w:tabs>
          <w:tab w:val="num" w:pos="5120"/>
        </w:tabs>
        <w:ind w:left="5120" w:hanging="480"/>
      </w:pPr>
      <w:rPr>
        <w:rFonts w:ascii="Wingdings" w:hAnsi="Wingdings" w:hint="default"/>
      </w:rPr>
    </w:lvl>
  </w:abstractNum>
  <w:abstractNum w:abstractNumId="909" w15:restartNumberingAfterBreak="0">
    <w:nsid w:val="72F1515C"/>
    <w:multiLevelType w:val="multilevel"/>
    <w:tmpl w:val="A300D542"/>
    <w:numStyleLink w:val="StyleBulletedGray-80"/>
  </w:abstractNum>
  <w:abstractNum w:abstractNumId="910" w15:restartNumberingAfterBreak="0">
    <w:nsid w:val="730C5AE5"/>
    <w:multiLevelType w:val="multilevel"/>
    <w:tmpl w:val="A300D542"/>
    <w:numStyleLink w:val="StyleBulletedGray-80"/>
  </w:abstractNum>
  <w:abstractNum w:abstractNumId="911" w15:restartNumberingAfterBreak="0">
    <w:nsid w:val="731129AD"/>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12" w15:restartNumberingAfterBreak="0">
    <w:nsid w:val="7317161B"/>
    <w:multiLevelType w:val="hybridMultilevel"/>
    <w:tmpl w:val="2908A36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tabs>
          <w:tab w:val="num" w:pos="567"/>
        </w:tabs>
        <w:ind w:left="510" w:hanging="510"/>
      </w:pPr>
      <w:rPr>
        <w:rFonts w:ascii="Wingdings" w:hAnsi="Wingdings" w:hint="default"/>
        <w:color w:val="000080"/>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3" w15:restartNumberingAfterBreak="0">
    <w:nsid w:val="7394403B"/>
    <w:multiLevelType w:val="multilevel"/>
    <w:tmpl w:val="A300D542"/>
    <w:numStyleLink w:val="StyleBulletedGray-80"/>
  </w:abstractNum>
  <w:abstractNum w:abstractNumId="914" w15:restartNumberingAfterBreak="0">
    <w:nsid w:val="739972FA"/>
    <w:multiLevelType w:val="multilevel"/>
    <w:tmpl w:val="D482334A"/>
    <w:styleLink w:val="StyleBulletedWingdingssymbolBefore0cmHanging48ch"/>
    <w:lvl w:ilvl="0">
      <w:start w:val="1"/>
      <w:numFmt w:val="bullet"/>
      <w:lvlText w:val=""/>
      <w:lvlPicBulletId w:val="0"/>
      <w:lvlJc w:val="left"/>
      <w:pPr>
        <w:tabs>
          <w:tab w:val="num" w:pos="480"/>
        </w:tabs>
        <w:ind w:left="480" w:hanging="480"/>
      </w:pPr>
      <w:rPr>
        <w:rFonts w:ascii="Wingdings" w:eastAsia="新細明體" w:hAnsi="Wingdings" w:cs="Arial" w:hint="default"/>
        <w:color w:val="000000"/>
        <w:szCs w:val="24"/>
      </w:rPr>
    </w:lvl>
    <w:lvl w:ilvl="1">
      <w:start w:val="1"/>
      <w:numFmt w:val="bullet"/>
      <w:lvlText w:val=""/>
      <w:lvlJc w:val="left"/>
      <w:pPr>
        <w:tabs>
          <w:tab w:val="num" w:pos="-1560"/>
        </w:tabs>
        <w:ind w:left="-1560" w:hanging="480"/>
      </w:pPr>
      <w:rPr>
        <w:rFonts w:ascii="Wingdings" w:hAnsi="Wingdings" w:hint="default"/>
      </w:rPr>
    </w:lvl>
    <w:lvl w:ilvl="2">
      <w:start w:val="1"/>
      <w:numFmt w:val="bullet"/>
      <w:lvlText w:val=""/>
      <w:lvlJc w:val="left"/>
      <w:pPr>
        <w:tabs>
          <w:tab w:val="num" w:pos="-1080"/>
        </w:tabs>
        <w:ind w:left="-1080" w:hanging="480"/>
      </w:pPr>
      <w:rPr>
        <w:rFonts w:ascii="Wingdings" w:hAnsi="Wingdings" w:hint="default"/>
      </w:rPr>
    </w:lvl>
    <w:lvl w:ilvl="3">
      <w:start w:val="1"/>
      <w:numFmt w:val="bullet"/>
      <w:lvlText w:val=""/>
      <w:lvlJc w:val="left"/>
      <w:pPr>
        <w:tabs>
          <w:tab w:val="num" w:pos="-600"/>
        </w:tabs>
        <w:ind w:left="-600" w:hanging="480"/>
      </w:pPr>
      <w:rPr>
        <w:rFonts w:ascii="Wingdings" w:hAnsi="Wingdings" w:hint="default"/>
      </w:rPr>
    </w:lvl>
    <w:lvl w:ilvl="4">
      <w:start w:val="1"/>
      <w:numFmt w:val="bullet"/>
      <w:lvlText w:val=""/>
      <w:lvlJc w:val="left"/>
      <w:pPr>
        <w:tabs>
          <w:tab w:val="num" w:pos="-120"/>
        </w:tabs>
        <w:ind w:left="-120" w:hanging="480"/>
      </w:pPr>
      <w:rPr>
        <w:rFonts w:ascii="Wingdings" w:hAnsi="Wingdings" w:hint="default"/>
      </w:rPr>
    </w:lvl>
    <w:lvl w:ilvl="5">
      <w:start w:val="1"/>
      <w:numFmt w:val="bullet"/>
      <w:lvlText w:val=""/>
      <w:lvlJc w:val="left"/>
      <w:pPr>
        <w:tabs>
          <w:tab w:val="num" w:pos="360"/>
        </w:tabs>
        <w:ind w:left="360" w:hanging="480"/>
      </w:pPr>
      <w:rPr>
        <w:rFonts w:ascii="Wingdings" w:hAnsi="Wingdings" w:hint="default"/>
      </w:rPr>
    </w:lvl>
    <w:lvl w:ilvl="6">
      <w:start w:val="1"/>
      <w:numFmt w:val="bullet"/>
      <w:lvlText w:val=""/>
      <w:lvlJc w:val="left"/>
      <w:pPr>
        <w:tabs>
          <w:tab w:val="num" w:pos="840"/>
        </w:tabs>
        <w:ind w:left="840" w:hanging="480"/>
      </w:pPr>
      <w:rPr>
        <w:rFonts w:ascii="Wingdings" w:hAnsi="Wingdings" w:hint="default"/>
      </w:rPr>
    </w:lvl>
    <w:lvl w:ilvl="7">
      <w:start w:val="1"/>
      <w:numFmt w:val="bullet"/>
      <w:lvlText w:val=""/>
      <w:lvlJc w:val="left"/>
      <w:pPr>
        <w:tabs>
          <w:tab w:val="num" w:pos="1320"/>
        </w:tabs>
        <w:ind w:left="1320" w:hanging="480"/>
      </w:pPr>
      <w:rPr>
        <w:rFonts w:ascii="Wingdings" w:hAnsi="Wingdings" w:hint="default"/>
      </w:rPr>
    </w:lvl>
    <w:lvl w:ilvl="8">
      <w:start w:val="1"/>
      <w:numFmt w:val="bullet"/>
      <w:lvlText w:val=""/>
      <w:lvlJc w:val="left"/>
      <w:pPr>
        <w:tabs>
          <w:tab w:val="num" w:pos="1800"/>
        </w:tabs>
        <w:ind w:left="1800" w:hanging="480"/>
      </w:pPr>
      <w:rPr>
        <w:rFonts w:ascii="Wingdings" w:hAnsi="Wingdings" w:hint="default"/>
      </w:rPr>
    </w:lvl>
  </w:abstractNum>
  <w:abstractNum w:abstractNumId="915" w15:restartNumberingAfterBreak="0">
    <w:nsid w:val="73AC5204"/>
    <w:multiLevelType w:val="singleLevel"/>
    <w:tmpl w:val="04130011"/>
    <w:lvl w:ilvl="0">
      <w:start w:val="1"/>
      <w:numFmt w:val="decimal"/>
      <w:lvlText w:val="%1)"/>
      <w:lvlJc w:val="left"/>
      <w:pPr>
        <w:tabs>
          <w:tab w:val="num" w:pos="360"/>
        </w:tabs>
        <w:ind w:left="360" w:hanging="360"/>
      </w:pPr>
      <w:rPr>
        <w:rFonts w:hint="default"/>
      </w:rPr>
    </w:lvl>
  </w:abstractNum>
  <w:abstractNum w:abstractNumId="916" w15:restartNumberingAfterBreak="0">
    <w:nsid w:val="73BB28AE"/>
    <w:multiLevelType w:val="hybridMultilevel"/>
    <w:tmpl w:val="8592BD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560" w:hanging="480"/>
      </w:pPr>
      <w:rPr>
        <w:rFonts w:ascii="Wingdings" w:hAnsi="Wingdings" w:hint="default"/>
      </w:rPr>
    </w:lvl>
    <w:lvl w:ilvl="2" w:tplc="04090005" w:tentative="1">
      <w:start w:val="1"/>
      <w:numFmt w:val="bullet"/>
      <w:lvlText w:val=""/>
      <w:lvlJc w:val="left"/>
      <w:pPr>
        <w:ind w:left="1040" w:hanging="480"/>
      </w:pPr>
      <w:rPr>
        <w:rFonts w:ascii="Wingdings" w:hAnsi="Wingdings" w:hint="default"/>
      </w:rPr>
    </w:lvl>
    <w:lvl w:ilvl="3" w:tplc="04090001" w:tentative="1">
      <w:start w:val="1"/>
      <w:numFmt w:val="bullet"/>
      <w:lvlText w:val=""/>
      <w:lvlJc w:val="left"/>
      <w:pPr>
        <w:ind w:left="1520" w:hanging="480"/>
      </w:pPr>
      <w:rPr>
        <w:rFonts w:ascii="Wingdings" w:hAnsi="Wingdings" w:hint="default"/>
      </w:rPr>
    </w:lvl>
    <w:lvl w:ilvl="4" w:tplc="04090003" w:tentative="1">
      <w:start w:val="1"/>
      <w:numFmt w:val="bullet"/>
      <w:lvlText w:val=""/>
      <w:lvlJc w:val="left"/>
      <w:pPr>
        <w:ind w:left="2000" w:hanging="480"/>
      </w:pPr>
      <w:rPr>
        <w:rFonts w:ascii="Wingdings" w:hAnsi="Wingdings" w:hint="default"/>
      </w:rPr>
    </w:lvl>
    <w:lvl w:ilvl="5" w:tplc="04090005" w:tentative="1">
      <w:start w:val="1"/>
      <w:numFmt w:val="bullet"/>
      <w:lvlText w:val=""/>
      <w:lvlJc w:val="left"/>
      <w:pPr>
        <w:ind w:left="2480" w:hanging="480"/>
      </w:pPr>
      <w:rPr>
        <w:rFonts w:ascii="Wingdings" w:hAnsi="Wingdings" w:hint="default"/>
      </w:rPr>
    </w:lvl>
    <w:lvl w:ilvl="6" w:tplc="04090001" w:tentative="1">
      <w:start w:val="1"/>
      <w:numFmt w:val="bullet"/>
      <w:lvlText w:val=""/>
      <w:lvlJc w:val="left"/>
      <w:pPr>
        <w:ind w:left="2960" w:hanging="480"/>
      </w:pPr>
      <w:rPr>
        <w:rFonts w:ascii="Wingdings" w:hAnsi="Wingdings" w:hint="default"/>
      </w:rPr>
    </w:lvl>
    <w:lvl w:ilvl="7" w:tplc="04090003" w:tentative="1">
      <w:start w:val="1"/>
      <w:numFmt w:val="bullet"/>
      <w:lvlText w:val=""/>
      <w:lvlJc w:val="left"/>
      <w:pPr>
        <w:ind w:left="3440" w:hanging="480"/>
      </w:pPr>
      <w:rPr>
        <w:rFonts w:ascii="Wingdings" w:hAnsi="Wingdings" w:hint="default"/>
      </w:rPr>
    </w:lvl>
    <w:lvl w:ilvl="8" w:tplc="04090005" w:tentative="1">
      <w:start w:val="1"/>
      <w:numFmt w:val="bullet"/>
      <w:lvlText w:val=""/>
      <w:lvlJc w:val="left"/>
      <w:pPr>
        <w:ind w:left="3920" w:hanging="480"/>
      </w:pPr>
      <w:rPr>
        <w:rFonts w:ascii="Wingdings" w:hAnsi="Wingdings" w:hint="default"/>
      </w:rPr>
    </w:lvl>
  </w:abstractNum>
  <w:abstractNum w:abstractNumId="917" w15:restartNumberingAfterBreak="0">
    <w:nsid w:val="747162EC"/>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18" w15:restartNumberingAfterBreak="0">
    <w:nsid w:val="74954A0C"/>
    <w:multiLevelType w:val="hybridMultilevel"/>
    <w:tmpl w:val="483EE308"/>
    <w:lvl w:ilvl="0" w:tplc="24A88C00">
      <w:start w:val="1"/>
      <w:numFmt w:val="decimal"/>
      <w:lvlText w:val="%1."/>
      <w:lvlJc w:val="left"/>
      <w:pPr>
        <w:ind w:left="360" w:hanging="360"/>
      </w:pPr>
      <w:rPr>
        <w:rFonts w:hint="default"/>
        <w:sz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19" w15:restartNumberingAfterBreak="0">
    <w:nsid w:val="74A3748B"/>
    <w:multiLevelType w:val="multilevel"/>
    <w:tmpl w:val="9F08967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ascii="Arial" w:hAnsi="Arial" w:cs="Arial" w:hint="default"/>
        <w:sz w:val="21"/>
        <w:szCs w:val="21"/>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0" w15:restartNumberingAfterBreak="0">
    <w:nsid w:val="74E2546E"/>
    <w:multiLevelType w:val="multilevel"/>
    <w:tmpl w:val="A300D542"/>
    <w:numStyleLink w:val="StyleBulletedGray-80"/>
  </w:abstractNum>
  <w:abstractNum w:abstractNumId="921" w15:restartNumberingAfterBreak="0">
    <w:nsid w:val="75120433"/>
    <w:multiLevelType w:val="multilevel"/>
    <w:tmpl w:val="F1083FDC"/>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isLgl/>
      <w:lvlText w:val="%1.%2.%3"/>
      <w:lvlJc w:val="left"/>
      <w:pPr>
        <w:tabs>
          <w:tab w:val="num" w:pos="720"/>
        </w:tabs>
        <w:ind w:left="720" w:hanging="720"/>
      </w:pPr>
      <w:rPr>
        <w:rFonts w:cs="Times New Roman" w:hint="eastAsia"/>
        <w:i w:val="0"/>
        <w:iCs w:val="0"/>
        <w:caps w:val="0"/>
        <w:smallCaps w:val="0"/>
        <w:strike w:val="0"/>
        <w:dstrike w:val="0"/>
        <w:snapToGrid w:val="0"/>
        <w:vanish w:val="0"/>
        <w:color w:val="000000"/>
        <w:spacing w:val="0"/>
        <w:kern w:val="0"/>
        <w:position w:val="0"/>
        <w:u w:val="none"/>
        <w:vertAlign w:val="baseline"/>
        <w:em w:val="none"/>
      </w:rPr>
    </w:lvl>
    <w:lvl w:ilvl="3">
      <w:start w:val="1"/>
      <w:numFmt w:val="decimal"/>
      <w:pStyle w:val="StyleHeading4H4H41h4Heading14Heading141Heading14211p"/>
      <w:lvlText w:val="%1.%2.%3.%4"/>
      <w:lvlJc w:val="left"/>
      <w:pPr>
        <w:tabs>
          <w:tab w:val="num" w:pos="720"/>
        </w:tabs>
        <w:ind w:left="720" w:hanging="72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22" w15:restartNumberingAfterBreak="0">
    <w:nsid w:val="75187C99"/>
    <w:multiLevelType w:val="hybridMultilevel"/>
    <w:tmpl w:val="32404D30"/>
    <w:lvl w:ilvl="0" w:tplc="2AB4A368">
      <w:start w:val="1"/>
      <w:numFmt w:val="bullet"/>
      <w:lvlText w:val=""/>
      <w:lvlJc w:val="left"/>
      <w:pPr>
        <w:ind w:left="880" w:hanging="480"/>
      </w:pPr>
      <w:rPr>
        <w:rFonts w:ascii="Wingdings" w:hAnsi="Wingdings" w:hint="default"/>
        <w:color w:val="auto"/>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23" w15:restartNumberingAfterBreak="0">
    <w:nsid w:val="752B3F9C"/>
    <w:multiLevelType w:val="multilevel"/>
    <w:tmpl w:val="A300D542"/>
    <w:numStyleLink w:val="StyleBulletedGray-80"/>
  </w:abstractNum>
  <w:abstractNum w:abstractNumId="924" w15:restartNumberingAfterBreak="0">
    <w:nsid w:val="75371CE2"/>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25" w15:restartNumberingAfterBreak="0">
    <w:nsid w:val="75481820"/>
    <w:multiLevelType w:val="hybridMultilevel"/>
    <w:tmpl w:val="A5F885B8"/>
    <w:lvl w:ilvl="0" w:tplc="4F2CD18C">
      <w:start w:val="1"/>
      <w:numFmt w:val="upperRoman"/>
      <w:lvlText w:val="%1."/>
      <w:lvlJc w:val="left"/>
      <w:pPr>
        <w:ind w:left="1189" w:hanging="480"/>
      </w:pPr>
      <w:rPr>
        <w:rFonts w:hint="default"/>
      </w:rPr>
    </w:lvl>
    <w:lvl w:ilvl="1" w:tplc="04090003">
      <w:start w:val="1"/>
      <w:numFmt w:val="bullet"/>
      <w:lvlText w:val=""/>
      <w:lvlJc w:val="left"/>
      <w:pPr>
        <w:ind w:left="960" w:hanging="480"/>
      </w:pPr>
      <w:rPr>
        <w:rFonts w:ascii="Wingdings" w:hAnsi="Wingdings" w:hint="default"/>
      </w:rPr>
    </w:lvl>
    <w:lvl w:ilvl="2" w:tplc="62327C36">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6" w15:restartNumberingAfterBreak="0">
    <w:nsid w:val="757151A1"/>
    <w:multiLevelType w:val="hybridMultilevel"/>
    <w:tmpl w:val="A928DF84"/>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27" w15:restartNumberingAfterBreak="0">
    <w:nsid w:val="758372B9"/>
    <w:multiLevelType w:val="hybridMultilevel"/>
    <w:tmpl w:val="F54054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8" w15:restartNumberingAfterBreak="0">
    <w:nsid w:val="75A6405B"/>
    <w:multiLevelType w:val="hybridMultilevel"/>
    <w:tmpl w:val="A8404AB2"/>
    <w:lvl w:ilvl="0" w:tplc="F7FABC10">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29" w15:restartNumberingAfterBreak="0">
    <w:nsid w:val="75BC0708"/>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0" w15:restartNumberingAfterBreak="0">
    <w:nsid w:val="75CB4F56"/>
    <w:multiLevelType w:val="hybridMultilevel"/>
    <w:tmpl w:val="C6764522"/>
    <w:lvl w:ilvl="0" w:tplc="6874805C">
      <w:start w:val="1"/>
      <w:numFmt w:val="bullet"/>
      <w:lvlText w:val="。"/>
      <w:lvlJc w:val="left"/>
      <w:pPr>
        <w:tabs>
          <w:tab w:val="num" w:pos="800"/>
        </w:tabs>
        <w:ind w:left="1200" w:hanging="480"/>
      </w:pPr>
      <w:rPr>
        <w:rFonts w:ascii="新細明體" w:eastAsia="新細明體" w:hAnsi="新細明體" w:hint="eastAsia"/>
        <w:color w:val="333333"/>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31" w15:restartNumberingAfterBreak="0">
    <w:nsid w:val="75EB77D0"/>
    <w:multiLevelType w:val="multilevel"/>
    <w:tmpl w:val="A300D542"/>
    <w:numStyleLink w:val="StyleBulletedGray-80"/>
  </w:abstractNum>
  <w:abstractNum w:abstractNumId="932" w15:restartNumberingAfterBreak="0">
    <w:nsid w:val="7613052A"/>
    <w:multiLevelType w:val="singleLevel"/>
    <w:tmpl w:val="8626DE86"/>
    <w:lvl w:ilvl="0">
      <w:start w:val="1"/>
      <w:numFmt w:val="bullet"/>
      <w:lvlText w:val=""/>
      <w:lvlJc w:val="left"/>
      <w:pPr>
        <w:tabs>
          <w:tab w:val="num" w:pos="1920"/>
        </w:tabs>
        <w:ind w:left="1920" w:hanging="480"/>
      </w:pPr>
      <w:rPr>
        <w:rFonts w:ascii="Wingdings" w:hAnsi="Wingdings" w:hint="default"/>
        <w:sz w:val="20"/>
        <w:szCs w:val="20"/>
      </w:rPr>
    </w:lvl>
  </w:abstractNum>
  <w:abstractNum w:abstractNumId="933" w15:restartNumberingAfterBreak="0">
    <w:nsid w:val="766D0DBA"/>
    <w:multiLevelType w:val="hybridMultilevel"/>
    <w:tmpl w:val="A4FE553E"/>
    <w:lvl w:ilvl="0" w:tplc="3CB2D9A0">
      <w:start w:val="1"/>
      <w:numFmt w:val="bullet"/>
      <w:lvlText w:val=""/>
      <w:lvlJc w:val="left"/>
      <w:pPr>
        <w:tabs>
          <w:tab w:val="num" w:pos="1251"/>
        </w:tabs>
        <w:ind w:left="1194" w:hanging="510"/>
      </w:pPr>
      <w:rPr>
        <w:rFonts w:ascii="Wingdings" w:hAnsi="Wingdings" w:hint="default"/>
        <w:color w:val="auto"/>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4" w15:restartNumberingAfterBreak="0">
    <w:nsid w:val="768D5F9E"/>
    <w:multiLevelType w:val="hybridMultilevel"/>
    <w:tmpl w:val="5FB86AE2"/>
    <w:lvl w:ilvl="0" w:tplc="06A2D5CA">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35" w15:restartNumberingAfterBreak="0">
    <w:nsid w:val="76B720E2"/>
    <w:multiLevelType w:val="hybridMultilevel"/>
    <w:tmpl w:val="08EA6ADC"/>
    <w:lvl w:ilvl="0" w:tplc="87403A88">
      <w:start w:val="1"/>
      <w:numFmt w:val="decimal"/>
      <w:lvlText w:val="%1."/>
      <w:lvlJc w:val="left"/>
      <w:pPr>
        <w:tabs>
          <w:tab w:val="num" w:pos="1200"/>
        </w:tabs>
        <w:ind w:left="1200" w:hanging="480"/>
      </w:pPr>
    </w:lvl>
    <w:lvl w:ilvl="1" w:tplc="05BC7312" w:tentative="1">
      <w:start w:val="1"/>
      <w:numFmt w:val="ideographTraditional"/>
      <w:lvlText w:val="%2、"/>
      <w:lvlJc w:val="left"/>
      <w:pPr>
        <w:tabs>
          <w:tab w:val="num" w:pos="1680"/>
        </w:tabs>
        <w:ind w:left="1680" w:hanging="480"/>
      </w:pPr>
    </w:lvl>
    <w:lvl w:ilvl="2" w:tplc="ED74FCD6" w:tentative="1">
      <w:start w:val="1"/>
      <w:numFmt w:val="lowerRoman"/>
      <w:lvlText w:val="%3."/>
      <w:lvlJc w:val="right"/>
      <w:pPr>
        <w:tabs>
          <w:tab w:val="num" w:pos="2160"/>
        </w:tabs>
        <w:ind w:left="2160" w:hanging="480"/>
      </w:pPr>
    </w:lvl>
    <w:lvl w:ilvl="3" w:tplc="54828120" w:tentative="1">
      <w:start w:val="1"/>
      <w:numFmt w:val="decimal"/>
      <w:lvlText w:val="%4."/>
      <w:lvlJc w:val="left"/>
      <w:pPr>
        <w:tabs>
          <w:tab w:val="num" w:pos="2640"/>
        </w:tabs>
        <w:ind w:left="2640" w:hanging="480"/>
      </w:pPr>
    </w:lvl>
    <w:lvl w:ilvl="4" w:tplc="2AC4EDFC" w:tentative="1">
      <w:start w:val="1"/>
      <w:numFmt w:val="ideographTraditional"/>
      <w:lvlText w:val="%5、"/>
      <w:lvlJc w:val="left"/>
      <w:pPr>
        <w:tabs>
          <w:tab w:val="num" w:pos="3120"/>
        </w:tabs>
        <w:ind w:left="3120" w:hanging="480"/>
      </w:pPr>
    </w:lvl>
    <w:lvl w:ilvl="5" w:tplc="8E8E6140" w:tentative="1">
      <w:start w:val="1"/>
      <w:numFmt w:val="lowerRoman"/>
      <w:lvlText w:val="%6."/>
      <w:lvlJc w:val="right"/>
      <w:pPr>
        <w:tabs>
          <w:tab w:val="num" w:pos="3600"/>
        </w:tabs>
        <w:ind w:left="3600" w:hanging="480"/>
      </w:pPr>
    </w:lvl>
    <w:lvl w:ilvl="6" w:tplc="53CADE44" w:tentative="1">
      <w:start w:val="1"/>
      <w:numFmt w:val="decimal"/>
      <w:lvlText w:val="%7."/>
      <w:lvlJc w:val="left"/>
      <w:pPr>
        <w:tabs>
          <w:tab w:val="num" w:pos="4080"/>
        </w:tabs>
        <w:ind w:left="4080" w:hanging="480"/>
      </w:pPr>
    </w:lvl>
    <w:lvl w:ilvl="7" w:tplc="5C5CA598" w:tentative="1">
      <w:start w:val="1"/>
      <w:numFmt w:val="ideographTraditional"/>
      <w:lvlText w:val="%8、"/>
      <w:lvlJc w:val="left"/>
      <w:pPr>
        <w:tabs>
          <w:tab w:val="num" w:pos="4560"/>
        </w:tabs>
        <w:ind w:left="4560" w:hanging="480"/>
      </w:pPr>
    </w:lvl>
    <w:lvl w:ilvl="8" w:tplc="5782932A" w:tentative="1">
      <w:start w:val="1"/>
      <w:numFmt w:val="lowerRoman"/>
      <w:lvlText w:val="%9."/>
      <w:lvlJc w:val="right"/>
      <w:pPr>
        <w:tabs>
          <w:tab w:val="num" w:pos="5040"/>
        </w:tabs>
        <w:ind w:left="5040" w:hanging="480"/>
      </w:pPr>
    </w:lvl>
  </w:abstractNum>
  <w:abstractNum w:abstractNumId="936" w15:restartNumberingAfterBreak="0">
    <w:nsid w:val="76DF140D"/>
    <w:multiLevelType w:val="hybridMultilevel"/>
    <w:tmpl w:val="7CE6EB2E"/>
    <w:lvl w:ilvl="0" w:tplc="04090001">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37" w15:restartNumberingAfterBreak="0">
    <w:nsid w:val="76E15569"/>
    <w:multiLevelType w:val="multilevel"/>
    <w:tmpl w:val="A300D542"/>
    <w:numStyleLink w:val="StyleBulletedGray-80"/>
  </w:abstractNum>
  <w:abstractNum w:abstractNumId="938" w15:restartNumberingAfterBreak="0">
    <w:nsid w:val="770436EF"/>
    <w:multiLevelType w:val="multilevel"/>
    <w:tmpl w:val="A300D542"/>
    <w:numStyleLink w:val="StyleBulletedGray-80"/>
  </w:abstractNum>
  <w:abstractNum w:abstractNumId="939" w15:restartNumberingAfterBreak="0">
    <w:nsid w:val="77112776"/>
    <w:multiLevelType w:val="hybridMultilevel"/>
    <w:tmpl w:val="093CAF42"/>
    <w:lvl w:ilvl="0" w:tplc="42B0C91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40" w15:restartNumberingAfterBreak="0">
    <w:nsid w:val="77467D0C"/>
    <w:multiLevelType w:val="multilevel"/>
    <w:tmpl w:val="A300D542"/>
    <w:numStyleLink w:val="StyleBulletedGray-80"/>
  </w:abstractNum>
  <w:abstractNum w:abstractNumId="941" w15:restartNumberingAfterBreak="0">
    <w:nsid w:val="77554CCE"/>
    <w:multiLevelType w:val="hybridMultilevel"/>
    <w:tmpl w:val="8DC41FC8"/>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42" w15:restartNumberingAfterBreak="0">
    <w:nsid w:val="7776383A"/>
    <w:multiLevelType w:val="multilevel"/>
    <w:tmpl w:val="A300D542"/>
    <w:numStyleLink w:val="StyleBulletedGray-80"/>
  </w:abstractNum>
  <w:abstractNum w:abstractNumId="943" w15:restartNumberingAfterBreak="0">
    <w:nsid w:val="77873535"/>
    <w:multiLevelType w:val="multilevel"/>
    <w:tmpl w:val="A300D542"/>
    <w:numStyleLink w:val="StyleBulletedGray-80"/>
  </w:abstractNum>
  <w:abstractNum w:abstractNumId="944" w15:restartNumberingAfterBreak="0">
    <w:nsid w:val="77A00504"/>
    <w:multiLevelType w:val="hybridMultilevel"/>
    <w:tmpl w:val="2FCE579C"/>
    <w:lvl w:ilvl="0" w:tplc="FFFFFFFF">
      <w:start w:val="1"/>
      <w:numFmt w:val="bullet"/>
      <w:lvlText w:val=""/>
      <w:lvlJc w:val="left"/>
      <w:pPr>
        <w:tabs>
          <w:tab w:val="num" w:pos="906"/>
        </w:tabs>
        <w:ind w:left="906" w:hanging="480"/>
      </w:pPr>
      <w:rPr>
        <w:rFonts w:ascii="Wingdings" w:hAnsi="Wingdings" w:hint="default"/>
      </w:rPr>
    </w:lvl>
    <w:lvl w:ilvl="1" w:tplc="FFFFFFFF" w:tentative="1">
      <w:start w:val="1"/>
      <w:numFmt w:val="bullet"/>
      <w:lvlText w:val=""/>
      <w:lvlJc w:val="left"/>
      <w:pPr>
        <w:tabs>
          <w:tab w:val="num" w:pos="1386"/>
        </w:tabs>
        <w:ind w:left="1386" w:hanging="480"/>
      </w:pPr>
      <w:rPr>
        <w:rFonts w:ascii="Wingdings" w:hAnsi="Wingdings" w:hint="default"/>
      </w:rPr>
    </w:lvl>
    <w:lvl w:ilvl="2" w:tplc="FFFFFFFF" w:tentative="1">
      <w:start w:val="1"/>
      <w:numFmt w:val="bullet"/>
      <w:lvlText w:val=""/>
      <w:lvlJc w:val="left"/>
      <w:pPr>
        <w:tabs>
          <w:tab w:val="num" w:pos="1866"/>
        </w:tabs>
        <w:ind w:left="1866" w:hanging="480"/>
      </w:pPr>
      <w:rPr>
        <w:rFonts w:ascii="Wingdings" w:hAnsi="Wingdings" w:hint="default"/>
      </w:rPr>
    </w:lvl>
    <w:lvl w:ilvl="3" w:tplc="FFFFFFFF" w:tentative="1">
      <w:start w:val="1"/>
      <w:numFmt w:val="bullet"/>
      <w:lvlText w:val=""/>
      <w:lvlJc w:val="left"/>
      <w:pPr>
        <w:tabs>
          <w:tab w:val="num" w:pos="2346"/>
        </w:tabs>
        <w:ind w:left="2346" w:hanging="480"/>
      </w:pPr>
      <w:rPr>
        <w:rFonts w:ascii="Wingdings" w:hAnsi="Wingdings" w:hint="default"/>
      </w:rPr>
    </w:lvl>
    <w:lvl w:ilvl="4" w:tplc="FFFFFFFF" w:tentative="1">
      <w:start w:val="1"/>
      <w:numFmt w:val="bullet"/>
      <w:lvlText w:val=""/>
      <w:lvlJc w:val="left"/>
      <w:pPr>
        <w:tabs>
          <w:tab w:val="num" w:pos="2826"/>
        </w:tabs>
        <w:ind w:left="2826" w:hanging="480"/>
      </w:pPr>
      <w:rPr>
        <w:rFonts w:ascii="Wingdings" w:hAnsi="Wingdings" w:hint="default"/>
      </w:rPr>
    </w:lvl>
    <w:lvl w:ilvl="5" w:tplc="FFFFFFFF" w:tentative="1">
      <w:start w:val="1"/>
      <w:numFmt w:val="bullet"/>
      <w:lvlText w:val=""/>
      <w:lvlJc w:val="left"/>
      <w:pPr>
        <w:tabs>
          <w:tab w:val="num" w:pos="3306"/>
        </w:tabs>
        <w:ind w:left="3306" w:hanging="480"/>
      </w:pPr>
      <w:rPr>
        <w:rFonts w:ascii="Wingdings" w:hAnsi="Wingdings" w:hint="default"/>
      </w:rPr>
    </w:lvl>
    <w:lvl w:ilvl="6" w:tplc="FFFFFFFF" w:tentative="1">
      <w:start w:val="1"/>
      <w:numFmt w:val="bullet"/>
      <w:lvlText w:val=""/>
      <w:lvlJc w:val="left"/>
      <w:pPr>
        <w:tabs>
          <w:tab w:val="num" w:pos="3786"/>
        </w:tabs>
        <w:ind w:left="3786" w:hanging="480"/>
      </w:pPr>
      <w:rPr>
        <w:rFonts w:ascii="Wingdings" w:hAnsi="Wingdings" w:hint="default"/>
      </w:rPr>
    </w:lvl>
    <w:lvl w:ilvl="7" w:tplc="FFFFFFFF" w:tentative="1">
      <w:start w:val="1"/>
      <w:numFmt w:val="bullet"/>
      <w:lvlText w:val=""/>
      <w:lvlJc w:val="left"/>
      <w:pPr>
        <w:tabs>
          <w:tab w:val="num" w:pos="4266"/>
        </w:tabs>
        <w:ind w:left="4266" w:hanging="480"/>
      </w:pPr>
      <w:rPr>
        <w:rFonts w:ascii="Wingdings" w:hAnsi="Wingdings" w:hint="default"/>
      </w:rPr>
    </w:lvl>
    <w:lvl w:ilvl="8" w:tplc="FFFFFFFF" w:tentative="1">
      <w:start w:val="1"/>
      <w:numFmt w:val="bullet"/>
      <w:lvlText w:val=""/>
      <w:lvlJc w:val="left"/>
      <w:pPr>
        <w:tabs>
          <w:tab w:val="num" w:pos="4746"/>
        </w:tabs>
        <w:ind w:left="4746" w:hanging="480"/>
      </w:pPr>
      <w:rPr>
        <w:rFonts w:ascii="Wingdings" w:hAnsi="Wingdings" w:hint="default"/>
      </w:rPr>
    </w:lvl>
  </w:abstractNum>
  <w:abstractNum w:abstractNumId="945" w15:restartNumberingAfterBreak="0">
    <w:nsid w:val="77F36AF0"/>
    <w:multiLevelType w:val="hybridMultilevel"/>
    <w:tmpl w:val="501E174C"/>
    <w:lvl w:ilvl="0" w:tplc="5B2042AA">
      <w:start w:val="1"/>
      <w:numFmt w:val="bullet"/>
      <w:lvlText w:val=""/>
      <w:lvlJc w:val="left"/>
      <w:pPr>
        <w:tabs>
          <w:tab w:val="num" w:pos="480"/>
        </w:tabs>
        <w:ind w:left="480" w:hanging="480"/>
      </w:pPr>
      <w:rPr>
        <w:rFonts w:ascii="Symbol" w:hAnsi="Symbol" w:hint="default"/>
        <w:color w:val="auto"/>
      </w:rPr>
    </w:lvl>
    <w:lvl w:ilvl="1" w:tplc="D60664EC">
      <w:start w:val="1"/>
      <w:numFmt w:val="bullet"/>
      <w:lvlText w:val=""/>
      <w:lvlJc w:val="left"/>
      <w:pPr>
        <w:tabs>
          <w:tab w:val="num" w:pos="960"/>
        </w:tabs>
        <w:ind w:left="960" w:hanging="480"/>
      </w:pPr>
      <w:rPr>
        <w:rFonts w:ascii="Wingdings" w:hAnsi="Wingdings" w:hint="default"/>
      </w:rPr>
    </w:lvl>
    <w:lvl w:ilvl="2" w:tplc="268E5A36">
      <w:start w:val="1"/>
      <w:numFmt w:val="bullet"/>
      <w:lvlText w:val=""/>
      <w:lvlJc w:val="left"/>
      <w:pPr>
        <w:tabs>
          <w:tab w:val="num" w:pos="1440"/>
        </w:tabs>
        <w:ind w:left="1440" w:hanging="480"/>
      </w:pPr>
      <w:rPr>
        <w:rFonts w:ascii="Wingdings" w:hAnsi="Wingdings" w:hint="default"/>
        <w:color w:val="auto"/>
      </w:rPr>
    </w:lvl>
    <w:lvl w:ilvl="3" w:tplc="4300EA76">
      <w:start w:val="1"/>
      <w:numFmt w:val="bullet"/>
      <w:pStyle w:val="BL-2"/>
      <w:lvlText w:val="–"/>
      <w:lvlJc w:val="left"/>
      <w:pPr>
        <w:tabs>
          <w:tab w:val="num" w:pos="1920"/>
        </w:tabs>
        <w:ind w:left="1920" w:hanging="480"/>
      </w:pPr>
      <w:rPr>
        <w:rFonts w:ascii="新細明體" w:eastAsia="新細明體" w:hAnsi="新細明體" w:hint="eastAsia"/>
        <w:color w:val="333333"/>
        <w:sz w:val="16"/>
        <w:szCs w:val="16"/>
      </w:rPr>
    </w:lvl>
    <w:lvl w:ilvl="4" w:tplc="AE789DD2">
      <w:start w:val="1"/>
      <w:numFmt w:val="bullet"/>
      <w:lvlText w:val=""/>
      <w:lvlJc w:val="left"/>
      <w:pPr>
        <w:tabs>
          <w:tab w:val="num" w:pos="2400"/>
        </w:tabs>
        <w:ind w:left="2400" w:hanging="480"/>
      </w:pPr>
      <w:rPr>
        <w:rFonts w:ascii="Wingdings" w:hAnsi="Wingdings" w:hint="default"/>
      </w:rPr>
    </w:lvl>
    <w:lvl w:ilvl="5" w:tplc="F76A44EA">
      <w:start w:val="1"/>
      <w:numFmt w:val="bullet"/>
      <w:lvlText w:val=""/>
      <w:lvlJc w:val="left"/>
      <w:pPr>
        <w:tabs>
          <w:tab w:val="num" w:pos="2880"/>
        </w:tabs>
        <w:ind w:left="2880" w:hanging="480"/>
      </w:pPr>
      <w:rPr>
        <w:rFonts w:ascii="Wingdings" w:hAnsi="Wingdings" w:hint="default"/>
      </w:rPr>
    </w:lvl>
    <w:lvl w:ilvl="6" w:tplc="53E4E844" w:tentative="1">
      <w:start w:val="1"/>
      <w:numFmt w:val="bullet"/>
      <w:lvlText w:val=""/>
      <w:lvlJc w:val="left"/>
      <w:pPr>
        <w:tabs>
          <w:tab w:val="num" w:pos="3360"/>
        </w:tabs>
        <w:ind w:left="3360" w:hanging="480"/>
      </w:pPr>
      <w:rPr>
        <w:rFonts w:ascii="Wingdings" w:hAnsi="Wingdings" w:hint="default"/>
      </w:rPr>
    </w:lvl>
    <w:lvl w:ilvl="7" w:tplc="20B89CE2" w:tentative="1">
      <w:start w:val="1"/>
      <w:numFmt w:val="bullet"/>
      <w:lvlText w:val=""/>
      <w:lvlJc w:val="left"/>
      <w:pPr>
        <w:tabs>
          <w:tab w:val="num" w:pos="3840"/>
        </w:tabs>
        <w:ind w:left="3840" w:hanging="480"/>
      </w:pPr>
      <w:rPr>
        <w:rFonts w:ascii="Wingdings" w:hAnsi="Wingdings" w:hint="default"/>
      </w:rPr>
    </w:lvl>
    <w:lvl w:ilvl="8" w:tplc="F670CE02" w:tentative="1">
      <w:start w:val="1"/>
      <w:numFmt w:val="bullet"/>
      <w:lvlText w:val=""/>
      <w:lvlJc w:val="left"/>
      <w:pPr>
        <w:tabs>
          <w:tab w:val="num" w:pos="4320"/>
        </w:tabs>
        <w:ind w:left="4320" w:hanging="480"/>
      </w:pPr>
      <w:rPr>
        <w:rFonts w:ascii="Wingdings" w:hAnsi="Wingdings" w:hint="default"/>
      </w:rPr>
    </w:lvl>
  </w:abstractNum>
  <w:abstractNum w:abstractNumId="946" w15:restartNumberingAfterBreak="0">
    <w:nsid w:val="784D6B53"/>
    <w:multiLevelType w:val="hybridMultilevel"/>
    <w:tmpl w:val="45CE4990"/>
    <w:lvl w:ilvl="0" w:tplc="04090001">
      <w:start w:val="1"/>
      <w:numFmt w:val="bullet"/>
      <w:lvlText w:val=""/>
      <w:lvlJc w:val="left"/>
      <w:pPr>
        <w:ind w:left="1330" w:hanging="480"/>
      </w:pPr>
      <w:rPr>
        <w:rFonts w:ascii="Wingdings" w:hAnsi="Wingdings" w:hint="default"/>
      </w:rPr>
    </w:lvl>
    <w:lvl w:ilvl="1" w:tplc="04090003" w:tentative="1">
      <w:start w:val="1"/>
      <w:numFmt w:val="bullet"/>
      <w:lvlText w:val=""/>
      <w:lvlJc w:val="left"/>
      <w:pPr>
        <w:ind w:left="1810" w:hanging="480"/>
      </w:pPr>
      <w:rPr>
        <w:rFonts w:ascii="Wingdings" w:hAnsi="Wingdings" w:hint="default"/>
      </w:rPr>
    </w:lvl>
    <w:lvl w:ilvl="2" w:tplc="04090005" w:tentative="1">
      <w:start w:val="1"/>
      <w:numFmt w:val="bullet"/>
      <w:lvlText w:val=""/>
      <w:lvlJc w:val="left"/>
      <w:pPr>
        <w:ind w:left="2290" w:hanging="480"/>
      </w:pPr>
      <w:rPr>
        <w:rFonts w:ascii="Wingdings" w:hAnsi="Wingdings" w:hint="default"/>
      </w:rPr>
    </w:lvl>
    <w:lvl w:ilvl="3" w:tplc="04090001" w:tentative="1">
      <w:start w:val="1"/>
      <w:numFmt w:val="bullet"/>
      <w:lvlText w:val=""/>
      <w:lvlJc w:val="left"/>
      <w:pPr>
        <w:ind w:left="2770" w:hanging="480"/>
      </w:pPr>
      <w:rPr>
        <w:rFonts w:ascii="Wingdings" w:hAnsi="Wingdings" w:hint="default"/>
      </w:rPr>
    </w:lvl>
    <w:lvl w:ilvl="4" w:tplc="04090003" w:tentative="1">
      <w:start w:val="1"/>
      <w:numFmt w:val="bullet"/>
      <w:lvlText w:val=""/>
      <w:lvlJc w:val="left"/>
      <w:pPr>
        <w:ind w:left="3250" w:hanging="480"/>
      </w:pPr>
      <w:rPr>
        <w:rFonts w:ascii="Wingdings" w:hAnsi="Wingdings" w:hint="default"/>
      </w:rPr>
    </w:lvl>
    <w:lvl w:ilvl="5" w:tplc="04090005" w:tentative="1">
      <w:start w:val="1"/>
      <w:numFmt w:val="bullet"/>
      <w:lvlText w:val=""/>
      <w:lvlJc w:val="left"/>
      <w:pPr>
        <w:ind w:left="3730" w:hanging="480"/>
      </w:pPr>
      <w:rPr>
        <w:rFonts w:ascii="Wingdings" w:hAnsi="Wingdings" w:hint="default"/>
      </w:rPr>
    </w:lvl>
    <w:lvl w:ilvl="6" w:tplc="04090001" w:tentative="1">
      <w:start w:val="1"/>
      <w:numFmt w:val="bullet"/>
      <w:lvlText w:val=""/>
      <w:lvlJc w:val="left"/>
      <w:pPr>
        <w:ind w:left="4210" w:hanging="480"/>
      </w:pPr>
      <w:rPr>
        <w:rFonts w:ascii="Wingdings" w:hAnsi="Wingdings" w:hint="default"/>
      </w:rPr>
    </w:lvl>
    <w:lvl w:ilvl="7" w:tplc="04090003" w:tentative="1">
      <w:start w:val="1"/>
      <w:numFmt w:val="bullet"/>
      <w:lvlText w:val=""/>
      <w:lvlJc w:val="left"/>
      <w:pPr>
        <w:ind w:left="4690" w:hanging="480"/>
      </w:pPr>
      <w:rPr>
        <w:rFonts w:ascii="Wingdings" w:hAnsi="Wingdings" w:hint="default"/>
      </w:rPr>
    </w:lvl>
    <w:lvl w:ilvl="8" w:tplc="04090005" w:tentative="1">
      <w:start w:val="1"/>
      <w:numFmt w:val="bullet"/>
      <w:lvlText w:val=""/>
      <w:lvlJc w:val="left"/>
      <w:pPr>
        <w:ind w:left="5170" w:hanging="480"/>
      </w:pPr>
      <w:rPr>
        <w:rFonts w:ascii="Wingdings" w:hAnsi="Wingdings" w:hint="default"/>
      </w:rPr>
    </w:lvl>
  </w:abstractNum>
  <w:abstractNum w:abstractNumId="947" w15:restartNumberingAfterBreak="0">
    <w:nsid w:val="78580A68"/>
    <w:multiLevelType w:val="multilevel"/>
    <w:tmpl w:val="0409001D"/>
    <w:styleLink w:val="1111113"/>
    <w:lvl w:ilvl="0">
      <w:start w:val="2"/>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948" w15:restartNumberingAfterBreak="0">
    <w:nsid w:val="78AC20AB"/>
    <w:multiLevelType w:val="hybridMultilevel"/>
    <w:tmpl w:val="FA1EEC10"/>
    <w:lvl w:ilvl="0" w:tplc="D7FA2D9C">
      <w:start w:val="1"/>
      <w:numFmt w:val="bullet"/>
      <w:lvlText w:val=""/>
      <w:lvlJc w:val="left"/>
      <w:pPr>
        <w:tabs>
          <w:tab w:val="num" w:pos="480"/>
        </w:tabs>
        <w:ind w:left="480" w:hanging="480"/>
      </w:pPr>
      <w:rPr>
        <w:rFonts w:ascii="Symbol" w:hAnsi="Symbol" w:hint="default"/>
        <w:color w:val="auto"/>
      </w:rPr>
    </w:lvl>
    <w:lvl w:ilvl="1" w:tplc="274CDC6A">
      <w:start w:val="1"/>
      <w:numFmt w:val="bullet"/>
      <w:lvlText w:val=""/>
      <w:lvlJc w:val="left"/>
      <w:pPr>
        <w:tabs>
          <w:tab w:val="num" w:pos="960"/>
        </w:tabs>
        <w:ind w:left="960" w:hanging="480"/>
      </w:pPr>
      <w:rPr>
        <w:rFonts w:ascii="Wingdings" w:hAnsi="Wingdings" w:hint="default"/>
      </w:rPr>
    </w:lvl>
    <w:lvl w:ilvl="2" w:tplc="72605744">
      <w:start w:val="1"/>
      <w:numFmt w:val="bullet"/>
      <w:lvlText w:val=""/>
      <w:lvlJc w:val="left"/>
      <w:pPr>
        <w:tabs>
          <w:tab w:val="num" w:pos="1440"/>
        </w:tabs>
        <w:ind w:left="1440" w:hanging="480"/>
      </w:pPr>
      <w:rPr>
        <w:rFonts w:ascii="Wingdings" w:hAnsi="Wingdings" w:hint="default"/>
        <w:color w:val="auto"/>
      </w:rPr>
    </w:lvl>
    <w:lvl w:ilvl="3" w:tplc="91D4E1B6">
      <w:start w:val="1"/>
      <w:numFmt w:val="bullet"/>
      <w:lvlText w:val=""/>
      <w:lvlJc w:val="left"/>
      <w:pPr>
        <w:tabs>
          <w:tab w:val="num" w:pos="1920"/>
        </w:tabs>
        <w:ind w:left="1920" w:hanging="480"/>
      </w:pPr>
      <w:rPr>
        <w:rFonts w:ascii="Wingdings" w:hAnsi="Wingdings" w:hint="default"/>
      </w:rPr>
    </w:lvl>
    <w:lvl w:ilvl="4" w:tplc="EC1CA018" w:tentative="1">
      <w:start w:val="1"/>
      <w:numFmt w:val="bullet"/>
      <w:lvlText w:val=""/>
      <w:lvlJc w:val="left"/>
      <w:pPr>
        <w:tabs>
          <w:tab w:val="num" w:pos="2400"/>
        </w:tabs>
        <w:ind w:left="2400" w:hanging="480"/>
      </w:pPr>
      <w:rPr>
        <w:rFonts w:ascii="Wingdings" w:hAnsi="Wingdings" w:hint="default"/>
      </w:rPr>
    </w:lvl>
    <w:lvl w:ilvl="5" w:tplc="1ED2DFD6" w:tentative="1">
      <w:start w:val="1"/>
      <w:numFmt w:val="bullet"/>
      <w:lvlText w:val=""/>
      <w:lvlJc w:val="left"/>
      <w:pPr>
        <w:tabs>
          <w:tab w:val="num" w:pos="2880"/>
        </w:tabs>
        <w:ind w:left="2880" w:hanging="480"/>
      </w:pPr>
      <w:rPr>
        <w:rFonts w:ascii="Wingdings" w:hAnsi="Wingdings" w:hint="default"/>
      </w:rPr>
    </w:lvl>
    <w:lvl w:ilvl="6" w:tplc="C972D32A" w:tentative="1">
      <w:start w:val="1"/>
      <w:numFmt w:val="bullet"/>
      <w:lvlText w:val=""/>
      <w:lvlJc w:val="left"/>
      <w:pPr>
        <w:tabs>
          <w:tab w:val="num" w:pos="3360"/>
        </w:tabs>
        <w:ind w:left="3360" w:hanging="480"/>
      </w:pPr>
      <w:rPr>
        <w:rFonts w:ascii="Wingdings" w:hAnsi="Wingdings" w:hint="default"/>
      </w:rPr>
    </w:lvl>
    <w:lvl w:ilvl="7" w:tplc="6EF05968" w:tentative="1">
      <w:start w:val="1"/>
      <w:numFmt w:val="bullet"/>
      <w:lvlText w:val=""/>
      <w:lvlJc w:val="left"/>
      <w:pPr>
        <w:tabs>
          <w:tab w:val="num" w:pos="3840"/>
        </w:tabs>
        <w:ind w:left="3840" w:hanging="480"/>
      </w:pPr>
      <w:rPr>
        <w:rFonts w:ascii="Wingdings" w:hAnsi="Wingdings" w:hint="default"/>
      </w:rPr>
    </w:lvl>
    <w:lvl w:ilvl="8" w:tplc="644A0A9E" w:tentative="1">
      <w:start w:val="1"/>
      <w:numFmt w:val="bullet"/>
      <w:lvlText w:val=""/>
      <w:lvlJc w:val="left"/>
      <w:pPr>
        <w:tabs>
          <w:tab w:val="num" w:pos="4320"/>
        </w:tabs>
        <w:ind w:left="4320" w:hanging="480"/>
      </w:pPr>
      <w:rPr>
        <w:rFonts w:ascii="Wingdings" w:hAnsi="Wingdings" w:hint="default"/>
      </w:rPr>
    </w:lvl>
  </w:abstractNum>
  <w:abstractNum w:abstractNumId="949" w15:restartNumberingAfterBreak="0">
    <w:nsid w:val="78AE776D"/>
    <w:multiLevelType w:val="multilevel"/>
    <w:tmpl w:val="A300D542"/>
    <w:numStyleLink w:val="StyleBulletedGray-80"/>
  </w:abstractNum>
  <w:abstractNum w:abstractNumId="950" w15:restartNumberingAfterBreak="0">
    <w:nsid w:val="78B6417B"/>
    <w:multiLevelType w:val="hybridMultilevel"/>
    <w:tmpl w:val="2E304A60"/>
    <w:lvl w:ilvl="0" w:tplc="4296C918">
      <w:start w:val="1"/>
      <w:numFmt w:val="bullet"/>
      <w:lvlText w:val=""/>
      <w:lvlJc w:val="left"/>
      <w:pPr>
        <w:tabs>
          <w:tab w:val="num" w:pos="880"/>
        </w:tabs>
        <w:ind w:left="880" w:hanging="480"/>
      </w:pPr>
      <w:rPr>
        <w:rFonts w:ascii="Wingdings" w:hAnsi="Wingdings" w:hint="default"/>
        <w:color w:val="auto"/>
      </w:rPr>
    </w:lvl>
    <w:lvl w:ilvl="1" w:tplc="07EA1E7A">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51" w15:restartNumberingAfterBreak="0">
    <w:nsid w:val="78D8499E"/>
    <w:multiLevelType w:val="hybridMultilevel"/>
    <w:tmpl w:val="CBD43B7A"/>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0EAA065C" w:tentative="1">
      <w:start w:val="1"/>
      <w:numFmt w:val="bullet"/>
      <w:lvlText w:val=""/>
      <w:lvlJc w:val="left"/>
      <w:pPr>
        <w:tabs>
          <w:tab w:val="num" w:pos="1920"/>
        </w:tabs>
        <w:ind w:left="1920" w:hanging="480"/>
      </w:pPr>
      <w:rPr>
        <w:rFonts w:ascii="Wingdings" w:hAnsi="Wingdings" w:hint="default"/>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52" w15:restartNumberingAfterBreak="0">
    <w:nsid w:val="78E54175"/>
    <w:multiLevelType w:val="hybridMultilevel"/>
    <w:tmpl w:val="43C2E22E"/>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53" w15:restartNumberingAfterBreak="0">
    <w:nsid w:val="78E82B45"/>
    <w:multiLevelType w:val="multilevel"/>
    <w:tmpl w:val="A300D542"/>
    <w:numStyleLink w:val="StyleBulletedGray-80"/>
  </w:abstractNum>
  <w:abstractNum w:abstractNumId="954" w15:restartNumberingAfterBreak="0">
    <w:nsid w:val="78F1164B"/>
    <w:multiLevelType w:val="multilevel"/>
    <w:tmpl w:val="A300D542"/>
    <w:numStyleLink w:val="StyleBulletedGray-80"/>
  </w:abstractNum>
  <w:abstractNum w:abstractNumId="955" w15:restartNumberingAfterBreak="0">
    <w:nsid w:val="79226D25"/>
    <w:multiLevelType w:val="hybridMultilevel"/>
    <w:tmpl w:val="D41E2B7C"/>
    <w:lvl w:ilvl="0" w:tplc="E46A54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56" w15:restartNumberingAfterBreak="0">
    <w:nsid w:val="79575771"/>
    <w:multiLevelType w:val="multilevel"/>
    <w:tmpl w:val="A5369E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7" w15:restartNumberingAfterBreak="0">
    <w:nsid w:val="79603472"/>
    <w:multiLevelType w:val="multilevel"/>
    <w:tmpl w:val="A300D542"/>
    <w:numStyleLink w:val="StyleBulletedGray-80"/>
  </w:abstractNum>
  <w:abstractNum w:abstractNumId="958" w15:restartNumberingAfterBreak="0">
    <w:nsid w:val="79895B53"/>
    <w:multiLevelType w:val="hybridMultilevel"/>
    <w:tmpl w:val="B69022BA"/>
    <w:lvl w:ilvl="0" w:tplc="0409000F">
      <w:numFmt w:val="none"/>
      <w:lvlText w:val=""/>
      <w:lvlJc w:val="left"/>
      <w:pPr>
        <w:ind w:left="820" w:hanging="480"/>
      </w:pPr>
    </w:lvl>
    <w:lvl w:ilvl="1" w:tplc="04090019" w:tentative="1">
      <w:start w:val="1"/>
      <w:numFmt w:val="ideographTraditional"/>
      <w:lvlText w:val="%2、"/>
      <w:lvlJc w:val="left"/>
      <w:pPr>
        <w:ind w:left="1300" w:hanging="480"/>
      </w:pPr>
    </w:lvl>
    <w:lvl w:ilvl="2" w:tplc="0409001B" w:tentative="1">
      <w:start w:val="1"/>
      <w:numFmt w:val="lowerRoman"/>
      <w:lvlText w:val="%3."/>
      <w:lvlJc w:val="right"/>
      <w:pPr>
        <w:ind w:left="1780" w:hanging="480"/>
      </w:pPr>
    </w:lvl>
    <w:lvl w:ilvl="3" w:tplc="0409000F" w:tentative="1">
      <w:start w:val="1"/>
      <w:numFmt w:val="decimal"/>
      <w:lvlText w:val="%4."/>
      <w:lvlJc w:val="left"/>
      <w:pPr>
        <w:ind w:left="2260" w:hanging="480"/>
      </w:pPr>
    </w:lvl>
    <w:lvl w:ilvl="4" w:tplc="04090019" w:tentative="1">
      <w:start w:val="1"/>
      <w:numFmt w:val="ideographTraditional"/>
      <w:lvlText w:val="%5、"/>
      <w:lvlJc w:val="left"/>
      <w:pPr>
        <w:ind w:left="2740" w:hanging="480"/>
      </w:pPr>
    </w:lvl>
    <w:lvl w:ilvl="5" w:tplc="0409001B" w:tentative="1">
      <w:start w:val="1"/>
      <w:numFmt w:val="lowerRoman"/>
      <w:lvlText w:val="%6."/>
      <w:lvlJc w:val="right"/>
      <w:pPr>
        <w:ind w:left="3220" w:hanging="480"/>
      </w:pPr>
    </w:lvl>
    <w:lvl w:ilvl="6" w:tplc="0409000F" w:tentative="1">
      <w:start w:val="1"/>
      <w:numFmt w:val="decimal"/>
      <w:lvlText w:val="%7."/>
      <w:lvlJc w:val="left"/>
      <w:pPr>
        <w:ind w:left="3700" w:hanging="480"/>
      </w:pPr>
    </w:lvl>
    <w:lvl w:ilvl="7" w:tplc="04090019" w:tentative="1">
      <w:start w:val="1"/>
      <w:numFmt w:val="ideographTraditional"/>
      <w:lvlText w:val="%8、"/>
      <w:lvlJc w:val="left"/>
      <w:pPr>
        <w:ind w:left="4180" w:hanging="480"/>
      </w:pPr>
    </w:lvl>
    <w:lvl w:ilvl="8" w:tplc="0409001B" w:tentative="1">
      <w:start w:val="1"/>
      <w:numFmt w:val="lowerRoman"/>
      <w:lvlText w:val="%9."/>
      <w:lvlJc w:val="right"/>
      <w:pPr>
        <w:ind w:left="4660" w:hanging="480"/>
      </w:pPr>
    </w:lvl>
  </w:abstractNum>
  <w:abstractNum w:abstractNumId="959" w15:restartNumberingAfterBreak="0">
    <w:nsid w:val="79BA172C"/>
    <w:multiLevelType w:val="multilevel"/>
    <w:tmpl w:val="A300D542"/>
    <w:numStyleLink w:val="StyleBulletedGray-80"/>
  </w:abstractNum>
  <w:abstractNum w:abstractNumId="960" w15:restartNumberingAfterBreak="0">
    <w:nsid w:val="79C54548"/>
    <w:multiLevelType w:val="multilevel"/>
    <w:tmpl w:val="A300D542"/>
    <w:numStyleLink w:val="StyleBulletedGray-80"/>
  </w:abstractNum>
  <w:abstractNum w:abstractNumId="961" w15:restartNumberingAfterBreak="0">
    <w:nsid w:val="79C72D2C"/>
    <w:multiLevelType w:val="hybridMultilevel"/>
    <w:tmpl w:val="7BD4E006"/>
    <w:lvl w:ilvl="0" w:tplc="04090013">
      <w:start w:val="1"/>
      <w:numFmt w:val="upperRoman"/>
      <w:lvlText w:val="%1."/>
      <w:lvlJc w:val="left"/>
      <w:pPr>
        <w:ind w:left="1130" w:hanging="480"/>
      </w:pPr>
    </w:lvl>
    <w:lvl w:ilvl="1" w:tplc="04090019" w:tentative="1">
      <w:start w:val="1"/>
      <w:numFmt w:val="ideographTraditional"/>
      <w:lvlText w:val="%2、"/>
      <w:lvlJc w:val="left"/>
      <w:pPr>
        <w:ind w:left="1610" w:hanging="480"/>
      </w:pPr>
    </w:lvl>
    <w:lvl w:ilvl="2" w:tplc="0409001B" w:tentative="1">
      <w:start w:val="1"/>
      <w:numFmt w:val="lowerRoman"/>
      <w:lvlText w:val="%3."/>
      <w:lvlJc w:val="right"/>
      <w:pPr>
        <w:ind w:left="2090" w:hanging="480"/>
      </w:pPr>
    </w:lvl>
    <w:lvl w:ilvl="3" w:tplc="0409000F" w:tentative="1">
      <w:start w:val="1"/>
      <w:numFmt w:val="decimal"/>
      <w:lvlText w:val="%4."/>
      <w:lvlJc w:val="left"/>
      <w:pPr>
        <w:ind w:left="2570" w:hanging="480"/>
      </w:pPr>
    </w:lvl>
    <w:lvl w:ilvl="4" w:tplc="04090019" w:tentative="1">
      <w:start w:val="1"/>
      <w:numFmt w:val="ideographTraditional"/>
      <w:lvlText w:val="%5、"/>
      <w:lvlJc w:val="left"/>
      <w:pPr>
        <w:ind w:left="3050" w:hanging="480"/>
      </w:pPr>
    </w:lvl>
    <w:lvl w:ilvl="5" w:tplc="0409001B" w:tentative="1">
      <w:start w:val="1"/>
      <w:numFmt w:val="lowerRoman"/>
      <w:lvlText w:val="%6."/>
      <w:lvlJc w:val="right"/>
      <w:pPr>
        <w:ind w:left="3530" w:hanging="480"/>
      </w:pPr>
    </w:lvl>
    <w:lvl w:ilvl="6" w:tplc="0409000F" w:tentative="1">
      <w:start w:val="1"/>
      <w:numFmt w:val="decimal"/>
      <w:lvlText w:val="%7."/>
      <w:lvlJc w:val="left"/>
      <w:pPr>
        <w:ind w:left="4010" w:hanging="480"/>
      </w:pPr>
    </w:lvl>
    <w:lvl w:ilvl="7" w:tplc="04090019" w:tentative="1">
      <w:start w:val="1"/>
      <w:numFmt w:val="ideographTraditional"/>
      <w:lvlText w:val="%8、"/>
      <w:lvlJc w:val="left"/>
      <w:pPr>
        <w:ind w:left="4490" w:hanging="480"/>
      </w:pPr>
    </w:lvl>
    <w:lvl w:ilvl="8" w:tplc="0409001B" w:tentative="1">
      <w:start w:val="1"/>
      <w:numFmt w:val="lowerRoman"/>
      <w:lvlText w:val="%9."/>
      <w:lvlJc w:val="right"/>
      <w:pPr>
        <w:ind w:left="4970" w:hanging="480"/>
      </w:pPr>
    </w:lvl>
  </w:abstractNum>
  <w:abstractNum w:abstractNumId="962" w15:restartNumberingAfterBreak="0">
    <w:nsid w:val="79E05D44"/>
    <w:multiLevelType w:val="hybridMultilevel"/>
    <w:tmpl w:val="66CE7FE8"/>
    <w:lvl w:ilvl="0" w:tplc="F7FABC10">
      <w:start w:val="1"/>
      <w:numFmt w:val="bullet"/>
      <w:lvlText w:val=""/>
      <w:lvlJc w:val="left"/>
      <w:pPr>
        <w:tabs>
          <w:tab w:val="num" w:pos="880"/>
        </w:tabs>
        <w:ind w:left="880" w:hanging="480"/>
      </w:pPr>
      <w:rPr>
        <w:rFonts w:ascii="Wingdings" w:hAnsi="Wingdings" w:hint="default"/>
      </w:rPr>
    </w:lvl>
    <w:lvl w:ilvl="1" w:tplc="04090003" w:tentative="1">
      <w:start w:val="1"/>
      <w:numFmt w:val="bullet"/>
      <w:lvlText w:val=""/>
      <w:lvlJc w:val="left"/>
      <w:pPr>
        <w:tabs>
          <w:tab w:val="num" w:pos="1360"/>
        </w:tabs>
        <w:ind w:left="1360" w:hanging="480"/>
      </w:pPr>
      <w:rPr>
        <w:rFonts w:ascii="Wingdings" w:hAnsi="Wingdings" w:hint="default"/>
      </w:rPr>
    </w:lvl>
    <w:lvl w:ilvl="2" w:tplc="04090005" w:tentative="1">
      <w:start w:val="1"/>
      <w:numFmt w:val="bullet"/>
      <w:lvlText w:val=""/>
      <w:lvlJc w:val="left"/>
      <w:pPr>
        <w:tabs>
          <w:tab w:val="num" w:pos="1840"/>
        </w:tabs>
        <w:ind w:left="1840" w:hanging="480"/>
      </w:pPr>
      <w:rPr>
        <w:rFonts w:ascii="Wingdings" w:hAnsi="Wingdings" w:hint="default"/>
      </w:rPr>
    </w:lvl>
    <w:lvl w:ilvl="3" w:tplc="04090001" w:tentative="1">
      <w:start w:val="1"/>
      <w:numFmt w:val="bullet"/>
      <w:lvlText w:val=""/>
      <w:lvlJc w:val="left"/>
      <w:pPr>
        <w:tabs>
          <w:tab w:val="num" w:pos="2320"/>
        </w:tabs>
        <w:ind w:left="2320" w:hanging="480"/>
      </w:pPr>
      <w:rPr>
        <w:rFonts w:ascii="Wingdings" w:hAnsi="Wingdings" w:hint="default"/>
      </w:rPr>
    </w:lvl>
    <w:lvl w:ilvl="4" w:tplc="04090003" w:tentative="1">
      <w:start w:val="1"/>
      <w:numFmt w:val="bullet"/>
      <w:lvlText w:val=""/>
      <w:lvlJc w:val="left"/>
      <w:pPr>
        <w:tabs>
          <w:tab w:val="num" w:pos="2800"/>
        </w:tabs>
        <w:ind w:left="2800" w:hanging="480"/>
      </w:pPr>
      <w:rPr>
        <w:rFonts w:ascii="Wingdings" w:hAnsi="Wingdings" w:hint="default"/>
      </w:rPr>
    </w:lvl>
    <w:lvl w:ilvl="5" w:tplc="04090005" w:tentative="1">
      <w:start w:val="1"/>
      <w:numFmt w:val="bullet"/>
      <w:lvlText w:val=""/>
      <w:lvlJc w:val="left"/>
      <w:pPr>
        <w:tabs>
          <w:tab w:val="num" w:pos="3280"/>
        </w:tabs>
        <w:ind w:left="3280" w:hanging="480"/>
      </w:pPr>
      <w:rPr>
        <w:rFonts w:ascii="Wingdings" w:hAnsi="Wingdings" w:hint="default"/>
      </w:rPr>
    </w:lvl>
    <w:lvl w:ilvl="6" w:tplc="04090001" w:tentative="1">
      <w:start w:val="1"/>
      <w:numFmt w:val="bullet"/>
      <w:lvlText w:val=""/>
      <w:lvlJc w:val="left"/>
      <w:pPr>
        <w:tabs>
          <w:tab w:val="num" w:pos="3760"/>
        </w:tabs>
        <w:ind w:left="3760" w:hanging="480"/>
      </w:pPr>
      <w:rPr>
        <w:rFonts w:ascii="Wingdings" w:hAnsi="Wingdings" w:hint="default"/>
      </w:rPr>
    </w:lvl>
    <w:lvl w:ilvl="7" w:tplc="04090003" w:tentative="1">
      <w:start w:val="1"/>
      <w:numFmt w:val="bullet"/>
      <w:lvlText w:val=""/>
      <w:lvlJc w:val="left"/>
      <w:pPr>
        <w:tabs>
          <w:tab w:val="num" w:pos="4240"/>
        </w:tabs>
        <w:ind w:left="4240" w:hanging="480"/>
      </w:pPr>
      <w:rPr>
        <w:rFonts w:ascii="Wingdings" w:hAnsi="Wingdings" w:hint="default"/>
      </w:rPr>
    </w:lvl>
    <w:lvl w:ilvl="8" w:tplc="04090005" w:tentative="1">
      <w:start w:val="1"/>
      <w:numFmt w:val="bullet"/>
      <w:lvlText w:val=""/>
      <w:lvlJc w:val="left"/>
      <w:pPr>
        <w:tabs>
          <w:tab w:val="num" w:pos="4720"/>
        </w:tabs>
        <w:ind w:left="4720" w:hanging="480"/>
      </w:pPr>
      <w:rPr>
        <w:rFonts w:ascii="Wingdings" w:hAnsi="Wingdings" w:hint="default"/>
      </w:rPr>
    </w:lvl>
  </w:abstractNum>
  <w:abstractNum w:abstractNumId="963" w15:restartNumberingAfterBreak="0">
    <w:nsid w:val="79FF0021"/>
    <w:multiLevelType w:val="multilevel"/>
    <w:tmpl w:val="A300D542"/>
    <w:numStyleLink w:val="StyleBulletedGray-80"/>
  </w:abstractNum>
  <w:abstractNum w:abstractNumId="964" w15:restartNumberingAfterBreak="0">
    <w:nsid w:val="7A061180"/>
    <w:multiLevelType w:val="multilevel"/>
    <w:tmpl w:val="A300D542"/>
    <w:numStyleLink w:val="StyleBulletedGray-80"/>
  </w:abstractNum>
  <w:abstractNum w:abstractNumId="965" w15:restartNumberingAfterBreak="0">
    <w:nsid w:val="7A253D4F"/>
    <w:multiLevelType w:val="multilevel"/>
    <w:tmpl w:val="A300D542"/>
    <w:numStyleLink w:val="StyleBulletedGray-80"/>
  </w:abstractNum>
  <w:abstractNum w:abstractNumId="966" w15:restartNumberingAfterBreak="0">
    <w:nsid w:val="7A431EDF"/>
    <w:multiLevelType w:val="multilevel"/>
    <w:tmpl w:val="A300D542"/>
    <w:numStyleLink w:val="StyleBulletedGray-80"/>
  </w:abstractNum>
  <w:abstractNum w:abstractNumId="967" w15:restartNumberingAfterBreak="0">
    <w:nsid w:val="7A5C6F93"/>
    <w:multiLevelType w:val="multilevel"/>
    <w:tmpl w:val="A300D542"/>
    <w:numStyleLink w:val="StyleBulletedGray-80"/>
  </w:abstractNum>
  <w:abstractNum w:abstractNumId="968" w15:restartNumberingAfterBreak="0">
    <w:nsid w:val="7A67148A"/>
    <w:multiLevelType w:val="hybridMultilevel"/>
    <w:tmpl w:val="19B0F1B6"/>
    <w:lvl w:ilvl="0" w:tplc="EB92C566">
      <w:start w:val="1"/>
      <w:numFmt w:val="bullet"/>
      <w:lvlText w:val=""/>
      <w:lvlJc w:val="left"/>
      <w:pPr>
        <w:tabs>
          <w:tab w:val="num" w:pos="880"/>
        </w:tabs>
        <w:ind w:left="880" w:hanging="480"/>
      </w:pPr>
      <w:rPr>
        <w:rFonts w:ascii="Wingdings" w:hAnsi="Wingdings" w:hint="default"/>
      </w:rPr>
    </w:lvl>
    <w:lvl w:ilvl="1" w:tplc="04090003">
      <w:start w:val="1"/>
      <w:numFmt w:val="bullet"/>
      <w:lvlText w:val=""/>
      <w:lvlJc w:val="left"/>
      <w:pPr>
        <w:tabs>
          <w:tab w:val="num" w:pos="1360"/>
        </w:tabs>
        <w:ind w:left="1360" w:hanging="480"/>
      </w:pPr>
      <w:rPr>
        <w:rFonts w:ascii="Wingdings" w:hAnsi="Wingdings" w:hint="default"/>
      </w:rPr>
    </w:lvl>
    <w:lvl w:ilvl="2" w:tplc="04090005">
      <w:start w:val="1"/>
      <w:numFmt w:val="bullet"/>
      <w:lvlText w:val=""/>
      <w:lvlJc w:val="left"/>
      <w:pPr>
        <w:tabs>
          <w:tab w:val="num" w:pos="1840"/>
        </w:tabs>
        <w:ind w:left="1840" w:hanging="480"/>
      </w:pPr>
      <w:rPr>
        <w:rFonts w:ascii="Wingdings" w:hAnsi="Wingdings" w:hint="default"/>
      </w:rPr>
    </w:lvl>
    <w:lvl w:ilvl="3" w:tplc="04090001">
      <w:start w:val="1"/>
      <w:numFmt w:val="bullet"/>
      <w:lvlText w:val=""/>
      <w:lvlJc w:val="left"/>
      <w:pPr>
        <w:tabs>
          <w:tab w:val="num" w:pos="2320"/>
        </w:tabs>
        <w:ind w:left="2320" w:hanging="480"/>
      </w:pPr>
      <w:rPr>
        <w:rFonts w:ascii="Wingdings" w:hAnsi="Wingdings" w:hint="default"/>
      </w:rPr>
    </w:lvl>
    <w:lvl w:ilvl="4" w:tplc="04090003">
      <w:start w:val="1"/>
      <w:numFmt w:val="bullet"/>
      <w:lvlText w:val=""/>
      <w:lvlJc w:val="left"/>
      <w:pPr>
        <w:tabs>
          <w:tab w:val="num" w:pos="2800"/>
        </w:tabs>
        <w:ind w:left="2800" w:hanging="480"/>
      </w:pPr>
      <w:rPr>
        <w:rFonts w:ascii="Wingdings" w:hAnsi="Wingdings" w:hint="default"/>
      </w:rPr>
    </w:lvl>
    <w:lvl w:ilvl="5" w:tplc="04090005">
      <w:start w:val="1"/>
      <w:numFmt w:val="bullet"/>
      <w:lvlText w:val=""/>
      <w:lvlJc w:val="left"/>
      <w:pPr>
        <w:tabs>
          <w:tab w:val="num" w:pos="3280"/>
        </w:tabs>
        <w:ind w:left="3280" w:hanging="480"/>
      </w:pPr>
      <w:rPr>
        <w:rFonts w:ascii="Wingdings" w:hAnsi="Wingdings" w:hint="default"/>
      </w:rPr>
    </w:lvl>
    <w:lvl w:ilvl="6" w:tplc="04090001">
      <w:start w:val="1"/>
      <w:numFmt w:val="bullet"/>
      <w:lvlText w:val=""/>
      <w:lvlJc w:val="left"/>
      <w:pPr>
        <w:tabs>
          <w:tab w:val="num" w:pos="3760"/>
        </w:tabs>
        <w:ind w:left="3760" w:hanging="480"/>
      </w:pPr>
      <w:rPr>
        <w:rFonts w:ascii="Wingdings" w:hAnsi="Wingdings" w:hint="default"/>
      </w:rPr>
    </w:lvl>
    <w:lvl w:ilvl="7" w:tplc="04090003">
      <w:start w:val="1"/>
      <w:numFmt w:val="bullet"/>
      <w:lvlText w:val=""/>
      <w:lvlJc w:val="left"/>
      <w:pPr>
        <w:tabs>
          <w:tab w:val="num" w:pos="4240"/>
        </w:tabs>
        <w:ind w:left="4240" w:hanging="480"/>
      </w:pPr>
      <w:rPr>
        <w:rFonts w:ascii="Wingdings" w:hAnsi="Wingdings" w:hint="default"/>
      </w:rPr>
    </w:lvl>
    <w:lvl w:ilvl="8" w:tplc="04090005">
      <w:start w:val="1"/>
      <w:numFmt w:val="bullet"/>
      <w:lvlText w:val=""/>
      <w:lvlJc w:val="left"/>
      <w:pPr>
        <w:tabs>
          <w:tab w:val="num" w:pos="4720"/>
        </w:tabs>
        <w:ind w:left="4720" w:hanging="480"/>
      </w:pPr>
      <w:rPr>
        <w:rFonts w:ascii="Wingdings" w:hAnsi="Wingdings" w:hint="default"/>
      </w:rPr>
    </w:lvl>
  </w:abstractNum>
  <w:abstractNum w:abstractNumId="969" w15:restartNumberingAfterBreak="0">
    <w:nsid w:val="7A834197"/>
    <w:multiLevelType w:val="multilevel"/>
    <w:tmpl w:val="F02EA3EC"/>
    <w:numStyleLink w:val="StyleBulleted1"/>
  </w:abstractNum>
  <w:abstractNum w:abstractNumId="970" w15:restartNumberingAfterBreak="0">
    <w:nsid w:val="7AE73976"/>
    <w:multiLevelType w:val="hybridMultilevel"/>
    <w:tmpl w:val="5E101A4E"/>
    <w:lvl w:ilvl="0" w:tplc="FFFFFFFF">
      <w:start w:val="1"/>
      <w:numFmt w:val="bullet"/>
      <w:lvlText w:val=""/>
      <w:lvlJc w:val="left"/>
      <w:pPr>
        <w:tabs>
          <w:tab w:val="num" w:pos="480"/>
        </w:tabs>
        <w:ind w:left="480" w:hanging="480"/>
      </w:pPr>
      <w:rPr>
        <w:rFonts w:ascii="Wingdings" w:hAnsi="Wingdings" w:hint="default"/>
        <w:color w:val="auto"/>
      </w:rPr>
    </w:lvl>
    <w:lvl w:ilvl="1" w:tplc="04090001">
      <w:start w:val="1"/>
      <w:numFmt w:val="bullet"/>
      <w:lvlText w:val=""/>
      <w:lvlJc w:val="left"/>
      <w:pPr>
        <w:tabs>
          <w:tab w:val="num" w:pos="960"/>
        </w:tabs>
        <w:ind w:left="960" w:hanging="480"/>
      </w:pPr>
      <w:rPr>
        <w:rFonts w:ascii="Wingdings" w:hAnsi="Wingdings" w:hint="default"/>
      </w:rPr>
    </w:lvl>
    <w:lvl w:ilvl="2" w:tplc="FFFFFFFF">
      <w:start w:val="1"/>
      <w:numFmt w:val="bullet"/>
      <w:lvlText w:val=""/>
      <w:lvlJc w:val="left"/>
      <w:pPr>
        <w:tabs>
          <w:tab w:val="num" w:pos="1440"/>
        </w:tabs>
        <w:ind w:left="1440" w:hanging="480"/>
      </w:pPr>
      <w:rPr>
        <w:rFonts w:ascii="Wingdings" w:hAnsi="Wingdings" w:hint="default"/>
      </w:rPr>
    </w:lvl>
    <w:lvl w:ilvl="3" w:tplc="FFFFFFFF" w:tentative="1">
      <w:start w:val="1"/>
      <w:numFmt w:val="bullet"/>
      <w:lvlText w:val=""/>
      <w:lvlJc w:val="left"/>
      <w:pPr>
        <w:tabs>
          <w:tab w:val="num" w:pos="1920"/>
        </w:tabs>
        <w:ind w:left="1920" w:hanging="480"/>
      </w:pPr>
      <w:rPr>
        <w:rFonts w:ascii="Wingdings" w:hAnsi="Wingdings" w:hint="default"/>
      </w:rPr>
    </w:lvl>
    <w:lvl w:ilvl="4" w:tplc="FFFFFFFF" w:tentative="1">
      <w:start w:val="1"/>
      <w:numFmt w:val="bullet"/>
      <w:lvlText w:val=""/>
      <w:lvlJc w:val="left"/>
      <w:pPr>
        <w:tabs>
          <w:tab w:val="num" w:pos="2400"/>
        </w:tabs>
        <w:ind w:left="2400" w:hanging="480"/>
      </w:pPr>
      <w:rPr>
        <w:rFonts w:ascii="Wingdings" w:hAnsi="Wingdings" w:hint="default"/>
      </w:rPr>
    </w:lvl>
    <w:lvl w:ilvl="5" w:tplc="FFFFFFFF" w:tentative="1">
      <w:start w:val="1"/>
      <w:numFmt w:val="bullet"/>
      <w:lvlText w:val=""/>
      <w:lvlJc w:val="left"/>
      <w:pPr>
        <w:tabs>
          <w:tab w:val="num" w:pos="2880"/>
        </w:tabs>
        <w:ind w:left="2880" w:hanging="480"/>
      </w:pPr>
      <w:rPr>
        <w:rFonts w:ascii="Wingdings" w:hAnsi="Wingdings" w:hint="default"/>
      </w:rPr>
    </w:lvl>
    <w:lvl w:ilvl="6" w:tplc="FFFFFFFF" w:tentative="1">
      <w:start w:val="1"/>
      <w:numFmt w:val="bullet"/>
      <w:lvlText w:val=""/>
      <w:lvlJc w:val="left"/>
      <w:pPr>
        <w:tabs>
          <w:tab w:val="num" w:pos="3360"/>
        </w:tabs>
        <w:ind w:left="3360" w:hanging="480"/>
      </w:pPr>
      <w:rPr>
        <w:rFonts w:ascii="Wingdings" w:hAnsi="Wingdings" w:hint="default"/>
      </w:rPr>
    </w:lvl>
    <w:lvl w:ilvl="7" w:tplc="FFFFFFFF" w:tentative="1">
      <w:start w:val="1"/>
      <w:numFmt w:val="bullet"/>
      <w:lvlText w:val=""/>
      <w:lvlJc w:val="left"/>
      <w:pPr>
        <w:tabs>
          <w:tab w:val="num" w:pos="3840"/>
        </w:tabs>
        <w:ind w:left="3840" w:hanging="480"/>
      </w:pPr>
      <w:rPr>
        <w:rFonts w:ascii="Wingdings" w:hAnsi="Wingdings" w:hint="default"/>
      </w:rPr>
    </w:lvl>
    <w:lvl w:ilvl="8" w:tplc="FFFFFFFF" w:tentative="1">
      <w:start w:val="1"/>
      <w:numFmt w:val="bullet"/>
      <w:lvlText w:val=""/>
      <w:lvlJc w:val="left"/>
      <w:pPr>
        <w:tabs>
          <w:tab w:val="num" w:pos="4320"/>
        </w:tabs>
        <w:ind w:left="4320" w:hanging="480"/>
      </w:pPr>
      <w:rPr>
        <w:rFonts w:ascii="Wingdings" w:hAnsi="Wingdings" w:hint="default"/>
      </w:rPr>
    </w:lvl>
  </w:abstractNum>
  <w:abstractNum w:abstractNumId="971" w15:restartNumberingAfterBreak="0">
    <w:nsid w:val="7B094D6B"/>
    <w:multiLevelType w:val="hybridMultilevel"/>
    <w:tmpl w:val="738AD7D8"/>
    <w:lvl w:ilvl="0" w:tplc="04090001">
      <w:start w:val="1"/>
      <w:numFmt w:val="bullet"/>
      <w:lvlText w:val=""/>
      <w:lvlJc w:val="left"/>
      <w:pPr>
        <w:tabs>
          <w:tab w:val="num" w:pos="567"/>
        </w:tabs>
        <w:ind w:left="567" w:hanging="397"/>
      </w:pPr>
      <w:rPr>
        <w:rFonts w:ascii="Wingdings" w:hAnsi="Wingdings" w:hint="default"/>
      </w:rPr>
    </w:lvl>
    <w:lvl w:ilvl="1" w:tplc="DCB0E60C">
      <w:start w:val="1"/>
      <w:numFmt w:val="bullet"/>
      <w:lvlText w:val="o"/>
      <w:lvlJc w:val="left"/>
      <w:pPr>
        <w:tabs>
          <w:tab w:val="num" w:pos="1477"/>
        </w:tabs>
        <w:ind w:left="1477" w:hanging="39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2" w15:restartNumberingAfterBreak="0">
    <w:nsid w:val="7B177E19"/>
    <w:multiLevelType w:val="hybridMultilevel"/>
    <w:tmpl w:val="C058761C"/>
    <w:lvl w:ilvl="0" w:tplc="121C11B2">
      <w:start w:val="1"/>
      <w:numFmt w:val="bullet"/>
      <w:lvlText w:val=""/>
      <w:lvlJc w:val="left"/>
      <w:pPr>
        <w:tabs>
          <w:tab w:val="num" w:pos="480"/>
        </w:tabs>
        <w:ind w:left="480" w:hanging="480"/>
      </w:pPr>
      <w:rPr>
        <w:rFonts w:ascii="Symbol" w:hAnsi="Symbol" w:hint="default"/>
        <w:color w:val="auto"/>
      </w:rPr>
    </w:lvl>
    <w:lvl w:ilvl="1" w:tplc="3B0A3C9C">
      <w:start w:val="1"/>
      <w:numFmt w:val="bullet"/>
      <w:lvlText w:val=""/>
      <w:lvlJc w:val="left"/>
      <w:pPr>
        <w:tabs>
          <w:tab w:val="num" w:pos="960"/>
        </w:tabs>
        <w:ind w:left="960" w:hanging="480"/>
      </w:pPr>
      <w:rPr>
        <w:rFonts w:ascii="Wingdings" w:hAnsi="Wingdings" w:hint="default"/>
      </w:rPr>
    </w:lvl>
    <w:lvl w:ilvl="2" w:tplc="8C04185E">
      <w:start w:val="1"/>
      <w:numFmt w:val="bullet"/>
      <w:lvlText w:val=""/>
      <w:lvlJc w:val="left"/>
      <w:pPr>
        <w:tabs>
          <w:tab w:val="num" w:pos="1440"/>
        </w:tabs>
        <w:ind w:left="1440" w:hanging="480"/>
      </w:pPr>
      <w:rPr>
        <w:rFonts w:ascii="Wingdings" w:hAnsi="Wingdings" w:hint="default"/>
        <w:color w:val="auto"/>
      </w:rPr>
    </w:lvl>
    <w:lvl w:ilvl="3" w:tplc="71CAB772">
      <w:start w:val="1"/>
      <w:numFmt w:val="bullet"/>
      <w:lvlText w:val=""/>
      <w:lvlJc w:val="left"/>
      <w:pPr>
        <w:tabs>
          <w:tab w:val="num" w:pos="1920"/>
        </w:tabs>
        <w:ind w:left="1920" w:hanging="480"/>
      </w:pPr>
      <w:rPr>
        <w:rFonts w:ascii="Wingdings" w:hAnsi="Wingdings" w:hint="default"/>
        <w:color w:val="auto"/>
      </w:rPr>
    </w:lvl>
    <w:lvl w:ilvl="4" w:tplc="602A8A1E" w:tentative="1">
      <w:start w:val="1"/>
      <w:numFmt w:val="bullet"/>
      <w:lvlText w:val=""/>
      <w:lvlJc w:val="left"/>
      <w:pPr>
        <w:tabs>
          <w:tab w:val="num" w:pos="2400"/>
        </w:tabs>
        <w:ind w:left="2400" w:hanging="480"/>
      </w:pPr>
      <w:rPr>
        <w:rFonts w:ascii="Wingdings" w:hAnsi="Wingdings" w:hint="default"/>
      </w:rPr>
    </w:lvl>
    <w:lvl w:ilvl="5" w:tplc="13F035FE" w:tentative="1">
      <w:start w:val="1"/>
      <w:numFmt w:val="bullet"/>
      <w:lvlText w:val=""/>
      <w:lvlJc w:val="left"/>
      <w:pPr>
        <w:tabs>
          <w:tab w:val="num" w:pos="2880"/>
        </w:tabs>
        <w:ind w:left="2880" w:hanging="480"/>
      </w:pPr>
      <w:rPr>
        <w:rFonts w:ascii="Wingdings" w:hAnsi="Wingdings" w:hint="default"/>
      </w:rPr>
    </w:lvl>
    <w:lvl w:ilvl="6" w:tplc="AB22D622" w:tentative="1">
      <w:start w:val="1"/>
      <w:numFmt w:val="bullet"/>
      <w:lvlText w:val=""/>
      <w:lvlJc w:val="left"/>
      <w:pPr>
        <w:tabs>
          <w:tab w:val="num" w:pos="3360"/>
        </w:tabs>
        <w:ind w:left="3360" w:hanging="480"/>
      </w:pPr>
      <w:rPr>
        <w:rFonts w:ascii="Wingdings" w:hAnsi="Wingdings" w:hint="default"/>
      </w:rPr>
    </w:lvl>
    <w:lvl w:ilvl="7" w:tplc="7FB6D1C0" w:tentative="1">
      <w:start w:val="1"/>
      <w:numFmt w:val="bullet"/>
      <w:lvlText w:val=""/>
      <w:lvlJc w:val="left"/>
      <w:pPr>
        <w:tabs>
          <w:tab w:val="num" w:pos="3840"/>
        </w:tabs>
        <w:ind w:left="3840" w:hanging="480"/>
      </w:pPr>
      <w:rPr>
        <w:rFonts w:ascii="Wingdings" w:hAnsi="Wingdings" w:hint="default"/>
      </w:rPr>
    </w:lvl>
    <w:lvl w:ilvl="8" w:tplc="6E809D3C" w:tentative="1">
      <w:start w:val="1"/>
      <w:numFmt w:val="bullet"/>
      <w:lvlText w:val=""/>
      <w:lvlJc w:val="left"/>
      <w:pPr>
        <w:tabs>
          <w:tab w:val="num" w:pos="4320"/>
        </w:tabs>
        <w:ind w:left="4320" w:hanging="480"/>
      </w:pPr>
      <w:rPr>
        <w:rFonts w:ascii="Wingdings" w:hAnsi="Wingdings" w:hint="default"/>
      </w:rPr>
    </w:lvl>
  </w:abstractNum>
  <w:abstractNum w:abstractNumId="973" w15:restartNumberingAfterBreak="0">
    <w:nsid w:val="7B471C87"/>
    <w:multiLevelType w:val="multilevel"/>
    <w:tmpl w:val="A300D542"/>
    <w:numStyleLink w:val="StyleBulletedGray-80"/>
  </w:abstractNum>
  <w:abstractNum w:abstractNumId="974" w15:restartNumberingAfterBreak="0">
    <w:nsid w:val="7B705745"/>
    <w:multiLevelType w:val="hybridMultilevel"/>
    <w:tmpl w:val="54548F7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975" w15:restartNumberingAfterBreak="0">
    <w:nsid w:val="7BBA70A5"/>
    <w:multiLevelType w:val="singleLevel"/>
    <w:tmpl w:val="87381326"/>
    <w:lvl w:ilvl="0">
      <w:start w:val="1"/>
      <w:numFmt w:val="bullet"/>
      <w:lvlText w:val=""/>
      <w:lvlJc w:val="left"/>
      <w:pPr>
        <w:tabs>
          <w:tab w:val="num" w:pos="320"/>
        </w:tabs>
        <w:ind w:left="720" w:hanging="480"/>
      </w:pPr>
      <w:rPr>
        <w:rFonts w:ascii="Wingdings" w:hAnsi="Wingdings" w:hint="default"/>
        <w:color w:val="333333"/>
      </w:rPr>
    </w:lvl>
  </w:abstractNum>
  <w:abstractNum w:abstractNumId="976" w15:restartNumberingAfterBreak="0">
    <w:nsid w:val="7C260567"/>
    <w:multiLevelType w:val="hybridMultilevel"/>
    <w:tmpl w:val="DB4A5C0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77" w15:restartNumberingAfterBreak="0">
    <w:nsid w:val="7C4838E4"/>
    <w:multiLevelType w:val="hybridMultilevel"/>
    <w:tmpl w:val="9DD47ADA"/>
    <w:lvl w:ilvl="0" w:tplc="F2CE48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78" w15:restartNumberingAfterBreak="0">
    <w:nsid w:val="7C5C1BAF"/>
    <w:multiLevelType w:val="hybridMultilevel"/>
    <w:tmpl w:val="8FF2E16E"/>
    <w:lvl w:ilvl="0" w:tplc="509CF726">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79" w15:restartNumberingAfterBreak="0">
    <w:nsid w:val="7C8372A2"/>
    <w:multiLevelType w:val="hybridMultilevel"/>
    <w:tmpl w:val="0A6C176E"/>
    <w:lvl w:ilvl="0" w:tplc="0CEAE01A">
      <w:start w:val="1"/>
      <w:numFmt w:val="bullet"/>
      <w:lvlText w:val=""/>
      <w:lvlJc w:val="left"/>
      <w:pPr>
        <w:tabs>
          <w:tab w:val="num" w:pos="840"/>
        </w:tabs>
        <w:ind w:left="840" w:hanging="480"/>
      </w:pPr>
      <w:rPr>
        <w:rFonts w:ascii="Wingdings" w:hAnsi="Wingdings" w:hint="default"/>
      </w:rPr>
    </w:lvl>
    <w:lvl w:ilvl="1" w:tplc="04090003" w:tentative="1">
      <w:start w:val="1"/>
      <w:numFmt w:val="bullet"/>
      <w:lvlText w:val=""/>
      <w:lvlJc w:val="left"/>
      <w:pPr>
        <w:tabs>
          <w:tab w:val="num" w:pos="1320"/>
        </w:tabs>
        <w:ind w:left="1320" w:hanging="480"/>
      </w:pPr>
      <w:rPr>
        <w:rFonts w:ascii="Wingdings" w:hAnsi="Wingdings" w:hint="default"/>
      </w:rPr>
    </w:lvl>
    <w:lvl w:ilvl="2" w:tplc="04090005" w:tentative="1">
      <w:start w:val="1"/>
      <w:numFmt w:val="bullet"/>
      <w:lvlText w:val=""/>
      <w:lvlJc w:val="left"/>
      <w:pPr>
        <w:tabs>
          <w:tab w:val="num" w:pos="1800"/>
        </w:tabs>
        <w:ind w:left="1800" w:hanging="480"/>
      </w:pPr>
      <w:rPr>
        <w:rFonts w:ascii="Wingdings" w:hAnsi="Wingdings" w:hint="default"/>
      </w:rPr>
    </w:lvl>
    <w:lvl w:ilvl="3" w:tplc="04090001" w:tentative="1">
      <w:start w:val="1"/>
      <w:numFmt w:val="bullet"/>
      <w:lvlText w:val=""/>
      <w:lvlJc w:val="left"/>
      <w:pPr>
        <w:tabs>
          <w:tab w:val="num" w:pos="2280"/>
        </w:tabs>
        <w:ind w:left="2280" w:hanging="480"/>
      </w:pPr>
      <w:rPr>
        <w:rFonts w:ascii="Wingdings" w:hAnsi="Wingdings" w:hint="default"/>
      </w:rPr>
    </w:lvl>
    <w:lvl w:ilvl="4" w:tplc="04090003" w:tentative="1">
      <w:start w:val="1"/>
      <w:numFmt w:val="bullet"/>
      <w:lvlText w:val=""/>
      <w:lvlJc w:val="left"/>
      <w:pPr>
        <w:tabs>
          <w:tab w:val="num" w:pos="2760"/>
        </w:tabs>
        <w:ind w:left="2760" w:hanging="480"/>
      </w:pPr>
      <w:rPr>
        <w:rFonts w:ascii="Wingdings" w:hAnsi="Wingdings" w:hint="default"/>
      </w:rPr>
    </w:lvl>
    <w:lvl w:ilvl="5" w:tplc="04090005" w:tentative="1">
      <w:start w:val="1"/>
      <w:numFmt w:val="bullet"/>
      <w:lvlText w:val=""/>
      <w:lvlJc w:val="left"/>
      <w:pPr>
        <w:tabs>
          <w:tab w:val="num" w:pos="3240"/>
        </w:tabs>
        <w:ind w:left="3240" w:hanging="480"/>
      </w:pPr>
      <w:rPr>
        <w:rFonts w:ascii="Wingdings" w:hAnsi="Wingdings" w:hint="default"/>
      </w:rPr>
    </w:lvl>
    <w:lvl w:ilvl="6" w:tplc="04090001" w:tentative="1">
      <w:start w:val="1"/>
      <w:numFmt w:val="bullet"/>
      <w:lvlText w:val=""/>
      <w:lvlJc w:val="left"/>
      <w:pPr>
        <w:tabs>
          <w:tab w:val="num" w:pos="3720"/>
        </w:tabs>
        <w:ind w:left="3720" w:hanging="480"/>
      </w:pPr>
      <w:rPr>
        <w:rFonts w:ascii="Wingdings" w:hAnsi="Wingdings" w:hint="default"/>
      </w:rPr>
    </w:lvl>
    <w:lvl w:ilvl="7" w:tplc="04090003" w:tentative="1">
      <w:start w:val="1"/>
      <w:numFmt w:val="bullet"/>
      <w:lvlText w:val=""/>
      <w:lvlJc w:val="left"/>
      <w:pPr>
        <w:tabs>
          <w:tab w:val="num" w:pos="4200"/>
        </w:tabs>
        <w:ind w:left="4200" w:hanging="480"/>
      </w:pPr>
      <w:rPr>
        <w:rFonts w:ascii="Wingdings" w:hAnsi="Wingdings" w:hint="default"/>
      </w:rPr>
    </w:lvl>
    <w:lvl w:ilvl="8" w:tplc="04090005" w:tentative="1">
      <w:start w:val="1"/>
      <w:numFmt w:val="bullet"/>
      <w:lvlText w:val=""/>
      <w:lvlJc w:val="left"/>
      <w:pPr>
        <w:tabs>
          <w:tab w:val="num" w:pos="4680"/>
        </w:tabs>
        <w:ind w:left="4680" w:hanging="480"/>
      </w:pPr>
      <w:rPr>
        <w:rFonts w:ascii="Wingdings" w:hAnsi="Wingdings" w:hint="default"/>
      </w:rPr>
    </w:lvl>
  </w:abstractNum>
  <w:abstractNum w:abstractNumId="980" w15:restartNumberingAfterBreak="0">
    <w:nsid w:val="7CEC3FAB"/>
    <w:multiLevelType w:val="hybridMultilevel"/>
    <w:tmpl w:val="2BEA133E"/>
    <w:lvl w:ilvl="0" w:tplc="2F9A7498">
      <w:start w:val="1"/>
      <w:numFmt w:val="decimal"/>
      <w:lvlText w:val="%1."/>
      <w:lvlJc w:val="left"/>
      <w:pPr>
        <w:tabs>
          <w:tab w:val="num" w:pos="960"/>
        </w:tabs>
        <w:ind w:left="960" w:hanging="480"/>
      </w:pPr>
    </w:lvl>
    <w:lvl w:ilvl="1" w:tplc="696827D6">
      <w:start w:val="1"/>
      <w:numFmt w:val="ideographTraditional"/>
      <w:lvlText w:val="%2、"/>
      <w:lvlJc w:val="left"/>
      <w:pPr>
        <w:tabs>
          <w:tab w:val="num" w:pos="1440"/>
        </w:tabs>
        <w:ind w:left="1440" w:hanging="480"/>
      </w:pPr>
    </w:lvl>
    <w:lvl w:ilvl="2" w:tplc="A23C828E" w:tentative="1">
      <w:start w:val="1"/>
      <w:numFmt w:val="lowerRoman"/>
      <w:lvlText w:val="%3."/>
      <w:lvlJc w:val="right"/>
      <w:pPr>
        <w:tabs>
          <w:tab w:val="num" w:pos="1920"/>
        </w:tabs>
        <w:ind w:left="1920" w:hanging="480"/>
      </w:pPr>
    </w:lvl>
    <w:lvl w:ilvl="3" w:tplc="F8F6C1A0" w:tentative="1">
      <w:start w:val="1"/>
      <w:numFmt w:val="decimal"/>
      <w:lvlText w:val="%4."/>
      <w:lvlJc w:val="left"/>
      <w:pPr>
        <w:tabs>
          <w:tab w:val="num" w:pos="2400"/>
        </w:tabs>
        <w:ind w:left="2400" w:hanging="480"/>
      </w:pPr>
    </w:lvl>
    <w:lvl w:ilvl="4" w:tplc="9D52ED14" w:tentative="1">
      <w:start w:val="1"/>
      <w:numFmt w:val="ideographTraditional"/>
      <w:lvlText w:val="%5、"/>
      <w:lvlJc w:val="left"/>
      <w:pPr>
        <w:tabs>
          <w:tab w:val="num" w:pos="2880"/>
        </w:tabs>
        <w:ind w:left="2880" w:hanging="480"/>
      </w:pPr>
    </w:lvl>
    <w:lvl w:ilvl="5" w:tplc="D12AD856" w:tentative="1">
      <w:start w:val="1"/>
      <w:numFmt w:val="lowerRoman"/>
      <w:lvlText w:val="%6."/>
      <w:lvlJc w:val="right"/>
      <w:pPr>
        <w:tabs>
          <w:tab w:val="num" w:pos="3360"/>
        </w:tabs>
        <w:ind w:left="3360" w:hanging="480"/>
      </w:pPr>
    </w:lvl>
    <w:lvl w:ilvl="6" w:tplc="0D48C878" w:tentative="1">
      <w:start w:val="1"/>
      <w:numFmt w:val="decimal"/>
      <w:lvlText w:val="%7."/>
      <w:lvlJc w:val="left"/>
      <w:pPr>
        <w:tabs>
          <w:tab w:val="num" w:pos="3840"/>
        </w:tabs>
        <w:ind w:left="3840" w:hanging="480"/>
      </w:pPr>
    </w:lvl>
    <w:lvl w:ilvl="7" w:tplc="36360056" w:tentative="1">
      <w:start w:val="1"/>
      <w:numFmt w:val="ideographTraditional"/>
      <w:lvlText w:val="%8、"/>
      <w:lvlJc w:val="left"/>
      <w:pPr>
        <w:tabs>
          <w:tab w:val="num" w:pos="4320"/>
        </w:tabs>
        <w:ind w:left="4320" w:hanging="480"/>
      </w:pPr>
    </w:lvl>
    <w:lvl w:ilvl="8" w:tplc="55C24498" w:tentative="1">
      <w:start w:val="1"/>
      <w:numFmt w:val="lowerRoman"/>
      <w:lvlText w:val="%9."/>
      <w:lvlJc w:val="right"/>
      <w:pPr>
        <w:tabs>
          <w:tab w:val="num" w:pos="4800"/>
        </w:tabs>
        <w:ind w:left="4800" w:hanging="480"/>
      </w:pPr>
    </w:lvl>
  </w:abstractNum>
  <w:abstractNum w:abstractNumId="981" w15:restartNumberingAfterBreak="0">
    <w:nsid w:val="7CFE7D07"/>
    <w:multiLevelType w:val="hybridMultilevel"/>
    <w:tmpl w:val="C7AA515A"/>
    <w:lvl w:ilvl="0" w:tplc="BBFAE60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82" w15:restartNumberingAfterBreak="0">
    <w:nsid w:val="7D091441"/>
    <w:multiLevelType w:val="hybridMultilevel"/>
    <w:tmpl w:val="A09C26AA"/>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83" w15:restartNumberingAfterBreak="0">
    <w:nsid w:val="7D0B70C5"/>
    <w:multiLevelType w:val="hybridMultilevel"/>
    <w:tmpl w:val="F5660290"/>
    <w:lvl w:ilvl="0" w:tplc="EF12402E">
      <w:start w:val="1"/>
      <w:numFmt w:val="bullet"/>
      <w:lvlText w:val=""/>
      <w:lvlJc w:val="left"/>
      <w:pPr>
        <w:tabs>
          <w:tab w:val="num" w:pos="1200"/>
        </w:tabs>
        <w:ind w:left="1200" w:hanging="480"/>
      </w:pPr>
      <w:rPr>
        <w:rFonts w:ascii="Wingdings" w:hAnsi="Wingdings" w:hint="default"/>
      </w:rPr>
    </w:lvl>
    <w:lvl w:ilvl="1" w:tplc="04090019">
      <w:start w:val="1"/>
      <w:numFmt w:val="bullet"/>
      <w:lvlText w:val=""/>
      <w:lvlJc w:val="left"/>
      <w:pPr>
        <w:tabs>
          <w:tab w:val="num" w:pos="1680"/>
        </w:tabs>
        <w:ind w:left="1680" w:hanging="480"/>
      </w:pPr>
      <w:rPr>
        <w:rFonts w:ascii="Wingdings" w:hAnsi="Wingdings" w:hint="default"/>
      </w:rPr>
    </w:lvl>
    <w:lvl w:ilvl="2" w:tplc="0409001B" w:tentative="1">
      <w:start w:val="1"/>
      <w:numFmt w:val="bullet"/>
      <w:lvlText w:val=""/>
      <w:lvlJc w:val="left"/>
      <w:pPr>
        <w:tabs>
          <w:tab w:val="num" w:pos="2160"/>
        </w:tabs>
        <w:ind w:left="2160" w:hanging="480"/>
      </w:pPr>
      <w:rPr>
        <w:rFonts w:ascii="Wingdings" w:hAnsi="Wingdings" w:hint="default"/>
      </w:rPr>
    </w:lvl>
    <w:lvl w:ilvl="3" w:tplc="0409000F" w:tentative="1">
      <w:start w:val="1"/>
      <w:numFmt w:val="bullet"/>
      <w:lvlText w:val=""/>
      <w:lvlJc w:val="left"/>
      <w:pPr>
        <w:tabs>
          <w:tab w:val="num" w:pos="2640"/>
        </w:tabs>
        <w:ind w:left="2640" w:hanging="480"/>
      </w:pPr>
      <w:rPr>
        <w:rFonts w:ascii="Wingdings" w:hAnsi="Wingdings" w:hint="default"/>
      </w:rPr>
    </w:lvl>
    <w:lvl w:ilvl="4" w:tplc="04090019" w:tentative="1">
      <w:start w:val="1"/>
      <w:numFmt w:val="bullet"/>
      <w:lvlText w:val=""/>
      <w:lvlJc w:val="left"/>
      <w:pPr>
        <w:tabs>
          <w:tab w:val="num" w:pos="3120"/>
        </w:tabs>
        <w:ind w:left="3120" w:hanging="480"/>
      </w:pPr>
      <w:rPr>
        <w:rFonts w:ascii="Wingdings" w:hAnsi="Wingdings" w:hint="default"/>
      </w:rPr>
    </w:lvl>
    <w:lvl w:ilvl="5" w:tplc="0409001B" w:tentative="1">
      <w:start w:val="1"/>
      <w:numFmt w:val="bullet"/>
      <w:lvlText w:val=""/>
      <w:lvlJc w:val="left"/>
      <w:pPr>
        <w:tabs>
          <w:tab w:val="num" w:pos="3600"/>
        </w:tabs>
        <w:ind w:left="3600" w:hanging="480"/>
      </w:pPr>
      <w:rPr>
        <w:rFonts w:ascii="Wingdings" w:hAnsi="Wingdings" w:hint="default"/>
      </w:rPr>
    </w:lvl>
    <w:lvl w:ilvl="6" w:tplc="0409000F" w:tentative="1">
      <w:start w:val="1"/>
      <w:numFmt w:val="bullet"/>
      <w:lvlText w:val=""/>
      <w:lvlJc w:val="left"/>
      <w:pPr>
        <w:tabs>
          <w:tab w:val="num" w:pos="4080"/>
        </w:tabs>
        <w:ind w:left="4080" w:hanging="480"/>
      </w:pPr>
      <w:rPr>
        <w:rFonts w:ascii="Wingdings" w:hAnsi="Wingdings" w:hint="default"/>
      </w:rPr>
    </w:lvl>
    <w:lvl w:ilvl="7" w:tplc="04090019" w:tentative="1">
      <w:start w:val="1"/>
      <w:numFmt w:val="bullet"/>
      <w:lvlText w:val=""/>
      <w:lvlJc w:val="left"/>
      <w:pPr>
        <w:tabs>
          <w:tab w:val="num" w:pos="4560"/>
        </w:tabs>
        <w:ind w:left="4560" w:hanging="480"/>
      </w:pPr>
      <w:rPr>
        <w:rFonts w:ascii="Wingdings" w:hAnsi="Wingdings" w:hint="default"/>
      </w:rPr>
    </w:lvl>
    <w:lvl w:ilvl="8" w:tplc="0409001B" w:tentative="1">
      <w:start w:val="1"/>
      <w:numFmt w:val="bullet"/>
      <w:lvlText w:val=""/>
      <w:lvlJc w:val="left"/>
      <w:pPr>
        <w:tabs>
          <w:tab w:val="num" w:pos="5040"/>
        </w:tabs>
        <w:ind w:left="5040" w:hanging="480"/>
      </w:pPr>
      <w:rPr>
        <w:rFonts w:ascii="Wingdings" w:hAnsi="Wingdings" w:hint="default"/>
      </w:rPr>
    </w:lvl>
  </w:abstractNum>
  <w:abstractNum w:abstractNumId="984" w15:restartNumberingAfterBreak="0">
    <w:nsid w:val="7D101FC5"/>
    <w:multiLevelType w:val="singleLevel"/>
    <w:tmpl w:val="FE54904E"/>
    <w:lvl w:ilvl="0">
      <w:start w:val="1"/>
      <w:numFmt w:val="decimal"/>
      <w:lvlText w:val="%1)"/>
      <w:legacy w:legacy="1" w:legacySpace="0" w:legacyIndent="360"/>
      <w:lvlJc w:val="left"/>
      <w:pPr>
        <w:ind w:left="720" w:hanging="360"/>
      </w:pPr>
    </w:lvl>
  </w:abstractNum>
  <w:abstractNum w:abstractNumId="985" w15:restartNumberingAfterBreak="0">
    <w:nsid w:val="7D2F543C"/>
    <w:multiLevelType w:val="hybridMultilevel"/>
    <w:tmpl w:val="EABA8A40"/>
    <w:lvl w:ilvl="0" w:tplc="5D62E6F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86" w15:restartNumberingAfterBreak="0">
    <w:nsid w:val="7D3067FA"/>
    <w:multiLevelType w:val="multilevel"/>
    <w:tmpl w:val="A300D542"/>
    <w:numStyleLink w:val="StyleBulletedGray-80"/>
  </w:abstractNum>
  <w:abstractNum w:abstractNumId="987" w15:restartNumberingAfterBreak="0">
    <w:nsid w:val="7D3827AC"/>
    <w:multiLevelType w:val="hybridMultilevel"/>
    <w:tmpl w:val="E02E0812"/>
    <w:lvl w:ilvl="0" w:tplc="3C3E7CAA">
      <w:start w:val="1"/>
      <w:numFmt w:val="bullet"/>
      <w:lvlText w:val=""/>
      <w:lvlJc w:val="left"/>
      <w:pPr>
        <w:tabs>
          <w:tab w:val="num" w:pos="587"/>
        </w:tabs>
        <w:ind w:left="397" w:hanging="170"/>
      </w:pPr>
      <w:rPr>
        <w:rFonts w:ascii="Symbol" w:hAnsi="Symbol" w:hint="default"/>
        <w:b w:val="0"/>
        <w:i w:val="0"/>
        <w:snapToGrid w:val="0"/>
        <w:color w:val="auto"/>
        <w:spacing w:val="0"/>
        <w:w w:val="100"/>
        <w:kern w:val="0"/>
        <w:position w:val="0"/>
        <w:sz w:val="20"/>
        <w:effect w:val="no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8" w15:restartNumberingAfterBreak="0">
    <w:nsid w:val="7D3833AC"/>
    <w:multiLevelType w:val="multilevel"/>
    <w:tmpl w:val="A300D542"/>
    <w:numStyleLink w:val="StyleBulletedGray-80"/>
  </w:abstractNum>
  <w:abstractNum w:abstractNumId="989" w15:restartNumberingAfterBreak="0">
    <w:nsid w:val="7D8D6AA0"/>
    <w:multiLevelType w:val="hybridMultilevel"/>
    <w:tmpl w:val="8CC257DE"/>
    <w:lvl w:ilvl="0" w:tplc="CEFEA2C0">
      <w:start w:val="1"/>
      <w:numFmt w:val="bullet"/>
      <w:lvlText w:val=""/>
      <w:lvlJc w:val="left"/>
      <w:pPr>
        <w:tabs>
          <w:tab w:val="num" w:pos="480"/>
        </w:tabs>
        <w:ind w:left="480" w:hanging="480"/>
      </w:pPr>
      <w:rPr>
        <w:rFonts w:ascii="Symbol" w:hAnsi="Symbol" w:hint="default"/>
        <w:color w:val="auto"/>
      </w:rPr>
    </w:lvl>
    <w:lvl w:ilvl="1" w:tplc="04090019">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color w:val="auto"/>
      </w:rPr>
    </w:lvl>
    <w:lvl w:ilvl="3" w:tplc="0409000F">
      <w:start w:val="1"/>
      <w:numFmt w:val="bullet"/>
      <w:lvlText w:val=""/>
      <w:lvlJc w:val="left"/>
      <w:pPr>
        <w:tabs>
          <w:tab w:val="num" w:pos="1920"/>
        </w:tabs>
        <w:ind w:left="1920" w:hanging="480"/>
      </w:pPr>
      <w:rPr>
        <w:rFonts w:ascii="Wingdings" w:hAnsi="Wingdings" w:hint="default"/>
        <w:color w:val="auto"/>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990" w15:restartNumberingAfterBreak="0">
    <w:nsid w:val="7D910016"/>
    <w:multiLevelType w:val="hybridMultilevel"/>
    <w:tmpl w:val="DCD8EE12"/>
    <w:lvl w:ilvl="0" w:tplc="7B1A031C">
      <w:start w:val="1"/>
      <w:numFmt w:val="decimal"/>
      <w:lvlText w:val="%1."/>
      <w:lvlJc w:val="left"/>
      <w:pPr>
        <w:ind w:left="880" w:hanging="480"/>
      </w:pPr>
      <w:rPr>
        <w:rFonts w:hint="default"/>
      </w:rPr>
    </w:lvl>
    <w:lvl w:ilvl="1" w:tplc="04090003" w:tentative="1">
      <w:start w:val="1"/>
      <w:numFmt w:val="bullet"/>
      <w:lvlText w:val=""/>
      <w:lvlJc w:val="left"/>
      <w:pPr>
        <w:ind w:left="1360" w:hanging="480"/>
      </w:pPr>
      <w:rPr>
        <w:rFonts w:ascii="Wingdings" w:hAnsi="Wingdings" w:hint="default"/>
      </w:rPr>
    </w:lvl>
    <w:lvl w:ilvl="2" w:tplc="04090005"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3" w:tentative="1">
      <w:start w:val="1"/>
      <w:numFmt w:val="bullet"/>
      <w:lvlText w:val=""/>
      <w:lvlJc w:val="left"/>
      <w:pPr>
        <w:ind w:left="2800" w:hanging="480"/>
      </w:pPr>
      <w:rPr>
        <w:rFonts w:ascii="Wingdings" w:hAnsi="Wingdings" w:hint="default"/>
      </w:rPr>
    </w:lvl>
    <w:lvl w:ilvl="5" w:tplc="04090005"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3" w:tentative="1">
      <w:start w:val="1"/>
      <w:numFmt w:val="bullet"/>
      <w:lvlText w:val=""/>
      <w:lvlJc w:val="left"/>
      <w:pPr>
        <w:ind w:left="4240" w:hanging="480"/>
      </w:pPr>
      <w:rPr>
        <w:rFonts w:ascii="Wingdings" w:hAnsi="Wingdings" w:hint="default"/>
      </w:rPr>
    </w:lvl>
    <w:lvl w:ilvl="8" w:tplc="04090005" w:tentative="1">
      <w:start w:val="1"/>
      <w:numFmt w:val="bullet"/>
      <w:lvlText w:val=""/>
      <w:lvlJc w:val="left"/>
      <w:pPr>
        <w:ind w:left="4720" w:hanging="480"/>
      </w:pPr>
      <w:rPr>
        <w:rFonts w:ascii="Wingdings" w:hAnsi="Wingdings" w:hint="default"/>
      </w:rPr>
    </w:lvl>
  </w:abstractNum>
  <w:abstractNum w:abstractNumId="991" w15:restartNumberingAfterBreak="0">
    <w:nsid w:val="7DAA4821"/>
    <w:multiLevelType w:val="hybridMultilevel"/>
    <w:tmpl w:val="BE00A0D4"/>
    <w:lvl w:ilvl="0" w:tplc="0E3442BC">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992" w15:restartNumberingAfterBreak="0">
    <w:nsid w:val="7DB37EAB"/>
    <w:multiLevelType w:val="multilevel"/>
    <w:tmpl w:val="A300D542"/>
    <w:numStyleLink w:val="StyleBulletedGray-80"/>
  </w:abstractNum>
  <w:abstractNum w:abstractNumId="993" w15:restartNumberingAfterBreak="0">
    <w:nsid w:val="7DD64291"/>
    <w:multiLevelType w:val="hybridMultilevel"/>
    <w:tmpl w:val="FB301846"/>
    <w:lvl w:ilvl="0" w:tplc="DA5EE3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4" w15:restartNumberingAfterBreak="0">
    <w:nsid w:val="7DE622D3"/>
    <w:multiLevelType w:val="singleLevel"/>
    <w:tmpl w:val="6B3EC6BC"/>
    <w:lvl w:ilvl="0">
      <w:start w:val="1"/>
      <w:numFmt w:val="decimal"/>
      <w:lvlText w:val="%1."/>
      <w:legacy w:legacy="1" w:legacySpace="0" w:legacyIndent="360"/>
      <w:lvlJc w:val="left"/>
      <w:pPr>
        <w:ind w:left="0" w:firstLine="0"/>
      </w:pPr>
      <w:rPr>
        <w:rFonts w:ascii="Arial" w:hAnsi="Arial" w:cs="Arial" w:hint="default"/>
      </w:rPr>
    </w:lvl>
  </w:abstractNum>
  <w:abstractNum w:abstractNumId="995" w15:restartNumberingAfterBreak="0">
    <w:nsid w:val="7DFF01A8"/>
    <w:multiLevelType w:val="hybridMultilevel"/>
    <w:tmpl w:val="156C3A8E"/>
    <w:lvl w:ilvl="0" w:tplc="D9FC4066">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96" w15:restartNumberingAfterBreak="0">
    <w:nsid w:val="7E555292"/>
    <w:multiLevelType w:val="multilevel"/>
    <w:tmpl w:val="A300D542"/>
    <w:numStyleLink w:val="StyleBulletedGray-80"/>
  </w:abstractNum>
  <w:abstractNum w:abstractNumId="997" w15:restartNumberingAfterBreak="0">
    <w:nsid w:val="7E6704C6"/>
    <w:multiLevelType w:val="hybridMultilevel"/>
    <w:tmpl w:val="8722A806"/>
    <w:lvl w:ilvl="0" w:tplc="92E28D3E">
      <w:start w:val="1"/>
      <w:numFmt w:val="bullet"/>
      <w:lvlText w:val=""/>
      <w:lvlJc w:val="left"/>
      <w:pPr>
        <w:tabs>
          <w:tab w:val="num" w:pos="530"/>
        </w:tabs>
        <w:ind w:left="51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8" w15:restartNumberingAfterBreak="0">
    <w:nsid w:val="7E916188"/>
    <w:multiLevelType w:val="hybridMultilevel"/>
    <w:tmpl w:val="1F464B26"/>
    <w:lvl w:ilvl="0" w:tplc="205E129E">
      <w:start w:val="1"/>
      <w:numFmt w:val="decimal"/>
      <w:lvlText w:val="%1."/>
      <w:lvlJc w:val="left"/>
      <w:pPr>
        <w:tabs>
          <w:tab w:val="num" w:pos="1200"/>
        </w:tabs>
        <w:ind w:left="1200" w:hanging="480"/>
      </w:pPr>
    </w:lvl>
    <w:lvl w:ilvl="1" w:tplc="9EF45DA2" w:tentative="1">
      <w:start w:val="1"/>
      <w:numFmt w:val="ideographTraditional"/>
      <w:lvlText w:val="%2、"/>
      <w:lvlJc w:val="left"/>
      <w:pPr>
        <w:tabs>
          <w:tab w:val="num" w:pos="1680"/>
        </w:tabs>
        <w:ind w:left="1680" w:hanging="480"/>
      </w:pPr>
    </w:lvl>
    <w:lvl w:ilvl="2" w:tplc="9964FDAC" w:tentative="1">
      <w:start w:val="1"/>
      <w:numFmt w:val="lowerRoman"/>
      <w:lvlText w:val="%3."/>
      <w:lvlJc w:val="right"/>
      <w:pPr>
        <w:tabs>
          <w:tab w:val="num" w:pos="2160"/>
        </w:tabs>
        <w:ind w:left="2160" w:hanging="480"/>
      </w:pPr>
    </w:lvl>
    <w:lvl w:ilvl="3" w:tplc="6336A0E0" w:tentative="1">
      <w:start w:val="1"/>
      <w:numFmt w:val="decimal"/>
      <w:lvlText w:val="%4."/>
      <w:lvlJc w:val="left"/>
      <w:pPr>
        <w:tabs>
          <w:tab w:val="num" w:pos="2640"/>
        </w:tabs>
        <w:ind w:left="2640" w:hanging="480"/>
      </w:pPr>
    </w:lvl>
    <w:lvl w:ilvl="4" w:tplc="40789998" w:tentative="1">
      <w:start w:val="1"/>
      <w:numFmt w:val="ideographTraditional"/>
      <w:lvlText w:val="%5、"/>
      <w:lvlJc w:val="left"/>
      <w:pPr>
        <w:tabs>
          <w:tab w:val="num" w:pos="3120"/>
        </w:tabs>
        <w:ind w:left="3120" w:hanging="480"/>
      </w:pPr>
    </w:lvl>
    <w:lvl w:ilvl="5" w:tplc="F454D082" w:tentative="1">
      <w:start w:val="1"/>
      <w:numFmt w:val="lowerRoman"/>
      <w:lvlText w:val="%6."/>
      <w:lvlJc w:val="right"/>
      <w:pPr>
        <w:tabs>
          <w:tab w:val="num" w:pos="3600"/>
        </w:tabs>
        <w:ind w:left="3600" w:hanging="480"/>
      </w:pPr>
    </w:lvl>
    <w:lvl w:ilvl="6" w:tplc="8BB2C74E" w:tentative="1">
      <w:start w:val="1"/>
      <w:numFmt w:val="decimal"/>
      <w:lvlText w:val="%7."/>
      <w:lvlJc w:val="left"/>
      <w:pPr>
        <w:tabs>
          <w:tab w:val="num" w:pos="4080"/>
        </w:tabs>
        <w:ind w:left="4080" w:hanging="480"/>
      </w:pPr>
    </w:lvl>
    <w:lvl w:ilvl="7" w:tplc="9768EE70" w:tentative="1">
      <w:start w:val="1"/>
      <w:numFmt w:val="ideographTraditional"/>
      <w:lvlText w:val="%8、"/>
      <w:lvlJc w:val="left"/>
      <w:pPr>
        <w:tabs>
          <w:tab w:val="num" w:pos="4560"/>
        </w:tabs>
        <w:ind w:left="4560" w:hanging="480"/>
      </w:pPr>
    </w:lvl>
    <w:lvl w:ilvl="8" w:tplc="FFD06234" w:tentative="1">
      <w:start w:val="1"/>
      <w:numFmt w:val="lowerRoman"/>
      <w:lvlText w:val="%9."/>
      <w:lvlJc w:val="right"/>
      <w:pPr>
        <w:tabs>
          <w:tab w:val="num" w:pos="5040"/>
        </w:tabs>
        <w:ind w:left="5040" w:hanging="480"/>
      </w:pPr>
    </w:lvl>
  </w:abstractNum>
  <w:abstractNum w:abstractNumId="999" w15:restartNumberingAfterBreak="0">
    <w:nsid w:val="7EAF4AB6"/>
    <w:multiLevelType w:val="hybridMultilevel"/>
    <w:tmpl w:val="C1E4DF6E"/>
    <w:lvl w:ilvl="0" w:tplc="4B58D508">
      <w:start w:val="1"/>
      <w:numFmt w:val="bullet"/>
      <w:lvlText w:val=""/>
      <w:lvlJc w:val="left"/>
      <w:pPr>
        <w:tabs>
          <w:tab w:val="num" w:pos="820"/>
        </w:tabs>
        <w:ind w:left="820" w:hanging="480"/>
      </w:pPr>
      <w:rPr>
        <w:rFonts w:ascii="Wingdings" w:hAnsi="Wingdings" w:hint="default"/>
        <w:color w:val="auto"/>
      </w:rPr>
    </w:lvl>
    <w:lvl w:ilvl="1" w:tplc="81CCD4C8">
      <w:start w:val="1"/>
      <w:numFmt w:val="bullet"/>
      <w:lvlText w:val="–"/>
      <w:lvlJc w:val="left"/>
      <w:pPr>
        <w:tabs>
          <w:tab w:val="num" w:pos="960"/>
        </w:tabs>
        <w:ind w:left="960" w:hanging="480"/>
      </w:pPr>
      <w:rPr>
        <w:rFonts w:ascii="新細明體" w:eastAsia="新細明體" w:hAnsi="新細明體" w:hint="eastAsia"/>
        <w:b w:val="0"/>
        <w:i w:val="0"/>
        <w:sz w:val="24"/>
      </w:rPr>
    </w:lvl>
    <w:lvl w:ilvl="2" w:tplc="0409001B">
      <w:start w:val="1"/>
      <w:numFmt w:val="bullet"/>
      <w:lvlText w:val=""/>
      <w:lvlJc w:val="left"/>
      <w:pPr>
        <w:tabs>
          <w:tab w:val="num" w:pos="1440"/>
        </w:tabs>
        <w:ind w:left="1440" w:hanging="480"/>
      </w:pPr>
      <w:rPr>
        <w:rFonts w:ascii="Wingdings" w:hAnsi="Wingdings" w:hint="default"/>
      </w:rPr>
    </w:lvl>
    <w:lvl w:ilvl="3" w:tplc="0409000F" w:tentative="1">
      <w:start w:val="1"/>
      <w:numFmt w:val="bullet"/>
      <w:lvlText w:val=""/>
      <w:lvlJc w:val="left"/>
      <w:pPr>
        <w:tabs>
          <w:tab w:val="num" w:pos="1920"/>
        </w:tabs>
        <w:ind w:left="1920" w:hanging="480"/>
      </w:pPr>
      <w:rPr>
        <w:rFonts w:ascii="Wingdings" w:hAnsi="Wingdings" w:hint="default"/>
      </w:rPr>
    </w:lvl>
    <w:lvl w:ilvl="4" w:tplc="04090019" w:tentative="1">
      <w:start w:val="1"/>
      <w:numFmt w:val="bullet"/>
      <w:lvlText w:val=""/>
      <w:lvlJc w:val="left"/>
      <w:pPr>
        <w:tabs>
          <w:tab w:val="num" w:pos="2400"/>
        </w:tabs>
        <w:ind w:left="2400" w:hanging="480"/>
      </w:pPr>
      <w:rPr>
        <w:rFonts w:ascii="Wingdings" w:hAnsi="Wingdings" w:hint="default"/>
      </w:rPr>
    </w:lvl>
    <w:lvl w:ilvl="5" w:tplc="0409001B" w:tentative="1">
      <w:start w:val="1"/>
      <w:numFmt w:val="bullet"/>
      <w:lvlText w:val=""/>
      <w:lvlJc w:val="left"/>
      <w:pPr>
        <w:tabs>
          <w:tab w:val="num" w:pos="2880"/>
        </w:tabs>
        <w:ind w:left="2880" w:hanging="480"/>
      </w:pPr>
      <w:rPr>
        <w:rFonts w:ascii="Wingdings" w:hAnsi="Wingdings" w:hint="default"/>
      </w:rPr>
    </w:lvl>
    <w:lvl w:ilvl="6" w:tplc="0409000F" w:tentative="1">
      <w:start w:val="1"/>
      <w:numFmt w:val="bullet"/>
      <w:lvlText w:val=""/>
      <w:lvlJc w:val="left"/>
      <w:pPr>
        <w:tabs>
          <w:tab w:val="num" w:pos="3360"/>
        </w:tabs>
        <w:ind w:left="3360" w:hanging="480"/>
      </w:pPr>
      <w:rPr>
        <w:rFonts w:ascii="Wingdings" w:hAnsi="Wingdings" w:hint="default"/>
      </w:rPr>
    </w:lvl>
    <w:lvl w:ilvl="7" w:tplc="04090019" w:tentative="1">
      <w:start w:val="1"/>
      <w:numFmt w:val="bullet"/>
      <w:lvlText w:val=""/>
      <w:lvlJc w:val="left"/>
      <w:pPr>
        <w:tabs>
          <w:tab w:val="num" w:pos="3840"/>
        </w:tabs>
        <w:ind w:left="3840" w:hanging="480"/>
      </w:pPr>
      <w:rPr>
        <w:rFonts w:ascii="Wingdings" w:hAnsi="Wingdings" w:hint="default"/>
      </w:rPr>
    </w:lvl>
    <w:lvl w:ilvl="8" w:tplc="0409001B" w:tentative="1">
      <w:start w:val="1"/>
      <w:numFmt w:val="bullet"/>
      <w:lvlText w:val=""/>
      <w:lvlJc w:val="left"/>
      <w:pPr>
        <w:tabs>
          <w:tab w:val="num" w:pos="4320"/>
        </w:tabs>
        <w:ind w:left="4320" w:hanging="480"/>
      </w:pPr>
      <w:rPr>
        <w:rFonts w:ascii="Wingdings" w:hAnsi="Wingdings" w:hint="default"/>
      </w:rPr>
    </w:lvl>
  </w:abstractNum>
  <w:abstractNum w:abstractNumId="1000" w15:restartNumberingAfterBreak="0">
    <w:nsid w:val="7EF30AAE"/>
    <w:multiLevelType w:val="multilevel"/>
    <w:tmpl w:val="A300D542"/>
    <w:styleLink w:val="StyleBulleted16"/>
    <w:lvl w:ilvl="0">
      <w:start w:val="1"/>
      <w:numFmt w:val="bullet"/>
      <w:lvlText w:val="–"/>
      <w:lvlJc w:val="left"/>
      <w:pPr>
        <w:tabs>
          <w:tab w:val="num" w:pos="960"/>
        </w:tabs>
        <w:ind w:left="1360" w:hanging="480"/>
      </w:pPr>
      <w:rPr>
        <w:rFonts w:ascii="新細明體" w:eastAsia="新細明體" w:hAnsi="新細明體" w:hint="eastAsia"/>
        <w:color w:val="333333"/>
      </w:rPr>
    </w:lvl>
    <w:lvl w:ilvl="1">
      <w:start w:val="1"/>
      <w:numFmt w:val="bullet"/>
      <w:lvlText w:val=""/>
      <w:lvlJc w:val="left"/>
      <w:pPr>
        <w:tabs>
          <w:tab w:val="num" w:pos="1440"/>
        </w:tabs>
        <w:ind w:left="1440" w:hanging="480"/>
      </w:pPr>
      <w:rPr>
        <w:rFonts w:ascii="Wingdings" w:hAnsi="Wingdings" w:hint="default"/>
      </w:rPr>
    </w:lvl>
    <w:lvl w:ilvl="2">
      <w:start w:val="1"/>
      <w:numFmt w:val="bullet"/>
      <w:lvlText w:val=""/>
      <w:lvlJc w:val="left"/>
      <w:pPr>
        <w:tabs>
          <w:tab w:val="num" w:pos="1920"/>
        </w:tabs>
        <w:ind w:left="1920" w:hanging="480"/>
      </w:pPr>
      <w:rPr>
        <w:rFonts w:ascii="Wingdings" w:hAnsi="Wingdings" w:hint="default"/>
      </w:rPr>
    </w:lvl>
    <w:lvl w:ilvl="3">
      <w:start w:val="1"/>
      <w:numFmt w:val="bullet"/>
      <w:lvlText w:val=""/>
      <w:lvlJc w:val="left"/>
      <w:pPr>
        <w:tabs>
          <w:tab w:val="num" w:pos="2400"/>
        </w:tabs>
        <w:ind w:left="2400" w:hanging="480"/>
      </w:pPr>
      <w:rPr>
        <w:rFonts w:ascii="Wingdings" w:hAnsi="Wingdings" w:hint="default"/>
      </w:rPr>
    </w:lvl>
    <w:lvl w:ilvl="4">
      <w:start w:val="1"/>
      <w:numFmt w:val="bullet"/>
      <w:lvlText w:val=""/>
      <w:lvlJc w:val="left"/>
      <w:pPr>
        <w:tabs>
          <w:tab w:val="num" w:pos="2880"/>
        </w:tabs>
        <w:ind w:left="2880" w:hanging="480"/>
      </w:pPr>
      <w:rPr>
        <w:rFonts w:ascii="Wingdings" w:hAnsi="Wingdings" w:hint="default"/>
      </w:rPr>
    </w:lvl>
    <w:lvl w:ilvl="5">
      <w:start w:val="1"/>
      <w:numFmt w:val="bullet"/>
      <w:lvlText w:val=""/>
      <w:lvlJc w:val="left"/>
      <w:pPr>
        <w:tabs>
          <w:tab w:val="num" w:pos="3360"/>
        </w:tabs>
        <w:ind w:left="3360" w:hanging="480"/>
      </w:pPr>
      <w:rPr>
        <w:rFonts w:ascii="Wingdings" w:hAnsi="Wingdings" w:hint="default"/>
      </w:rPr>
    </w:lvl>
    <w:lvl w:ilvl="6">
      <w:start w:val="1"/>
      <w:numFmt w:val="bullet"/>
      <w:lvlText w:val=""/>
      <w:lvlJc w:val="left"/>
      <w:pPr>
        <w:tabs>
          <w:tab w:val="num" w:pos="3840"/>
        </w:tabs>
        <w:ind w:left="3840" w:hanging="480"/>
      </w:pPr>
      <w:rPr>
        <w:rFonts w:ascii="Wingdings" w:hAnsi="Wingdings" w:hint="default"/>
      </w:rPr>
    </w:lvl>
    <w:lvl w:ilvl="7">
      <w:start w:val="1"/>
      <w:numFmt w:val="bullet"/>
      <w:lvlText w:val=""/>
      <w:lvlJc w:val="left"/>
      <w:pPr>
        <w:tabs>
          <w:tab w:val="num" w:pos="4320"/>
        </w:tabs>
        <w:ind w:left="4320" w:hanging="480"/>
      </w:pPr>
      <w:rPr>
        <w:rFonts w:ascii="Wingdings" w:hAnsi="Wingdings" w:hint="default"/>
      </w:rPr>
    </w:lvl>
    <w:lvl w:ilvl="8">
      <w:start w:val="1"/>
      <w:numFmt w:val="bullet"/>
      <w:lvlText w:val=""/>
      <w:lvlJc w:val="left"/>
      <w:pPr>
        <w:tabs>
          <w:tab w:val="num" w:pos="4800"/>
        </w:tabs>
        <w:ind w:left="4800" w:hanging="480"/>
      </w:pPr>
      <w:rPr>
        <w:rFonts w:ascii="Wingdings" w:hAnsi="Wingdings" w:hint="default"/>
      </w:rPr>
    </w:lvl>
  </w:abstractNum>
  <w:abstractNum w:abstractNumId="1001" w15:restartNumberingAfterBreak="0">
    <w:nsid w:val="7F2C1AD5"/>
    <w:multiLevelType w:val="multilevel"/>
    <w:tmpl w:val="A300D542"/>
    <w:numStyleLink w:val="StyleBulletedGray-80"/>
  </w:abstractNum>
  <w:abstractNum w:abstractNumId="1002" w15:restartNumberingAfterBreak="0">
    <w:nsid w:val="7F327FAD"/>
    <w:multiLevelType w:val="hybridMultilevel"/>
    <w:tmpl w:val="E3B05862"/>
    <w:lvl w:ilvl="0" w:tplc="D27EDB54">
      <w:start w:val="1"/>
      <w:numFmt w:val="decimal"/>
      <w:lvlText w:val="%1."/>
      <w:lvlJc w:val="left"/>
      <w:pPr>
        <w:tabs>
          <w:tab w:val="num" w:pos="392"/>
        </w:tabs>
        <w:ind w:left="392"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03" w15:restartNumberingAfterBreak="0">
    <w:nsid w:val="7F49739D"/>
    <w:multiLevelType w:val="hybridMultilevel"/>
    <w:tmpl w:val="B2E6B804"/>
    <w:lvl w:ilvl="0" w:tplc="F5F097B2">
      <w:start w:val="1"/>
      <w:numFmt w:val="bullet"/>
      <w:lvlText w:val=""/>
      <w:lvlJc w:val="left"/>
      <w:pPr>
        <w:tabs>
          <w:tab w:val="num" w:pos="1200"/>
        </w:tabs>
        <w:ind w:left="1200" w:hanging="480"/>
      </w:pPr>
      <w:rPr>
        <w:rFonts w:ascii="Wingdings" w:hAnsi="Wingdings" w:hint="default"/>
        <w:color w:val="auto"/>
      </w:rPr>
    </w:lvl>
    <w:lvl w:ilvl="1" w:tplc="0AD4CD18">
      <w:start w:val="1"/>
      <w:numFmt w:val="bullet"/>
      <w:lvlText w:val=""/>
      <w:lvlJc w:val="left"/>
      <w:pPr>
        <w:tabs>
          <w:tab w:val="num" w:pos="960"/>
        </w:tabs>
        <w:ind w:left="960" w:hanging="480"/>
      </w:pPr>
      <w:rPr>
        <w:rFonts w:ascii="Wingdings" w:hAnsi="Wingdings" w:hint="default"/>
      </w:rPr>
    </w:lvl>
    <w:lvl w:ilvl="2" w:tplc="ACC0F4E6">
      <w:start w:val="1"/>
      <w:numFmt w:val="bullet"/>
      <w:lvlText w:val=""/>
      <w:lvlJc w:val="left"/>
      <w:pPr>
        <w:tabs>
          <w:tab w:val="num" w:pos="1440"/>
        </w:tabs>
        <w:ind w:left="1440" w:hanging="480"/>
      </w:pPr>
      <w:rPr>
        <w:rFonts w:ascii="Wingdings" w:hAnsi="Wingdings" w:hint="default"/>
      </w:rPr>
    </w:lvl>
    <w:lvl w:ilvl="3" w:tplc="BE4E4D4E" w:tentative="1">
      <w:start w:val="1"/>
      <w:numFmt w:val="bullet"/>
      <w:lvlText w:val=""/>
      <w:lvlJc w:val="left"/>
      <w:pPr>
        <w:tabs>
          <w:tab w:val="num" w:pos="1920"/>
        </w:tabs>
        <w:ind w:left="1920" w:hanging="480"/>
      </w:pPr>
      <w:rPr>
        <w:rFonts w:ascii="Wingdings" w:hAnsi="Wingdings" w:hint="default"/>
      </w:rPr>
    </w:lvl>
    <w:lvl w:ilvl="4" w:tplc="071E4800" w:tentative="1">
      <w:start w:val="1"/>
      <w:numFmt w:val="bullet"/>
      <w:lvlText w:val=""/>
      <w:lvlJc w:val="left"/>
      <w:pPr>
        <w:tabs>
          <w:tab w:val="num" w:pos="2400"/>
        </w:tabs>
        <w:ind w:left="2400" w:hanging="480"/>
      </w:pPr>
      <w:rPr>
        <w:rFonts w:ascii="Wingdings" w:hAnsi="Wingdings" w:hint="default"/>
      </w:rPr>
    </w:lvl>
    <w:lvl w:ilvl="5" w:tplc="95ECE99A" w:tentative="1">
      <w:start w:val="1"/>
      <w:numFmt w:val="bullet"/>
      <w:lvlText w:val=""/>
      <w:lvlJc w:val="left"/>
      <w:pPr>
        <w:tabs>
          <w:tab w:val="num" w:pos="2880"/>
        </w:tabs>
        <w:ind w:left="2880" w:hanging="480"/>
      </w:pPr>
      <w:rPr>
        <w:rFonts w:ascii="Wingdings" w:hAnsi="Wingdings" w:hint="default"/>
      </w:rPr>
    </w:lvl>
    <w:lvl w:ilvl="6" w:tplc="670CBD50" w:tentative="1">
      <w:start w:val="1"/>
      <w:numFmt w:val="bullet"/>
      <w:lvlText w:val=""/>
      <w:lvlJc w:val="left"/>
      <w:pPr>
        <w:tabs>
          <w:tab w:val="num" w:pos="3360"/>
        </w:tabs>
        <w:ind w:left="3360" w:hanging="480"/>
      </w:pPr>
      <w:rPr>
        <w:rFonts w:ascii="Wingdings" w:hAnsi="Wingdings" w:hint="default"/>
      </w:rPr>
    </w:lvl>
    <w:lvl w:ilvl="7" w:tplc="5B02C0B8" w:tentative="1">
      <w:start w:val="1"/>
      <w:numFmt w:val="bullet"/>
      <w:lvlText w:val=""/>
      <w:lvlJc w:val="left"/>
      <w:pPr>
        <w:tabs>
          <w:tab w:val="num" w:pos="3840"/>
        </w:tabs>
        <w:ind w:left="3840" w:hanging="480"/>
      </w:pPr>
      <w:rPr>
        <w:rFonts w:ascii="Wingdings" w:hAnsi="Wingdings" w:hint="default"/>
      </w:rPr>
    </w:lvl>
    <w:lvl w:ilvl="8" w:tplc="E2EE53E8" w:tentative="1">
      <w:start w:val="1"/>
      <w:numFmt w:val="bullet"/>
      <w:lvlText w:val=""/>
      <w:lvlJc w:val="left"/>
      <w:pPr>
        <w:tabs>
          <w:tab w:val="num" w:pos="4320"/>
        </w:tabs>
        <w:ind w:left="4320" w:hanging="480"/>
      </w:pPr>
      <w:rPr>
        <w:rFonts w:ascii="Wingdings" w:hAnsi="Wingdings" w:hint="default"/>
      </w:rPr>
    </w:lvl>
  </w:abstractNum>
  <w:abstractNum w:abstractNumId="1004" w15:restartNumberingAfterBreak="0">
    <w:nsid w:val="7F8A1577"/>
    <w:multiLevelType w:val="multilevel"/>
    <w:tmpl w:val="A300D542"/>
    <w:numStyleLink w:val="StyleBulletedGray-80"/>
  </w:abstractNum>
  <w:abstractNum w:abstractNumId="1005" w15:restartNumberingAfterBreak="0">
    <w:nsid w:val="7F943856"/>
    <w:multiLevelType w:val="hybridMultilevel"/>
    <w:tmpl w:val="CA1ABBA4"/>
    <w:lvl w:ilvl="0" w:tplc="04090001">
      <w:start w:val="1"/>
      <w:numFmt w:val="bullet"/>
      <w:lvlText w:val=""/>
      <w:lvlJc w:val="left"/>
      <w:pPr>
        <w:tabs>
          <w:tab w:val="num" w:pos="480"/>
        </w:tabs>
        <w:ind w:left="480" w:hanging="480"/>
      </w:pPr>
      <w:rPr>
        <w:rFonts w:ascii="Symbol" w:hAnsi="Symbol" w:hint="default"/>
        <w:color w:val="auto"/>
      </w:rPr>
    </w:lvl>
    <w:lvl w:ilvl="1" w:tplc="509CF726">
      <w:start w:val="1"/>
      <w:numFmt w:val="bullet"/>
      <w:lvlText w:val=""/>
      <w:lvlJc w:val="left"/>
      <w:pPr>
        <w:tabs>
          <w:tab w:val="num" w:pos="960"/>
        </w:tabs>
        <w:ind w:left="960" w:hanging="480"/>
      </w:pPr>
      <w:rPr>
        <w:rFonts w:ascii="Wingdings" w:hAnsi="Wingdings" w:hint="default"/>
      </w:rPr>
    </w:lvl>
    <w:lvl w:ilvl="2" w:tplc="17BAB92C">
      <w:start w:val="1"/>
      <w:numFmt w:val="bullet"/>
      <w:lvlText w:val=""/>
      <w:lvlJc w:val="left"/>
      <w:pPr>
        <w:tabs>
          <w:tab w:val="num" w:pos="1440"/>
        </w:tabs>
        <w:ind w:left="1440" w:hanging="480"/>
      </w:pPr>
      <w:rPr>
        <w:rFonts w:ascii="Wingdings" w:hAnsi="Wingdings" w:hint="default"/>
        <w:color w:val="auto"/>
      </w:rPr>
    </w:lvl>
    <w:lvl w:ilvl="3" w:tplc="406CCB6C">
      <w:start w:val="1"/>
      <w:numFmt w:val="bullet"/>
      <w:lvlText w:val=""/>
      <w:lvlJc w:val="left"/>
      <w:pPr>
        <w:tabs>
          <w:tab w:val="num" w:pos="1920"/>
        </w:tabs>
        <w:ind w:left="1920" w:hanging="480"/>
      </w:pPr>
      <w:rPr>
        <w:rFonts w:ascii="Wingdings" w:hAnsi="Wingdings" w:hint="default"/>
        <w:color w:val="auto"/>
      </w:rPr>
    </w:lvl>
    <w:lvl w:ilvl="4" w:tplc="7818A078">
      <w:start w:val="1"/>
      <w:numFmt w:val="bullet"/>
      <w:lvlText w:val=""/>
      <w:lvlJc w:val="left"/>
      <w:pPr>
        <w:tabs>
          <w:tab w:val="num" w:pos="2400"/>
        </w:tabs>
        <w:ind w:left="2400" w:hanging="480"/>
      </w:pPr>
      <w:rPr>
        <w:rFonts w:ascii="Wingdings" w:hAnsi="Wingdings" w:hint="default"/>
      </w:rPr>
    </w:lvl>
    <w:lvl w:ilvl="5" w:tplc="8EB2CEC4" w:tentative="1">
      <w:start w:val="1"/>
      <w:numFmt w:val="bullet"/>
      <w:lvlText w:val=""/>
      <w:lvlJc w:val="left"/>
      <w:pPr>
        <w:tabs>
          <w:tab w:val="num" w:pos="2880"/>
        </w:tabs>
        <w:ind w:left="2880" w:hanging="480"/>
      </w:pPr>
      <w:rPr>
        <w:rFonts w:ascii="Wingdings" w:hAnsi="Wingdings" w:hint="default"/>
      </w:rPr>
    </w:lvl>
    <w:lvl w:ilvl="6" w:tplc="F0269406" w:tentative="1">
      <w:start w:val="1"/>
      <w:numFmt w:val="bullet"/>
      <w:lvlText w:val=""/>
      <w:lvlJc w:val="left"/>
      <w:pPr>
        <w:tabs>
          <w:tab w:val="num" w:pos="3360"/>
        </w:tabs>
        <w:ind w:left="3360" w:hanging="480"/>
      </w:pPr>
      <w:rPr>
        <w:rFonts w:ascii="Wingdings" w:hAnsi="Wingdings" w:hint="default"/>
      </w:rPr>
    </w:lvl>
    <w:lvl w:ilvl="7" w:tplc="497C920A" w:tentative="1">
      <w:start w:val="1"/>
      <w:numFmt w:val="bullet"/>
      <w:lvlText w:val=""/>
      <w:lvlJc w:val="left"/>
      <w:pPr>
        <w:tabs>
          <w:tab w:val="num" w:pos="3840"/>
        </w:tabs>
        <w:ind w:left="3840" w:hanging="480"/>
      </w:pPr>
      <w:rPr>
        <w:rFonts w:ascii="Wingdings" w:hAnsi="Wingdings" w:hint="default"/>
      </w:rPr>
    </w:lvl>
    <w:lvl w:ilvl="8" w:tplc="0310E6FA" w:tentative="1">
      <w:start w:val="1"/>
      <w:numFmt w:val="bullet"/>
      <w:lvlText w:val=""/>
      <w:lvlJc w:val="left"/>
      <w:pPr>
        <w:tabs>
          <w:tab w:val="num" w:pos="4320"/>
        </w:tabs>
        <w:ind w:left="4320" w:hanging="480"/>
      </w:pPr>
      <w:rPr>
        <w:rFonts w:ascii="Wingdings" w:hAnsi="Wingdings" w:hint="default"/>
      </w:rPr>
    </w:lvl>
  </w:abstractNum>
  <w:num w:numId="1" w16cid:durableId="537090220">
    <w:abstractNumId w:val="499"/>
  </w:num>
  <w:num w:numId="2" w16cid:durableId="1197886244">
    <w:abstractNumId w:val="123"/>
  </w:num>
  <w:num w:numId="3" w16cid:durableId="384256223">
    <w:abstractNumId w:val="443"/>
  </w:num>
  <w:num w:numId="4" w16cid:durableId="1615598079">
    <w:abstractNumId w:val="500"/>
  </w:num>
  <w:num w:numId="5" w16cid:durableId="1484739117">
    <w:abstractNumId w:val="660"/>
  </w:num>
  <w:num w:numId="6" w16cid:durableId="1565482518">
    <w:abstractNumId w:val="305"/>
  </w:num>
  <w:num w:numId="7" w16cid:durableId="243220538">
    <w:abstractNumId w:val="947"/>
  </w:num>
  <w:num w:numId="8" w16cid:durableId="1244343052">
    <w:abstractNumId w:val="115"/>
  </w:num>
  <w:num w:numId="9" w16cid:durableId="1422096013">
    <w:abstractNumId w:val="692"/>
  </w:num>
  <w:num w:numId="10" w16cid:durableId="995300409">
    <w:abstractNumId w:val="292"/>
  </w:num>
  <w:num w:numId="11" w16cid:durableId="519398707">
    <w:abstractNumId w:val="168"/>
  </w:num>
  <w:num w:numId="12" w16cid:durableId="747120246">
    <w:abstractNumId w:val="813"/>
  </w:num>
  <w:num w:numId="13" w16cid:durableId="749041400">
    <w:abstractNumId w:val="160"/>
  </w:num>
  <w:num w:numId="14" w16cid:durableId="1916239276">
    <w:abstractNumId w:val="10"/>
  </w:num>
  <w:num w:numId="15" w16cid:durableId="1715693593">
    <w:abstractNumId w:val="38"/>
  </w:num>
  <w:num w:numId="16" w16cid:durableId="1640376693">
    <w:abstractNumId w:val="481"/>
  </w:num>
  <w:num w:numId="17" w16cid:durableId="219904898">
    <w:abstractNumId w:val="713"/>
  </w:num>
  <w:num w:numId="18" w16cid:durableId="748162806">
    <w:abstractNumId w:val="789"/>
  </w:num>
  <w:num w:numId="19" w16cid:durableId="975792192">
    <w:abstractNumId w:val="908"/>
  </w:num>
  <w:num w:numId="20" w16cid:durableId="771703535">
    <w:abstractNumId w:val="914"/>
  </w:num>
  <w:num w:numId="21" w16cid:durableId="8876117">
    <w:abstractNumId w:val="560"/>
  </w:num>
  <w:num w:numId="22" w16cid:durableId="288635140">
    <w:abstractNumId w:val="143"/>
  </w:num>
  <w:num w:numId="23" w16cid:durableId="542064421">
    <w:abstractNumId w:val="77"/>
  </w:num>
  <w:num w:numId="24" w16cid:durableId="261691011">
    <w:abstractNumId w:val="635"/>
  </w:num>
  <w:num w:numId="25" w16cid:durableId="360328487">
    <w:abstractNumId w:val="825"/>
  </w:num>
  <w:num w:numId="26" w16cid:durableId="1002659359">
    <w:abstractNumId w:val="1000"/>
  </w:num>
  <w:num w:numId="27" w16cid:durableId="1860510201">
    <w:abstractNumId w:val="201"/>
  </w:num>
  <w:num w:numId="28" w16cid:durableId="1196044811">
    <w:abstractNumId w:val="26"/>
  </w:num>
  <w:num w:numId="29" w16cid:durableId="914827317">
    <w:abstractNumId w:val="14"/>
  </w:num>
  <w:num w:numId="30" w16cid:durableId="265624694">
    <w:abstractNumId w:val="103"/>
  </w:num>
  <w:num w:numId="31" w16cid:durableId="1960798841">
    <w:abstractNumId w:val="546"/>
  </w:num>
  <w:num w:numId="32" w16cid:durableId="1410079612">
    <w:abstractNumId w:val="179"/>
  </w:num>
  <w:num w:numId="33" w16cid:durableId="745155708">
    <w:abstractNumId w:val="688"/>
  </w:num>
  <w:num w:numId="34" w16cid:durableId="577133803">
    <w:abstractNumId w:val="469"/>
  </w:num>
  <w:num w:numId="35" w16cid:durableId="143737098">
    <w:abstractNumId w:val="498"/>
  </w:num>
  <w:num w:numId="36" w16cid:durableId="580918622">
    <w:abstractNumId w:val="800"/>
  </w:num>
  <w:num w:numId="37" w16cid:durableId="1678652911">
    <w:abstractNumId w:val="31"/>
  </w:num>
  <w:num w:numId="38" w16cid:durableId="150219552">
    <w:abstractNumId w:val="367"/>
  </w:num>
  <w:num w:numId="39" w16cid:durableId="709652199">
    <w:abstractNumId w:val="864"/>
  </w:num>
  <w:num w:numId="40" w16cid:durableId="1098258667">
    <w:abstractNumId w:val="921"/>
  </w:num>
  <w:num w:numId="41" w16cid:durableId="463356661">
    <w:abstractNumId w:val="173"/>
  </w:num>
  <w:num w:numId="42" w16cid:durableId="1537231053">
    <w:abstractNumId w:val="850"/>
  </w:num>
  <w:num w:numId="43" w16cid:durableId="1952937183">
    <w:abstractNumId w:val="855"/>
  </w:num>
  <w:num w:numId="44" w16cid:durableId="2103138213">
    <w:abstractNumId w:val="422"/>
  </w:num>
  <w:num w:numId="45" w16cid:durableId="2136558095">
    <w:abstractNumId w:val="945"/>
  </w:num>
  <w:num w:numId="46" w16cid:durableId="1865245682">
    <w:abstractNumId w:val="453"/>
  </w:num>
  <w:num w:numId="47" w16cid:durableId="2015451029">
    <w:abstractNumId w:val="441"/>
  </w:num>
  <w:num w:numId="48" w16cid:durableId="1693219802">
    <w:abstractNumId w:val="127"/>
  </w:num>
  <w:num w:numId="49" w16cid:durableId="1828205447">
    <w:abstractNumId w:val="477"/>
  </w:num>
  <w:num w:numId="50" w16cid:durableId="152914642">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565654454">
    <w:abstractNumId w:val="2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432092850">
    <w:abstractNumId w:val="209"/>
    <w:lvlOverride w:ilvl="0">
      <w:startOverride w:val="5"/>
    </w:lvlOverride>
    <w:lvlOverride w:ilvl="1">
      <w:startOverride w:val="1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14837448">
    <w:abstractNumId w:val="639"/>
  </w:num>
  <w:num w:numId="54" w16cid:durableId="915478999">
    <w:abstractNumId w:val="756"/>
  </w:num>
  <w:num w:numId="55" w16cid:durableId="535585709">
    <w:abstractNumId w:val="445"/>
  </w:num>
  <w:num w:numId="56" w16cid:durableId="957106250">
    <w:abstractNumId w:val="576"/>
  </w:num>
  <w:num w:numId="57" w16cid:durableId="334965057">
    <w:abstractNumId w:val="300"/>
  </w:num>
  <w:num w:numId="58" w16cid:durableId="1582451950">
    <w:abstractNumId w:val="35"/>
  </w:num>
  <w:num w:numId="59" w16cid:durableId="1741825860">
    <w:abstractNumId w:val="470"/>
  </w:num>
  <w:num w:numId="60" w16cid:durableId="198662844">
    <w:abstractNumId w:val="814"/>
  </w:num>
  <w:num w:numId="61" w16cid:durableId="1787113549">
    <w:abstractNumId w:val="895"/>
  </w:num>
  <w:num w:numId="62" w16cid:durableId="1009874441">
    <w:abstractNumId w:val="695"/>
  </w:num>
  <w:num w:numId="63" w16cid:durableId="1559246280">
    <w:abstractNumId w:val="288"/>
  </w:num>
  <w:num w:numId="64" w16cid:durableId="1771002698">
    <w:abstractNumId w:val="903"/>
  </w:num>
  <w:num w:numId="65" w16cid:durableId="1402099183">
    <w:abstractNumId w:val="83"/>
  </w:num>
  <w:num w:numId="66" w16cid:durableId="1412847636">
    <w:abstractNumId w:val="823"/>
  </w:num>
  <w:num w:numId="67" w16cid:durableId="1102457428">
    <w:abstractNumId w:val="321"/>
  </w:num>
  <w:num w:numId="68" w16cid:durableId="1794904498">
    <w:abstractNumId w:val="1005"/>
  </w:num>
  <w:num w:numId="69" w16cid:durableId="1630620940">
    <w:abstractNumId w:val="260"/>
  </w:num>
  <w:num w:numId="70" w16cid:durableId="1726759833">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1" w16cid:durableId="368647387">
    <w:abstractNumId w:val="975"/>
  </w:num>
  <w:num w:numId="72" w16cid:durableId="1458790102">
    <w:abstractNumId w:val="737"/>
  </w:num>
  <w:num w:numId="73" w16cid:durableId="1370375691">
    <w:abstractNumId w:val="46"/>
  </w:num>
  <w:num w:numId="74" w16cid:durableId="112369667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79837497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004778210">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849828301">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78" w16cid:durableId="1114640493">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79" w16cid:durableId="261112072">
    <w:abstractNumId w:val="658"/>
  </w:num>
  <w:num w:numId="80" w16cid:durableId="2084839033">
    <w:abstractNumId w:val="283"/>
  </w:num>
  <w:num w:numId="81" w16cid:durableId="459760954">
    <w:abstractNumId w:val="690"/>
  </w:num>
  <w:num w:numId="82" w16cid:durableId="586768055">
    <w:abstractNumId w:val="4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58947617">
    <w:abstractNumId w:val="332"/>
  </w:num>
  <w:num w:numId="84" w16cid:durableId="487358450">
    <w:abstractNumId w:val="961"/>
  </w:num>
  <w:num w:numId="85" w16cid:durableId="573469493">
    <w:abstractNumId w:val="94"/>
    <w:lvlOverride w:ilvl="0">
      <w:startOverride w:val="1"/>
    </w:lvlOverride>
  </w:num>
  <w:num w:numId="86" w16cid:durableId="1419715210">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0851649">
    <w:abstractNumId w:val="421"/>
  </w:num>
  <w:num w:numId="88" w16cid:durableId="1425418595">
    <w:abstractNumId w:val="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539436514">
    <w:abstractNumId w:val="868"/>
  </w:num>
  <w:num w:numId="90" w16cid:durableId="1071804466">
    <w:abstractNumId w:val="221"/>
  </w:num>
  <w:num w:numId="91" w16cid:durableId="1503203316">
    <w:abstractNumId w:val="215"/>
  </w:num>
  <w:num w:numId="92" w16cid:durableId="94713120">
    <w:abstractNumId w:val="161"/>
  </w:num>
  <w:num w:numId="93" w16cid:durableId="1051226307">
    <w:abstractNumId w:val="404"/>
  </w:num>
  <w:num w:numId="94" w16cid:durableId="1734966183">
    <w:abstractNumId w:val="236"/>
  </w:num>
  <w:num w:numId="95" w16cid:durableId="2050260520">
    <w:abstractNumId w:val="209"/>
  </w:num>
  <w:num w:numId="96" w16cid:durableId="959721804">
    <w:abstractNumId w:val="925"/>
    <w:lvlOverride w:ilvl="0">
      <w:startOverride w:val="1"/>
    </w:lvlOverride>
  </w:num>
  <w:num w:numId="97" w16cid:durableId="114956461">
    <w:abstractNumId w:val="220"/>
  </w:num>
  <w:num w:numId="98" w16cid:durableId="920413004">
    <w:abstractNumId w:val="863"/>
  </w:num>
  <w:num w:numId="99" w16cid:durableId="728264984">
    <w:abstractNumId w:val="633"/>
  </w:num>
  <w:num w:numId="100" w16cid:durableId="26835531">
    <w:abstractNumId w:val="318"/>
  </w:num>
  <w:num w:numId="101" w16cid:durableId="712653398">
    <w:abstractNumId w:val="630"/>
  </w:num>
  <w:num w:numId="102" w16cid:durableId="732197531">
    <w:abstractNumId w:val="282"/>
  </w:num>
  <w:num w:numId="103" w16cid:durableId="490295712">
    <w:abstractNumId w:val="335"/>
  </w:num>
  <w:num w:numId="104" w16cid:durableId="474562857">
    <w:abstractNumId w:val="125"/>
  </w:num>
  <w:num w:numId="105" w16cid:durableId="1668820396">
    <w:abstractNumId w:val="535"/>
  </w:num>
  <w:num w:numId="106" w16cid:durableId="613757723">
    <w:abstractNumId w:val="491"/>
  </w:num>
  <w:num w:numId="107" w16cid:durableId="497499963">
    <w:abstractNumId w:val="439"/>
  </w:num>
  <w:num w:numId="108" w16cid:durableId="1409955954">
    <w:abstractNumId w:val="497"/>
  </w:num>
  <w:num w:numId="109" w16cid:durableId="122775013">
    <w:abstractNumId w:val="649"/>
  </w:num>
  <w:num w:numId="110" w16cid:durableId="1945067023">
    <w:abstractNumId w:val="216"/>
  </w:num>
  <w:num w:numId="111" w16cid:durableId="1982688672">
    <w:abstractNumId w:val="44"/>
  </w:num>
  <w:num w:numId="112" w16cid:durableId="34622380">
    <w:abstractNumId w:val="682"/>
  </w:num>
  <w:num w:numId="113" w16cid:durableId="1574050645">
    <w:abstractNumId w:val="714"/>
  </w:num>
  <w:num w:numId="114" w16cid:durableId="34737821">
    <w:abstractNumId w:val="62"/>
  </w:num>
  <w:num w:numId="115" w16cid:durableId="1705516023">
    <w:abstractNumId w:val="954"/>
  </w:num>
  <w:num w:numId="116" w16cid:durableId="420955786">
    <w:abstractNumId w:val="563"/>
  </w:num>
  <w:num w:numId="117" w16cid:durableId="997924654">
    <w:abstractNumId w:val="243"/>
  </w:num>
  <w:num w:numId="118" w16cid:durableId="1673751735">
    <w:abstractNumId w:val="55"/>
  </w:num>
  <w:num w:numId="119" w16cid:durableId="1856188013">
    <w:abstractNumId w:val="860"/>
  </w:num>
  <w:num w:numId="120" w16cid:durableId="1194996098">
    <w:abstractNumId w:val="432"/>
  </w:num>
  <w:num w:numId="121" w16cid:durableId="1565138445">
    <w:abstractNumId w:val="381"/>
  </w:num>
  <w:num w:numId="122" w16cid:durableId="1020274712">
    <w:abstractNumId w:val="816"/>
  </w:num>
  <w:num w:numId="123" w16cid:durableId="34696628">
    <w:abstractNumId w:val="779"/>
  </w:num>
  <w:num w:numId="124" w16cid:durableId="129254415">
    <w:abstractNumId w:val="907"/>
  </w:num>
  <w:num w:numId="125" w16cid:durableId="77559994">
    <w:abstractNumId w:val="121"/>
  </w:num>
  <w:num w:numId="126" w16cid:durableId="586160180">
    <w:abstractNumId w:val="124"/>
  </w:num>
  <w:num w:numId="127" w16cid:durableId="689993545">
    <w:abstractNumId w:val="302"/>
  </w:num>
  <w:num w:numId="128" w16cid:durableId="673382796">
    <w:abstractNumId w:val="58"/>
  </w:num>
  <w:num w:numId="129" w16cid:durableId="2113551359">
    <w:abstractNumId w:val="74"/>
  </w:num>
  <w:num w:numId="130" w16cid:durableId="700278562">
    <w:abstractNumId w:val="315"/>
  </w:num>
  <w:num w:numId="131" w16cid:durableId="1208369088">
    <w:abstractNumId w:val="393"/>
  </w:num>
  <w:num w:numId="132" w16cid:durableId="37554896">
    <w:abstractNumId w:val="763"/>
  </w:num>
  <w:num w:numId="133" w16cid:durableId="16543060">
    <w:abstractNumId w:val="645"/>
  </w:num>
  <w:num w:numId="134" w16cid:durableId="99497471">
    <w:abstractNumId w:val="223"/>
  </w:num>
  <w:num w:numId="135" w16cid:durableId="273366505">
    <w:abstractNumId w:val="684"/>
  </w:num>
  <w:num w:numId="136" w16cid:durableId="820928073">
    <w:abstractNumId w:val="353"/>
  </w:num>
  <w:num w:numId="137" w16cid:durableId="1724713209">
    <w:abstractNumId w:val="25"/>
  </w:num>
  <w:num w:numId="138" w16cid:durableId="1787890075">
    <w:abstractNumId w:val="279"/>
  </w:num>
  <w:num w:numId="139" w16cid:durableId="1951741824">
    <w:abstractNumId w:val="450"/>
  </w:num>
  <w:num w:numId="140" w16cid:durableId="854611701">
    <w:abstractNumId w:val="397"/>
  </w:num>
  <w:num w:numId="141" w16cid:durableId="2033453546">
    <w:abstractNumId w:val="599"/>
  </w:num>
  <w:num w:numId="142" w16cid:durableId="2003729392">
    <w:abstractNumId w:val="867"/>
  </w:num>
  <w:num w:numId="143" w16cid:durableId="40061319">
    <w:abstractNumId w:val="51"/>
  </w:num>
  <w:num w:numId="144" w16cid:durableId="1551770295">
    <w:abstractNumId w:val="408"/>
  </w:num>
  <w:num w:numId="145" w16cid:durableId="1814102645">
    <w:abstractNumId w:val="552"/>
  </w:num>
  <w:num w:numId="146" w16cid:durableId="1657100637">
    <w:abstractNumId w:val="904"/>
  </w:num>
  <w:num w:numId="147" w16cid:durableId="772089361">
    <w:abstractNumId w:val="710"/>
  </w:num>
  <w:num w:numId="148" w16cid:durableId="1446999660">
    <w:abstractNumId w:val="851"/>
  </w:num>
  <w:num w:numId="149" w16cid:durableId="1345980320">
    <w:abstractNumId w:val="693"/>
  </w:num>
  <w:num w:numId="150" w16cid:durableId="1239947823">
    <w:abstractNumId w:val="313"/>
  </w:num>
  <w:num w:numId="151" w16cid:durableId="1455754643">
    <w:abstractNumId w:val="231"/>
  </w:num>
  <w:num w:numId="152" w16cid:durableId="853225907">
    <w:abstractNumId w:val="386"/>
  </w:num>
  <w:num w:numId="153" w16cid:durableId="1963532107">
    <w:abstractNumId w:val="628"/>
  </w:num>
  <w:num w:numId="154" w16cid:durableId="1295674123">
    <w:abstractNumId w:val="114"/>
  </w:num>
  <w:num w:numId="155" w16cid:durableId="1337725565">
    <w:abstractNumId w:val="145"/>
  </w:num>
  <w:num w:numId="156" w16cid:durableId="2048721609">
    <w:abstractNumId w:val="596"/>
  </w:num>
  <w:num w:numId="157" w16cid:durableId="1886483690">
    <w:abstractNumId w:val="164"/>
  </w:num>
  <w:num w:numId="158" w16cid:durableId="598683661">
    <w:abstractNumId w:val="483"/>
  </w:num>
  <w:num w:numId="159" w16cid:durableId="731345796">
    <w:abstractNumId w:val="113"/>
  </w:num>
  <w:num w:numId="160" w16cid:durableId="198250033">
    <w:abstractNumId w:val="390"/>
  </w:num>
  <w:num w:numId="161" w16cid:durableId="1978291522">
    <w:abstractNumId w:val="951"/>
  </w:num>
  <w:num w:numId="162" w16cid:durableId="688726114">
    <w:abstractNumId w:val="773"/>
  </w:num>
  <w:num w:numId="163" w16cid:durableId="442385310">
    <w:abstractNumId w:val="106"/>
  </w:num>
  <w:num w:numId="164" w16cid:durableId="1887984257">
    <w:abstractNumId w:val="53"/>
  </w:num>
  <w:num w:numId="165" w16cid:durableId="380713834">
    <w:abstractNumId w:val="129"/>
  </w:num>
  <w:num w:numId="166" w16cid:durableId="1016930335">
    <w:abstractNumId w:val="465"/>
  </w:num>
  <w:num w:numId="167" w16cid:durableId="208804281">
    <w:abstractNumId w:val="418"/>
  </w:num>
  <w:num w:numId="168" w16cid:durableId="231627370">
    <w:abstractNumId w:val="605"/>
  </w:num>
  <w:num w:numId="169" w16cid:durableId="565989272">
    <w:abstractNumId w:val="358"/>
  </w:num>
  <w:num w:numId="170" w16cid:durableId="1752968316">
    <w:abstractNumId w:val="387"/>
  </w:num>
  <w:num w:numId="171" w16cid:durableId="152261280">
    <w:abstractNumId w:val="565"/>
  </w:num>
  <w:num w:numId="172" w16cid:durableId="357972505">
    <w:abstractNumId w:val="362"/>
  </w:num>
  <w:num w:numId="173" w16cid:durableId="492913044">
    <w:abstractNumId w:val="950"/>
  </w:num>
  <w:num w:numId="174" w16cid:durableId="1531408953">
    <w:abstractNumId w:val="777"/>
  </w:num>
  <w:num w:numId="175" w16cid:durableId="155733491">
    <w:abstractNumId w:val="275"/>
  </w:num>
  <w:num w:numId="176" w16cid:durableId="1157183159">
    <w:abstractNumId w:val="681"/>
  </w:num>
  <w:num w:numId="177" w16cid:durableId="651566282">
    <w:abstractNumId w:val="744"/>
  </w:num>
  <w:num w:numId="178" w16cid:durableId="346636111">
    <w:abstractNumId w:val="36"/>
  </w:num>
  <w:num w:numId="179" w16cid:durableId="32850975">
    <w:abstractNumId w:val="678"/>
  </w:num>
  <w:num w:numId="180" w16cid:durableId="1086226154">
    <w:abstractNumId w:val="782"/>
  </w:num>
  <w:num w:numId="181" w16cid:durableId="1223446284">
    <w:abstractNumId w:val="28"/>
  </w:num>
  <w:num w:numId="182" w16cid:durableId="1558711689">
    <w:abstractNumId w:val="882"/>
  </w:num>
  <w:num w:numId="183" w16cid:durableId="2018269709">
    <w:abstractNumId w:val="218"/>
  </w:num>
  <w:num w:numId="184" w16cid:durableId="1669870483">
    <w:abstractNumId w:val="480"/>
  </w:num>
  <w:num w:numId="185" w16cid:durableId="1566987660">
    <w:abstractNumId w:val="212"/>
  </w:num>
  <w:num w:numId="186" w16cid:durableId="1884823788">
    <w:abstractNumId w:val="350"/>
  </w:num>
  <w:num w:numId="187" w16cid:durableId="1293561181">
    <w:abstractNumId w:val="440"/>
  </w:num>
  <w:num w:numId="188" w16cid:durableId="1477065811">
    <w:abstractNumId w:val="291"/>
  </w:num>
  <w:num w:numId="189" w16cid:durableId="101072099">
    <w:abstractNumId w:val="668"/>
  </w:num>
  <w:num w:numId="190" w16cid:durableId="469595014">
    <w:abstractNumId w:val="9"/>
    <w:lvlOverride w:ilvl="0">
      <w:startOverride w:val="1"/>
    </w:lvlOverride>
  </w:num>
  <w:num w:numId="191" w16cid:durableId="994332421">
    <w:abstractNumId w:val="8"/>
  </w:num>
  <w:num w:numId="192" w16cid:durableId="1582332379">
    <w:abstractNumId w:val="7"/>
  </w:num>
  <w:num w:numId="193" w16cid:durableId="1798639173">
    <w:abstractNumId w:val="4"/>
    <w:lvlOverride w:ilvl="0">
      <w:startOverride w:val="1"/>
    </w:lvlOverride>
  </w:num>
  <w:num w:numId="194" w16cid:durableId="1926456779">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264000476">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373504077">
    <w:abstractNumId w:val="434"/>
  </w:num>
  <w:num w:numId="197" w16cid:durableId="2116290766">
    <w:abstractNumId w:val="673"/>
  </w:num>
  <w:num w:numId="198" w16cid:durableId="1855342537">
    <w:abstractNumId w:val="504"/>
  </w:num>
  <w:num w:numId="199" w16cid:durableId="1052850138">
    <w:abstractNumId w:val="326"/>
  </w:num>
  <w:num w:numId="200" w16cid:durableId="511140094">
    <w:abstractNumId w:val="39"/>
  </w:num>
  <w:num w:numId="201" w16cid:durableId="1528253389">
    <w:abstractNumId w:val="336"/>
  </w:num>
  <w:num w:numId="202" w16cid:durableId="1313364822">
    <w:abstractNumId w:val="647"/>
  </w:num>
  <w:num w:numId="203" w16cid:durableId="1814521705">
    <w:abstractNumId w:val="591"/>
  </w:num>
  <w:num w:numId="204" w16cid:durableId="1978607314">
    <w:abstractNumId w:val="430"/>
  </w:num>
  <w:num w:numId="205" w16cid:durableId="1559318088">
    <w:abstractNumId w:val="104"/>
  </w:num>
  <w:num w:numId="206" w16cid:durableId="1603877810">
    <w:abstractNumId w:val="740"/>
  </w:num>
  <w:num w:numId="207" w16cid:durableId="1516730117">
    <w:abstractNumId w:val="66"/>
  </w:num>
  <w:num w:numId="208" w16cid:durableId="1209419365">
    <w:abstractNumId w:val="893"/>
  </w:num>
  <w:num w:numId="209" w16cid:durableId="6665297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508451840">
    <w:abstractNumId w:val="877"/>
  </w:num>
  <w:num w:numId="211" w16cid:durableId="900015897">
    <w:abstractNumId w:val="394"/>
  </w:num>
  <w:num w:numId="212" w16cid:durableId="499809954">
    <w:abstractNumId w:val="873"/>
  </w:num>
  <w:num w:numId="213" w16cid:durableId="2061443834">
    <w:abstractNumId w:val="224"/>
  </w:num>
  <w:num w:numId="214" w16cid:durableId="1079256520">
    <w:abstractNumId w:val="854"/>
  </w:num>
  <w:num w:numId="215" w16cid:durableId="608322318">
    <w:abstractNumId w:val="743"/>
  </w:num>
  <w:num w:numId="216" w16cid:durableId="1704591953">
    <w:abstractNumId w:val="245"/>
  </w:num>
  <w:num w:numId="217" w16cid:durableId="1463498454">
    <w:abstractNumId w:val="567"/>
  </w:num>
  <w:num w:numId="218" w16cid:durableId="485047272">
    <w:abstractNumId w:val="755"/>
  </w:num>
  <w:num w:numId="219" w16cid:durableId="1886137998">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643197773">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16cid:durableId="55325716">
    <w:abstractNumId w:val="495"/>
  </w:num>
  <w:num w:numId="222" w16cid:durableId="621419739">
    <w:abstractNumId w:val="948"/>
  </w:num>
  <w:num w:numId="223" w16cid:durableId="849836383">
    <w:abstractNumId w:val="742"/>
  </w:num>
  <w:num w:numId="224" w16cid:durableId="1328510184">
    <w:abstractNumId w:val="203"/>
  </w:num>
  <w:num w:numId="225" w16cid:durableId="45108843">
    <w:abstractNumId w:val="557"/>
  </w:num>
  <w:num w:numId="226" w16cid:durableId="1002395075">
    <w:abstractNumId w:val="334"/>
  </w:num>
  <w:num w:numId="227" w16cid:durableId="939948718">
    <w:abstractNumId w:val="840"/>
  </w:num>
  <w:num w:numId="228" w16cid:durableId="1667250024">
    <w:abstractNumId w:val="941"/>
  </w:num>
  <w:num w:numId="229" w16cid:durableId="710348360">
    <w:abstractNumId w:val="978"/>
  </w:num>
  <w:num w:numId="230" w16cid:durableId="655915782">
    <w:abstractNumId w:val="932"/>
  </w:num>
  <w:num w:numId="231" w16cid:durableId="1151407103">
    <w:abstractNumId w:val="96"/>
  </w:num>
  <w:num w:numId="232" w16cid:durableId="82654967">
    <w:abstractNumId w:val="633"/>
    <w:lvlOverride w:ilvl="0">
      <w:startOverride w:val="1"/>
    </w:lvlOverride>
    <w:lvlOverride w:ilvl="1"/>
    <w:lvlOverride w:ilvl="2"/>
    <w:lvlOverride w:ilvl="3"/>
    <w:lvlOverride w:ilvl="4"/>
    <w:lvlOverride w:ilvl="5"/>
    <w:lvlOverride w:ilvl="6"/>
    <w:lvlOverride w:ilvl="7"/>
    <w:lvlOverride w:ilvl="8"/>
  </w:num>
  <w:num w:numId="233" w16cid:durableId="1291397767">
    <w:abstractNumId w:val="524"/>
  </w:num>
  <w:num w:numId="234" w16cid:durableId="844857130">
    <w:abstractNumId w:val="503"/>
  </w:num>
  <w:num w:numId="235" w16cid:durableId="1251425093">
    <w:abstractNumId w:val="252"/>
  </w:num>
  <w:num w:numId="236" w16cid:durableId="539902839">
    <w:abstractNumId w:val="325"/>
  </w:num>
  <w:num w:numId="237" w16cid:durableId="242035891">
    <w:abstractNumId w:val="272"/>
  </w:num>
  <w:num w:numId="238" w16cid:durableId="751002303">
    <w:abstractNumId w:val="283"/>
    <w:lvlOverride w:ilvl="0">
      <w:startOverride w:val="1"/>
    </w:lvlOverride>
    <w:lvlOverride w:ilvl="1">
      <w:startOverride w:val="1"/>
    </w:lvlOverride>
    <w:lvlOverride w:ilvl="2">
      <w:startOverride w:val="5"/>
    </w:lvlOverride>
    <w:lvlOverride w:ilvl="3">
      <w:startOverride w:val="5"/>
    </w:lvlOverride>
    <w:lvlOverride w:ilvl="4">
      <w:startOverride w:val="9"/>
    </w:lvlOverride>
    <w:lvlOverride w:ilvl="5">
      <w:startOverride w:val="1"/>
    </w:lvlOverride>
    <w:lvlOverride w:ilvl="6">
      <w:startOverride w:val="1"/>
    </w:lvlOverride>
    <w:lvlOverride w:ilvl="7">
      <w:startOverride w:val="1"/>
    </w:lvlOverride>
    <w:lvlOverride w:ilvl="8">
      <w:startOverride w:val="1"/>
    </w:lvlOverride>
  </w:num>
  <w:num w:numId="239" w16cid:durableId="70008476">
    <w:abstractNumId w:val="290"/>
  </w:num>
  <w:num w:numId="240" w16cid:durableId="486556122">
    <w:abstractNumId w:val="427"/>
  </w:num>
  <w:num w:numId="241" w16cid:durableId="2025474929">
    <w:abstractNumId w:val="849"/>
  </w:num>
  <w:num w:numId="242" w16cid:durableId="885068122">
    <w:abstractNumId w:val="148"/>
  </w:num>
  <w:num w:numId="243" w16cid:durableId="636224617">
    <w:abstractNumId w:val="587"/>
  </w:num>
  <w:num w:numId="244" w16cid:durableId="1687899451">
    <w:abstractNumId w:val="346"/>
  </w:num>
  <w:num w:numId="245" w16cid:durableId="1037588331">
    <w:abstractNumId w:val="709"/>
  </w:num>
  <w:num w:numId="246" w16cid:durableId="2109038974">
    <w:abstractNumId w:val="934"/>
  </w:num>
  <w:num w:numId="247" w16cid:durableId="99572089">
    <w:abstractNumId w:val="276"/>
  </w:num>
  <w:num w:numId="248" w16cid:durableId="1945844745">
    <w:abstractNumId w:val="899"/>
  </w:num>
  <w:num w:numId="249" w16cid:durableId="439253782">
    <w:abstractNumId w:val="262"/>
  </w:num>
  <w:num w:numId="250" w16cid:durableId="24332424">
    <w:abstractNumId w:val="734"/>
  </w:num>
  <w:num w:numId="251" w16cid:durableId="1791822736">
    <w:abstractNumId w:val="111"/>
  </w:num>
  <w:num w:numId="252" w16cid:durableId="610478474">
    <w:abstractNumId w:val="652"/>
  </w:num>
  <w:num w:numId="253" w16cid:durableId="1153643976">
    <w:abstractNumId w:val="351"/>
  </w:num>
  <w:num w:numId="254" w16cid:durableId="974991557">
    <w:abstractNumId w:val="266"/>
  </w:num>
  <w:num w:numId="255" w16cid:durableId="1618677969">
    <w:abstractNumId w:val="364"/>
  </w:num>
  <w:num w:numId="256" w16cid:durableId="1987396042">
    <w:abstractNumId w:val="473"/>
  </w:num>
  <w:num w:numId="257" w16cid:durableId="54016966">
    <w:abstractNumId w:val="337"/>
  </w:num>
  <w:num w:numId="258" w16cid:durableId="895118534">
    <w:abstractNumId w:val="153"/>
  </w:num>
  <w:num w:numId="259" w16cid:durableId="1212841688">
    <w:abstractNumId w:val="982"/>
  </w:num>
  <w:num w:numId="260" w16cid:durableId="1703282695">
    <w:abstractNumId w:val="526"/>
  </w:num>
  <w:num w:numId="261" w16cid:durableId="340089728">
    <w:abstractNumId w:val="922"/>
  </w:num>
  <w:num w:numId="262" w16cid:durableId="1681201960">
    <w:abstractNumId w:val="141"/>
  </w:num>
  <w:num w:numId="263" w16cid:durableId="1299414174">
    <w:abstractNumId w:val="618"/>
  </w:num>
  <w:num w:numId="264" w16cid:durableId="830097311">
    <w:abstractNumId w:val="242"/>
  </w:num>
  <w:num w:numId="265" w16cid:durableId="4845904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16cid:durableId="1090662172">
    <w:abstractNumId w:val="7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16cid:durableId="1502548561">
    <w:abstractNumId w:val="915"/>
  </w:num>
  <w:num w:numId="268" w16cid:durableId="1034428715">
    <w:abstractNumId w:val="853"/>
  </w:num>
  <w:num w:numId="269" w16cid:durableId="1518272649">
    <w:abstractNumId w:val="194"/>
  </w:num>
  <w:num w:numId="270" w16cid:durableId="966157211">
    <w:abstractNumId w:val="976"/>
  </w:num>
  <w:num w:numId="271" w16cid:durableId="1535314179">
    <w:abstractNumId w:val="906"/>
  </w:num>
  <w:num w:numId="272" w16cid:durableId="418255077">
    <w:abstractNumId w:val="341"/>
  </w:num>
  <w:num w:numId="273" w16cid:durableId="1604921563">
    <w:abstractNumId w:val="686"/>
  </w:num>
  <w:num w:numId="274" w16cid:durableId="1567378379">
    <w:abstractNumId w:val="916"/>
  </w:num>
  <w:num w:numId="275" w16cid:durableId="268510767">
    <w:abstractNumId w:val="758"/>
  </w:num>
  <w:num w:numId="276" w16cid:durableId="1919826913">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7" w16cid:durableId="106390359">
    <w:abstractNumId w:val="283"/>
    <w:lvlOverride w:ilvl="0">
      <w:startOverride w:val="1"/>
    </w:lvlOverride>
    <w:lvlOverride w:ilvl="1">
      <w:startOverride w:val="1"/>
    </w:lvlOverride>
    <w:lvlOverride w:ilvl="2">
      <w:startOverride w:val="4"/>
    </w:lvlOverride>
    <w:lvlOverride w:ilvl="3">
      <w:startOverride w:val="13"/>
    </w:lvlOverride>
    <w:lvlOverride w:ilvl="4">
      <w:startOverride w:val="5"/>
    </w:lvlOverride>
    <w:lvlOverride w:ilvl="5">
      <w:startOverride w:val="9"/>
    </w:lvlOverride>
    <w:lvlOverride w:ilvl="6">
      <w:startOverride w:val="1"/>
    </w:lvlOverride>
    <w:lvlOverride w:ilvl="7">
      <w:startOverride w:val="1"/>
    </w:lvlOverride>
    <w:lvlOverride w:ilvl="8">
      <w:startOverride w:val="1"/>
    </w:lvlOverride>
  </w:num>
  <w:num w:numId="278" w16cid:durableId="768620320">
    <w:abstractNumId w:val="2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16cid:durableId="155995353">
    <w:abstractNumId w:val="968"/>
  </w:num>
  <w:num w:numId="280" w16cid:durableId="1788306571">
    <w:abstractNumId w:val="185"/>
  </w:num>
  <w:num w:numId="281" w16cid:durableId="15349284">
    <w:abstractNumId w:val="455"/>
  </w:num>
  <w:num w:numId="282" w16cid:durableId="86003823">
    <w:abstractNumId w:val="177"/>
  </w:num>
  <w:num w:numId="283" w16cid:durableId="714424454">
    <w:abstractNumId w:val="270"/>
  </w:num>
  <w:num w:numId="284" w16cid:durableId="1535073898">
    <w:abstractNumId w:val="555"/>
  </w:num>
  <w:num w:numId="285" w16cid:durableId="162941385">
    <w:abstractNumId w:val="172"/>
  </w:num>
  <w:num w:numId="286" w16cid:durableId="1522013500">
    <w:abstractNumId w:val="137"/>
  </w:num>
  <w:num w:numId="287" w16cid:durableId="754130834">
    <w:abstractNumId w:val="522"/>
  </w:num>
  <w:num w:numId="288" w16cid:durableId="1022170666">
    <w:abstractNumId w:val="959"/>
  </w:num>
  <w:num w:numId="289" w16cid:durableId="313411038">
    <w:abstractNumId w:val="532"/>
  </w:num>
  <w:num w:numId="290" w16cid:durableId="1130055231">
    <w:abstractNumId w:val="431"/>
  </w:num>
  <w:num w:numId="291" w16cid:durableId="2117553027">
    <w:abstractNumId w:val="571"/>
  </w:num>
  <w:num w:numId="292" w16cid:durableId="619537339">
    <w:abstractNumId w:val="762"/>
  </w:num>
  <w:num w:numId="293" w16cid:durableId="2033531668">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4" w16cid:durableId="1396588789">
    <w:abstractNumId w:val="355"/>
  </w:num>
  <w:num w:numId="295" w16cid:durableId="1046105360">
    <w:abstractNumId w:val="513"/>
  </w:num>
  <w:num w:numId="296" w16cid:durableId="635137861">
    <w:abstractNumId w:val="822"/>
  </w:num>
  <w:num w:numId="297" w16cid:durableId="1163817349">
    <w:abstractNumId w:val="796"/>
  </w:num>
  <w:num w:numId="298" w16cid:durableId="1615746158">
    <w:abstractNumId w:val="112"/>
  </w:num>
  <w:num w:numId="299" w16cid:durableId="906959061">
    <w:abstractNumId w:val="219"/>
  </w:num>
  <w:num w:numId="300" w16cid:durableId="738216032">
    <w:abstractNumId w:val="152"/>
  </w:num>
  <w:num w:numId="301" w16cid:durableId="430929841">
    <w:abstractNumId w:val="457"/>
  </w:num>
  <w:num w:numId="302" w16cid:durableId="1300723801">
    <w:abstractNumId w:val="574"/>
  </w:num>
  <w:num w:numId="303" w16cid:durableId="1564680189">
    <w:abstractNumId w:val="601"/>
  </w:num>
  <w:num w:numId="304" w16cid:durableId="142744703">
    <w:abstractNumId w:val="549"/>
  </w:num>
  <w:num w:numId="305" w16cid:durableId="2109042451">
    <w:abstractNumId w:val="392"/>
  </w:num>
  <w:num w:numId="306" w16cid:durableId="921990352">
    <w:abstractNumId w:val="611"/>
  </w:num>
  <w:num w:numId="307" w16cid:durableId="1849755789">
    <w:abstractNumId w:val="396"/>
  </w:num>
  <w:num w:numId="308" w16cid:durableId="1141851480">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16cid:durableId="456529954">
    <w:abstractNumId w:val="724"/>
  </w:num>
  <w:num w:numId="310" w16cid:durableId="105152447">
    <w:abstractNumId w:val="900"/>
  </w:num>
  <w:num w:numId="311" w16cid:durableId="916087338">
    <w:abstractNumId w:val="980"/>
  </w:num>
  <w:num w:numId="312" w16cid:durableId="2134860041">
    <w:abstractNumId w:val="830"/>
  </w:num>
  <w:num w:numId="313" w16cid:durableId="1292445994">
    <w:abstractNumId w:val="30"/>
  </w:num>
  <w:num w:numId="314" w16cid:durableId="686903677">
    <w:abstractNumId w:val="926"/>
  </w:num>
  <w:num w:numId="315" w16cid:durableId="1469664820">
    <w:abstractNumId w:val="972"/>
  </w:num>
  <w:num w:numId="316" w16cid:durableId="817266531">
    <w:abstractNumId w:val="859"/>
  </w:num>
  <w:num w:numId="317" w16cid:durableId="1861048417">
    <w:abstractNumId w:val="836"/>
  </w:num>
  <w:num w:numId="318" w16cid:durableId="588003646">
    <w:abstractNumId w:val="296"/>
  </w:num>
  <w:num w:numId="319" w16cid:durableId="492182101">
    <w:abstractNumId w:val="753"/>
  </w:num>
  <w:num w:numId="320" w16cid:durableId="838078690">
    <w:abstractNumId w:val="155"/>
  </w:num>
  <w:num w:numId="321" w16cid:durableId="150296864">
    <w:abstractNumId w:val="566"/>
  </w:num>
  <w:num w:numId="322" w16cid:durableId="1983584452">
    <w:abstractNumId w:val="715"/>
  </w:num>
  <w:num w:numId="323" w16cid:durableId="64691443">
    <w:abstractNumId w:val="255"/>
  </w:num>
  <w:num w:numId="324" w16cid:durableId="1570849055">
    <w:abstractNumId w:val="719"/>
  </w:num>
  <w:num w:numId="325" w16cid:durableId="893733861">
    <w:abstractNumId w:val="745"/>
  </w:num>
  <w:num w:numId="326" w16cid:durableId="174730248">
    <w:abstractNumId w:val="416"/>
  </w:num>
  <w:num w:numId="327" w16cid:durableId="1064376136">
    <w:abstractNumId w:val="998"/>
  </w:num>
  <w:num w:numId="328" w16cid:durableId="799104696">
    <w:abstractNumId w:val="804"/>
  </w:num>
  <w:num w:numId="329" w16cid:durableId="1309245319">
    <w:abstractNumId w:val="79"/>
  </w:num>
  <w:num w:numId="330" w16cid:durableId="749694625">
    <w:abstractNumId w:val="792"/>
  </w:num>
  <w:num w:numId="331" w16cid:durableId="306206699">
    <w:abstractNumId w:val="870"/>
  </w:num>
  <w:num w:numId="332" w16cid:durableId="1116169314">
    <w:abstractNumId w:val="809"/>
  </w:num>
  <w:num w:numId="333" w16cid:durableId="982465750">
    <w:abstractNumId w:val="299"/>
  </w:num>
  <w:num w:numId="334" w16cid:durableId="1308972103">
    <w:abstractNumId w:val="366"/>
  </w:num>
  <w:num w:numId="335" w16cid:durableId="1284145097">
    <w:abstractNumId w:val="15"/>
  </w:num>
  <w:num w:numId="336" w16cid:durableId="1270159404">
    <w:abstractNumId w:val="595"/>
  </w:num>
  <w:num w:numId="337" w16cid:durableId="824660953">
    <w:abstractNumId w:val="64"/>
  </w:num>
  <w:num w:numId="338" w16cid:durableId="1870608542">
    <w:abstractNumId w:val="227"/>
  </w:num>
  <w:num w:numId="339" w16cid:durableId="216742714">
    <w:abstractNumId w:val="509"/>
  </w:num>
  <w:num w:numId="340" w16cid:durableId="364722608">
    <w:abstractNumId w:val="229"/>
  </w:num>
  <w:num w:numId="341" w16cid:durableId="965812237">
    <w:abstractNumId w:val="640"/>
  </w:num>
  <w:num w:numId="342" w16cid:durableId="227618202">
    <w:abstractNumId w:val="553"/>
  </w:num>
  <w:num w:numId="343" w16cid:durableId="474489879">
    <w:abstractNumId w:val="528"/>
  </w:num>
  <w:num w:numId="344" w16cid:durableId="966357490">
    <w:abstractNumId w:val="848"/>
  </w:num>
  <w:num w:numId="345" w16cid:durableId="1935627574">
    <w:abstractNumId w:val="831"/>
  </w:num>
  <w:num w:numId="346" w16cid:durableId="1129206504">
    <w:abstractNumId w:val="974"/>
  </w:num>
  <w:num w:numId="347" w16cid:durableId="1548838550">
    <w:abstractNumId w:val="956"/>
  </w:num>
  <w:num w:numId="348" w16cid:durableId="1251700179">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9" w16cid:durableId="760226665">
    <w:abstractNumId w:val="9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0" w16cid:durableId="1235772651">
    <w:abstractNumId w:val="118"/>
  </w:num>
  <w:num w:numId="351" w16cid:durableId="869564414">
    <w:abstractNumId w:val="828"/>
  </w:num>
  <w:num w:numId="352" w16cid:durableId="1516461138">
    <w:abstractNumId w:val="511"/>
  </w:num>
  <w:num w:numId="353" w16cid:durableId="908460837">
    <w:abstractNumId w:val="293"/>
  </w:num>
  <w:num w:numId="354" w16cid:durableId="534346738">
    <w:abstractNumId w:val="594"/>
  </w:num>
  <w:num w:numId="355" w16cid:durableId="3479418">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16cid:durableId="1748575412">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16cid:durableId="928001279">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16cid:durableId="14204452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16cid:durableId="1861964171">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16cid:durableId="143235646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16cid:durableId="939028155">
    <w:abstractNumId w:val="5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16cid:durableId="1537812924">
    <w:abstractNumId w:val="1005"/>
    <w:lvlOverride w:ilvl="3">
      <w:lvl w:ilvl="3" w:tplc="406CCB6C">
        <w:start w:val="1"/>
        <w:numFmt w:val="bullet"/>
        <w:lvlText w:val=""/>
        <w:lvlJc w:val="left"/>
        <w:pPr>
          <w:tabs>
            <w:tab w:val="num" w:pos="1920"/>
          </w:tabs>
          <w:ind w:left="1920" w:hanging="480"/>
        </w:pPr>
        <w:rPr>
          <w:rFonts w:ascii="Wingdings" w:hAnsi="Wingdings" w:hint="default"/>
          <w:color w:val="auto"/>
        </w:rPr>
      </w:lvl>
    </w:lvlOverride>
  </w:num>
  <w:num w:numId="363" w16cid:durableId="754086515">
    <w:abstractNumId w:val="281"/>
  </w:num>
  <w:num w:numId="364" w16cid:durableId="227695119">
    <w:abstractNumId w:val="375"/>
  </w:num>
  <w:num w:numId="365" w16cid:durableId="721371263">
    <w:abstractNumId w:val="142"/>
  </w:num>
  <w:num w:numId="366" w16cid:durableId="1168521315">
    <w:abstractNumId w:val="585"/>
  </w:num>
  <w:num w:numId="367" w16cid:durableId="1721127963">
    <w:abstractNumId w:val="613"/>
  </w:num>
  <w:num w:numId="368" w16cid:durableId="905919568">
    <w:abstractNumId w:val="881"/>
  </w:num>
  <w:num w:numId="369" w16cid:durableId="56823257">
    <w:abstractNumId w:val="989"/>
  </w:num>
  <w:num w:numId="370" w16cid:durableId="106781730">
    <w:abstractNumId w:val="37"/>
  </w:num>
  <w:num w:numId="371" w16cid:durableId="997079915">
    <w:abstractNumId w:val="725"/>
  </w:num>
  <w:num w:numId="372" w16cid:durableId="2127387845">
    <w:abstractNumId w:val="409"/>
  </w:num>
  <w:num w:numId="373" w16cid:durableId="2132354320">
    <w:abstractNumId w:val="206"/>
  </w:num>
  <w:num w:numId="374" w16cid:durableId="1555392647">
    <w:abstractNumId w:val="399"/>
  </w:num>
  <w:num w:numId="375" w16cid:durableId="1738429797">
    <w:abstractNumId w:val="739"/>
  </w:num>
  <w:num w:numId="376" w16cid:durableId="926352538">
    <w:abstractNumId w:val="772"/>
  </w:num>
  <w:num w:numId="377" w16cid:durableId="606237356">
    <w:abstractNumId w:val="286"/>
  </w:num>
  <w:num w:numId="378" w16cid:durableId="1082798035">
    <w:abstractNumId w:val="91"/>
  </w:num>
  <w:num w:numId="379" w16cid:durableId="859513599">
    <w:abstractNumId w:val="359"/>
  </w:num>
  <w:num w:numId="380" w16cid:durableId="1882281946">
    <w:abstractNumId w:val="925"/>
  </w:num>
  <w:num w:numId="381" w16cid:durableId="1865703191">
    <w:abstractNumId w:val="109"/>
  </w:num>
  <w:num w:numId="382" w16cid:durableId="708602937">
    <w:abstractNumId w:val="109"/>
    <w:lvlOverride w:ilvl="0">
      <w:startOverride w:val="1"/>
    </w:lvlOverride>
  </w:num>
  <w:num w:numId="383" w16cid:durableId="1599563445">
    <w:abstractNumId w:val="109"/>
    <w:lvlOverride w:ilvl="0">
      <w:startOverride w:val="1"/>
    </w:lvlOverride>
  </w:num>
  <w:num w:numId="384" w16cid:durableId="721753586">
    <w:abstractNumId w:val="109"/>
    <w:lvlOverride w:ilvl="0">
      <w:startOverride w:val="1"/>
    </w:lvlOverride>
  </w:num>
  <w:num w:numId="385" w16cid:durableId="399448526">
    <w:abstractNumId w:val="680"/>
  </w:num>
  <w:num w:numId="386" w16cid:durableId="711882283">
    <w:abstractNumId w:val="378"/>
  </w:num>
  <w:num w:numId="387" w16cid:durableId="177668369">
    <w:abstractNumId w:val="84"/>
  </w:num>
  <w:num w:numId="388" w16cid:durableId="1305742126">
    <w:abstractNumId w:val="871"/>
  </w:num>
  <w:num w:numId="389" w16cid:durableId="1026564571">
    <w:abstractNumId w:val="349"/>
  </w:num>
  <w:num w:numId="390" w16cid:durableId="362172957">
    <w:abstractNumId w:val="608"/>
  </w:num>
  <w:num w:numId="391" w16cid:durableId="1868175905">
    <w:abstractNumId w:val="606"/>
  </w:num>
  <w:num w:numId="392" w16cid:durableId="1195924158">
    <w:abstractNumId w:val="677"/>
  </w:num>
  <w:num w:numId="393" w16cid:durableId="290213327">
    <w:abstractNumId w:val="521"/>
  </w:num>
  <w:num w:numId="394" w16cid:durableId="637685208">
    <w:abstractNumId w:val="698"/>
  </w:num>
  <w:num w:numId="395" w16cid:durableId="579483729">
    <w:abstractNumId w:val="4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1905405024">
    <w:abstractNumId w:val="795"/>
  </w:num>
  <w:num w:numId="397" w16cid:durableId="47727851">
    <w:abstractNumId w:val="586"/>
  </w:num>
  <w:num w:numId="398" w16cid:durableId="1536187353">
    <w:abstractNumId w:val="59"/>
  </w:num>
  <w:num w:numId="399" w16cid:durableId="2118673136">
    <w:abstractNumId w:val="59"/>
    <w:lvlOverride w:ilvl="0">
      <w:startOverride w:val="1"/>
    </w:lvlOverride>
  </w:num>
  <w:num w:numId="400" w16cid:durableId="1664310965">
    <w:abstractNumId w:val="94"/>
  </w:num>
  <w:num w:numId="401" w16cid:durableId="1760909992">
    <w:abstractNumId w:val="999"/>
  </w:num>
  <w:num w:numId="402" w16cid:durableId="1065373638">
    <w:abstractNumId w:val="32"/>
  </w:num>
  <w:num w:numId="403" w16cid:durableId="836923237">
    <w:abstractNumId w:val="95"/>
  </w:num>
  <w:num w:numId="404" w16cid:durableId="886527542">
    <w:abstractNumId w:val="811"/>
  </w:num>
  <w:num w:numId="405" w16cid:durableId="153373696">
    <w:abstractNumId w:val="437"/>
  </w:num>
  <w:num w:numId="406" w16cid:durableId="133719386">
    <w:abstractNumId w:val="946"/>
  </w:num>
  <w:num w:numId="407" w16cid:durableId="1183058153">
    <w:abstractNumId w:val="154"/>
  </w:num>
  <w:num w:numId="408" w16cid:durableId="182938712">
    <w:abstractNumId w:val="277"/>
  </w:num>
  <w:num w:numId="409" w16cid:durableId="1846090132">
    <w:abstractNumId w:val="818"/>
  </w:num>
  <w:num w:numId="410" w16cid:durableId="145514845">
    <w:abstractNumId w:val="352"/>
  </w:num>
  <w:num w:numId="411" w16cid:durableId="421686045">
    <w:abstractNumId w:val="927"/>
  </w:num>
  <w:num w:numId="412" w16cid:durableId="1566187891">
    <w:abstractNumId w:val="778"/>
  </w:num>
  <w:num w:numId="413" w16cid:durableId="1916359854">
    <w:abstractNumId w:val="593"/>
  </w:num>
  <w:num w:numId="414" w16cid:durableId="1751845688">
    <w:abstractNumId w:val="666"/>
  </w:num>
  <w:num w:numId="415" w16cid:durableId="2128310844">
    <w:abstractNumId w:val="159"/>
  </w:num>
  <w:num w:numId="416" w16cid:durableId="606736236">
    <w:abstractNumId w:val="11"/>
  </w:num>
  <w:num w:numId="417" w16cid:durableId="168178635">
    <w:abstractNumId w:val="835"/>
  </w:num>
  <w:num w:numId="418" w16cid:durableId="1298024863">
    <w:abstractNumId w:val="190"/>
  </w:num>
  <w:num w:numId="419" w16cid:durableId="1258323647">
    <w:abstractNumId w:val="572"/>
  </w:num>
  <w:num w:numId="420" w16cid:durableId="300037905">
    <w:abstractNumId w:val="880"/>
  </w:num>
  <w:num w:numId="421" w16cid:durableId="1076127433">
    <w:abstractNumId w:val="338"/>
  </w:num>
  <w:num w:numId="422" w16cid:durableId="1416324797">
    <w:abstractNumId w:val="19"/>
  </w:num>
  <w:num w:numId="423" w16cid:durableId="58292767">
    <w:abstractNumId w:val="258"/>
  </w:num>
  <w:num w:numId="424" w16cid:durableId="740562898">
    <w:abstractNumId w:val="6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 w16cid:durableId="222639497">
    <w:abstractNumId w:val="250"/>
  </w:num>
  <w:num w:numId="426" w16cid:durableId="295376475">
    <w:abstractNumId w:val="50"/>
  </w:num>
  <w:num w:numId="427" w16cid:durableId="1370109311">
    <w:abstractNumId w:val="598"/>
  </w:num>
  <w:num w:numId="428" w16cid:durableId="1716614176">
    <w:abstractNumId w:val="109"/>
    <w:lvlOverride w:ilvl="0">
      <w:startOverride w:val="1"/>
    </w:lvlOverride>
  </w:num>
  <w:num w:numId="429" w16cid:durableId="363678328">
    <w:abstractNumId w:val="109"/>
    <w:lvlOverride w:ilvl="0">
      <w:startOverride w:val="1"/>
    </w:lvlOverride>
  </w:num>
  <w:num w:numId="430" w16cid:durableId="949623297">
    <w:abstractNumId w:val="109"/>
    <w:lvlOverride w:ilvl="0">
      <w:startOverride w:val="1"/>
    </w:lvlOverride>
  </w:num>
  <w:num w:numId="431" w16cid:durableId="637077476">
    <w:abstractNumId w:val="109"/>
    <w:lvlOverride w:ilvl="0">
      <w:startOverride w:val="1"/>
    </w:lvlOverride>
  </w:num>
  <w:num w:numId="432" w16cid:durableId="95293498">
    <w:abstractNumId w:val="109"/>
    <w:lvlOverride w:ilvl="0">
      <w:startOverride w:val="1"/>
    </w:lvlOverride>
  </w:num>
  <w:num w:numId="433" w16cid:durableId="501167769">
    <w:abstractNumId w:val="854"/>
    <w:lvlOverride w:ilvl="0">
      <w:startOverride w:val="1"/>
    </w:lvlOverride>
  </w:num>
  <w:num w:numId="434" w16cid:durableId="1501195078">
    <w:abstractNumId w:val="854"/>
    <w:lvlOverride w:ilvl="0">
      <w:startOverride w:val="1"/>
    </w:lvlOverride>
  </w:num>
  <w:num w:numId="435" w16cid:durableId="1523859907">
    <w:abstractNumId w:val="854"/>
    <w:lvlOverride w:ilvl="0">
      <w:startOverride w:val="1"/>
    </w:lvlOverride>
  </w:num>
  <w:num w:numId="436" w16cid:durableId="1357730365">
    <w:abstractNumId w:val="854"/>
    <w:lvlOverride w:ilvl="0">
      <w:startOverride w:val="1"/>
    </w:lvlOverride>
  </w:num>
  <w:num w:numId="437" w16cid:durableId="369957149">
    <w:abstractNumId w:val="854"/>
    <w:lvlOverride w:ilvl="0">
      <w:startOverride w:val="1"/>
    </w:lvlOverride>
  </w:num>
  <w:num w:numId="438" w16cid:durableId="1384597003">
    <w:abstractNumId w:val="854"/>
    <w:lvlOverride w:ilvl="0">
      <w:startOverride w:val="1"/>
    </w:lvlOverride>
  </w:num>
  <w:num w:numId="439" w16cid:durableId="445928400">
    <w:abstractNumId w:val="854"/>
    <w:lvlOverride w:ilvl="0">
      <w:startOverride w:val="1"/>
    </w:lvlOverride>
  </w:num>
  <w:num w:numId="440" w16cid:durableId="880552587">
    <w:abstractNumId w:val="854"/>
    <w:lvlOverride w:ilvl="0">
      <w:startOverride w:val="1"/>
    </w:lvlOverride>
  </w:num>
  <w:num w:numId="441" w16cid:durableId="1706104207">
    <w:abstractNumId w:val="854"/>
    <w:lvlOverride w:ilvl="0">
      <w:startOverride w:val="1"/>
    </w:lvlOverride>
  </w:num>
  <w:num w:numId="442" w16cid:durableId="1241788494">
    <w:abstractNumId w:val="854"/>
    <w:lvlOverride w:ilvl="0">
      <w:startOverride w:val="1"/>
    </w:lvlOverride>
  </w:num>
  <w:num w:numId="443" w16cid:durableId="898248660">
    <w:abstractNumId w:val="854"/>
    <w:lvlOverride w:ilvl="0">
      <w:startOverride w:val="1"/>
    </w:lvlOverride>
  </w:num>
  <w:num w:numId="444" w16cid:durableId="860388531">
    <w:abstractNumId w:val="854"/>
    <w:lvlOverride w:ilvl="0">
      <w:startOverride w:val="1"/>
    </w:lvlOverride>
  </w:num>
  <w:num w:numId="445" w16cid:durableId="1103920025">
    <w:abstractNumId w:val="854"/>
    <w:lvlOverride w:ilvl="0">
      <w:startOverride w:val="1"/>
    </w:lvlOverride>
  </w:num>
  <w:num w:numId="446" w16cid:durableId="1749615559">
    <w:abstractNumId w:val="854"/>
    <w:lvlOverride w:ilvl="0">
      <w:startOverride w:val="1"/>
    </w:lvlOverride>
  </w:num>
  <w:num w:numId="447" w16cid:durableId="1160846421">
    <w:abstractNumId w:val="854"/>
    <w:lvlOverride w:ilvl="0">
      <w:startOverride w:val="1"/>
    </w:lvlOverride>
  </w:num>
  <w:num w:numId="448" w16cid:durableId="878511912">
    <w:abstractNumId w:val="109"/>
    <w:lvlOverride w:ilvl="0">
      <w:startOverride w:val="1"/>
    </w:lvlOverride>
  </w:num>
  <w:num w:numId="449" w16cid:durableId="2087919472">
    <w:abstractNumId w:val="109"/>
    <w:lvlOverride w:ilvl="0">
      <w:startOverride w:val="1"/>
    </w:lvlOverride>
  </w:num>
  <w:num w:numId="450" w16cid:durableId="392392444">
    <w:abstractNumId w:val="109"/>
    <w:lvlOverride w:ilvl="0">
      <w:startOverride w:val="1"/>
    </w:lvlOverride>
  </w:num>
  <w:num w:numId="451" w16cid:durableId="614334984">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2" w16cid:durableId="1368486991">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453" w16cid:durableId="1383014427">
    <w:abstractNumId w:val="6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4" w16cid:durableId="1245601682">
    <w:abstractNumId w:val="542"/>
  </w:num>
  <w:num w:numId="455" w16cid:durableId="1774209089">
    <w:abstractNumId w:val="603"/>
  </w:num>
  <w:num w:numId="456" w16cid:durableId="1443651529">
    <w:abstractNumId w:val="377"/>
  </w:num>
  <w:num w:numId="457" w16cid:durableId="1703283746">
    <w:abstractNumId w:val="198"/>
  </w:num>
  <w:num w:numId="458" w16cid:durableId="19475650">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142"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59" w16cid:durableId="54291041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rFonts w:hint="eastAsia"/>
          <w:b w:val="0"/>
          <w:bCs w:val="0"/>
          <w:i/>
          <w:iCs w:val="0"/>
          <w:caps w:val="0"/>
          <w:smallCaps w:val="0"/>
          <w:strike w:val="0"/>
          <w:dstrike w:val="0"/>
          <w:vanish w:val="0"/>
          <w:color w:val="000000"/>
          <w:spacing w:val="0"/>
          <w:position w:val="0"/>
          <w:u w:val="none"/>
          <w:effect w:val="none"/>
          <w:vertAlign w:val="baseline"/>
          <w:em w:val="none"/>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3261"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0" w16cid:durableId="526219869">
    <w:abstractNumId w:val="738"/>
  </w:num>
  <w:num w:numId="461" w16cid:durableId="537350636">
    <w:abstractNumId w:val="150"/>
  </w:num>
  <w:num w:numId="462" w16cid:durableId="1197229736">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1440"/>
          </w:tabs>
          <w:ind w:left="1440"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463" w16cid:durableId="404376873">
    <w:abstractNumId w:val="783"/>
  </w:num>
  <w:num w:numId="464" w16cid:durableId="964771676">
    <w:abstractNumId w:val="856"/>
  </w:num>
  <w:num w:numId="465" w16cid:durableId="1099062191">
    <w:abstractNumId w:val="807"/>
  </w:num>
  <w:num w:numId="466" w16cid:durableId="2075732831">
    <w:abstractNumId w:val="24"/>
  </w:num>
  <w:num w:numId="467" w16cid:durableId="624850896">
    <w:abstractNumId w:val="167"/>
  </w:num>
  <w:num w:numId="468" w16cid:durableId="13508674">
    <w:abstractNumId w:val="562"/>
  </w:num>
  <w:num w:numId="469" w16cid:durableId="262538213">
    <w:abstractNumId w:val="759"/>
  </w:num>
  <w:num w:numId="470" w16cid:durableId="1917350949">
    <w:abstractNumId w:val="382"/>
  </w:num>
  <w:num w:numId="471" w16cid:durableId="1033504017">
    <w:abstractNumId w:val="575"/>
  </w:num>
  <w:num w:numId="472" w16cid:durableId="288513344">
    <w:abstractNumId w:val="834"/>
  </w:num>
  <w:num w:numId="473" w16cid:durableId="600181925">
    <w:abstractNumId w:val="324"/>
  </w:num>
  <w:num w:numId="474" w16cid:durableId="1338074543">
    <w:abstractNumId w:val="659"/>
  </w:num>
  <w:num w:numId="475" w16cid:durableId="1904826319">
    <w:abstractNumId w:val="9"/>
  </w:num>
  <w:num w:numId="476" w16cid:durableId="1238248598">
    <w:abstractNumId w:val="6"/>
  </w:num>
  <w:num w:numId="477" w16cid:durableId="1276905091">
    <w:abstractNumId w:val="5"/>
  </w:num>
  <w:num w:numId="478" w16cid:durableId="1935436453">
    <w:abstractNumId w:val="4"/>
  </w:num>
  <w:num w:numId="479" w16cid:durableId="1220627948">
    <w:abstractNumId w:val="3"/>
  </w:num>
  <w:num w:numId="480" w16cid:durableId="309361860">
    <w:abstractNumId w:val="2"/>
  </w:num>
  <w:num w:numId="481" w16cid:durableId="2036886244">
    <w:abstractNumId w:val="1"/>
  </w:num>
  <w:num w:numId="482" w16cid:durableId="1156648830">
    <w:abstractNumId w:val="631"/>
  </w:num>
  <w:num w:numId="483" w16cid:durableId="716393679">
    <w:abstractNumId w:val="192"/>
  </w:num>
  <w:num w:numId="484" w16cid:durableId="1576016608">
    <w:abstractNumId w:val="133"/>
  </w:num>
  <w:num w:numId="485" w16cid:durableId="751050051">
    <w:abstractNumId w:val="354"/>
  </w:num>
  <w:num w:numId="486" w16cid:durableId="1383093910">
    <w:abstractNumId w:val="749"/>
  </w:num>
  <w:num w:numId="487" w16cid:durableId="1532256627">
    <w:abstractNumId w:val="136"/>
  </w:num>
  <w:num w:numId="488" w16cid:durableId="59181995">
    <w:abstractNumId w:val="569"/>
  </w:num>
  <w:num w:numId="489" w16cid:durableId="1350138080">
    <w:abstractNumId w:val="317"/>
  </w:num>
  <w:num w:numId="490" w16cid:durableId="846865548">
    <w:abstractNumId w:val="820"/>
  </w:num>
  <w:num w:numId="491" w16cid:durableId="1259288864">
    <w:abstractNumId w:val="878"/>
  </w:num>
  <w:num w:numId="492" w16cid:durableId="1114594211">
    <w:abstractNumId w:val="402"/>
  </w:num>
  <w:num w:numId="493" w16cid:durableId="15426461">
    <w:abstractNumId w:val="970"/>
  </w:num>
  <w:num w:numId="494" w16cid:durableId="298417277">
    <w:abstractNumId w:val="748"/>
  </w:num>
  <w:num w:numId="495" w16cid:durableId="174346277">
    <w:abstractNumId w:val="93"/>
  </w:num>
  <w:num w:numId="496" w16cid:durableId="117532643">
    <w:abstractNumId w:val="653"/>
  </w:num>
  <w:num w:numId="497" w16cid:durableId="276329237">
    <w:abstractNumId w:val="691"/>
  </w:num>
  <w:num w:numId="498" w16cid:durableId="135681984">
    <w:abstractNumId w:val="518"/>
  </w:num>
  <w:num w:numId="499" w16cid:durableId="508108977">
    <w:abstractNumId w:val="68"/>
  </w:num>
  <w:num w:numId="500" w16cid:durableId="36124066">
    <w:abstractNumId w:val="165"/>
  </w:num>
  <w:num w:numId="501" w16cid:durableId="435833476">
    <w:abstractNumId w:val="806"/>
  </w:num>
  <w:num w:numId="502" w16cid:durableId="781999969">
    <w:abstractNumId w:val="797"/>
  </w:num>
  <w:num w:numId="503" w16cid:durableId="1535192285">
    <w:abstractNumId w:val="384"/>
  </w:num>
  <w:num w:numId="504" w16cid:durableId="1242332386">
    <w:abstractNumId w:val="578"/>
  </w:num>
  <w:num w:numId="505" w16cid:durableId="1422992652">
    <w:abstractNumId w:val="629"/>
  </w:num>
  <w:num w:numId="506" w16cid:durableId="417412468">
    <w:abstractNumId w:val="664"/>
  </w:num>
  <w:num w:numId="507" w16cid:durableId="109319836">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8" w16cid:durableId="671760970">
    <w:abstractNumId w:val="449"/>
  </w:num>
  <w:num w:numId="509" w16cid:durableId="543446403">
    <w:abstractNumId w:val="889"/>
  </w:num>
  <w:num w:numId="510" w16cid:durableId="1078746784">
    <w:abstractNumId w:val="547"/>
  </w:num>
  <w:num w:numId="511" w16cid:durableId="1146580482">
    <w:abstractNumId w:val="670"/>
  </w:num>
  <w:num w:numId="512" w16cid:durableId="1684357978">
    <w:abstractNumId w:val="119"/>
  </w:num>
  <w:num w:numId="513" w16cid:durableId="1124467261">
    <w:abstractNumId w:val="537"/>
  </w:num>
  <w:num w:numId="514" w16cid:durableId="1219628956">
    <w:abstractNumId w:val="87"/>
  </w:num>
  <w:num w:numId="515" w16cid:durableId="1882860915">
    <w:abstractNumId w:val="799"/>
  </w:num>
  <w:num w:numId="516" w16cid:durableId="1470896908">
    <w:abstractNumId w:val="505"/>
  </w:num>
  <w:num w:numId="517" w16cid:durableId="215433818">
    <w:abstractNumId w:val="322"/>
  </w:num>
  <w:num w:numId="518" w16cid:durableId="521676063">
    <w:abstractNumId w:val="858"/>
  </w:num>
  <w:num w:numId="519" w16cid:durableId="1195340957">
    <w:abstractNumId w:val="636"/>
  </w:num>
  <w:num w:numId="520" w16cid:durableId="1945310449">
    <w:abstractNumId w:val="790"/>
  </w:num>
  <w:num w:numId="521" w16cid:durableId="982587698">
    <w:abstractNumId w:val="214"/>
  </w:num>
  <w:num w:numId="522" w16cid:durableId="2000381802">
    <w:abstractNumId w:val="559"/>
  </w:num>
  <w:num w:numId="523" w16cid:durableId="1101605494">
    <w:abstractNumId w:val="191"/>
  </w:num>
  <w:num w:numId="524" w16cid:durableId="2066907074">
    <w:abstractNumId w:val="309"/>
  </w:num>
  <w:num w:numId="525" w16cid:durableId="2041664249">
    <w:abstractNumId w:val="583"/>
  </w:num>
  <w:num w:numId="526" w16cid:durableId="1041831505">
    <w:abstractNumId w:val="717"/>
  </w:num>
  <w:num w:numId="527" w16cid:durableId="681467890">
    <w:abstractNumId w:val="27"/>
  </w:num>
  <w:num w:numId="528" w16cid:durableId="1761022285">
    <w:abstractNumId w:val="385"/>
  </w:num>
  <w:num w:numId="529" w16cid:durableId="224922683">
    <w:abstractNumId w:val="256"/>
  </w:num>
  <w:num w:numId="530" w16cid:durableId="1556817881">
    <w:abstractNumId w:val="857"/>
  </w:num>
  <w:num w:numId="531" w16cid:durableId="921256302">
    <w:abstractNumId w:val="787"/>
  </w:num>
  <w:num w:numId="532" w16cid:durableId="840126934">
    <w:abstractNumId w:val="320"/>
  </w:num>
  <w:num w:numId="533" w16cid:durableId="474226854">
    <w:abstractNumId w:val="99"/>
  </w:num>
  <w:num w:numId="534" w16cid:durableId="1844855295">
    <w:abstractNumId w:val="72"/>
  </w:num>
  <w:num w:numId="535" w16cid:durableId="281377634">
    <w:abstractNumId w:val="303"/>
  </w:num>
  <w:num w:numId="536" w16cid:durableId="100296492">
    <w:abstractNumId w:val="632"/>
  </w:num>
  <w:num w:numId="537" w16cid:durableId="1588609347">
    <w:abstractNumId w:val="735"/>
  </w:num>
  <w:num w:numId="538" w16cid:durableId="2024701331">
    <w:abstractNumId w:val="329"/>
  </w:num>
  <w:num w:numId="539" w16cid:durableId="923494800">
    <w:abstractNumId w:val="544"/>
  </w:num>
  <w:num w:numId="540" w16cid:durableId="409234649">
    <w:abstractNumId w:val="7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1" w16cid:durableId="745959332">
    <w:abstractNumId w:val="534"/>
  </w:num>
  <w:num w:numId="542" w16cid:durableId="1540817187">
    <w:abstractNumId w:val="295"/>
  </w:num>
  <w:num w:numId="543" w16cid:durableId="109053403">
    <w:abstractNumId w:val="990"/>
  </w:num>
  <w:num w:numId="544" w16cid:durableId="1267612099">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5" w16cid:durableId="903446522">
    <w:abstractNumId w:val="8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6" w16cid:durableId="1317302489">
    <w:abstractNumId w:val="884"/>
  </w:num>
  <w:num w:numId="547" w16cid:durableId="1840542477">
    <w:abstractNumId w:val="707"/>
  </w:num>
  <w:num w:numId="548" w16cid:durableId="1675768469">
    <w:abstractNumId w:val="311"/>
  </w:num>
  <w:num w:numId="549" w16cid:durableId="331488427">
    <w:abstractNumId w:val="770"/>
  </w:num>
  <w:num w:numId="550" w16cid:durableId="1991594910">
    <w:abstractNumId w:val="264"/>
  </w:num>
  <w:num w:numId="551" w16cid:durableId="1092043313">
    <w:abstractNumId w:val="4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379473747">
    <w:abstractNumId w:val="543"/>
  </w:num>
  <w:num w:numId="553" w16cid:durableId="911046081">
    <w:abstractNumId w:val="862"/>
  </w:num>
  <w:num w:numId="554" w16cid:durableId="1210264642">
    <w:abstractNumId w:val="669"/>
  </w:num>
  <w:num w:numId="555" w16cid:durableId="1794713606">
    <w:abstractNumId w:val="101"/>
  </w:num>
  <w:num w:numId="556" w16cid:durableId="1396317911">
    <w:abstractNumId w:val="144"/>
  </w:num>
  <w:num w:numId="557" w16cid:durableId="1422603694">
    <w:abstractNumId w:val="189"/>
  </w:num>
  <w:num w:numId="558" w16cid:durableId="1361736089">
    <w:abstractNumId w:val="665"/>
  </w:num>
  <w:num w:numId="559" w16cid:durableId="1919972746">
    <w:abstractNumId w:val="824"/>
  </w:num>
  <w:num w:numId="560" w16cid:durableId="789738596">
    <w:abstractNumId w:val="803"/>
  </w:num>
  <w:num w:numId="561" w16cid:durableId="1962609504">
    <w:abstractNumId w:val="29"/>
  </w:num>
  <w:num w:numId="562" w16cid:durableId="1877422571">
    <w:abstractNumId w:val="496"/>
  </w:num>
  <w:num w:numId="563" w16cid:durableId="957682228">
    <w:abstractNumId w:val="556"/>
  </w:num>
  <w:num w:numId="564" w16cid:durableId="312834160">
    <w:abstractNumId w:val="612"/>
  </w:num>
  <w:num w:numId="565" w16cid:durableId="523246236">
    <w:abstractNumId w:val="273"/>
  </w:num>
  <w:num w:numId="566" w16cid:durableId="538904541">
    <w:abstractNumId w:val="363"/>
  </w:num>
  <w:num w:numId="567" w16cid:durableId="699209264">
    <w:abstractNumId w:val="181"/>
  </w:num>
  <w:num w:numId="568" w16cid:durableId="133329968">
    <w:abstractNumId w:val="533"/>
  </w:num>
  <w:num w:numId="569" w16cid:durableId="725493474">
    <w:abstractNumId w:val="957"/>
  </w:num>
  <w:num w:numId="570" w16cid:durableId="1612931345">
    <w:abstractNumId w:val="527"/>
  </w:num>
  <w:num w:numId="571" w16cid:durableId="650334966">
    <w:abstractNumId w:val="347"/>
  </w:num>
  <w:num w:numId="572" w16cid:durableId="861092989">
    <w:abstractNumId w:val="776"/>
  </w:num>
  <w:num w:numId="573" w16cid:durableId="234632033">
    <w:abstractNumId w:val="536"/>
  </w:num>
  <w:num w:numId="574" w16cid:durableId="962200091">
    <w:abstractNumId w:val="400"/>
  </w:num>
  <w:num w:numId="575" w16cid:durableId="1919710411">
    <w:abstractNumId w:val="614"/>
  </w:num>
  <w:num w:numId="576" w16cid:durableId="383414134">
    <w:abstractNumId w:val="523"/>
  </w:num>
  <w:num w:numId="577" w16cid:durableId="552427715">
    <w:abstractNumId w:val="494"/>
  </w:num>
  <w:num w:numId="578" w16cid:durableId="1636058770">
    <w:abstractNumId w:val="992"/>
  </w:num>
  <w:num w:numId="579" w16cid:durableId="1144542975">
    <w:abstractNumId w:val="584"/>
  </w:num>
  <w:num w:numId="580" w16cid:durableId="120613170">
    <w:abstractNumId w:val="81"/>
  </w:num>
  <w:num w:numId="581" w16cid:durableId="1971743414">
    <w:abstractNumId w:val="529"/>
  </w:num>
  <w:num w:numId="582" w16cid:durableId="483543209">
    <w:abstractNumId w:val="287"/>
  </w:num>
  <w:num w:numId="583" w16cid:durableId="2071533567">
    <w:abstractNumId w:val="641"/>
  </w:num>
  <w:num w:numId="584" w16cid:durableId="305090028">
    <w:abstractNumId w:val="40"/>
  </w:num>
  <w:num w:numId="585" w16cid:durableId="1955401189">
    <w:abstractNumId w:val="757"/>
  </w:num>
  <w:num w:numId="586" w16cid:durableId="396634399">
    <w:abstractNumId w:val="805"/>
  </w:num>
  <w:num w:numId="587" w16cid:durableId="580064389">
    <w:abstractNumId w:val="60"/>
  </w:num>
  <w:num w:numId="588" w16cid:durableId="46153161">
    <w:abstractNumId w:val="570"/>
  </w:num>
  <w:num w:numId="589" w16cid:durableId="74789316">
    <w:abstractNumId w:val="621"/>
  </w:num>
  <w:num w:numId="590" w16cid:durableId="1467621233">
    <w:abstractNumId w:val="176"/>
  </w:num>
  <w:num w:numId="591" w16cid:durableId="1184440050">
    <w:abstractNumId w:val="16"/>
  </w:num>
  <w:num w:numId="592" w16cid:durableId="545022993">
    <w:abstractNumId w:val="747"/>
  </w:num>
  <w:num w:numId="593" w16cid:durableId="556668672">
    <w:abstractNumId w:val="752"/>
  </w:num>
  <w:num w:numId="594" w16cid:durableId="1200973919">
    <w:abstractNumId w:val="623"/>
  </w:num>
  <w:num w:numId="595" w16cid:durableId="583150796">
    <w:abstractNumId w:val="139"/>
  </w:num>
  <w:num w:numId="596" w16cid:durableId="1223449351">
    <w:abstractNumId w:val="446"/>
  </w:num>
  <w:num w:numId="597" w16cid:durableId="1860507183">
    <w:abstractNumId w:val="852"/>
  </w:num>
  <w:num w:numId="598" w16cid:durableId="1876456694">
    <w:abstractNumId w:val="667"/>
  </w:num>
  <w:num w:numId="599" w16cid:durableId="772628193">
    <w:abstractNumId w:val="49"/>
  </w:num>
  <w:num w:numId="600" w16cid:durableId="117183215">
    <w:abstractNumId w:val="213"/>
  </w:num>
  <w:num w:numId="601" w16cid:durableId="1514152655">
    <w:abstractNumId w:val="269"/>
  </w:num>
  <w:num w:numId="602" w16cid:durableId="279533024">
    <w:abstractNumId w:val="781"/>
  </w:num>
  <w:num w:numId="603" w16cid:durableId="558438194">
    <w:abstractNumId w:val="909"/>
  </w:num>
  <w:num w:numId="604" w16cid:durableId="2126192583">
    <w:abstractNumId w:val="108"/>
  </w:num>
  <w:num w:numId="605" w16cid:durableId="1277060707">
    <w:abstractNumId w:val="750"/>
  </w:num>
  <w:num w:numId="606" w16cid:durableId="595669978">
    <w:abstractNumId w:val="61"/>
  </w:num>
  <w:num w:numId="607" w16cid:durableId="1785272764">
    <w:abstractNumId w:val="202"/>
  </w:num>
  <w:num w:numId="608" w16cid:durableId="2061786588">
    <w:abstractNumId w:val="883"/>
  </w:num>
  <w:num w:numId="609" w16cid:durableId="1975864847">
    <w:abstractNumId w:val="424"/>
  </w:num>
  <w:num w:numId="610" w16cid:durableId="1278829325">
    <w:abstractNumId w:val="720"/>
  </w:num>
  <w:num w:numId="611" w16cid:durableId="2058777929">
    <w:abstractNumId w:val="626"/>
  </w:num>
  <w:num w:numId="612" w16cid:durableId="589002149">
    <w:abstractNumId w:val="723"/>
  </w:num>
  <w:num w:numId="613" w16cid:durableId="372075609">
    <w:abstractNumId w:val="128"/>
  </w:num>
  <w:num w:numId="614" w16cid:durableId="1252009836">
    <w:abstractNumId w:val="261"/>
  </w:num>
  <w:num w:numId="615" w16cid:durableId="351684020">
    <w:abstractNumId w:val="694"/>
  </w:num>
  <w:num w:numId="616" w16cid:durableId="1706176177">
    <w:abstractNumId w:val="65"/>
  </w:num>
  <w:num w:numId="617" w16cid:durableId="1337685647">
    <w:abstractNumId w:val="887"/>
  </w:num>
  <w:num w:numId="618" w16cid:durableId="447772547">
    <w:abstractNumId w:val="368"/>
  </w:num>
  <w:num w:numId="619" w16cid:durableId="286012957">
    <w:abstractNumId w:val="204"/>
  </w:num>
  <w:num w:numId="620" w16cid:durableId="263148794">
    <w:abstractNumId w:val="638"/>
  </w:num>
  <w:num w:numId="621" w16cid:durableId="1392732818">
    <w:abstractNumId w:val="721"/>
  </w:num>
  <w:num w:numId="622" w16cid:durableId="1740787382">
    <w:abstractNumId w:val="460"/>
  </w:num>
  <w:num w:numId="623" w16cid:durableId="655912701">
    <w:abstractNumId w:val="267"/>
  </w:num>
  <w:num w:numId="624" w16cid:durableId="1265455425">
    <w:abstractNumId w:val="604"/>
  </w:num>
  <w:num w:numId="625" w16cid:durableId="1117137780">
    <w:abstractNumId w:val="447"/>
  </w:num>
  <w:num w:numId="626" w16cid:durableId="1761097470">
    <w:abstractNumId w:val="766"/>
  </w:num>
  <w:num w:numId="627" w16cid:durableId="1315531120">
    <w:abstractNumId w:val="57"/>
  </w:num>
  <w:num w:numId="628" w16cid:durableId="147208977">
    <w:abstractNumId w:val="973"/>
  </w:num>
  <w:num w:numId="629" w16cid:durableId="1249197322">
    <w:abstractNumId w:val="298"/>
  </w:num>
  <w:num w:numId="630" w16cid:durableId="165558950">
    <w:abstractNumId w:val="886"/>
  </w:num>
  <w:num w:numId="631" w16cid:durableId="20281712">
    <w:abstractNumId w:val="963"/>
  </w:num>
  <w:num w:numId="632" w16cid:durableId="1629117182">
    <w:abstractNumId w:val="289"/>
  </w:num>
  <w:num w:numId="633" w16cid:durableId="681593145">
    <w:abstractNumId w:val="147"/>
  </w:num>
  <w:num w:numId="634" w16cid:durableId="896474669">
    <w:abstractNumId w:val="501"/>
  </w:num>
  <w:num w:numId="635" w16cid:durableId="250311871">
    <w:abstractNumId w:val="467"/>
  </w:num>
  <w:num w:numId="636" w16cid:durableId="752817601">
    <w:abstractNumId w:val="489"/>
  </w:num>
  <w:num w:numId="637" w16cid:durableId="207226238">
    <w:abstractNumId w:val="931"/>
  </w:num>
  <w:num w:numId="638" w16cid:durableId="1344281899">
    <w:abstractNumId w:val="568"/>
  </w:num>
  <w:num w:numId="639" w16cid:durableId="1940796890">
    <w:abstractNumId w:val="414"/>
  </w:num>
  <w:num w:numId="640" w16cid:durableId="732508928">
    <w:abstractNumId w:val="701"/>
  </w:num>
  <w:num w:numId="641" w16cid:durableId="686718774">
    <w:abstractNumId w:val="274"/>
  </w:num>
  <w:num w:numId="642" w16cid:durableId="365565293">
    <w:abstractNumId w:val="487"/>
  </w:num>
  <w:num w:numId="643" w16cid:durableId="365838412">
    <w:abstractNumId w:val="412"/>
  </w:num>
  <w:num w:numId="644" w16cid:durableId="167446857">
    <w:abstractNumId w:val="80"/>
  </w:num>
  <w:num w:numId="645" w16cid:durableId="1809854650">
    <w:abstractNumId w:val="195"/>
  </w:num>
  <w:num w:numId="646" w16cid:durableId="478107957">
    <w:abstractNumId w:val="960"/>
  </w:num>
  <w:num w:numId="647" w16cid:durableId="750930073">
    <w:abstractNumId w:val="196"/>
  </w:num>
  <w:num w:numId="648" w16cid:durableId="708143128">
    <w:abstractNumId w:val="702"/>
  </w:num>
  <w:num w:numId="649" w16cid:durableId="637026957">
    <w:abstractNumId w:val="1004"/>
  </w:num>
  <w:num w:numId="650" w16cid:durableId="895506159">
    <w:abstractNumId w:val="268"/>
  </w:num>
  <w:num w:numId="651" w16cid:durableId="44063907">
    <w:abstractNumId w:val="407"/>
  </w:num>
  <w:num w:numId="652" w16cid:durableId="561796265">
    <w:abstractNumId w:val="174"/>
  </w:num>
  <w:num w:numId="653" w16cid:durableId="1477721888">
    <w:abstractNumId w:val="472"/>
  </w:num>
  <w:num w:numId="654" w16cid:durableId="413670178">
    <w:abstractNumId w:val="515"/>
  </w:num>
  <w:num w:numId="655" w16cid:durableId="1509523402">
    <w:abstractNumId w:val="459"/>
  </w:num>
  <w:num w:numId="656" w16cid:durableId="1514143811">
    <w:abstractNumId w:val="126"/>
  </w:num>
  <w:num w:numId="657" w16cid:durableId="2063402569">
    <w:abstractNumId w:val="433"/>
  </w:num>
  <w:num w:numId="658" w16cid:durableId="837892721">
    <w:abstractNumId w:val="829"/>
  </w:num>
  <w:num w:numId="659" w16cid:durableId="1245409245">
    <w:abstractNumId w:val="158"/>
  </w:num>
  <w:num w:numId="660" w16cid:durableId="1055737539">
    <w:abstractNumId w:val="865"/>
  </w:num>
  <w:num w:numId="661" w16cid:durableId="1112700667">
    <w:abstractNumId w:val="704"/>
  </w:num>
  <w:num w:numId="662" w16cid:durableId="1446118833">
    <w:abstractNumId w:val="71"/>
  </w:num>
  <w:num w:numId="663" w16cid:durableId="266499016">
    <w:abstractNumId w:val="654"/>
  </w:num>
  <w:num w:numId="664" w16cid:durableId="678847254">
    <w:abstractNumId w:val="625"/>
  </w:num>
  <w:num w:numId="665" w16cid:durableId="1972326345">
    <w:abstractNumId w:val="100"/>
  </w:num>
  <w:num w:numId="666" w16cid:durableId="1258059424">
    <w:abstractNumId w:val="1001"/>
  </w:num>
  <w:num w:numId="667" w16cid:durableId="2086949319">
    <w:abstractNumId w:val="12"/>
  </w:num>
  <w:num w:numId="668" w16cid:durableId="460540184">
    <w:abstractNumId w:val="237"/>
  </w:num>
  <w:num w:numId="669" w16cid:durableId="901908442">
    <w:abstractNumId w:val="902"/>
  </w:num>
  <w:num w:numId="670" w16cid:durableId="606473086">
    <w:abstractNumId w:val="768"/>
  </w:num>
  <w:num w:numId="671" w16cid:durableId="942147562">
    <w:abstractNumId w:val="810"/>
  </w:num>
  <w:num w:numId="672" w16cid:durableId="1014696399">
    <w:abstractNumId w:val="525"/>
  </w:num>
  <w:num w:numId="673" w16cid:durableId="1147435635">
    <w:abstractNumId w:val="207"/>
  </w:num>
  <w:num w:numId="674" w16cid:durableId="2013870004">
    <w:abstractNumId w:val="788"/>
  </w:num>
  <w:num w:numId="675" w16cid:durableId="661204143">
    <w:abstractNumId w:val="844"/>
  </w:num>
  <w:num w:numId="676" w16cid:durableId="1027367383">
    <w:abstractNumId w:val="969"/>
  </w:num>
  <w:num w:numId="677" w16cid:durableId="841357242">
    <w:abstractNumId w:val="879"/>
  </w:num>
  <w:num w:numId="678" w16cid:durableId="762578407">
    <w:abstractNumId w:val="674"/>
  </w:num>
  <w:num w:numId="679" w16cid:durableId="1875657928">
    <w:abstractNumId w:val="45"/>
  </w:num>
  <w:num w:numId="680" w16cid:durableId="449326819">
    <w:abstractNumId w:val="210"/>
  </w:num>
  <w:num w:numId="681" w16cid:durableId="691536508">
    <w:abstractNumId w:val="132"/>
  </w:num>
  <w:num w:numId="682" w16cid:durableId="704522562">
    <w:abstractNumId w:val="502"/>
  </w:num>
  <w:num w:numId="683" w16cid:durableId="502932467">
    <w:abstractNumId w:val="323"/>
  </w:num>
  <w:num w:numId="684" w16cid:durableId="1509904820">
    <w:abstractNumId w:val="1003"/>
  </w:num>
  <w:num w:numId="685" w16cid:durableId="1494756046">
    <w:abstractNumId w:val="235"/>
  </w:num>
  <w:num w:numId="686" w16cid:durableId="216430805">
    <w:abstractNumId w:val="936"/>
  </w:num>
  <w:num w:numId="687" w16cid:durableId="606235189">
    <w:abstractNumId w:val="512"/>
  </w:num>
  <w:num w:numId="688" w16cid:durableId="353003547">
    <w:abstractNumId w:val="193"/>
  </w:num>
  <w:num w:numId="689" w16cid:durableId="556211533">
    <w:abstractNumId w:val="316"/>
  </w:num>
  <w:num w:numId="690" w16cid:durableId="1869487664">
    <w:abstractNumId w:val="510"/>
  </w:num>
  <w:num w:numId="691" w16cid:durableId="1645695125">
    <w:abstractNumId w:val="769"/>
  </w:num>
  <w:num w:numId="692" w16cid:durableId="1876844115">
    <w:abstractNumId w:val="966"/>
  </w:num>
  <w:num w:numId="693" w16cid:durableId="1328940508">
    <w:abstractNumId w:val="996"/>
  </w:num>
  <w:num w:numId="694" w16cid:durableId="130052714">
    <w:abstractNumId w:val="482"/>
  </w:num>
  <w:num w:numId="695" w16cid:durableId="306739790">
    <w:abstractNumId w:val="401"/>
  </w:num>
  <w:num w:numId="696" w16cid:durableId="358045814">
    <w:abstractNumId w:val="458"/>
  </w:num>
  <w:num w:numId="697" w16cid:durableId="439839577">
    <w:abstractNumId w:val="200"/>
  </w:num>
  <w:num w:numId="698" w16cid:durableId="17778760">
    <w:abstractNumId w:val="238"/>
  </w:num>
  <w:num w:numId="699" w16cid:durableId="1401442067">
    <w:abstractNumId w:val="516"/>
  </w:num>
  <w:num w:numId="700" w16cid:durableId="264727044">
    <w:abstractNumId w:val="307"/>
  </w:num>
  <w:num w:numId="701" w16cid:durableId="1251502623">
    <w:abstractNumId w:val="988"/>
  </w:num>
  <w:num w:numId="702" w16cid:durableId="1650133358">
    <w:abstractNumId w:val="117"/>
  </w:num>
  <w:num w:numId="703" w16cid:durableId="8800114">
    <w:abstractNumId w:val="82"/>
  </w:num>
  <w:num w:numId="704" w16cid:durableId="735518845">
    <w:abstractNumId w:val="330"/>
  </w:num>
  <w:num w:numId="705" w16cid:durableId="2073429937">
    <w:abstractNumId w:val="898"/>
  </w:num>
  <w:num w:numId="706" w16cid:durableId="529269817">
    <w:abstractNumId w:val="548"/>
  </w:num>
  <w:num w:numId="707" w16cid:durableId="584343004">
    <w:abstractNumId w:val="278"/>
  </w:num>
  <w:num w:numId="708" w16cid:durableId="38743403">
    <w:abstractNumId w:val="689"/>
  </w:num>
  <w:num w:numId="709" w16cid:durableId="247035343">
    <w:abstractNumId w:val="949"/>
  </w:num>
  <w:num w:numId="710" w16cid:durableId="1979451187">
    <w:abstractNumId w:val="920"/>
  </w:num>
  <w:num w:numId="711" w16cid:durableId="785930913">
    <w:abstractNumId w:val="580"/>
  </w:num>
  <w:num w:numId="712" w16cid:durableId="1127159183">
    <w:abstractNumId w:val="183"/>
  </w:num>
  <w:num w:numId="713" w16cid:durableId="596060578">
    <w:abstractNumId w:val="146"/>
  </w:num>
  <w:num w:numId="714" w16cid:durableId="1712000554">
    <w:abstractNumId w:val="554"/>
  </w:num>
  <w:num w:numId="715" w16cid:durableId="65349914">
    <w:abstractNumId w:val="333"/>
  </w:num>
  <w:num w:numId="716" w16cid:durableId="549653651">
    <w:abstractNumId w:val="442"/>
  </w:num>
  <w:num w:numId="717" w16cid:durableId="1725912914">
    <w:abstractNumId w:val="507"/>
  </w:num>
  <w:num w:numId="718" w16cid:durableId="86080586">
    <w:abstractNumId w:val="182"/>
  </w:num>
  <w:num w:numId="719" w16cid:durableId="1005131251">
    <w:abstractNumId w:val="257"/>
  </w:num>
  <w:num w:numId="720" w16cid:durableId="31662044">
    <w:abstractNumId w:val="590"/>
  </w:num>
  <w:num w:numId="721" w16cid:durableId="1819224814">
    <w:abstractNumId w:val="140"/>
  </w:num>
  <w:num w:numId="722" w16cid:durableId="1627542739">
    <w:abstractNumId w:val="180"/>
  </w:num>
  <w:num w:numId="723" w16cid:durableId="1753157610">
    <w:abstractNumId w:val="246"/>
  </w:num>
  <w:num w:numId="724" w16cid:durableId="1499465925">
    <w:abstractNumId w:val="383"/>
  </w:num>
  <w:num w:numId="725" w16cid:durableId="1362390256">
    <w:abstractNumId w:val="706"/>
  </w:num>
  <w:num w:numId="726" w16cid:durableId="1404251980">
    <w:abstractNumId w:val="372"/>
  </w:num>
  <w:num w:numId="727" w16cid:durableId="1854150248">
    <w:abstractNumId w:val="23"/>
  </w:num>
  <w:num w:numId="728" w16cid:durableId="278949757">
    <w:abstractNumId w:val="251"/>
  </w:num>
  <w:num w:numId="729" w16cid:durableId="1684893057">
    <w:abstractNumId w:val="765"/>
  </w:num>
  <w:num w:numId="730" w16cid:durableId="1501509886">
    <w:abstractNumId w:val="395"/>
  </w:num>
  <w:num w:numId="731" w16cid:durableId="1399598992">
    <w:abstractNumId w:val="376"/>
  </w:num>
  <w:num w:numId="732" w16cid:durableId="587735362">
    <w:abstractNumId w:val="732"/>
  </w:num>
  <w:num w:numId="733" w16cid:durableId="627126752">
    <w:abstractNumId w:val="727"/>
  </w:num>
  <w:num w:numId="734" w16cid:durableId="1486312296">
    <w:abstractNumId w:val="248"/>
  </w:num>
  <w:num w:numId="735" w16cid:durableId="437876618">
    <w:abstractNumId w:val="634"/>
  </w:num>
  <w:num w:numId="736" w16cid:durableId="405886571">
    <w:abstractNumId w:val="530"/>
  </w:num>
  <w:num w:numId="737" w16cid:durableId="736322486">
    <w:abstractNumId w:val="843"/>
  </w:num>
  <w:num w:numId="738" w16cid:durableId="649478410">
    <w:abstractNumId w:val="607"/>
  </w:num>
  <w:num w:numId="739" w16cid:durableId="1546213157">
    <w:abstractNumId w:val="163"/>
  </w:num>
  <w:num w:numId="740" w16cid:durableId="217591698">
    <w:abstractNumId w:val="413"/>
  </w:num>
  <w:num w:numId="741" w16cid:durableId="1251113829">
    <w:abstractNumId w:val="259"/>
  </w:num>
  <w:num w:numId="742" w16cid:durableId="408306987">
    <w:abstractNumId w:val="801"/>
  </w:num>
  <w:num w:numId="743" w16cid:durableId="1880506330">
    <w:abstractNumId w:val="490"/>
  </w:num>
  <w:num w:numId="744" w16cid:durableId="547491319">
    <w:abstractNumId w:val="423"/>
  </w:num>
  <w:num w:numId="745" w16cid:durableId="1187326318">
    <w:abstractNumId w:val="342"/>
  </w:num>
  <w:num w:numId="746" w16cid:durableId="539129011">
    <w:abstractNumId w:val="312"/>
  </w:num>
  <w:num w:numId="747" w16cid:durableId="1263993733">
    <w:abstractNumId w:val="564"/>
  </w:num>
  <w:num w:numId="748" w16cid:durableId="1071540540">
    <w:abstractNumId w:val="310"/>
  </w:num>
  <w:num w:numId="749" w16cid:durableId="226379379">
    <w:abstractNumId w:val="661"/>
  </w:num>
  <w:num w:numId="750" w16cid:durableId="191960742">
    <w:abstractNumId w:val="420"/>
  </w:num>
  <w:num w:numId="751" w16cid:durableId="809055761">
    <w:abstractNumId w:val="620"/>
  </w:num>
  <w:num w:numId="752" w16cid:durableId="1095127245">
    <w:abstractNumId w:val="905"/>
  </w:num>
  <w:num w:numId="753" w16cid:durableId="1467233363">
    <w:abstractNumId w:val="579"/>
  </w:num>
  <w:num w:numId="754" w16cid:durableId="510218412">
    <w:abstractNumId w:val="90"/>
  </w:num>
  <w:num w:numId="755" w16cid:durableId="747507832">
    <w:abstractNumId w:val="729"/>
  </w:num>
  <w:num w:numId="756" w16cid:durableId="435714610">
    <w:abstractNumId w:val="672"/>
  </w:num>
  <w:num w:numId="757" w16cid:durableId="1423407679">
    <w:abstractNumId w:val="463"/>
  </w:num>
  <w:num w:numId="758" w16cid:durableId="985474512">
    <w:abstractNumId w:val="986"/>
  </w:num>
  <w:num w:numId="759" w16cid:durableId="188030120">
    <w:abstractNumId w:val="478"/>
  </w:num>
  <w:num w:numId="760" w16cid:durableId="482240831">
    <w:abstractNumId w:val="76"/>
  </w:num>
  <w:num w:numId="761" w16cid:durableId="1812820562">
    <w:abstractNumId w:val="361"/>
  </w:num>
  <w:num w:numId="762" w16cid:durableId="720907735">
    <w:abstractNumId w:val="339"/>
  </w:num>
  <w:num w:numId="763" w16cid:durableId="198857919">
    <w:abstractNumId w:val="13"/>
  </w:num>
  <w:num w:numId="764" w16cid:durableId="1823885182">
    <w:abstractNumId w:val="541"/>
  </w:num>
  <w:num w:numId="765" w16cid:durableId="1162892601">
    <w:abstractNumId w:val="708"/>
  </w:num>
  <w:num w:numId="766" w16cid:durableId="1405255137">
    <w:abstractNumId w:val="711"/>
  </w:num>
  <w:num w:numId="767" w16cid:durableId="469128294">
    <w:abstractNumId w:val="679"/>
  </w:num>
  <w:num w:numId="768" w16cid:durableId="549459184">
    <w:abstractNumId w:val="41"/>
  </w:num>
  <w:num w:numId="769" w16cid:durableId="276302200">
    <w:abstractNumId w:val="791"/>
  </w:num>
  <w:num w:numId="770" w16cid:durableId="1866868593">
    <w:abstractNumId w:val="953"/>
  </w:num>
  <w:num w:numId="771" w16cid:durableId="1914508229">
    <w:abstractNumId w:val="254"/>
  </w:num>
  <w:num w:numId="772" w16cid:durableId="110829379">
    <w:abstractNumId w:val="138"/>
  </w:num>
  <w:num w:numId="773" w16cid:durableId="1948464298">
    <w:abstractNumId w:val="657"/>
  </w:num>
  <w:num w:numId="774" w16cid:durableId="1188712157">
    <w:abstractNumId w:val="42"/>
  </w:num>
  <w:num w:numId="775" w16cid:durableId="1945266281">
    <w:abstractNumId w:val="733"/>
  </w:num>
  <w:num w:numId="776" w16cid:durableId="834495694">
    <w:abstractNumId w:val="479"/>
  </w:num>
  <w:num w:numId="777" w16cid:durableId="1326470687">
    <w:abstractNumId w:val="627"/>
  </w:num>
  <w:num w:numId="778" w16cid:durableId="816065854">
    <w:abstractNumId w:val="233"/>
  </w:num>
  <w:num w:numId="779" w16cid:durableId="1499496386">
    <w:abstractNumId w:val="726"/>
  </w:num>
  <w:num w:numId="780" w16cid:durableId="931157579">
    <w:abstractNumId w:val="540"/>
  </w:num>
  <w:num w:numId="781" w16cid:durableId="1662584117">
    <w:abstractNumId w:val="663"/>
  </w:num>
  <w:num w:numId="782" w16cid:durableId="200753658">
    <w:abstractNumId w:val="754"/>
  </w:num>
  <w:num w:numId="783" w16cid:durableId="2064211988">
    <w:abstractNumId w:val="86"/>
  </w:num>
  <w:num w:numId="784" w16cid:durableId="1680237425">
    <w:abstractNumId w:val="327"/>
  </w:num>
  <w:num w:numId="785" w16cid:durableId="916402056">
    <w:abstractNumId w:val="648"/>
  </w:num>
  <w:num w:numId="786" w16cid:durableId="2099256062">
    <w:abstractNumId w:val="280"/>
  </w:num>
  <w:num w:numId="787" w16cid:durableId="1444419441">
    <w:abstractNumId w:val="232"/>
  </w:num>
  <w:num w:numId="788" w16cid:durableId="328286888">
    <w:abstractNumId w:val="186"/>
  </w:num>
  <w:num w:numId="789" w16cid:durableId="1973821743">
    <w:abstractNumId w:val="937"/>
  </w:num>
  <w:num w:numId="790" w16cid:durableId="1496147479">
    <w:abstractNumId w:val="866"/>
  </w:num>
  <w:num w:numId="791" w16cid:durableId="1561020978">
    <w:abstractNumId w:val="923"/>
  </w:num>
  <w:num w:numId="792" w16cid:durableId="433870256">
    <w:abstractNumId w:val="67"/>
  </w:num>
  <w:num w:numId="793" w16cid:durableId="1788625334">
    <w:abstractNumId w:val="741"/>
  </w:num>
  <w:num w:numId="794" w16cid:durableId="305814565">
    <w:abstractNumId w:val="131"/>
  </w:num>
  <w:num w:numId="795" w16cid:durableId="1626422874">
    <w:abstractNumId w:val="226"/>
  </w:num>
  <w:num w:numId="796" w16cid:durableId="2108772450">
    <w:abstractNumId w:val="817"/>
  </w:num>
  <w:num w:numId="797" w16cid:durableId="1117723825">
    <w:abstractNumId w:val="380"/>
  </w:num>
  <w:num w:numId="798" w16cid:durableId="1583683000">
    <w:abstractNumId w:val="651"/>
  </w:num>
  <w:num w:numId="799" w16cid:durableId="1908105032">
    <w:abstractNumId w:val="662"/>
  </w:num>
  <w:num w:numId="800" w16cid:durableId="1404058656">
    <w:abstractNumId w:val="597"/>
  </w:num>
  <w:num w:numId="801" w16cid:durableId="1056002463">
    <w:abstractNumId w:val="861"/>
  </w:num>
  <w:num w:numId="802" w16cid:durableId="668681333">
    <w:abstractNumId w:val="356"/>
  </w:num>
  <w:num w:numId="803" w16cid:durableId="943927601">
    <w:abstractNumId w:val="617"/>
  </w:num>
  <w:num w:numId="804" w16cid:durableId="1279876358">
    <w:abstractNumId w:val="263"/>
  </w:num>
  <w:num w:numId="805" w16cid:durableId="59670497">
    <w:abstractNumId w:val="97"/>
  </w:num>
  <w:num w:numId="806" w16cid:durableId="764423809">
    <w:abstractNumId w:val="700"/>
  </w:num>
  <w:num w:numId="807" w16cid:durableId="338429183">
    <w:abstractNumId w:val="892"/>
  </w:num>
  <w:num w:numId="808" w16cid:durableId="215508856">
    <w:abstractNumId w:val="943"/>
  </w:num>
  <w:num w:numId="809" w16cid:durableId="1228688098">
    <w:abstractNumId w:val="837"/>
  </w:num>
  <w:num w:numId="810" w16cid:durableId="1054693157">
    <w:abstractNumId w:val="294"/>
  </w:num>
  <w:num w:numId="811" w16cid:durableId="2129426065">
    <w:abstractNumId w:val="436"/>
  </w:num>
  <w:num w:numId="812" w16cid:durableId="633025776">
    <w:abstractNumId w:val="826"/>
  </w:num>
  <w:num w:numId="813" w16cid:durableId="755977848">
    <w:abstractNumId w:val="187"/>
  </w:num>
  <w:num w:numId="814" w16cid:durableId="639575516">
    <w:abstractNumId w:val="419"/>
  </w:num>
  <w:num w:numId="815" w16cid:durableId="796459745">
    <w:abstractNumId w:val="942"/>
  </w:num>
  <w:num w:numId="816" w16cid:durableId="1042439390">
    <w:abstractNumId w:val="622"/>
  </w:num>
  <w:num w:numId="817" w16cid:durableId="1839230682">
    <w:abstractNumId w:val="655"/>
  </w:num>
  <w:num w:numId="818" w16cid:durableId="221210016">
    <w:abstractNumId w:val="506"/>
  </w:num>
  <w:num w:numId="819" w16cid:durableId="1531647263">
    <w:abstractNumId w:val="845"/>
  </w:num>
  <w:num w:numId="820" w16cid:durableId="718483109">
    <w:abstractNumId w:val="888"/>
  </w:num>
  <w:num w:numId="821" w16cid:durableId="268465511">
    <w:abstractNumId w:val="340"/>
  </w:num>
  <w:num w:numId="822" w16cid:durableId="209264644">
    <w:abstractNumId w:val="426"/>
  </w:num>
  <w:num w:numId="823" w16cid:durableId="439833533">
    <w:abstractNumId w:val="775"/>
  </w:num>
  <w:num w:numId="824" w16cid:durableId="1984846246">
    <w:abstractNumId w:val="308"/>
  </w:num>
  <w:num w:numId="825" w16cid:durableId="1927572164">
    <w:abstractNumId w:val="285"/>
  </w:num>
  <w:num w:numId="826" w16cid:durableId="268003714">
    <w:abstractNumId w:val="808"/>
  </w:num>
  <w:num w:numId="827" w16cid:durableId="1188057891">
    <w:abstractNumId w:val="812"/>
  </w:num>
  <w:num w:numId="828" w16cid:durableId="993995206">
    <w:abstractNumId w:val="644"/>
  </w:num>
  <w:num w:numId="829" w16cid:durableId="1891916388">
    <w:abstractNumId w:val="54"/>
  </w:num>
  <w:num w:numId="830" w16cid:durableId="380402167">
    <w:abstractNumId w:val="188"/>
  </w:num>
  <w:num w:numId="831" w16cid:durableId="538662049">
    <w:abstractNumId w:val="415"/>
  </w:num>
  <w:num w:numId="832" w16cid:durableId="1878198672">
    <w:abstractNumId w:val="891"/>
  </w:num>
  <w:num w:numId="833" w16cid:durableId="1368212136">
    <w:abstractNumId w:val="938"/>
  </w:num>
  <w:num w:numId="834" w16cid:durableId="1943687987">
    <w:abstractNumId w:val="348"/>
  </w:num>
  <w:num w:numId="835" w16cid:durableId="1944219303">
    <w:abstractNumId w:val="577"/>
  </w:num>
  <w:num w:numId="836" w16cid:durableId="1297640633">
    <w:abstractNumId w:val="718"/>
  </w:num>
  <w:num w:numId="837" w16cid:durableId="1242133637">
    <w:abstractNumId w:val="913"/>
  </w:num>
  <w:num w:numId="838" w16cid:durableId="1054544338">
    <w:abstractNumId w:val="130"/>
  </w:num>
  <w:num w:numId="839" w16cid:durableId="43914171">
    <w:abstractNumId w:val="357"/>
  </w:num>
  <w:num w:numId="840" w16cid:durableId="331683187">
    <w:abstractNumId w:val="842"/>
  </w:num>
  <w:num w:numId="841" w16cid:durableId="1534878974">
    <w:abstractNumId w:val="967"/>
  </w:num>
  <w:num w:numId="842" w16cid:durableId="12726737">
    <w:abstractNumId w:val="410"/>
  </w:num>
  <w:num w:numId="843" w16cid:durableId="1281566124">
    <w:abstractNumId w:val="471"/>
  </w:num>
  <w:num w:numId="844" w16cid:durableId="1656370883">
    <w:abstractNumId w:val="178"/>
  </w:num>
  <w:num w:numId="845" w16cid:durableId="1022247850">
    <w:abstractNumId w:val="785"/>
  </w:num>
  <w:num w:numId="846" w16cid:durableId="1419642174">
    <w:abstractNumId w:val="876"/>
  </w:num>
  <w:num w:numId="847" w16cid:durableId="533809916">
    <w:abstractNumId w:val="761"/>
  </w:num>
  <w:num w:numId="848" w16cid:durableId="1665813644">
    <w:abstractNumId w:val="228"/>
  </w:num>
  <w:num w:numId="849" w16cid:durableId="763888201">
    <w:abstractNumId w:val="964"/>
  </w:num>
  <w:num w:numId="850" w16cid:durableId="349838548">
    <w:abstractNumId w:val="47"/>
  </w:num>
  <w:num w:numId="851" w16cid:durableId="340470639">
    <w:abstractNumId w:val="846"/>
  </w:num>
  <w:num w:numId="852" w16cid:durableId="1987934948">
    <w:abstractNumId w:val="485"/>
  </w:num>
  <w:num w:numId="853" w16cid:durableId="1105273861">
    <w:abstractNumId w:val="78"/>
  </w:num>
  <w:num w:numId="854" w16cid:durableId="1497307463">
    <w:abstractNumId w:val="802"/>
  </w:num>
  <w:num w:numId="855" w16cid:durableId="1203329346">
    <w:abstractNumId w:val="452"/>
  </w:num>
  <w:num w:numId="856" w16cid:durableId="1821147076">
    <w:abstractNumId w:val="819"/>
  </w:num>
  <w:num w:numId="857" w16cid:durableId="174619172">
    <w:abstractNumId w:val="520"/>
  </w:num>
  <w:num w:numId="858" w16cid:durableId="412312348">
    <w:abstractNumId w:val="760"/>
  </w:num>
  <w:num w:numId="859" w16cid:durableId="1794133684">
    <w:abstractNumId w:val="466"/>
  </w:num>
  <w:num w:numId="860" w16cid:durableId="1554609913">
    <w:abstractNumId w:val="910"/>
  </w:num>
  <w:num w:numId="861" w16cid:durableId="1303189685">
    <w:abstractNumId w:val="588"/>
  </w:num>
  <w:num w:numId="862" w16cid:durableId="750545124">
    <w:abstractNumId w:val="241"/>
  </w:num>
  <w:num w:numId="863" w16cid:durableId="679696928">
    <w:abstractNumId w:val="102"/>
  </w:num>
  <w:num w:numId="864" w16cid:durableId="766390481">
    <w:abstractNumId w:val="751"/>
  </w:num>
  <w:num w:numId="865" w16cid:durableId="1029142920">
    <w:abstractNumId w:val="722"/>
  </w:num>
  <w:num w:numId="866" w16cid:durableId="1580094264">
    <w:abstractNumId w:val="371"/>
  </w:num>
  <w:num w:numId="867" w16cid:durableId="303703146">
    <w:abstractNumId w:val="169"/>
  </w:num>
  <w:num w:numId="868" w16cid:durableId="240680503">
    <w:abstractNumId w:val="370"/>
  </w:num>
  <w:num w:numId="869" w16cid:durableId="1571620431">
    <w:abstractNumId w:val="253"/>
  </w:num>
  <w:num w:numId="870" w16cid:durableId="1444030044">
    <w:abstractNumId w:val="912"/>
  </w:num>
  <w:num w:numId="871" w16cid:durableId="1708024258">
    <w:abstractNumId w:val="157"/>
  </w:num>
  <w:num w:numId="872" w16cid:durableId="1490750556">
    <w:abstractNumId w:val="928"/>
  </w:num>
  <w:num w:numId="873" w16cid:durableId="1661807173">
    <w:abstractNumId w:val="89"/>
  </w:num>
  <w:num w:numId="874" w16cid:durableId="1286739057">
    <w:abstractNumId w:val="944"/>
  </w:num>
  <w:num w:numId="875" w16cid:durableId="574440067">
    <w:abstractNumId w:val="18"/>
  </w:num>
  <w:num w:numId="876" w16cid:durableId="426735227">
    <w:abstractNumId w:val="728"/>
  </w:num>
  <w:num w:numId="877" w16cid:durableId="616303284">
    <w:abstractNumId w:val="561"/>
  </w:num>
  <w:num w:numId="878" w16cid:durableId="228467014">
    <w:abstractNumId w:val="767"/>
  </w:num>
  <w:num w:numId="879" w16cid:durableId="699628922">
    <w:abstractNumId w:val="558"/>
  </w:num>
  <w:num w:numId="880" w16cid:durableId="49817170">
    <w:abstractNumId w:val="731"/>
  </w:num>
  <w:num w:numId="881" w16cid:durableId="1597981758">
    <w:abstractNumId w:val="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2" w16cid:durableId="1798378009">
    <w:abstractNumId w:val="643"/>
  </w:num>
  <w:num w:numId="883" w16cid:durableId="96217201">
    <w:abstractNumId w:val="838"/>
  </w:num>
  <w:num w:numId="884" w16cid:durableId="269244385">
    <w:abstractNumId w:val="979"/>
  </w:num>
  <w:num w:numId="885" w16cid:durableId="194275998">
    <w:abstractNumId w:val="343"/>
  </w:num>
  <w:num w:numId="886" w16cid:durableId="648438482">
    <w:abstractNumId w:val="736"/>
  </w:num>
  <w:num w:numId="887" w16cid:durableId="56981798">
    <w:abstractNumId w:val="69"/>
  </w:num>
  <w:num w:numId="888" w16cid:durableId="266230852">
    <w:abstractNumId w:val="197"/>
  </w:num>
  <w:num w:numId="889" w16cid:durableId="1171994229">
    <w:abstractNumId w:val="696"/>
  </w:num>
  <w:num w:numId="890" w16cid:durableId="1897012337">
    <w:abstractNumId w:val="890"/>
  </w:num>
  <w:num w:numId="891" w16cid:durableId="2000888668">
    <w:abstractNumId w:val="697"/>
  </w:num>
  <w:num w:numId="892" w16cid:durableId="1772818096">
    <w:abstractNumId w:val="705"/>
  </w:num>
  <w:num w:numId="893" w16cid:durableId="270207383">
    <w:abstractNumId w:val="935"/>
  </w:num>
  <w:num w:numId="894" w16cid:durableId="1959749528">
    <w:abstractNumId w:val="929"/>
  </w:num>
  <w:num w:numId="895" w16cid:durableId="1459949689">
    <w:abstractNumId w:val="911"/>
  </w:num>
  <w:num w:numId="896" w16cid:durableId="50736354">
    <w:abstractNumId w:val="841"/>
  </w:num>
  <w:num w:numId="897" w16cid:durableId="343439339">
    <w:abstractNumId w:val="225"/>
  </w:num>
  <w:num w:numId="898" w16cid:durableId="238490613">
    <w:abstractNumId w:val="746"/>
  </w:num>
  <w:num w:numId="899" w16cid:durableId="15205651">
    <w:abstractNumId w:val="508"/>
  </w:num>
  <w:num w:numId="900" w16cid:durableId="764038473">
    <w:abstractNumId w:val="388"/>
  </w:num>
  <w:num w:numId="901" w16cid:durableId="1245795511">
    <w:abstractNumId w:val="365"/>
  </w:num>
  <w:num w:numId="902" w16cid:durableId="721754005">
    <w:abstractNumId w:val="33"/>
  </w:num>
  <w:num w:numId="903" w16cid:durableId="926383597">
    <w:abstractNumId w:val="454"/>
  </w:num>
  <w:num w:numId="904" w16cid:durableId="216476759">
    <w:abstractNumId w:val="919"/>
  </w:num>
  <w:num w:numId="905" w16cid:durableId="1858498405">
    <w:abstractNumId w:val="85"/>
  </w:num>
  <w:num w:numId="906" w16cid:durableId="641085681">
    <w:abstractNumId w:val="484"/>
  </w:num>
  <w:num w:numId="907" w16cid:durableId="403914619">
    <w:abstractNumId w:val="373"/>
  </w:num>
  <w:num w:numId="908" w16cid:durableId="1368532758">
    <w:abstractNumId w:val="461"/>
  </w:num>
  <w:num w:numId="909" w16cid:durableId="227570288">
    <w:abstractNumId w:val="901"/>
  </w:num>
  <w:num w:numId="910" w16cid:durableId="211383210">
    <w:abstractNumId w:val="105"/>
  </w:num>
  <w:num w:numId="911" w16cid:durableId="1544634750">
    <w:abstractNumId w:val="984"/>
  </w:num>
  <w:num w:numId="912" w16cid:durableId="2025011743">
    <w:abstractNumId w:val="211"/>
  </w:num>
  <w:num w:numId="913" w16cid:durableId="221673267">
    <w:abstractNumId w:val="34"/>
  </w:num>
  <w:num w:numId="914" w16cid:durableId="2111853833">
    <w:abstractNumId w:val="301"/>
  </w:num>
  <w:num w:numId="915" w16cid:durableId="2028822434">
    <w:abstractNumId w:val="462"/>
  </w:num>
  <w:num w:numId="916" w16cid:durableId="345904613">
    <w:abstractNumId w:val="991"/>
  </w:num>
  <w:num w:numId="917" w16cid:durableId="1128739757">
    <w:abstractNumId w:val="474"/>
  </w:num>
  <w:num w:numId="918" w16cid:durableId="2093432586">
    <w:abstractNumId w:val="997"/>
  </w:num>
  <w:num w:numId="919" w16cid:durableId="1318387885">
    <w:abstractNumId w:val="875"/>
  </w:num>
  <w:num w:numId="920" w16cid:durableId="1206523122">
    <w:abstractNumId w:val="184"/>
  </w:num>
  <w:num w:numId="921" w16cid:durableId="1861435204">
    <w:abstractNumId w:val="987"/>
  </w:num>
  <w:num w:numId="922" w16cid:durableId="703868636">
    <w:abstractNumId w:val="240"/>
  </w:num>
  <w:num w:numId="923" w16cid:durableId="915477161">
    <w:abstractNumId w:val="428"/>
  </w:num>
  <w:num w:numId="924" w16cid:durableId="2036687955">
    <w:abstractNumId w:val="284"/>
  </w:num>
  <w:num w:numId="925" w16cid:durableId="240995098">
    <w:abstractNumId w:val="771"/>
  </w:num>
  <w:num w:numId="926" w16cid:durableId="780682912">
    <w:abstractNumId w:val="784"/>
  </w:num>
  <w:num w:numId="927" w16cid:durableId="1581908713">
    <w:abstractNumId w:val="675"/>
  </w:num>
  <w:num w:numId="928" w16cid:durableId="2030594168">
    <w:abstractNumId w:val="107"/>
  </w:num>
  <w:num w:numId="929" w16cid:durableId="380597809">
    <w:abstractNumId w:val="600"/>
  </w:num>
  <w:num w:numId="930" w16cid:durableId="163788419">
    <w:abstractNumId w:val="646"/>
  </w:num>
  <w:num w:numId="931" w16cid:durableId="323703350">
    <w:abstractNumId w:val="389"/>
  </w:num>
  <w:num w:numId="932" w16cid:durableId="1498418459">
    <w:abstractNumId w:val="166"/>
  </w:num>
  <w:num w:numId="933" w16cid:durableId="716004874">
    <w:abstractNumId w:val="985"/>
  </w:num>
  <w:num w:numId="934" w16cid:durableId="1628120336">
    <w:abstractNumId w:val="519"/>
  </w:num>
  <w:num w:numId="935" w16cid:durableId="2027321203">
    <w:abstractNumId w:val="208"/>
  </w:num>
  <w:num w:numId="936" w16cid:durableId="220557088">
    <w:abstractNumId w:val="939"/>
  </w:num>
  <w:num w:numId="937" w16cid:durableId="1534146739">
    <w:abstractNumId w:val="360"/>
  </w:num>
  <w:num w:numId="938" w16cid:durableId="1636061174">
    <w:abstractNumId w:val="619"/>
  </w:num>
  <w:num w:numId="939" w16cid:durableId="1733457774">
    <w:abstractNumId w:val="545"/>
  </w:num>
  <w:num w:numId="940" w16cid:durableId="404186291">
    <w:abstractNumId w:val="924"/>
  </w:num>
  <w:num w:numId="941" w16cid:durableId="834031556">
    <w:abstractNumId w:val="234"/>
  </w:num>
  <w:num w:numId="942" w16cid:durableId="1637374914">
    <w:abstractNumId w:val="135"/>
  </w:num>
  <w:num w:numId="943" w16cid:durableId="922032678">
    <w:abstractNumId w:val="319"/>
  </w:num>
  <w:num w:numId="944" w16cid:durableId="241254776">
    <w:abstractNumId w:val="331"/>
  </w:num>
  <w:num w:numId="945" w16cid:durableId="1288656195">
    <w:abstractNumId w:val="676"/>
  </w:num>
  <w:num w:numId="946" w16cid:durableId="659578397">
    <w:abstractNumId w:val="345"/>
  </w:num>
  <w:num w:numId="947" w16cid:durableId="1818646341">
    <w:abstractNumId w:val="971"/>
  </w:num>
  <w:num w:numId="948" w16cid:durableId="45760172">
    <w:abstractNumId w:val="151"/>
  </w:num>
  <w:num w:numId="949" w16cid:durableId="561020487">
    <w:abstractNumId w:val="488"/>
  </w:num>
  <w:num w:numId="950" w16cid:durableId="486020270">
    <w:abstractNumId w:val="306"/>
  </w:num>
  <w:num w:numId="951" w16cid:durableId="1879656826">
    <w:abstractNumId w:val="774"/>
  </w:num>
  <w:num w:numId="952" w16cid:durableId="66924895">
    <w:abstractNumId w:val="581"/>
  </w:num>
  <w:num w:numId="953" w16cid:durableId="676805229">
    <w:abstractNumId w:val="75"/>
  </w:num>
  <w:num w:numId="954" w16cid:durableId="1699893877">
    <w:abstractNumId w:val="492"/>
  </w:num>
  <w:num w:numId="955" w16cid:durableId="642739136">
    <w:abstractNumId w:val="143"/>
    <w:lvlOverride w:ilvl="0">
      <w:startOverride w:val="1"/>
    </w:lvlOverride>
  </w:num>
  <w:num w:numId="956" w16cid:durableId="1131904654">
    <w:abstractNumId w:val="7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7" w16cid:durableId="1111436915">
    <w:abstractNumId w:val="304"/>
  </w:num>
  <w:num w:numId="958" w16cid:durableId="18072346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9" w16cid:durableId="1911689581">
    <w:abstractNumId w:val="9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0" w16cid:durableId="1288272231">
    <w:abstractNumId w:val="9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1" w16cid:durableId="512767862">
    <w:abstractNumId w:val="4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2" w16cid:durableId="337928367">
    <w:abstractNumId w:val="6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3" w16cid:durableId="1392539196">
    <w:abstractNumId w:val="4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4" w16cid:durableId="648823406">
    <w:abstractNumId w:val="8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5" w16cid:durableId="1872303477">
    <w:abstractNumId w:val="4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6" w16cid:durableId="1419669539">
    <w:abstractNumId w:val="592"/>
  </w:num>
  <w:num w:numId="967" w16cid:durableId="867721013">
    <w:abstractNumId w:val="476"/>
  </w:num>
  <w:num w:numId="968" w16cid:durableId="1250968128">
    <w:abstractNumId w:val="171"/>
  </w:num>
  <w:num w:numId="969" w16cid:durableId="477301788">
    <w:abstractNumId w:val="0"/>
  </w:num>
  <w:num w:numId="970" w16cid:durableId="1075518442">
    <w:abstractNumId w:val="199"/>
  </w:num>
  <w:num w:numId="971" w16cid:durableId="54740772">
    <w:abstractNumId w:val="98"/>
  </w:num>
  <w:num w:numId="972" w16cid:durableId="1085304273">
    <w:abstractNumId w:val="962"/>
  </w:num>
  <w:num w:numId="973" w16cid:durableId="449587241">
    <w:abstractNumId w:val="492"/>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4" w16cid:durableId="463280552">
    <w:abstractNumId w:val="247"/>
  </w:num>
  <w:num w:numId="975" w16cid:durableId="944456150">
    <w:abstractNumId w:val="43"/>
  </w:num>
  <w:num w:numId="976" w16cid:durableId="1187064418">
    <w:abstractNumId w:val="244"/>
  </w:num>
  <w:num w:numId="977" w16cid:durableId="1451969408">
    <w:abstractNumId w:val="965"/>
  </w:num>
  <w:num w:numId="978" w16cid:durableId="359669909">
    <w:abstractNumId w:val="940"/>
  </w:num>
  <w:num w:numId="979" w16cid:durableId="610630617">
    <w:abstractNumId w:val="403"/>
  </w:num>
  <w:num w:numId="980" w16cid:durableId="751005527">
    <w:abstractNumId w:val="550"/>
  </w:num>
  <w:num w:numId="981" w16cid:durableId="714475635">
    <w:abstractNumId w:val="249"/>
  </w:num>
  <w:num w:numId="982" w16cid:durableId="606232782">
    <w:abstractNumId w:val="1002"/>
  </w:num>
  <w:num w:numId="983" w16cid:durableId="705495254">
    <w:abstractNumId w:val="406"/>
  </w:num>
  <w:num w:numId="984" w16cid:durableId="289168897">
    <w:abstractNumId w:val="539"/>
  </w:num>
  <w:num w:numId="985" w16cid:durableId="816145024">
    <w:abstractNumId w:val="134"/>
  </w:num>
  <w:num w:numId="986" w16cid:durableId="145049104">
    <w:abstractNumId w:val="642"/>
  </w:num>
  <w:num w:numId="987" w16cid:durableId="1079525929">
    <w:abstractNumId w:val="149"/>
  </w:num>
  <w:num w:numId="988" w16cid:durableId="1401901806">
    <w:abstractNumId w:val="793"/>
  </w:num>
  <w:num w:numId="989" w16cid:durableId="1691295877">
    <w:abstractNumId w:val="411"/>
  </w:num>
  <w:num w:numId="990" w16cid:durableId="172380255">
    <w:abstractNumId w:val="492"/>
    <w:lvlOverride w:ilvl="0">
      <w:startOverride w:val="5"/>
    </w:lvlOverride>
    <w:lvlOverride w:ilvl="1">
      <w:startOverride w:val="1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1" w16cid:durableId="1626423409">
    <w:abstractNumId w:val="637"/>
  </w:num>
  <w:num w:numId="992" w16cid:durableId="1251310493">
    <w:abstractNumId w:val="780"/>
  </w:num>
  <w:num w:numId="993" w16cid:durableId="959914566">
    <w:abstractNumId w:val="492"/>
    <w:lvlOverride w:ilvl="0">
      <w:startOverride w:val="3"/>
    </w:lvlOverride>
    <w:lvlOverride w:ilvl="1">
      <w:startOverride w:val="3"/>
    </w:lvlOverride>
    <w:lvlOverride w:ilvl="2">
      <w:startOverride w:val="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4" w16cid:durableId="539896553">
    <w:abstractNumId w:val="492"/>
    <w:lvlOverride w:ilvl="0">
      <w:startOverride w:val="3"/>
    </w:lvlOverride>
    <w:lvlOverride w:ilvl="1">
      <w:startOverride w:val="3"/>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5" w16cid:durableId="1446146504">
    <w:abstractNumId w:val="456"/>
  </w:num>
  <w:num w:numId="996" w16cid:durableId="913511148">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7" w16cid:durableId="1606420632">
    <w:abstractNumId w:val="456"/>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8" w16cid:durableId="1698000761">
    <w:abstractNumId w:val="4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9" w16cid:durableId="921915836">
    <w:abstractNumId w:val="3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16cid:durableId="1406225443">
    <w:abstractNumId w:val="730"/>
  </w:num>
  <w:num w:numId="1001" w16cid:durableId="31044998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16cid:durableId="134686127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16cid:durableId="788596204">
    <w:abstractNumId w:val="573"/>
  </w:num>
  <w:num w:numId="1004" w16cid:durableId="1383166564">
    <w:abstractNumId w:val="615"/>
  </w:num>
  <w:num w:numId="1005" w16cid:durableId="593512148">
    <w:abstractNumId w:val="712"/>
  </w:num>
  <w:num w:numId="1006" w16cid:durableId="306130209">
    <w:abstractNumId w:val="832"/>
  </w:num>
  <w:num w:numId="1007" w16cid:durableId="1405879190">
    <w:abstractNumId w:val="764"/>
  </w:num>
  <w:num w:numId="1008" w16cid:durableId="1810053604">
    <w:abstractNumId w:val="3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16cid:durableId="90977887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16cid:durableId="368996902">
    <w:abstractNumId w:val="8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16cid:durableId="258754366">
    <w:abstractNumId w:val="994"/>
    <w:lvlOverride w:ilvl="0">
      <w:startOverride w:val="1"/>
    </w:lvlOverride>
  </w:num>
  <w:num w:numId="1012" w16cid:durableId="8966843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16cid:durableId="827747289">
    <w:abstractNumId w:val="917"/>
    <w:lvlOverride w:ilvl="0">
      <w:startOverride w:val="1"/>
    </w:lvlOverride>
  </w:num>
  <w:num w:numId="1014" w16cid:durableId="717902308">
    <w:abstractNumId w:val="116"/>
    <w:lvlOverride w:ilvl="0">
      <w:startOverride w:val="1"/>
    </w:lvlOverride>
  </w:num>
  <w:num w:numId="1015" w16cid:durableId="636834399">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16cid:durableId="309361734">
    <w:abstractNumId w:val="5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16cid:durableId="929123281">
    <w:abstractNumId w:val="7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16cid:durableId="418645411">
    <w:abstractNumId w:val="794"/>
    <w:lvlOverride w:ilvl="0">
      <w:startOverride w:val="1"/>
    </w:lvlOverride>
  </w:num>
  <w:num w:numId="1019" w16cid:durableId="596519385">
    <w:abstractNumId w:val="5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16cid:durableId="2019578203">
    <w:abstractNumId w:val="6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16cid:durableId="1201014642">
    <w:abstractNumId w:val="8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16cid:durableId="1967153421">
    <w:abstractNumId w:val="468"/>
    <w:lvlOverride w:ilvl="0">
      <w:startOverride w:val="1"/>
    </w:lvlOverride>
  </w:num>
  <w:num w:numId="1023" w16cid:durableId="424308080">
    <w:abstractNumId w:val="8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16cid:durableId="917403617">
    <w:abstractNumId w:val="658"/>
    <w:lvlOverride w:ilvl="0">
      <w:startOverride w:val="5"/>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16cid:durableId="486022969">
    <w:abstractNumId w:val="88"/>
  </w:num>
  <w:num w:numId="1026" w16cid:durableId="620503306">
    <w:abstractNumId w:val="983"/>
  </w:num>
  <w:num w:numId="1027" w16cid:durableId="714357820">
    <w:abstractNumId w:val="821"/>
  </w:num>
  <w:num w:numId="1028" w16cid:durableId="984964964">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16cid:durableId="1603997249">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16cid:durableId="330376463">
    <w:abstractNumId w:val="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16cid:durableId="1816943866">
    <w:abstractNumId w:val="170"/>
  </w:num>
  <w:num w:numId="1032" w16cid:durableId="1541089177">
    <w:abstractNumId w:val="815"/>
  </w:num>
  <w:num w:numId="1033" w16cid:durableId="284234761">
    <w:abstractNumId w:val="933"/>
  </w:num>
  <w:num w:numId="1034" w16cid:durableId="52897073">
    <w:abstractNumId w:val="869"/>
  </w:num>
  <w:num w:numId="1035" w16cid:durableId="724186012">
    <w:abstractNumId w:val="405"/>
  </w:num>
  <w:num w:numId="1036" w16cid:durableId="228345020">
    <w:abstractNumId w:val="73"/>
  </w:num>
  <w:num w:numId="1037" w16cid:durableId="133572290">
    <w:abstractNumId w:val="230"/>
  </w:num>
  <w:num w:numId="1038" w16cid:durableId="13977024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16cid:durableId="1827906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16cid:durableId="120363843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16cid:durableId="20347683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16cid:durableId="20243544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16cid:durableId="9971490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16cid:durableId="199826517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16cid:durableId="11636185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16cid:durableId="19088073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16cid:durableId="390732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16cid:durableId="8839510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16cid:durableId="160749549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16cid:durableId="17945185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16cid:durableId="57116110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16cid:durableId="104421157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16cid:durableId="1482093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16cid:durableId="799616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16cid:durableId="765467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16cid:durableId="447634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16cid:durableId="25718131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16cid:durableId="122686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16cid:durableId="71758522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16cid:durableId="30778763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16cid:durableId="2016714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16cid:durableId="1948928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16cid:durableId="101549618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16cid:durableId="12258281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16cid:durableId="7170467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16cid:durableId="173068640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16cid:durableId="5846550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16cid:durableId="770973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16cid:durableId="1946571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16cid:durableId="20213495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16cid:durableId="108580997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16cid:durableId="214048655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16cid:durableId="85488403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16cid:durableId="15853409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16cid:durableId="71697113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16cid:durableId="175350612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16cid:durableId="13449398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16cid:durableId="11375742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16cid:durableId="13360305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16cid:durableId="157570142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16cid:durableId="152922114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16cid:durableId="6666357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16cid:durableId="9070303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16cid:durableId="5827616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16cid:durableId="15073312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16cid:durableId="5767904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16cid:durableId="106105519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16cid:durableId="207454679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16cid:durableId="79247788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16cid:durableId="70722284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16cid:durableId="9360619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16cid:durableId="68918271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16cid:durableId="133742287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16cid:durableId="10952139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16cid:durableId="62797141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16cid:durableId="161443318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16cid:durableId="182500594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16cid:durableId="200003641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16cid:durableId="101858164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16cid:durableId="161613825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16cid:durableId="703020342">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16cid:durableId="119441515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16cid:durableId="70807398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16cid:durableId="58970023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16cid:durableId="111976342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16cid:durableId="21032575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16cid:durableId="135819827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16cid:durableId="17076802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16cid:durableId="39617201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16cid:durableId="12557502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16cid:durableId="16578036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16cid:durableId="121773184">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16cid:durableId="150058339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16cid:durableId="59317085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16cid:durableId="32790358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16cid:durableId="1255088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16cid:durableId="9034867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16cid:durableId="4610729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16cid:durableId="18108867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16cid:durableId="123832581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16cid:durableId="191485439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16cid:durableId="79298696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16cid:durableId="75833170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16cid:durableId="104294708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16cid:durableId="153801144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16cid:durableId="185611690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16cid:durableId="6954222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16cid:durableId="205615348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16cid:durableId="213006967">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16cid:durableId="118956782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16cid:durableId="834691400">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16cid:durableId="1097673248">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16cid:durableId="1530413501">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16cid:durableId="543906345">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16cid:durableId="38410733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16cid:durableId="619654663">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16cid:durableId="321661469">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16cid:durableId="882060678">
    <w:abstractNumId w:val="671"/>
  </w:num>
  <w:num w:numId="1139" w16cid:durableId="194124375">
    <w:abstractNumId w:val="328"/>
  </w:num>
  <w:num w:numId="1140" w16cid:durableId="289093538">
    <w:abstractNumId w:val="2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16cid:durableId="639656713">
    <w:abstractNumId w:val="48"/>
  </w:num>
  <w:num w:numId="1142" w16cid:durableId="357050515">
    <w:abstractNumId w:val="451"/>
  </w:num>
  <w:num w:numId="1143" w16cid:durableId="592084031">
    <w:abstractNumId w:val="429"/>
  </w:num>
  <w:num w:numId="1144" w16cid:durableId="307706842">
    <w:abstractNumId w:val="374"/>
  </w:num>
  <w:num w:numId="1145" w16cid:durableId="1645232798">
    <w:abstractNumId w:val="20"/>
  </w:num>
  <w:num w:numId="1146" w16cid:durableId="1351954546">
    <w:abstractNumId w:val="162"/>
  </w:num>
  <w:num w:numId="1147" w16cid:durableId="1219509940">
    <w:abstractNumId w:val="271"/>
  </w:num>
  <w:num w:numId="1148" w16cid:durableId="913776389">
    <w:abstractNumId w:val="265"/>
  </w:num>
  <w:num w:numId="1149" w16cid:durableId="1976139141">
    <w:abstractNumId w:val="538"/>
  </w:num>
  <w:num w:numId="1150" w16cid:durableId="1843550089">
    <w:abstractNumId w:val="514"/>
  </w:num>
  <w:num w:numId="1151" w16cid:durableId="596329289">
    <w:abstractNumId w:val="958"/>
  </w:num>
  <w:num w:numId="1152" w16cid:durableId="1128815384">
    <w:abstractNumId w:val="398"/>
  </w:num>
  <w:num w:numId="1153" w16cid:durableId="937837396">
    <w:abstractNumId w:val="448"/>
  </w:num>
  <w:num w:numId="1154" w16cid:durableId="140360184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5" w16cid:durableId="1352757210">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6" w16cid:durableId="100611367">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7" w16cid:durableId="1794788276">
    <w:abstractNumId w:val="658"/>
    <w:lvlOverride w:ilvl="0">
      <w:startOverride w:val="1"/>
      <w:lvl w:ilvl="0">
        <w:start w:val="1"/>
        <w:numFmt w:val="decimal"/>
        <w:pStyle w:val="Heading1"/>
        <w:lvlText w:val="%1"/>
        <w:lvlJc w:val="left"/>
        <w:pPr>
          <w:tabs>
            <w:tab w:val="num" w:pos="431"/>
          </w:tabs>
          <w:ind w:left="431" w:hanging="431"/>
        </w:pPr>
        <w:rPr>
          <w:rFonts w:hint="eastAsia"/>
        </w:rPr>
      </w:lvl>
    </w:lvlOverride>
    <w:lvlOverride w:ilvl="1">
      <w:startOverride w:val="1"/>
      <w:lvl w:ilvl="1">
        <w:start w:val="1"/>
        <w:numFmt w:val="decimal"/>
        <w:pStyle w:val="Heading2"/>
        <w:lvlText w:val="%1.%2"/>
        <w:lvlJc w:val="left"/>
        <w:pPr>
          <w:tabs>
            <w:tab w:val="num" w:pos="680"/>
          </w:tabs>
          <w:ind w:left="680" w:hanging="680"/>
        </w:pPr>
        <w:rPr>
          <w:rFonts w:hint="eastAsia"/>
          <w:sz w:val="23"/>
          <w:szCs w:val="23"/>
        </w:rPr>
      </w:lvl>
    </w:lvlOverride>
    <w:lvlOverride w:ilvl="2">
      <w:startOverride w:val="1"/>
      <w:lvl w:ilvl="2">
        <w:start w:val="1"/>
        <w:numFmt w:val="decimal"/>
        <w:pStyle w:val="Heading3"/>
        <w:lvlText w:val="%1.%2.%3"/>
        <w:lvlJc w:val="left"/>
        <w:pPr>
          <w:tabs>
            <w:tab w:val="num" w:pos="862"/>
          </w:tabs>
          <w:ind w:left="862" w:hanging="862"/>
        </w:pPr>
        <w:rPr>
          <w:rFonts w:hint="eastAsia"/>
        </w:rPr>
      </w:lvl>
    </w:lvlOverride>
    <w:lvlOverride w:ilvl="3">
      <w:startOverride w:val="1"/>
      <w:lvl w:ilvl="3">
        <w:start w:val="1"/>
        <w:numFmt w:val="decimal"/>
        <w:pStyle w:val="Heading4"/>
        <w:lvlText w:val="%1.%2.%3.%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none"/>
        <w:pStyle w:val="H5-01"/>
        <w:suff w:val="space"/>
        <w:lvlText w:val=""/>
        <w:lvlJc w:val="left"/>
        <w:pPr>
          <w:ind w:left="57" w:hanging="57"/>
        </w:pPr>
        <w:rPr>
          <w:rFonts w:hint="eastAsia"/>
        </w:rPr>
      </w:lvl>
    </w:lvlOverride>
    <w:lvlOverride w:ilvl="5">
      <w:startOverride w:val="1"/>
      <w:lvl w:ilvl="5">
        <w:start w:val="1"/>
        <w:numFmt w:val="decimal"/>
        <w:pStyle w:val="BL-N1"/>
        <w:lvlText w:val="%6."/>
        <w:lvlJc w:val="left"/>
        <w:pPr>
          <w:ind w:left="284" w:firstLine="0"/>
        </w:pPr>
        <w:rPr>
          <w:rFonts w:ascii="Arial" w:hAnsi="Arial" w:hint="default"/>
          <w:sz w:val="20"/>
        </w:rPr>
      </w:lvl>
    </w:lvlOverride>
    <w:lvlOverride w:ilvl="6">
      <w:startOverride w:val="1"/>
      <w:lvl w:ilvl="6">
        <w:start w:val="1"/>
        <w:numFmt w:val="decimal"/>
        <w:pStyle w:val="BL-N2"/>
        <w:lvlText w:val="%7)"/>
        <w:lvlJc w:val="left"/>
        <w:pPr>
          <w:ind w:left="0" w:firstLine="0"/>
        </w:pPr>
        <w:rPr>
          <w:rFonts w:hint="eastAsia"/>
        </w:rPr>
      </w:lvl>
    </w:lvlOverride>
    <w:lvlOverride w:ilvl="7">
      <w:startOverride w:val="1"/>
      <w:lvl w:ilvl="7">
        <w:start w:val="1"/>
        <w:numFmt w:val="decimal"/>
        <w:pStyle w:val="Heading8"/>
        <w:lvlText w:val="%1.%2.%3.%4.%5.%6.%7.%8"/>
        <w:lvlJc w:val="left"/>
        <w:pPr>
          <w:tabs>
            <w:tab w:val="num" w:pos="1440"/>
          </w:tabs>
          <w:ind w:left="1440" w:hanging="1440"/>
        </w:pPr>
        <w:rPr>
          <w:rFonts w:hint="eastAsia"/>
        </w:rPr>
      </w:lvl>
    </w:lvlOverride>
    <w:lvlOverride w:ilvl="8">
      <w:startOverride w:val="1"/>
      <w:lvl w:ilvl="8">
        <w:start w:val="1"/>
        <w:numFmt w:val="decimal"/>
        <w:lvlText w:val="%1.%2.%3.%4.%5.%6.%7.%8.%9"/>
        <w:lvlJc w:val="left"/>
        <w:pPr>
          <w:tabs>
            <w:tab w:val="num" w:pos="1584"/>
          </w:tabs>
          <w:ind w:left="1584" w:hanging="1584"/>
        </w:pPr>
        <w:rPr>
          <w:rFonts w:hint="eastAsia"/>
        </w:rPr>
      </w:lvl>
    </w:lvlOverride>
  </w:num>
  <w:num w:numId="1158" w16cid:durableId="632947126">
    <w:abstractNumId w:val="120"/>
  </w:num>
  <w:num w:numId="1159" w16cid:durableId="410273502">
    <w:abstractNumId w:val="175"/>
  </w:num>
  <w:num w:numId="1160" w16cid:durableId="634868523">
    <w:abstractNumId w:val="602"/>
  </w:num>
  <w:num w:numId="1161" w16cid:durableId="243535551">
    <w:abstractNumId w:val="70"/>
  </w:num>
  <w:num w:numId="1162" w16cid:durableId="81804849">
    <w:abstractNumId w:val="122"/>
  </w:num>
  <w:num w:numId="1163" w16cid:durableId="839779915">
    <w:abstractNumId w:val="17"/>
  </w:num>
  <w:num w:numId="1164" w16cid:durableId="768163400">
    <w:abstractNumId w:val="517"/>
  </w:num>
  <w:num w:numId="1165" w16cid:durableId="2025738451">
    <w:abstractNumId w:val="297"/>
  </w:num>
  <w:num w:numId="1166" w16cid:durableId="1678534133">
    <w:abstractNumId w:val="464"/>
  </w:num>
  <w:num w:numId="1167" w16cid:durableId="1820724444">
    <w:abstractNumId w:val="486"/>
  </w:num>
  <w:num w:numId="1168" w16cid:durableId="1324049232">
    <w:abstractNumId w:val="205"/>
  </w:num>
  <w:num w:numId="1169" w16cid:durableId="1336613033">
    <w:abstractNumId w:val="314"/>
  </w:num>
  <w:num w:numId="1170" w16cid:durableId="844169755">
    <w:abstractNumId w:val="683"/>
  </w:num>
  <w:num w:numId="1171" w16cid:durableId="372922011">
    <w:abstractNumId w:val="417"/>
  </w:num>
  <w:num w:numId="1172" w16cid:durableId="307590874">
    <w:abstractNumId w:val="687"/>
  </w:num>
  <w:num w:numId="1173" w16cid:durableId="1221015067">
    <w:abstractNumId w:val="531"/>
  </w:num>
  <w:num w:numId="1174" w16cid:durableId="1297754987">
    <w:abstractNumId w:val="239"/>
  </w:num>
  <w:num w:numId="1175" w16cid:durableId="449205372">
    <w:abstractNumId w:val="656"/>
  </w:num>
  <w:num w:numId="1176" w16cid:durableId="567492882">
    <w:abstractNumId w:val="981"/>
  </w:num>
  <w:num w:numId="1177" w16cid:durableId="933589194">
    <w:abstractNumId w:val="847"/>
  </w:num>
  <w:num w:numId="1178" w16cid:durableId="1541701508">
    <w:abstractNumId w:val="610"/>
  </w:num>
  <w:num w:numId="1179" w16cid:durableId="1599287824">
    <w:abstractNumId w:val="885"/>
  </w:num>
  <w:num w:numId="1180" w16cid:durableId="410812408">
    <w:abstractNumId w:val="897"/>
  </w:num>
  <w:num w:numId="1181" w16cid:durableId="1573614586">
    <w:abstractNumId w:val="699"/>
  </w:num>
  <w:num w:numId="1182" w16cid:durableId="1048913147">
    <w:abstractNumId w:val="993"/>
  </w:num>
  <w:num w:numId="1183" w16cid:durableId="734088242">
    <w:abstractNumId w:val="63"/>
  </w:num>
  <w:num w:numId="1184" w16cid:durableId="1545482749">
    <w:abstractNumId w:val="56"/>
  </w:num>
  <w:num w:numId="1185" w16cid:durableId="2040815504">
    <w:abstractNumId w:val="156"/>
  </w:num>
  <w:num w:numId="1186" w16cid:durableId="1949317072">
    <w:abstractNumId w:val="685"/>
  </w:num>
  <w:num w:numId="1187" w16cid:durableId="1097485067">
    <w:abstractNumId w:val="894"/>
  </w:num>
  <w:num w:numId="1188" w16cid:durableId="1601335345">
    <w:abstractNumId w:val="551"/>
  </w:num>
  <w:num w:numId="1189" w16cid:durableId="1763067832">
    <w:abstractNumId w:val="896"/>
  </w:num>
  <w:num w:numId="1190" w16cid:durableId="646276061">
    <w:abstractNumId w:val="955"/>
  </w:num>
  <w:num w:numId="1191" w16cid:durableId="437453884">
    <w:abstractNumId w:val="839"/>
  </w:num>
  <w:num w:numId="1192" w16cid:durableId="831916251">
    <w:abstractNumId w:val="369"/>
  </w:num>
  <w:num w:numId="1193" w16cid:durableId="1886527611">
    <w:abstractNumId w:val="918"/>
  </w:num>
  <w:num w:numId="1194" w16cid:durableId="417362249">
    <w:abstractNumId w:val="977"/>
  </w:num>
  <w:num w:numId="1195" w16cid:durableId="2086612087">
    <w:abstractNumId w:val="453"/>
  </w:num>
  <w:num w:numId="1196" w16cid:durableId="643122808">
    <w:abstractNumId w:val="453"/>
  </w:num>
  <w:num w:numId="1197" w16cid:durableId="1968271905">
    <w:abstractNumId w:val="453"/>
  </w:num>
  <w:num w:numId="1198" w16cid:durableId="381710881">
    <w:abstractNumId w:val="453"/>
  </w:num>
  <w:num w:numId="1199" w16cid:durableId="1454523561">
    <w:abstractNumId w:val="453"/>
  </w:num>
  <w:num w:numId="1200" w16cid:durableId="661198928">
    <w:abstractNumId w:val="453"/>
  </w:num>
  <w:num w:numId="1201" w16cid:durableId="451628307">
    <w:abstractNumId w:val="453"/>
  </w:num>
  <w:num w:numId="1202" w16cid:durableId="1941598055">
    <w:abstractNumId w:val="453"/>
  </w:num>
  <w:num w:numId="1203" w16cid:durableId="1754088703">
    <w:abstractNumId w:val="453"/>
  </w:num>
  <w:num w:numId="1204" w16cid:durableId="523590534">
    <w:abstractNumId w:val="453"/>
  </w:num>
  <w:num w:numId="1205" w16cid:durableId="1342127767">
    <w:abstractNumId w:val="453"/>
  </w:num>
  <w:num w:numId="1206" w16cid:durableId="1954315696">
    <w:abstractNumId w:val="453"/>
  </w:num>
  <w:num w:numId="1207" w16cid:durableId="1677808969">
    <w:abstractNumId w:val="453"/>
  </w:num>
  <w:num w:numId="1208" w16cid:durableId="1879664635">
    <w:abstractNumId w:val="453"/>
  </w:num>
  <w:num w:numId="1209" w16cid:durableId="640621180">
    <w:abstractNumId w:val="453"/>
  </w:num>
  <w:num w:numId="1210" w16cid:durableId="391850664">
    <w:abstractNumId w:val="453"/>
  </w:num>
  <w:num w:numId="1211" w16cid:durableId="769006889">
    <w:abstractNumId w:val="453"/>
  </w:num>
  <w:num w:numId="1212" w16cid:durableId="1744521507">
    <w:abstractNumId w:val="453"/>
  </w:num>
  <w:num w:numId="1213" w16cid:durableId="2002540979">
    <w:abstractNumId w:val="453"/>
  </w:num>
  <w:num w:numId="1214" w16cid:durableId="1914385951">
    <w:abstractNumId w:val="453"/>
  </w:num>
  <w:num w:numId="1215" w16cid:durableId="103813731">
    <w:abstractNumId w:val="453"/>
  </w:num>
  <w:num w:numId="1216" w16cid:durableId="1478452423">
    <w:abstractNumId w:val="453"/>
  </w:num>
  <w:num w:numId="1217" w16cid:durableId="1946033187">
    <w:abstractNumId w:val="453"/>
  </w:num>
  <w:num w:numId="1218" w16cid:durableId="311521915">
    <w:abstractNumId w:val="453"/>
  </w:num>
  <w:num w:numId="1219" w16cid:durableId="1398550587">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0" w16cid:durableId="2063749632">
    <w:abstractNumId w:val="609"/>
  </w:num>
  <w:num w:numId="1221" w16cid:durableId="1837526149">
    <w:abstractNumId w:val="609"/>
    <w:lvlOverride w:ilvl="0">
      <w:startOverride w:val="1"/>
    </w:lvlOverride>
  </w:num>
  <w:num w:numId="1222" w16cid:durableId="1963802453">
    <w:abstractNumId w:val="930"/>
  </w:num>
  <w:num w:numId="1223" w16cid:durableId="419790828">
    <w:abstractNumId w:val="425"/>
  </w:num>
  <w:num w:numId="1224" w16cid:durableId="848058128">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5" w16cid:durableId="84497555">
    <w:abstractNumId w:val="658"/>
    <w:lvlOverride w:ilvl="0">
      <w:lvl w:ilvl="0">
        <w:start w:val="1"/>
        <w:numFmt w:val="decimal"/>
        <w:pStyle w:val="Heading1"/>
        <w:lvlText w:val="%1"/>
        <w:lvlJc w:val="left"/>
        <w:pPr>
          <w:tabs>
            <w:tab w:val="num" w:pos="431"/>
          </w:tabs>
          <w:ind w:left="431" w:hanging="431"/>
        </w:pPr>
        <w:rPr>
          <w:rFonts w:hint="eastAsia"/>
        </w:rPr>
      </w:lvl>
    </w:lvlOverride>
    <w:lvlOverride w:ilvl="1">
      <w:lvl w:ilvl="1">
        <w:start w:val="1"/>
        <w:numFmt w:val="decimal"/>
        <w:pStyle w:val="Heading2"/>
        <w:lvlText w:val="%1.%2"/>
        <w:lvlJc w:val="left"/>
        <w:pPr>
          <w:tabs>
            <w:tab w:val="num" w:pos="680"/>
          </w:tabs>
          <w:ind w:left="680" w:hanging="680"/>
        </w:pPr>
        <w:rPr>
          <w:rFonts w:hint="eastAsia"/>
          <w:sz w:val="23"/>
          <w:szCs w:val="23"/>
        </w:rPr>
      </w:lvl>
    </w:lvlOverride>
    <w:lvlOverride w:ilvl="2">
      <w:lvl w:ilvl="2">
        <w:start w:val="1"/>
        <w:numFmt w:val="decimal"/>
        <w:pStyle w:val="Heading3"/>
        <w:lvlText w:val="%1.%2.%3"/>
        <w:lvlJc w:val="left"/>
        <w:pPr>
          <w:tabs>
            <w:tab w:val="num" w:pos="862"/>
          </w:tabs>
          <w:ind w:left="862" w:hanging="862"/>
        </w:pPr>
        <w:rPr>
          <w:rFonts w:hint="eastAsia"/>
        </w:rPr>
      </w:lvl>
    </w:lvlOverride>
    <w:lvlOverride w:ilvl="3">
      <w:lvl w:ilvl="3">
        <w:start w:val="1"/>
        <w:numFmt w:val="decimal"/>
        <w:pStyle w:val="Heading4"/>
        <w:lvlText w:val="%1.%2.%3.%4"/>
        <w:lvlJc w:val="left"/>
        <w:pPr>
          <w:ind w:left="0"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57" w:hanging="57"/>
        </w:pPr>
        <w:rPr>
          <w:rFonts w:hint="eastAsia"/>
        </w:rPr>
      </w:lvl>
    </w:lvlOverride>
    <w:lvlOverride w:ilvl="5">
      <w:lvl w:ilvl="5">
        <w:start w:val="1"/>
        <w:numFmt w:val="decimal"/>
        <w:pStyle w:val="BL-N1"/>
        <w:lvlText w:val="%6."/>
        <w:lvlJc w:val="left"/>
        <w:pPr>
          <w:ind w:left="284" w:firstLine="0"/>
        </w:pPr>
        <w:rPr>
          <w:rFonts w:ascii="Arial" w:hAnsi="Arial" w:hint="default"/>
          <w:sz w:val="20"/>
        </w:rPr>
      </w:lvl>
    </w:lvlOverride>
    <w:lvlOverride w:ilvl="6">
      <w:lvl w:ilvl="6">
        <w:start w:val="1"/>
        <w:numFmt w:val="decimal"/>
        <w:pStyle w:val="BL-N2"/>
        <w:lvlText w:val="%7)"/>
        <w:lvlJc w:val="left"/>
        <w:pPr>
          <w:ind w:left="0" w:firstLine="0"/>
        </w:pPr>
        <w:rPr>
          <w:rFonts w:hint="eastAsia"/>
        </w:rPr>
      </w:lvl>
    </w:lvlOverride>
    <w:lvlOverride w:ilvl="7">
      <w:lvl w:ilvl="7">
        <w:start w:val="1"/>
        <w:numFmt w:val="decimal"/>
        <w:pStyle w:val="Heading8"/>
        <w:lvlText w:val="%1.%2.%3.%4.%5.%6.%7.%8"/>
        <w:lvlJc w:val="left"/>
        <w:pPr>
          <w:tabs>
            <w:tab w:val="num" w:pos="2433"/>
          </w:tabs>
          <w:ind w:left="2433" w:hanging="1440"/>
        </w:pPr>
        <w:rPr>
          <w:rFonts w:hint="eastAsia"/>
        </w:rPr>
      </w:lvl>
    </w:lvlOverride>
    <w:lvlOverride w:ilvl="8">
      <w:lvl w:ilvl="8">
        <w:start w:val="1"/>
        <w:numFmt w:val="decimal"/>
        <w:lvlText w:val="%1.%2.%3.%4.%5.%6.%7.%8.%9"/>
        <w:lvlJc w:val="left"/>
        <w:pPr>
          <w:tabs>
            <w:tab w:val="num" w:pos="1584"/>
          </w:tabs>
          <w:ind w:left="1584" w:hanging="1584"/>
        </w:pPr>
        <w:rPr>
          <w:rFonts w:hint="eastAsia"/>
        </w:rPr>
      </w:lvl>
    </w:lvlOverride>
  </w:num>
  <w:num w:numId="1226" w16cid:durableId="11103984">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7" w16cid:durableId="2059737919">
    <w:abstractNumId w:val="658"/>
    <w:lvlOverride w:ilvl="0">
      <w:lvl w:ilvl="0">
        <w:start w:val="1"/>
        <w:numFmt w:val="decimal"/>
        <w:pStyle w:val="Heading1"/>
        <w:lvlText w:val="%1"/>
        <w:lvlJc w:val="left"/>
        <w:pPr>
          <w:tabs>
            <w:tab w:val="num" w:pos="573"/>
          </w:tabs>
          <w:ind w:left="573" w:hanging="431"/>
        </w:pPr>
        <w:rPr>
          <w:rFonts w:asciiTheme="minorHAnsi" w:hAnsiTheme="minorHAnsi" w:hint="default"/>
        </w:rPr>
      </w:lvl>
    </w:lvlOverride>
    <w:lvlOverride w:ilvl="1">
      <w:lvl w:ilvl="1">
        <w:start w:val="1"/>
        <w:numFmt w:val="decimal"/>
        <w:pStyle w:val="Heading2"/>
        <w:lvlText w:val="%1.%2"/>
        <w:lvlJc w:val="left"/>
        <w:pPr>
          <w:tabs>
            <w:tab w:val="num" w:pos="822"/>
          </w:tabs>
          <w:ind w:left="822" w:hanging="680"/>
        </w:pPr>
        <w:rPr>
          <w:rFonts w:hint="eastAsia"/>
          <w:sz w:val="23"/>
          <w:szCs w:val="23"/>
        </w:rPr>
      </w:lvl>
    </w:lvlOverride>
    <w:lvlOverride w:ilvl="2">
      <w:lvl w:ilvl="2">
        <w:start w:val="1"/>
        <w:numFmt w:val="decimal"/>
        <w:pStyle w:val="Heading3"/>
        <w:lvlText w:val="%1.%2.%3"/>
        <w:lvlJc w:val="left"/>
        <w:pPr>
          <w:tabs>
            <w:tab w:val="num" w:pos="1004"/>
          </w:tabs>
          <w:ind w:left="1004" w:hanging="862"/>
        </w:pPr>
        <w:rPr>
          <w:rFonts w:hint="eastAsia"/>
        </w:rPr>
      </w:lvl>
    </w:lvlOverride>
    <w:lvlOverride w:ilvl="3">
      <w:lvl w:ilvl="3">
        <w:start w:val="1"/>
        <w:numFmt w:val="decimal"/>
        <w:pStyle w:val="Heading4"/>
        <w:lvlText w:val="%1.%2.%3.%4"/>
        <w:lvlJc w:val="left"/>
        <w:pPr>
          <w:ind w:left="142" w:firstLine="0"/>
        </w:pPr>
        <w:rPr>
          <w:b w:val="0"/>
          <w:bCs w:val="0"/>
          <w:i/>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none"/>
        <w:pStyle w:val="H5-01"/>
        <w:suff w:val="space"/>
        <w:lvlText w:val=""/>
        <w:lvlJc w:val="left"/>
        <w:pPr>
          <w:ind w:left="199" w:hanging="57"/>
        </w:pPr>
        <w:rPr>
          <w:rFonts w:hint="eastAsia"/>
        </w:rPr>
      </w:lvl>
    </w:lvlOverride>
    <w:lvlOverride w:ilvl="5">
      <w:lvl w:ilvl="5">
        <w:start w:val="1"/>
        <w:numFmt w:val="decimal"/>
        <w:pStyle w:val="BL-N1"/>
        <w:lvlText w:val="%6."/>
        <w:lvlJc w:val="left"/>
        <w:pPr>
          <w:ind w:left="426" w:firstLine="0"/>
        </w:pPr>
        <w:rPr>
          <w:rFonts w:ascii="Arial" w:hAnsi="Arial" w:hint="default"/>
          <w:sz w:val="20"/>
        </w:rPr>
      </w:lvl>
    </w:lvlOverride>
    <w:lvlOverride w:ilvl="6">
      <w:lvl w:ilvl="6">
        <w:start w:val="1"/>
        <w:numFmt w:val="decimal"/>
        <w:pStyle w:val="BL-N2"/>
        <w:lvlText w:val="%7)"/>
        <w:lvlJc w:val="left"/>
        <w:pPr>
          <w:ind w:left="142" w:firstLine="0"/>
        </w:pPr>
        <w:rPr>
          <w:rFonts w:hint="eastAsia"/>
        </w:rPr>
      </w:lvl>
    </w:lvlOverride>
    <w:lvlOverride w:ilvl="7">
      <w:lvl w:ilvl="7">
        <w:start w:val="1"/>
        <w:numFmt w:val="decimal"/>
        <w:pStyle w:val="Heading8"/>
        <w:lvlText w:val="%1.%2.%3.%4.%5.%6.%7.%8"/>
        <w:lvlJc w:val="left"/>
        <w:pPr>
          <w:tabs>
            <w:tab w:val="num" w:pos="2575"/>
          </w:tabs>
          <w:ind w:left="2575" w:hanging="1440"/>
        </w:pPr>
        <w:rPr>
          <w:rFonts w:hint="eastAsia"/>
        </w:rPr>
      </w:lvl>
    </w:lvlOverride>
    <w:lvlOverride w:ilvl="8">
      <w:lvl w:ilvl="8">
        <w:start w:val="1"/>
        <w:numFmt w:val="decimal"/>
        <w:lvlText w:val="%1.%2.%3.%4.%5.%6.%7.%8.%9"/>
        <w:lvlJc w:val="left"/>
        <w:pPr>
          <w:tabs>
            <w:tab w:val="num" w:pos="1726"/>
          </w:tabs>
          <w:ind w:left="1726" w:hanging="1584"/>
        </w:pPr>
        <w:rPr>
          <w:rFonts w:hint="eastAsia"/>
        </w:rPr>
      </w:lvl>
    </w:lvlOverride>
  </w:num>
  <w:num w:numId="1228" w16cid:durableId="1147404752">
    <w:abstractNumId w:val="786"/>
  </w:num>
  <w:numIdMacAtCleanup w:val="1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fr-FR" w:vendorID="64" w:dllVersion="6" w:nlCheck="1" w:checkStyle="0"/>
  <w:activeWritingStyle w:appName="MSWord" w:lang="zh-TW" w:vendorID="64" w:dllVersion="5" w:nlCheck="1" w:checkStyle="1"/>
  <w:activeWritingStyle w:appName="MSWord" w:lang="en-AU"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432E"/>
    <w:rsid w:val="00000A4D"/>
    <w:rsid w:val="00000BEE"/>
    <w:rsid w:val="00000C3D"/>
    <w:rsid w:val="00000FB5"/>
    <w:rsid w:val="00001314"/>
    <w:rsid w:val="00001397"/>
    <w:rsid w:val="000015C6"/>
    <w:rsid w:val="000016DF"/>
    <w:rsid w:val="00001F64"/>
    <w:rsid w:val="00002595"/>
    <w:rsid w:val="000028ED"/>
    <w:rsid w:val="0000297F"/>
    <w:rsid w:val="00002986"/>
    <w:rsid w:val="00002CC1"/>
    <w:rsid w:val="00003410"/>
    <w:rsid w:val="00003D2F"/>
    <w:rsid w:val="00003E2B"/>
    <w:rsid w:val="00004000"/>
    <w:rsid w:val="000040D1"/>
    <w:rsid w:val="000041C6"/>
    <w:rsid w:val="0000423C"/>
    <w:rsid w:val="00004EA5"/>
    <w:rsid w:val="00004EA6"/>
    <w:rsid w:val="00004F3F"/>
    <w:rsid w:val="000050A0"/>
    <w:rsid w:val="000052E8"/>
    <w:rsid w:val="00005589"/>
    <w:rsid w:val="000060AC"/>
    <w:rsid w:val="00006263"/>
    <w:rsid w:val="00006305"/>
    <w:rsid w:val="0000645E"/>
    <w:rsid w:val="0000659D"/>
    <w:rsid w:val="00006786"/>
    <w:rsid w:val="000068AD"/>
    <w:rsid w:val="00006E10"/>
    <w:rsid w:val="00007518"/>
    <w:rsid w:val="00007539"/>
    <w:rsid w:val="000077E0"/>
    <w:rsid w:val="00007DA1"/>
    <w:rsid w:val="00007E15"/>
    <w:rsid w:val="00007E4B"/>
    <w:rsid w:val="00007F62"/>
    <w:rsid w:val="00010242"/>
    <w:rsid w:val="000109C6"/>
    <w:rsid w:val="00010CDD"/>
    <w:rsid w:val="000114FE"/>
    <w:rsid w:val="0001183E"/>
    <w:rsid w:val="0001193F"/>
    <w:rsid w:val="000119DF"/>
    <w:rsid w:val="00011A44"/>
    <w:rsid w:val="00011F22"/>
    <w:rsid w:val="000123A3"/>
    <w:rsid w:val="0001259D"/>
    <w:rsid w:val="00012765"/>
    <w:rsid w:val="00012E97"/>
    <w:rsid w:val="000131D5"/>
    <w:rsid w:val="00013949"/>
    <w:rsid w:val="00013BCB"/>
    <w:rsid w:val="00014028"/>
    <w:rsid w:val="00014041"/>
    <w:rsid w:val="000140A7"/>
    <w:rsid w:val="00014397"/>
    <w:rsid w:val="000146FB"/>
    <w:rsid w:val="000147E5"/>
    <w:rsid w:val="00014993"/>
    <w:rsid w:val="00014C12"/>
    <w:rsid w:val="0001541F"/>
    <w:rsid w:val="000154E5"/>
    <w:rsid w:val="00015F33"/>
    <w:rsid w:val="0001619A"/>
    <w:rsid w:val="00016218"/>
    <w:rsid w:val="00016255"/>
    <w:rsid w:val="0001626F"/>
    <w:rsid w:val="00016E42"/>
    <w:rsid w:val="00017019"/>
    <w:rsid w:val="0001703C"/>
    <w:rsid w:val="0001715E"/>
    <w:rsid w:val="00017514"/>
    <w:rsid w:val="0001781D"/>
    <w:rsid w:val="00017B7B"/>
    <w:rsid w:val="00017C34"/>
    <w:rsid w:val="00020115"/>
    <w:rsid w:val="000213C0"/>
    <w:rsid w:val="00021677"/>
    <w:rsid w:val="00021C49"/>
    <w:rsid w:val="000220E4"/>
    <w:rsid w:val="0002261F"/>
    <w:rsid w:val="000228AE"/>
    <w:rsid w:val="00022975"/>
    <w:rsid w:val="00022A2E"/>
    <w:rsid w:val="00022AC5"/>
    <w:rsid w:val="00023385"/>
    <w:rsid w:val="00023DC6"/>
    <w:rsid w:val="00024067"/>
    <w:rsid w:val="000243D3"/>
    <w:rsid w:val="00024698"/>
    <w:rsid w:val="00024911"/>
    <w:rsid w:val="00024C0C"/>
    <w:rsid w:val="00024E47"/>
    <w:rsid w:val="0002522C"/>
    <w:rsid w:val="0002565F"/>
    <w:rsid w:val="00025774"/>
    <w:rsid w:val="0002582F"/>
    <w:rsid w:val="00025A9F"/>
    <w:rsid w:val="00025F9A"/>
    <w:rsid w:val="000262B0"/>
    <w:rsid w:val="0002664A"/>
    <w:rsid w:val="00026ABD"/>
    <w:rsid w:val="00026AC0"/>
    <w:rsid w:val="00026FCF"/>
    <w:rsid w:val="00027107"/>
    <w:rsid w:val="0002713A"/>
    <w:rsid w:val="000271E1"/>
    <w:rsid w:val="000273DE"/>
    <w:rsid w:val="000276BA"/>
    <w:rsid w:val="00027D05"/>
    <w:rsid w:val="00027E9C"/>
    <w:rsid w:val="00027F2B"/>
    <w:rsid w:val="00030043"/>
    <w:rsid w:val="00030F75"/>
    <w:rsid w:val="00030FA7"/>
    <w:rsid w:val="00031265"/>
    <w:rsid w:val="00031445"/>
    <w:rsid w:val="0003255B"/>
    <w:rsid w:val="00032ABA"/>
    <w:rsid w:val="000331CF"/>
    <w:rsid w:val="00033233"/>
    <w:rsid w:val="000332A1"/>
    <w:rsid w:val="00033B59"/>
    <w:rsid w:val="00033B7D"/>
    <w:rsid w:val="00033C1D"/>
    <w:rsid w:val="00033D23"/>
    <w:rsid w:val="00033E69"/>
    <w:rsid w:val="000341AD"/>
    <w:rsid w:val="00034236"/>
    <w:rsid w:val="00034572"/>
    <w:rsid w:val="00034D1D"/>
    <w:rsid w:val="00034D64"/>
    <w:rsid w:val="00035094"/>
    <w:rsid w:val="0003515F"/>
    <w:rsid w:val="00035BB3"/>
    <w:rsid w:val="00035BC4"/>
    <w:rsid w:val="00035E24"/>
    <w:rsid w:val="00035E52"/>
    <w:rsid w:val="00035E66"/>
    <w:rsid w:val="00036048"/>
    <w:rsid w:val="0003679A"/>
    <w:rsid w:val="000368CF"/>
    <w:rsid w:val="00036945"/>
    <w:rsid w:val="00036955"/>
    <w:rsid w:val="00036A1B"/>
    <w:rsid w:val="00036D4A"/>
    <w:rsid w:val="00036E8C"/>
    <w:rsid w:val="00036F3B"/>
    <w:rsid w:val="000371EC"/>
    <w:rsid w:val="00037342"/>
    <w:rsid w:val="000401C6"/>
    <w:rsid w:val="000401D8"/>
    <w:rsid w:val="000402D2"/>
    <w:rsid w:val="0004061D"/>
    <w:rsid w:val="000409C1"/>
    <w:rsid w:val="00040B30"/>
    <w:rsid w:val="00040F0B"/>
    <w:rsid w:val="0004100A"/>
    <w:rsid w:val="0004102F"/>
    <w:rsid w:val="00041249"/>
    <w:rsid w:val="0004189A"/>
    <w:rsid w:val="0004201F"/>
    <w:rsid w:val="000429BB"/>
    <w:rsid w:val="00042BD2"/>
    <w:rsid w:val="000432AC"/>
    <w:rsid w:val="0004341B"/>
    <w:rsid w:val="000436A7"/>
    <w:rsid w:val="00043D30"/>
    <w:rsid w:val="00043F0F"/>
    <w:rsid w:val="00043FD2"/>
    <w:rsid w:val="000446AC"/>
    <w:rsid w:val="0004492B"/>
    <w:rsid w:val="00044ACB"/>
    <w:rsid w:val="00044C10"/>
    <w:rsid w:val="00044DE0"/>
    <w:rsid w:val="00044F2B"/>
    <w:rsid w:val="00044FD6"/>
    <w:rsid w:val="0004524D"/>
    <w:rsid w:val="0004559E"/>
    <w:rsid w:val="000456C3"/>
    <w:rsid w:val="00045738"/>
    <w:rsid w:val="000459DC"/>
    <w:rsid w:val="00046FAD"/>
    <w:rsid w:val="00047132"/>
    <w:rsid w:val="00047264"/>
    <w:rsid w:val="00047BB0"/>
    <w:rsid w:val="00047E0D"/>
    <w:rsid w:val="000500F0"/>
    <w:rsid w:val="000501D7"/>
    <w:rsid w:val="0005077A"/>
    <w:rsid w:val="0005097D"/>
    <w:rsid w:val="000509CE"/>
    <w:rsid w:val="00050C6D"/>
    <w:rsid w:val="00051450"/>
    <w:rsid w:val="00051AB6"/>
    <w:rsid w:val="00052674"/>
    <w:rsid w:val="000528F4"/>
    <w:rsid w:val="00052DF3"/>
    <w:rsid w:val="0005341A"/>
    <w:rsid w:val="00053752"/>
    <w:rsid w:val="000538F2"/>
    <w:rsid w:val="00053934"/>
    <w:rsid w:val="00053CEB"/>
    <w:rsid w:val="00054C21"/>
    <w:rsid w:val="00054F1E"/>
    <w:rsid w:val="000550F5"/>
    <w:rsid w:val="000551DF"/>
    <w:rsid w:val="00055325"/>
    <w:rsid w:val="000556AE"/>
    <w:rsid w:val="00055886"/>
    <w:rsid w:val="0005590E"/>
    <w:rsid w:val="00055D9C"/>
    <w:rsid w:val="00056591"/>
    <w:rsid w:val="00056892"/>
    <w:rsid w:val="000568B1"/>
    <w:rsid w:val="00056BAE"/>
    <w:rsid w:val="0005730E"/>
    <w:rsid w:val="00057344"/>
    <w:rsid w:val="00057468"/>
    <w:rsid w:val="0005759D"/>
    <w:rsid w:val="000578AF"/>
    <w:rsid w:val="00057E43"/>
    <w:rsid w:val="00057EF1"/>
    <w:rsid w:val="00060668"/>
    <w:rsid w:val="000608AF"/>
    <w:rsid w:val="000609DD"/>
    <w:rsid w:val="00060A16"/>
    <w:rsid w:val="00060AA8"/>
    <w:rsid w:val="000611B8"/>
    <w:rsid w:val="000618CE"/>
    <w:rsid w:val="00061906"/>
    <w:rsid w:val="00061968"/>
    <w:rsid w:val="00061999"/>
    <w:rsid w:val="00062357"/>
    <w:rsid w:val="00062A72"/>
    <w:rsid w:val="00062B62"/>
    <w:rsid w:val="00062FCC"/>
    <w:rsid w:val="000637D5"/>
    <w:rsid w:val="00063978"/>
    <w:rsid w:val="00063C2A"/>
    <w:rsid w:val="00063C6A"/>
    <w:rsid w:val="00063D9C"/>
    <w:rsid w:val="00063FAF"/>
    <w:rsid w:val="0006421A"/>
    <w:rsid w:val="00064757"/>
    <w:rsid w:val="000647B8"/>
    <w:rsid w:val="00064A0A"/>
    <w:rsid w:val="00064BD8"/>
    <w:rsid w:val="000652AC"/>
    <w:rsid w:val="0006555A"/>
    <w:rsid w:val="00065669"/>
    <w:rsid w:val="0006592F"/>
    <w:rsid w:val="00065BA8"/>
    <w:rsid w:val="00065DCC"/>
    <w:rsid w:val="00065F2C"/>
    <w:rsid w:val="00065F85"/>
    <w:rsid w:val="00066077"/>
    <w:rsid w:val="0006608D"/>
    <w:rsid w:val="000660E8"/>
    <w:rsid w:val="0006627F"/>
    <w:rsid w:val="00066458"/>
    <w:rsid w:val="00066596"/>
    <w:rsid w:val="00066794"/>
    <w:rsid w:val="0006689F"/>
    <w:rsid w:val="00066918"/>
    <w:rsid w:val="00066B5F"/>
    <w:rsid w:val="00066DA3"/>
    <w:rsid w:val="000673BD"/>
    <w:rsid w:val="00070329"/>
    <w:rsid w:val="00071530"/>
    <w:rsid w:val="00071825"/>
    <w:rsid w:val="00071AF2"/>
    <w:rsid w:val="00071DA2"/>
    <w:rsid w:val="00072260"/>
    <w:rsid w:val="00072278"/>
    <w:rsid w:val="000722C9"/>
    <w:rsid w:val="000725BE"/>
    <w:rsid w:val="00072DFD"/>
    <w:rsid w:val="000735D6"/>
    <w:rsid w:val="00073614"/>
    <w:rsid w:val="00073BB1"/>
    <w:rsid w:val="00073DBB"/>
    <w:rsid w:val="0007449E"/>
    <w:rsid w:val="000746AC"/>
    <w:rsid w:val="00074E55"/>
    <w:rsid w:val="0007591A"/>
    <w:rsid w:val="00075E86"/>
    <w:rsid w:val="0007608C"/>
    <w:rsid w:val="000760D5"/>
    <w:rsid w:val="0007650D"/>
    <w:rsid w:val="00076C6B"/>
    <w:rsid w:val="0007721D"/>
    <w:rsid w:val="0007755F"/>
    <w:rsid w:val="00077854"/>
    <w:rsid w:val="00077AC6"/>
    <w:rsid w:val="00077BD7"/>
    <w:rsid w:val="00077E4E"/>
    <w:rsid w:val="00077F34"/>
    <w:rsid w:val="0008005A"/>
    <w:rsid w:val="00080087"/>
    <w:rsid w:val="000807F3"/>
    <w:rsid w:val="00080B3D"/>
    <w:rsid w:val="00080C99"/>
    <w:rsid w:val="00080FC5"/>
    <w:rsid w:val="00081055"/>
    <w:rsid w:val="000810C8"/>
    <w:rsid w:val="000814EB"/>
    <w:rsid w:val="0008238B"/>
    <w:rsid w:val="00082985"/>
    <w:rsid w:val="00082C4A"/>
    <w:rsid w:val="00082D48"/>
    <w:rsid w:val="00083056"/>
    <w:rsid w:val="000832DF"/>
    <w:rsid w:val="00083BB6"/>
    <w:rsid w:val="00083E87"/>
    <w:rsid w:val="00083F41"/>
    <w:rsid w:val="00084015"/>
    <w:rsid w:val="000841E3"/>
    <w:rsid w:val="0008445A"/>
    <w:rsid w:val="0008467D"/>
    <w:rsid w:val="00084C4E"/>
    <w:rsid w:val="00084CCB"/>
    <w:rsid w:val="000851F8"/>
    <w:rsid w:val="000857EF"/>
    <w:rsid w:val="000858EA"/>
    <w:rsid w:val="00085BF8"/>
    <w:rsid w:val="00085FED"/>
    <w:rsid w:val="0008632D"/>
    <w:rsid w:val="0008688A"/>
    <w:rsid w:val="00086941"/>
    <w:rsid w:val="00086D54"/>
    <w:rsid w:val="000872FA"/>
    <w:rsid w:val="0008754D"/>
    <w:rsid w:val="00087978"/>
    <w:rsid w:val="00087DAF"/>
    <w:rsid w:val="00087F50"/>
    <w:rsid w:val="00087FAD"/>
    <w:rsid w:val="0009023A"/>
    <w:rsid w:val="00090350"/>
    <w:rsid w:val="0009049E"/>
    <w:rsid w:val="0009050B"/>
    <w:rsid w:val="0009052C"/>
    <w:rsid w:val="000908C3"/>
    <w:rsid w:val="00090D97"/>
    <w:rsid w:val="00091469"/>
    <w:rsid w:val="00091AA7"/>
    <w:rsid w:val="000920CD"/>
    <w:rsid w:val="00092461"/>
    <w:rsid w:val="00092579"/>
    <w:rsid w:val="00092863"/>
    <w:rsid w:val="00092A6E"/>
    <w:rsid w:val="00092BBC"/>
    <w:rsid w:val="00092E34"/>
    <w:rsid w:val="00092F35"/>
    <w:rsid w:val="00092FE2"/>
    <w:rsid w:val="000931D7"/>
    <w:rsid w:val="000937A3"/>
    <w:rsid w:val="00093E09"/>
    <w:rsid w:val="00093F1F"/>
    <w:rsid w:val="0009446F"/>
    <w:rsid w:val="0009458E"/>
    <w:rsid w:val="00094629"/>
    <w:rsid w:val="000947E5"/>
    <w:rsid w:val="00094952"/>
    <w:rsid w:val="00094A06"/>
    <w:rsid w:val="00094A3E"/>
    <w:rsid w:val="00094B7E"/>
    <w:rsid w:val="00094BA2"/>
    <w:rsid w:val="00094E59"/>
    <w:rsid w:val="00094EBD"/>
    <w:rsid w:val="00095362"/>
    <w:rsid w:val="000954F3"/>
    <w:rsid w:val="00095719"/>
    <w:rsid w:val="00095830"/>
    <w:rsid w:val="00095B06"/>
    <w:rsid w:val="00095B28"/>
    <w:rsid w:val="00095BF1"/>
    <w:rsid w:val="00095D3A"/>
    <w:rsid w:val="00096005"/>
    <w:rsid w:val="000962DC"/>
    <w:rsid w:val="000964E2"/>
    <w:rsid w:val="000966BE"/>
    <w:rsid w:val="0009671A"/>
    <w:rsid w:val="00096D30"/>
    <w:rsid w:val="00096D90"/>
    <w:rsid w:val="00096FC4"/>
    <w:rsid w:val="00097B4C"/>
    <w:rsid w:val="00097CF1"/>
    <w:rsid w:val="00097D39"/>
    <w:rsid w:val="00097E6A"/>
    <w:rsid w:val="00097FF2"/>
    <w:rsid w:val="000A03D4"/>
    <w:rsid w:val="000A0500"/>
    <w:rsid w:val="000A082C"/>
    <w:rsid w:val="000A0AB6"/>
    <w:rsid w:val="000A0B63"/>
    <w:rsid w:val="000A10FC"/>
    <w:rsid w:val="000A125F"/>
    <w:rsid w:val="000A1A1A"/>
    <w:rsid w:val="000A1FD3"/>
    <w:rsid w:val="000A206C"/>
    <w:rsid w:val="000A22EE"/>
    <w:rsid w:val="000A24C0"/>
    <w:rsid w:val="000A27E6"/>
    <w:rsid w:val="000A29A8"/>
    <w:rsid w:val="000A2DBE"/>
    <w:rsid w:val="000A2F51"/>
    <w:rsid w:val="000A3517"/>
    <w:rsid w:val="000A39FA"/>
    <w:rsid w:val="000A44D1"/>
    <w:rsid w:val="000A4AE1"/>
    <w:rsid w:val="000A4B3F"/>
    <w:rsid w:val="000A4C71"/>
    <w:rsid w:val="000A58CA"/>
    <w:rsid w:val="000A59EC"/>
    <w:rsid w:val="000A5B58"/>
    <w:rsid w:val="000A5EB9"/>
    <w:rsid w:val="000A6021"/>
    <w:rsid w:val="000A6038"/>
    <w:rsid w:val="000A6518"/>
    <w:rsid w:val="000A661A"/>
    <w:rsid w:val="000A66F8"/>
    <w:rsid w:val="000A684C"/>
    <w:rsid w:val="000A6916"/>
    <w:rsid w:val="000A6B28"/>
    <w:rsid w:val="000A6E34"/>
    <w:rsid w:val="000A6FD9"/>
    <w:rsid w:val="000A726B"/>
    <w:rsid w:val="000A748B"/>
    <w:rsid w:val="000A7908"/>
    <w:rsid w:val="000A796F"/>
    <w:rsid w:val="000A7A5E"/>
    <w:rsid w:val="000B06A4"/>
    <w:rsid w:val="000B077D"/>
    <w:rsid w:val="000B0854"/>
    <w:rsid w:val="000B0A29"/>
    <w:rsid w:val="000B0A52"/>
    <w:rsid w:val="000B0B75"/>
    <w:rsid w:val="000B0D7F"/>
    <w:rsid w:val="000B0E56"/>
    <w:rsid w:val="000B0FAC"/>
    <w:rsid w:val="000B1150"/>
    <w:rsid w:val="000B127A"/>
    <w:rsid w:val="000B1539"/>
    <w:rsid w:val="000B2390"/>
    <w:rsid w:val="000B248D"/>
    <w:rsid w:val="000B2574"/>
    <w:rsid w:val="000B26B5"/>
    <w:rsid w:val="000B2945"/>
    <w:rsid w:val="000B2B15"/>
    <w:rsid w:val="000B338B"/>
    <w:rsid w:val="000B3C42"/>
    <w:rsid w:val="000B4759"/>
    <w:rsid w:val="000B4C10"/>
    <w:rsid w:val="000B524F"/>
    <w:rsid w:val="000B5A6F"/>
    <w:rsid w:val="000B5FB8"/>
    <w:rsid w:val="000B63D3"/>
    <w:rsid w:val="000B67E2"/>
    <w:rsid w:val="000B67F9"/>
    <w:rsid w:val="000B7370"/>
    <w:rsid w:val="000B7551"/>
    <w:rsid w:val="000B768A"/>
    <w:rsid w:val="000B7FC2"/>
    <w:rsid w:val="000C00F4"/>
    <w:rsid w:val="000C042D"/>
    <w:rsid w:val="000C05C1"/>
    <w:rsid w:val="000C06A2"/>
    <w:rsid w:val="000C0A50"/>
    <w:rsid w:val="000C0C83"/>
    <w:rsid w:val="000C0D54"/>
    <w:rsid w:val="000C24C7"/>
    <w:rsid w:val="000C2CF5"/>
    <w:rsid w:val="000C3670"/>
    <w:rsid w:val="000C381E"/>
    <w:rsid w:val="000C3B17"/>
    <w:rsid w:val="000C3CC3"/>
    <w:rsid w:val="000C3CF6"/>
    <w:rsid w:val="000C3D58"/>
    <w:rsid w:val="000C4782"/>
    <w:rsid w:val="000C47BF"/>
    <w:rsid w:val="000C498A"/>
    <w:rsid w:val="000C4E53"/>
    <w:rsid w:val="000C5140"/>
    <w:rsid w:val="000C549E"/>
    <w:rsid w:val="000C5B20"/>
    <w:rsid w:val="000C5E9B"/>
    <w:rsid w:val="000C6283"/>
    <w:rsid w:val="000C659C"/>
    <w:rsid w:val="000C65F0"/>
    <w:rsid w:val="000C68C4"/>
    <w:rsid w:val="000C6BBB"/>
    <w:rsid w:val="000C6C14"/>
    <w:rsid w:val="000C7229"/>
    <w:rsid w:val="000C779E"/>
    <w:rsid w:val="000C79FD"/>
    <w:rsid w:val="000C7AE3"/>
    <w:rsid w:val="000C7B58"/>
    <w:rsid w:val="000C7F24"/>
    <w:rsid w:val="000D0319"/>
    <w:rsid w:val="000D04E2"/>
    <w:rsid w:val="000D0688"/>
    <w:rsid w:val="000D0951"/>
    <w:rsid w:val="000D0F71"/>
    <w:rsid w:val="000D1642"/>
    <w:rsid w:val="000D1927"/>
    <w:rsid w:val="000D19B1"/>
    <w:rsid w:val="000D1A16"/>
    <w:rsid w:val="000D1C97"/>
    <w:rsid w:val="000D1CE2"/>
    <w:rsid w:val="000D1E13"/>
    <w:rsid w:val="000D234D"/>
    <w:rsid w:val="000D2790"/>
    <w:rsid w:val="000D2B49"/>
    <w:rsid w:val="000D2B53"/>
    <w:rsid w:val="000D2DC6"/>
    <w:rsid w:val="000D2F1A"/>
    <w:rsid w:val="000D3579"/>
    <w:rsid w:val="000D40FA"/>
    <w:rsid w:val="000D4372"/>
    <w:rsid w:val="000D44F9"/>
    <w:rsid w:val="000D4688"/>
    <w:rsid w:val="000D4A01"/>
    <w:rsid w:val="000D4CEA"/>
    <w:rsid w:val="000D4DE0"/>
    <w:rsid w:val="000D52C8"/>
    <w:rsid w:val="000D5356"/>
    <w:rsid w:val="000D55FD"/>
    <w:rsid w:val="000D5774"/>
    <w:rsid w:val="000D59C7"/>
    <w:rsid w:val="000D59FD"/>
    <w:rsid w:val="000D5AD3"/>
    <w:rsid w:val="000D6038"/>
    <w:rsid w:val="000D653C"/>
    <w:rsid w:val="000D667D"/>
    <w:rsid w:val="000D6725"/>
    <w:rsid w:val="000D67EC"/>
    <w:rsid w:val="000D6BD1"/>
    <w:rsid w:val="000D6CE4"/>
    <w:rsid w:val="000D702E"/>
    <w:rsid w:val="000D715C"/>
    <w:rsid w:val="000D7181"/>
    <w:rsid w:val="000D724B"/>
    <w:rsid w:val="000D769C"/>
    <w:rsid w:val="000D7B22"/>
    <w:rsid w:val="000D7D7D"/>
    <w:rsid w:val="000E0581"/>
    <w:rsid w:val="000E06D7"/>
    <w:rsid w:val="000E09D9"/>
    <w:rsid w:val="000E0BC5"/>
    <w:rsid w:val="000E0CCF"/>
    <w:rsid w:val="000E1036"/>
    <w:rsid w:val="000E12FE"/>
    <w:rsid w:val="000E16A3"/>
    <w:rsid w:val="000E186E"/>
    <w:rsid w:val="000E1C80"/>
    <w:rsid w:val="000E1CF4"/>
    <w:rsid w:val="000E1EAC"/>
    <w:rsid w:val="000E223C"/>
    <w:rsid w:val="000E2DB2"/>
    <w:rsid w:val="000E2F77"/>
    <w:rsid w:val="000E3071"/>
    <w:rsid w:val="000E3C98"/>
    <w:rsid w:val="000E3F3C"/>
    <w:rsid w:val="000E3FC3"/>
    <w:rsid w:val="000E418E"/>
    <w:rsid w:val="000E41F0"/>
    <w:rsid w:val="000E452A"/>
    <w:rsid w:val="000E472F"/>
    <w:rsid w:val="000E5604"/>
    <w:rsid w:val="000E5974"/>
    <w:rsid w:val="000E5D42"/>
    <w:rsid w:val="000E64AE"/>
    <w:rsid w:val="000E6737"/>
    <w:rsid w:val="000E673F"/>
    <w:rsid w:val="000E6FED"/>
    <w:rsid w:val="000E7602"/>
    <w:rsid w:val="000E7817"/>
    <w:rsid w:val="000E7B9B"/>
    <w:rsid w:val="000F0170"/>
    <w:rsid w:val="000F019D"/>
    <w:rsid w:val="000F04DD"/>
    <w:rsid w:val="000F0592"/>
    <w:rsid w:val="000F094A"/>
    <w:rsid w:val="000F0B7F"/>
    <w:rsid w:val="000F106A"/>
    <w:rsid w:val="000F1379"/>
    <w:rsid w:val="000F13D6"/>
    <w:rsid w:val="000F1601"/>
    <w:rsid w:val="000F16F1"/>
    <w:rsid w:val="000F1D83"/>
    <w:rsid w:val="000F2122"/>
    <w:rsid w:val="000F235E"/>
    <w:rsid w:val="000F239D"/>
    <w:rsid w:val="000F297F"/>
    <w:rsid w:val="000F3171"/>
    <w:rsid w:val="000F3296"/>
    <w:rsid w:val="000F34AF"/>
    <w:rsid w:val="000F3C30"/>
    <w:rsid w:val="000F3CBA"/>
    <w:rsid w:val="000F3E10"/>
    <w:rsid w:val="000F43FF"/>
    <w:rsid w:val="000F4B0A"/>
    <w:rsid w:val="000F4E62"/>
    <w:rsid w:val="000F4F44"/>
    <w:rsid w:val="000F4FD0"/>
    <w:rsid w:val="000F5383"/>
    <w:rsid w:val="000F541B"/>
    <w:rsid w:val="000F57B2"/>
    <w:rsid w:val="000F5FF8"/>
    <w:rsid w:val="000F6067"/>
    <w:rsid w:val="000F6311"/>
    <w:rsid w:val="000F634E"/>
    <w:rsid w:val="000F66DC"/>
    <w:rsid w:val="000F6C67"/>
    <w:rsid w:val="000F6E21"/>
    <w:rsid w:val="000F7878"/>
    <w:rsid w:val="000F7B10"/>
    <w:rsid w:val="000F7B5F"/>
    <w:rsid w:val="000F7B94"/>
    <w:rsid w:val="000F7EE7"/>
    <w:rsid w:val="001006BA"/>
    <w:rsid w:val="0010081B"/>
    <w:rsid w:val="001009AD"/>
    <w:rsid w:val="001010B6"/>
    <w:rsid w:val="001010BE"/>
    <w:rsid w:val="001015EB"/>
    <w:rsid w:val="00101EA7"/>
    <w:rsid w:val="00101F5A"/>
    <w:rsid w:val="0010209C"/>
    <w:rsid w:val="001038CB"/>
    <w:rsid w:val="00103C08"/>
    <w:rsid w:val="00103F51"/>
    <w:rsid w:val="001041BC"/>
    <w:rsid w:val="00104C4F"/>
    <w:rsid w:val="00104DBE"/>
    <w:rsid w:val="0010536E"/>
    <w:rsid w:val="00105525"/>
    <w:rsid w:val="00105569"/>
    <w:rsid w:val="0010581E"/>
    <w:rsid w:val="00105B66"/>
    <w:rsid w:val="00105D3C"/>
    <w:rsid w:val="00105F4A"/>
    <w:rsid w:val="00106547"/>
    <w:rsid w:val="001066AE"/>
    <w:rsid w:val="001069E2"/>
    <w:rsid w:val="001069E5"/>
    <w:rsid w:val="00106CCE"/>
    <w:rsid w:val="00106E44"/>
    <w:rsid w:val="00107188"/>
    <w:rsid w:val="001078CA"/>
    <w:rsid w:val="00107D8B"/>
    <w:rsid w:val="00107FD3"/>
    <w:rsid w:val="00110529"/>
    <w:rsid w:val="0011095E"/>
    <w:rsid w:val="00110C1C"/>
    <w:rsid w:val="0011121C"/>
    <w:rsid w:val="001114F1"/>
    <w:rsid w:val="00111584"/>
    <w:rsid w:val="00111A4B"/>
    <w:rsid w:val="00111ED0"/>
    <w:rsid w:val="0011248E"/>
    <w:rsid w:val="00112BBC"/>
    <w:rsid w:val="00112CD6"/>
    <w:rsid w:val="00112D53"/>
    <w:rsid w:val="00112DBF"/>
    <w:rsid w:val="00113128"/>
    <w:rsid w:val="0011327D"/>
    <w:rsid w:val="001135BC"/>
    <w:rsid w:val="001135E9"/>
    <w:rsid w:val="00113751"/>
    <w:rsid w:val="0011378A"/>
    <w:rsid w:val="001137A1"/>
    <w:rsid w:val="001137C2"/>
    <w:rsid w:val="00113853"/>
    <w:rsid w:val="00113919"/>
    <w:rsid w:val="00113C06"/>
    <w:rsid w:val="00113C58"/>
    <w:rsid w:val="00113ECD"/>
    <w:rsid w:val="00113FF4"/>
    <w:rsid w:val="001142B3"/>
    <w:rsid w:val="00114318"/>
    <w:rsid w:val="00114352"/>
    <w:rsid w:val="001147FF"/>
    <w:rsid w:val="00114839"/>
    <w:rsid w:val="00114D79"/>
    <w:rsid w:val="00114E2C"/>
    <w:rsid w:val="00114E64"/>
    <w:rsid w:val="00114EE6"/>
    <w:rsid w:val="00114FB3"/>
    <w:rsid w:val="0011513D"/>
    <w:rsid w:val="00115AD1"/>
    <w:rsid w:val="001160F3"/>
    <w:rsid w:val="001161EA"/>
    <w:rsid w:val="00116E91"/>
    <w:rsid w:val="00116F0D"/>
    <w:rsid w:val="00116F3E"/>
    <w:rsid w:val="0011756E"/>
    <w:rsid w:val="00117BEA"/>
    <w:rsid w:val="00117CA1"/>
    <w:rsid w:val="00117D17"/>
    <w:rsid w:val="00117DEE"/>
    <w:rsid w:val="00117E73"/>
    <w:rsid w:val="00117EE0"/>
    <w:rsid w:val="00120397"/>
    <w:rsid w:val="00120636"/>
    <w:rsid w:val="00120D26"/>
    <w:rsid w:val="0012137A"/>
    <w:rsid w:val="00121463"/>
    <w:rsid w:val="00122169"/>
    <w:rsid w:val="00122202"/>
    <w:rsid w:val="001231A2"/>
    <w:rsid w:val="001237E1"/>
    <w:rsid w:val="00123864"/>
    <w:rsid w:val="001243A6"/>
    <w:rsid w:val="00124778"/>
    <w:rsid w:val="00124CBE"/>
    <w:rsid w:val="00124D8F"/>
    <w:rsid w:val="00124DB5"/>
    <w:rsid w:val="0012521B"/>
    <w:rsid w:val="0012543B"/>
    <w:rsid w:val="0012550B"/>
    <w:rsid w:val="001265AF"/>
    <w:rsid w:val="00126EAB"/>
    <w:rsid w:val="001271C1"/>
    <w:rsid w:val="00127275"/>
    <w:rsid w:val="00127371"/>
    <w:rsid w:val="001274C4"/>
    <w:rsid w:val="001275A5"/>
    <w:rsid w:val="00127AB2"/>
    <w:rsid w:val="00127CB6"/>
    <w:rsid w:val="00130192"/>
    <w:rsid w:val="001301C3"/>
    <w:rsid w:val="00131136"/>
    <w:rsid w:val="001311C6"/>
    <w:rsid w:val="00131376"/>
    <w:rsid w:val="00131535"/>
    <w:rsid w:val="001316E9"/>
    <w:rsid w:val="00131768"/>
    <w:rsid w:val="001317E6"/>
    <w:rsid w:val="001318B9"/>
    <w:rsid w:val="001319F0"/>
    <w:rsid w:val="00131B84"/>
    <w:rsid w:val="00131F9F"/>
    <w:rsid w:val="00131FE3"/>
    <w:rsid w:val="001322E4"/>
    <w:rsid w:val="00132488"/>
    <w:rsid w:val="00132815"/>
    <w:rsid w:val="00132C15"/>
    <w:rsid w:val="0013326F"/>
    <w:rsid w:val="001338C2"/>
    <w:rsid w:val="00133974"/>
    <w:rsid w:val="00133E04"/>
    <w:rsid w:val="00133EEB"/>
    <w:rsid w:val="00134559"/>
    <w:rsid w:val="00134A50"/>
    <w:rsid w:val="00134CE2"/>
    <w:rsid w:val="00134E71"/>
    <w:rsid w:val="0013504D"/>
    <w:rsid w:val="00135297"/>
    <w:rsid w:val="00135952"/>
    <w:rsid w:val="0013644E"/>
    <w:rsid w:val="001365B2"/>
    <w:rsid w:val="00136863"/>
    <w:rsid w:val="00136914"/>
    <w:rsid w:val="00136987"/>
    <w:rsid w:val="00136FFC"/>
    <w:rsid w:val="00137699"/>
    <w:rsid w:val="00140002"/>
    <w:rsid w:val="00140431"/>
    <w:rsid w:val="001405E5"/>
    <w:rsid w:val="00140859"/>
    <w:rsid w:val="001409A3"/>
    <w:rsid w:val="00140D2C"/>
    <w:rsid w:val="00140F24"/>
    <w:rsid w:val="00141248"/>
    <w:rsid w:val="001412B3"/>
    <w:rsid w:val="001413F9"/>
    <w:rsid w:val="00141537"/>
    <w:rsid w:val="0014170C"/>
    <w:rsid w:val="00141CE2"/>
    <w:rsid w:val="0014205B"/>
    <w:rsid w:val="00142231"/>
    <w:rsid w:val="00142271"/>
    <w:rsid w:val="001424A8"/>
    <w:rsid w:val="00142695"/>
    <w:rsid w:val="00142C8B"/>
    <w:rsid w:val="00142DD4"/>
    <w:rsid w:val="00142F54"/>
    <w:rsid w:val="001435D2"/>
    <w:rsid w:val="00143721"/>
    <w:rsid w:val="00143C65"/>
    <w:rsid w:val="00143CE1"/>
    <w:rsid w:val="00143DC4"/>
    <w:rsid w:val="00144172"/>
    <w:rsid w:val="001446F3"/>
    <w:rsid w:val="00144793"/>
    <w:rsid w:val="001447DE"/>
    <w:rsid w:val="00144F68"/>
    <w:rsid w:val="0014516A"/>
    <w:rsid w:val="00145715"/>
    <w:rsid w:val="0014573D"/>
    <w:rsid w:val="001459EE"/>
    <w:rsid w:val="00145A31"/>
    <w:rsid w:val="00145A87"/>
    <w:rsid w:val="00145AF8"/>
    <w:rsid w:val="00145B12"/>
    <w:rsid w:val="00145F58"/>
    <w:rsid w:val="00146145"/>
    <w:rsid w:val="0014618E"/>
    <w:rsid w:val="00146340"/>
    <w:rsid w:val="00146BAA"/>
    <w:rsid w:val="00146DE8"/>
    <w:rsid w:val="0014715C"/>
    <w:rsid w:val="00147A8F"/>
    <w:rsid w:val="00150235"/>
    <w:rsid w:val="00150755"/>
    <w:rsid w:val="00150780"/>
    <w:rsid w:val="0015082E"/>
    <w:rsid w:val="00150A83"/>
    <w:rsid w:val="00150F5B"/>
    <w:rsid w:val="0015105D"/>
    <w:rsid w:val="00151746"/>
    <w:rsid w:val="0015188C"/>
    <w:rsid w:val="00151C0A"/>
    <w:rsid w:val="00151E1B"/>
    <w:rsid w:val="0015205F"/>
    <w:rsid w:val="0015250A"/>
    <w:rsid w:val="001525AC"/>
    <w:rsid w:val="00152897"/>
    <w:rsid w:val="0015291A"/>
    <w:rsid w:val="00152A3B"/>
    <w:rsid w:val="00152C7C"/>
    <w:rsid w:val="00152C7D"/>
    <w:rsid w:val="00153006"/>
    <w:rsid w:val="0015326A"/>
    <w:rsid w:val="00153312"/>
    <w:rsid w:val="00153498"/>
    <w:rsid w:val="00153505"/>
    <w:rsid w:val="00153610"/>
    <w:rsid w:val="00154087"/>
    <w:rsid w:val="00154251"/>
    <w:rsid w:val="00154475"/>
    <w:rsid w:val="001544A5"/>
    <w:rsid w:val="00154A7E"/>
    <w:rsid w:val="00154BE9"/>
    <w:rsid w:val="00155220"/>
    <w:rsid w:val="001556D3"/>
    <w:rsid w:val="00155A43"/>
    <w:rsid w:val="00156472"/>
    <w:rsid w:val="00156556"/>
    <w:rsid w:val="001565D7"/>
    <w:rsid w:val="00156968"/>
    <w:rsid w:val="00156B0E"/>
    <w:rsid w:val="00156C8F"/>
    <w:rsid w:val="00156DB3"/>
    <w:rsid w:val="00156E30"/>
    <w:rsid w:val="00157042"/>
    <w:rsid w:val="00157782"/>
    <w:rsid w:val="0015789E"/>
    <w:rsid w:val="00157B5A"/>
    <w:rsid w:val="00157C4E"/>
    <w:rsid w:val="00157C8F"/>
    <w:rsid w:val="00157F32"/>
    <w:rsid w:val="00157F94"/>
    <w:rsid w:val="00160116"/>
    <w:rsid w:val="00160356"/>
    <w:rsid w:val="00160596"/>
    <w:rsid w:val="0016060D"/>
    <w:rsid w:val="0016083A"/>
    <w:rsid w:val="001608CE"/>
    <w:rsid w:val="00160AD8"/>
    <w:rsid w:val="00160C0C"/>
    <w:rsid w:val="00160E29"/>
    <w:rsid w:val="00161654"/>
    <w:rsid w:val="00161710"/>
    <w:rsid w:val="0016172D"/>
    <w:rsid w:val="00161971"/>
    <w:rsid w:val="00161BD1"/>
    <w:rsid w:val="00161D97"/>
    <w:rsid w:val="00161EA6"/>
    <w:rsid w:val="00162943"/>
    <w:rsid w:val="0016302D"/>
    <w:rsid w:val="00163050"/>
    <w:rsid w:val="00163488"/>
    <w:rsid w:val="0016351A"/>
    <w:rsid w:val="001635F0"/>
    <w:rsid w:val="00163679"/>
    <w:rsid w:val="00163D32"/>
    <w:rsid w:val="00163FB1"/>
    <w:rsid w:val="00164A74"/>
    <w:rsid w:val="00164C6B"/>
    <w:rsid w:val="0016505A"/>
    <w:rsid w:val="001650E8"/>
    <w:rsid w:val="001652E1"/>
    <w:rsid w:val="001654AA"/>
    <w:rsid w:val="00165DC5"/>
    <w:rsid w:val="00165E0D"/>
    <w:rsid w:val="001667C4"/>
    <w:rsid w:val="00166B38"/>
    <w:rsid w:val="00166DCE"/>
    <w:rsid w:val="00167104"/>
    <w:rsid w:val="00167545"/>
    <w:rsid w:val="001676E0"/>
    <w:rsid w:val="00167CE8"/>
    <w:rsid w:val="00167F2A"/>
    <w:rsid w:val="0017002F"/>
    <w:rsid w:val="00170590"/>
    <w:rsid w:val="00170A68"/>
    <w:rsid w:val="00170B73"/>
    <w:rsid w:val="001710F3"/>
    <w:rsid w:val="001713D3"/>
    <w:rsid w:val="0017185F"/>
    <w:rsid w:val="00171AFC"/>
    <w:rsid w:val="00171B12"/>
    <w:rsid w:val="00171F4F"/>
    <w:rsid w:val="00171FD2"/>
    <w:rsid w:val="00172125"/>
    <w:rsid w:val="0017215D"/>
    <w:rsid w:val="00172395"/>
    <w:rsid w:val="001723CE"/>
    <w:rsid w:val="001725D0"/>
    <w:rsid w:val="0017273B"/>
    <w:rsid w:val="001727D9"/>
    <w:rsid w:val="00172B23"/>
    <w:rsid w:val="0017353E"/>
    <w:rsid w:val="0017362C"/>
    <w:rsid w:val="001737B6"/>
    <w:rsid w:val="00173DA6"/>
    <w:rsid w:val="001743B7"/>
    <w:rsid w:val="001745D3"/>
    <w:rsid w:val="001746D2"/>
    <w:rsid w:val="0017476B"/>
    <w:rsid w:val="00174A18"/>
    <w:rsid w:val="00174E26"/>
    <w:rsid w:val="001758B6"/>
    <w:rsid w:val="001760B6"/>
    <w:rsid w:val="00176774"/>
    <w:rsid w:val="00176903"/>
    <w:rsid w:val="001770BB"/>
    <w:rsid w:val="00177274"/>
    <w:rsid w:val="0017788F"/>
    <w:rsid w:val="00177CA3"/>
    <w:rsid w:val="00180309"/>
    <w:rsid w:val="001803D6"/>
    <w:rsid w:val="001807A6"/>
    <w:rsid w:val="001809FE"/>
    <w:rsid w:val="00180AB9"/>
    <w:rsid w:val="00180C8A"/>
    <w:rsid w:val="00180FB1"/>
    <w:rsid w:val="001811DF"/>
    <w:rsid w:val="00181416"/>
    <w:rsid w:val="001817C5"/>
    <w:rsid w:val="001817F8"/>
    <w:rsid w:val="001818B0"/>
    <w:rsid w:val="00181958"/>
    <w:rsid w:val="00181B09"/>
    <w:rsid w:val="00181C07"/>
    <w:rsid w:val="00181D5D"/>
    <w:rsid w:val="00182142"/>
    <w:rsid w:val="00182229"/>
    <w:rsid w:val="00182400"/>
    <w:rsid w:val="001826E6"/>
    <w:rsid w:val="001827CE"/>
    <w:rsid w:val="00182A91"/>
    <w:rsid w:val="00182AE0"/>
    <w:rsid w:val="00182C18"/>
    <w:rsid w:val="00182FC3"/>
    <w:rsid w:val="001834B5"/>
    <w:rsid w:val="001835B7"/>
    <w:rsid w:val="00183909"/>
    <w:rsid w:val="00183A6F"/>
    <w:rsid w:val="00183D52"/>
    <w:rsid w:val="00183EC1"/>
    <w:rsid w:val="00183F20"/>
    <w:rsid w:val="00183F54"/>
    <w:rsid w:val="001846EE"/>
    <w:rsid w:val="00184915"/>
    <w:rsid w:val="001849FF"/>
    <w:rsid w:val="00184B4E"/>
    <w:rsid w:val="00184EFB"/>
    <w:rsid w:val="00185059"/>
    <w:rsid w:val="001850EE"/>
    <w:rsid w:val="001853DD"/>
    <w:rsid w:val="001858C1"/>
    <w:rsid w:val="0018657C"/>
    <w:rsid w:val="0018669A"/>
    <w:rsid w:val="0018674A"/>
    <w:rsid w:val="001867C7"/>
    <w:rsid w:val="00187213"/>
    <w:rsid w:val="001876E9"/>
    <w:rsid w:val="0018779D"/>
    <w:rsid w:val="00187B0E"/>
    <w:rsid w:val="00190AB6"/>
    <w:rsid w:val="00190B6F"/>
    <w:rsid w:val="00191251"/>
    <w:rsid w:val="00191590"/>
    <w:rsid w:val="001917A6"/>
    <w:rsid w:val="00191802"/>
    <w:rsid w:val="00191A6E"/>
    <w:rsid w:val="00191C56"/>
    <w:rsid w:val="00192CEC"/>
    <w:rsid w:val="00193017"/>
    <w:rsid w:val="0019335D"/>
    <w:rsid w:val="0019360F"/>
    <w:rsid w:val="00193A36"/>
    <w:rsid w:val="00193BD0"/>
    <w:rsid w:val="00194490"/>
    <w:rsid w:val="0019457F"/>
    <w:rsid w:val="001947F4"/>
    <w:rsid w:val="00194A7D"/>
    <w:rsid w:val="00194B8C"/>
    <w:rsid w:val="00194DA5"/>
    <w:rsid w:val="00195515"/>
    <w:rsid w:val="0019552E"/>
    <w:rsid w:val="00195FB0"/>
    <w:rsid w:val="00196269"/>
    <w:rsid w:val="001963E3"/>
    <w:rsid w:val="00196434"/>
    <w:rsid w:val="001965D4"/>
    <w:rsid w:val="00196E76"/>
    <w:rsid w:val="001971B7"/>
    <w:rsid w:val="001971C7"/>
    <w:rsid w:val="001976AC"/>
    <w:rsid w:val="001977FA"/>
    <w:rsid w:val="00197861"/>
    <w:rsid w:val="00197B39"/>
    <w:rsid w:val="00197BA9"/>
    <w:rsid w:val="00197BB8"/>
    <w:rsid w:val="00197F7A"/>
    <w:rsid w:val="001A0223"/>
    <w:rsid w:val="001A02F2"/>
    <w:rsid w:val="001A0B8F"/>
    <w:rsid w:val="001A0EBA"/>
    <w:rsid w:val="001A0FBA"/>
    <w:rsid w:val="001A1047"/>
    <w:rsid w:val="001A18A6"/>
    <w:rsid w:val="001A1D93"/>
    <w:rsid w:val="001A239D"/>
    <w:rsid w:val="001A23C0"/>
    <w:rsid w:val="001A2683"/>
    <w:rsid w:val="001A2B3F"/>
    <w:rsid w:val="001A3042"/>
    <w:rsid w:val="001A386F"/>
    <w:rsid w:val="001A399F"/>
    <w:rsid w:val="001A3B08"/>
    <w:rsid w:val="001A3B78"/>
    <w:rsid w:val="001A3ED2"/>
    <w:rsid w:val="001A4282"/>
    <w:rsid w:val="001A4599"/>
    <w:rsid w:val="001A4A7E"/>
    <w:rsid w:val="001A4D8E"/>
    <w:rsid w:val="001A5104"/>
    <w:rsid w:val="001A5321"/>
    <w:rsid w:val="001A634F"/>
    <w:rsid w:val="001A678F"/>
    <w:rsid w:val="001A67CE"/>
    <w:rsid w:val="001A709E"/>
    <w:rsid w:val="001A70D5"/>
    <w:rsid w:val="001A78B5"/>
    <w:rsid w:val="001A794F"/>
    <w:rsid w:val="001A7E29"/>
    <w:rsid w:val="001B0464"/>
    <w:rsid w:val="001B082C"/>
    <w:rsid w:val="001B0886"/>
    <w:rsid w:val="001B08FC"/>
    <w:rsid w:val="001B0B74"/>
    <w:rsid w:val="001B0C6D"/>
    <w:rsid w:val="001B0F1F"/>
    <w:rsid w:val="001B125F"/>
    <w:rsid w:val="001B14E1"/>
    <w:rsid w:val="001B15C5"/>
    <w:rsid w:val="001B1953"/>
    <w:rsid w:val="001B1B1D"/>
    <w:rsid w:val="001B1CFD"/>
    <w:rsid w:val="001B1E0C"/>
    <w:rsid w:val="001B1EF4"/>
    <w:rsid w:val="001B234D"/>
    <w:rsid w:val="001B29A4"/>
    <w:rsid w:val="001B2AAF"/>
    <w:rsid w:val="001B31C3"/>
    <w:rsid w:val="001B334F"/>
    <w:rsid w:val="001B3A73"/>
    <w:rsid w:val="001B3ED6"/>
    <w:rsid w:val="001B3F76"/>
    <w:rsid w:val="001B4704"/>
    <w:rsid w:val="001B4928"/>
    <w:rsid w:val="001B4C94"/>
    <w:rsid w:val="001B5009"/>
    <w:rsid w:val="001B5413"/>
    <w:rsid w:val="001B54D3"/>
    <w:rsid w:val="001B561D"/>
    <w:rsid w:val="001B5A11"/>
    <w:rsid w:val="001B5CD5"/>
    <w:rsid w:val="001B60C7"/>
    <w:rsid w:val="001B624B"/>
    <w:rsid w:val="001B63DE"/>
    <w:rsid w:val="001B6B78"/>
    <w:rsid w:val="001B6C57"/>
    <w:rsid w:val="001B6E27"/>
    <w:rsid w:val="001B6E5C"/>
    <w:rsid w:val="001B6EFC"/>
    <w:rsid w:val="001B6FFD"/>
    <w:rsid w:val="001B7841"/>
    <w:rsid w:val="001B7BD7"/>
    <w:rsid w:val="001C0012"/>
    <w:rsid w:val="001C01FD"/>
    <w:rsid w:val="001C024B"/>
    <w:rsid w:val="001C04DE"/>
    <w:rsid w:val="001C08D9"/>
    <w:rsid w:val="001C0AB5"/>
    <w:rsid w:val="001C0C5D"/>
    <w:rsid w:val="001C1753"/>
    <w:rsid w:val="001C17F5"/>
    <w:rsid w:val="001C2C64"/>
    <w:rsid w:val="001C2FC4"/>
    <w:rsid w:val="001C309C"/>
    <w:rsid w:val="001C30CC"/>
    <w:rsid w:val="001C33AD"/>
    <w:rsid w:val="001C3AEB"/>
    <w:rsid w:val="001C409E"/>
    <w:rsid w:val="001C4361"/>
    <w:rsid w:val="001C4415"/>
    <w:rsid w:val="001C487A"/>
    <w:rsid w:val="001C49F4"/>
    <w:rsid w:val="001C4CBE"/>
    <w:rsid w:val="001C4FDE"/>
    <w:rsid w:val="001C553B"/>
    <w:rsid w:val="001C5817"/>
    <w:rsid w:val="001C58DD"/>
    <w:rsid w:val="001C5DBA"/>
    <w:rsid w:val="001C660F"/>
    <w:rsid w:val="001C6822"/>
    <w:rsid w:val="001C684F"/>
    <w:rsid w:val="001C68EA"/>
    <w:rsid w:val="001C69BC"/>
    <w:rsid w:val="001C6B70"/>
    <w:rsid w:val="001C6CF4"/>
    <w:rsid w:val="001C7044"/>
    <w:rsid w:val="001C7049"/>
    <w:rsid w:val="001C7B9C"/>
    <w:rsid w:val="001D0078"/>
    <w:rsid w:val="001D0226"/>
    <w:rsid w:val="001D09BA"/>
    <w:rsid w:val="001D0CA1"/>
    <w:rsid w:val="001D193F"/>
    <w:rsid w:val="001D1D23"/>
    <w:rsid w:val="001D1F2D"/>
    <w:rsid w:val="001D1F35"/>
    <w:rsid w:val="001D211E"/>
    <w:rsid w:val="001D232C"/>
    <w:rsid w:val="001D27B1"/>
    <w:rsid w:val="001D28C6"/>
    <w:rsid w:val="001D290C"/>
    <w:rsid w:val="001D29EF"/>
    <w:rsid w:val="001D2B1A"/>
    <w:rsid w:val="001D2CBE"/>
    <w:rsid w:val="001D2F3A"/>
    <w:rsid w:val="001D37DA"/>
    <w:rsid w:val="001D3D56"/>
    <w:rsid w:val="001D4D46"/>
    <w:rsid w:val="001D52C4"/>
    <w:rsid w:val="001D56FC"/>
    <w:rsid w:val="001D58C3"/>
    <w:rsid w:val="001D59B6"/>
    <w:rsid w:val="001D5A13"/>
    <w:rsid w:val="001D5A8F"/>
    <w:rsid w:val="001D5C7F"/>
    <w:rsid w:val="001D60EB"/>
    <w:rsid w:val="001D6313"/>
    <w:rsid w:val="001D6401"/>
    <w:rsid w:val="001D68C2"/>
    <w:rsid w:val="001D6AA9"/>
    <w:rsid w:val="001D6BDF"/>
    <w:rsid w:val="001D79F0"/>
    <w:rsid w:val="001D7DBB"/>
    <w:rsid w:val="001D7EB3"/>
    <w:rsid w:val="001E01DA"/>
    <w:rsid w:val="001E021B"/>
    <w:rsid w:val="001E034B"/>
    <w:rsid w:val="001E0846"/>
    <w:rsid w:val="001E0B7B"/>
    <w:rsid w:val="001E110E"/>
    <w:rsid w:val="001E153E"/>
    <w:rsid w:val="001E1805"/>
    <w:rsid w:val="001E196D"/>
    <w:rsid w:val="001E1B98"/>
    <w:rsid w:val="001E20A7"/>
    <w:rsid w:val="001E2274"/>
    <w:rsid w:val="001E235E"/>
    <w:rsid w:val="001E270C"/>
    <w:rsid w:val="001E2975"/>
    <w:rsid w:val="001E309F"/>
    <w:rsid w:val="001E349A"/>
    <w:rsid w:val="001E3567"/>
    <w:rsid w:val="001E36E5"/>
    <w:rsid w:val="001E3C2F"/>
    <w:rsid w:val="001E3C9E"/>
    <w:rsid w:val="001E3D58"/>
    <w:rsid w:val="001E41D2"/>
    <w:rsid w:val="001E4950"/>
    <w:rsid w:val="001E4D8F"/>
    <w:rsid w:val="001E549F"/>
    <w:rsid w:val="001E5C93"/>
    <w:rsid w:val="001E5F89"/>
    <w:rsid w:val="001E623B"/>
    <w:rsid w:val="001E6889"/>
    <w:rsid w:val="001E7112"/>
    <w:rsid w:val="001E7145"/>
    <w:rsid w:val="001E7167"/>
    <w:rsid w:val="001E7C01"/>
    <w:rsid w:val="001F009D"/>
    <w:rsid w:val="001F0E8B"/>
    <w:rsid w:val="001F0FED"/>
    <w:rsid w:val="001F11FC"/>
    <w:rsid w:val="001F1234"/>
    <w:rsid w:val="001F12FB"/>
    <w:rsid w:val="001F1521"/>
    <w:rsid w:val="001F1629"/>
    <w:rsid w:val="001F174A"/>
    <w:rsid w:val="001F18F3"/>
    <w:rsid w:val="001F193E"/>
    <w:rsid w:val="001F1A50"/>
    <w:rsid w:val="001F1B5C"/>
    <w:rsid w:val="001F24CF"/>
    <w:rsid w:val="001F24D2"/>
    <w:rsid w:val="001F260C"/>
    <w:rsid w:val="001F288B"/>
    <w:rsid w:val="001F298E"/>
    <w:rsid w:val="001F2A75"/>
    <w:rsid w:val="001F2B6A"/>
    <w:rsid w:val="001F2C17"/>
    <w:rsid w:val="001F2EF1"/>
    <w:rsid w:val="001F3217"/>
    <w:rsid w:val="001F3406"/>
    <w:rsid w:val="001F453C"/>
    <w:rsid w:val="001F4575"/>
    <w:rsid w:val="001F466F"/>
    <w:rsid w:val="001F4A5D"/>
    <w:rsid w:val="001F4AD8"/>
    <w:rsid w:val="001F4E66"/>
    <w:rsid w:val="001F513A"/>
    <w:rsid w:val="001F55F9"/>
    <w:rsid w:val="001F58C0"/>
    <w:rsid w:val="001F5B4E"/>
    <w:rsid w:val="001F6031"/>
    <w:rsid w:val="001F607C"/>
    <w:rsid w:val="001F674B"/>
    <w:rsid w:val="001F6796"/>
    <w:rsid w:val="001F6B56"/>
    <w:rsid w:val="001F794D"/>
    <w:rsid w:val="001F7AA8"/>
    <w:rsid w:val="001F7D3D"/>
    <w:rsid w:val="0020033A"/>
    <w:rsid w:val="0020039C"/>
    <w:rsid w:val="002004BA"/>
    <w:rsid w:val="002008A4"/>
    <w:rsid w:val="00201412"/>
    <w:rsid w:val="002015F4"/>
    <w:rsid w:val="0020174C"/>
    <w:rsid w:val="00201914"/>
    <w:rsid w:val="00201A6B"/>
    <w:rsid w:val="00201B04"/>
    <w:rsid w:val="00201F29"/>
    <w:rsid w:val="00202117"/>
    <w:rsid w:val="002021A3"/>
    <w:rsid w:val="002022F8"/>
    <w:rsid w:val="002025A7"/>
    <w:rsid w:val="002026E5"/>
    <w:rsid w:val="0020272E"/>
    <w:rsid w:val="0020286A"/>
    <w:rsid w:val="00202A62"/>
    <w:rsid w:val="00202DF0"/>
    <w:rsid w:val="00202ECB"/>
    <w:rsid w:val="002030D9"/>
    <w:rsid w:val="0020388B"/>
    <w:rsid w:val="00203CE7"/>
    <w:rsid w:val="002042AC"/>
    <w:rsid w:val="002043B7"/>
    <w:rsid w:val="002046C4"/>
    <w:rsid w:val="00204DE1"/>
    <w:rsid w:val="00205671"/>
    <w:rsid w:val="0020588A"/>
    <w:rsid w:val="00205A5A"/>
    <w:rsid w:val="00205B20"/>
    <w:rsid w:val="00205D18"/>
    <w:rsid w:val="0020635F"/>
    <w:rsid w:val="002063FF"/>
    <w:rsid w:val="002064B8"/>
    <w:rsid w:val="002064BB"/>
    <w:rsid w:val="0020653B"/>
    <w:rsid w:val="0020680A"/>
    <w:rsid w:val="00206A27"/>
    <w:rsid w:val="00206C92"/>
    <w:rsid w:val="00206F7C"/>
    <w:rsid w:val="002076FB"/>
    <w:rsid w:val="00207C63"/>
    <w:rsid w:val="00207DE9"/>
    <w:rsid w:val="00207EC5"/>
    <w:rsid w:val="00210384"/>
    <w:rsid w:val="00210673"/>
    <w:rsid w:val="0021077C"/>
    <w:rsid w:val="0021086D"/>
    <w:rsid w:val="002109D5"/>
    <w:rsid w:val="00210ECD"/>
    <w:rsid w:val="00210F7D"/>
    <w:rsid w:val="00211438"/>
    <w:rsid w:val="00211A8B"/>
    <w:rsid w:val="00211B7C"/>
    <w:rsid w:val="00211E61"/>
    <w:rsid w:val="00212086"/>
    <w:rsid w:val="0021209F"/>
    <w:rsid w:val="00212380"/>
    <w:rsid w:val="002125AB"/>
    <w:rsid w:val="002126A0"/>
    <w:rsid w:val="002128A6"/>
    <w:rsid w:val="00212B4C"/>
    <w:rsid w:val="00212BC4"/>
    <w:rsid w:val="00212D9A"/>
    <w:rsid w:val="00212FBD"/>
    <w:rsid w:val="0021342E"/>
    <w:rsid w:val="00213546"/>
    <w:rsid w:val="00213B7D"/>
    <w:rsid w:val="002143EF"/>
    <w:rsid w:val="00214C05"/>
    <w:rsid w:val="00215B98"/>
    <w:rsid w:val="00215CB9"/>
    <w:rsid w:val="00216638"/>
    <w:rsid w:val="00216B5A"/>
    <w:rsid w:val="00216BA0"/>
    <w:rsid w:val="00216E9B"/>
    <w:rsid w:val="00216FE3"/>
    <w:rsid w:val="002171F4"/>
    <w:rsid w:val="00217AEE"/>
    <w:rsid w:val="00217B42"/>
    <w:rsid w:val="0022001A"/>
    <w:rsid w:val="002200EF"/>
    <w:rsid w:val="002207D7"/>
    <w:rsid w:val="00220A95"/>
    <w:rsid w:val="00220ADF"/>
    <w:rsid w:val="00220BE5"/>
    <w:rsid w:val="00220F09"/>
    <w:rsid w:val="002212BC"/>
    <w:rsid w:val="00221A96"/>
    <w:rsid w:val="00221CFC"/>
    <w:rsid w:val="002220E3"/>
    <w:rsid w:val="002221B5"/>
    <w:rsid w:val="0022270E"/>
    <w:rsid w:val="002228B1"/>
    <w:rsid w:val="00222F9D"/>
    <w:rsid w:val="002231E3"/>
    <w:rsid w:val="00223625"/>
    <w:rsid w:val="00223729"/>
    <w:rsid w:val="00223965"/>
    <w:rsid w:val="00223A08"/>
    <w:rsid w:val="00223B66"/>
    <w:rsid w:val="00223F77"/>
    <w:rsid w:val="0022464A"/>
    <w:rsid w:val="00224A0A"/>
    <w:rsid w:val="00224A70"/>
    <w:rsid w:val="00224C1C"/>
    <w:rsid w:val="00224CB8"/>
    <w:rsid w:val="00225176"/>
    <w:rsid w:val="0022561E"/>
    <w:rsid w:val="00225C65"/>
    <w:rsid w:val="00225D84"/>
    <w:rsid w:val="00226371"/>
    <w:rsid w:val="00227290"/>
    <w:rsid w:val="002273A1"/>
    <w:rsid w:val="002273AF"/>
    <w:rsid w:val="00227820"/>
    <w:rsid w:val="002279EB"/>
    <w:rsid w:val="00230139"/>
    <w:rsid w:val="00230448"/>
    <w:rsid w:val="002306A1"/>
    <w:rsid w:val="00230AD1"/>
    <w:rsid w:val="002313BE"/>
    <w:rsid w:val="002316E0"/>
    <w:rsid w:val="002318DB"/>
    <w:rsid w:val="002318E1"/>
    <w:rsid w:val="00231B56"/>
    <w:rsid w:val="00231D11"/>
    <w:rsid w:val="0023229A"/>
    <w:rsid w:val="00232808"/>
    <w:rsid w:val="002328AD"/>
    <w:rsid w:val="00232B8D"/>
    <w:rsid w:val="00232D75"/>
    <w:rsid w:val="00232DB0"/>
    <w:rsid w:val="00232E99"/>
    <w:rsid w:val="0023313D"/>
    <w:rsid w:val="002335AE"/>
    <w:rsid w:val="00233ED6"/>
    <w:rsid w:val="0023466F"/>
    <w:rsid w:val="00234945"/>
    <w:rsid w:val="00234BA0"/>
    <w:rsid w:val="00234E3C"/>
    <w:rsid w:val="00235820"/>
    <w:rsid w:val="0023590A"/>
    <w:rsid w:val="00235AA4"/>
    <w:rsid w:val="00235AE8"/>
    <w:rsid w:val="00235F53"/>
    <w:rsid w:val="002360A5"/>
    <w:rsid w:val="00236192"/>
    <w:rsid w:val="00236753"/>
    <w:rsid w:val="0023681B"/>
    <w:rsid w:val="00236A1E"/>
    <w:rsid w:val="00236CE5"/>
    <w:rsid w:val="00236EBE"/>
    <w:rsid w:val="0023781D"/>
    <w:rsid w:val="0023789D"/>
    <w:rsid w:val="00237E4D"/>
    <w:rsid w:val="00237F2F"/>
    <w:rsid w:val="002400A6"/>
    <w:rsid w:val="00240742"/>
    <w:rsid w:val="00240976"/>
    <w:rsid w:val="0024152B"/>
    <w:rsid w:val="00241761"/>
    <w:rsid w:val="00241978"/>
    <w:rsid w:val="00241DD7"/>
    <w:rsid w:val="00241EE8"/>
    <w:rsid w:val="002422D3"/>
    <w:rsid w:val="002425ED"/>
    <w:rsid w:val="00242DE2"/>
    <w:rsid w:val="00242FA5"/>
    <w:rsid w:val="00243748"/>
    <w:rsid w:val="00243E43"/>
    <w:rsid w:val="00244930"/>
    <w:rsid w:val="00244BC7"/>
    <w:rsid w:val="00244DF8"/>
    <w:rsid w:val="0024552D"/>
    <w:rsid w:val="00245BE0"/>
    <w:rsid w:val="0024607D"/>
    <w:rsid w:val="00246C48"/>
    <w:rsid w:val="00246D04"/>
    <w:rsid w:val="00246D4F"/>
    <w:rsid w:val="00246E18"/>
    <w:rsid w:val="0024727B"/>
    <w:rsid w:val="00247FD8"/>
    <w:rsid w:val="00250212"/>
    <w:rsid w:val="00250794"/>
    <w:rsid w:val="00251042"/>
    <w:rsid w:val="0025144A"/>
    <w:rsid w:val="0025161D"/>
    <w:rsid w:val="00251B65"/>
    <w:rsid w:val="00251BA1"/>
    <w:rsid w:val="002523F7"/>
    <w:rsid w:val="002529CE"/>
    <w:rsid w:val="00252C79"/>
    <w:rsid w:val="00252CB4"/>
    <w:rsid w:val="0025308C"/>
    <w:rsid w:val="002539E3"/>
    <w:rsid w:val="00253EC3"/>
    <w:rsid w:val="0025403E"/>
    <w:rsid w:val="0025413E"/>
    <w:rsid w:val="00254468"/>
    <w:rsid w:val="00254AD1"/>
    <w:rsid w:val="00254FE1"/>
    <w:rsid w:val="00255375"/>
    <w:rsid w:val="002553D1"/>
    <w:rsid w:val="0025585F"/>
    <w:rsid w:val="002558DF"/>
    <w:rsid w:val="002560D0"/>
    <w:rsid w:val="002560E5"/>
    <w:rsid w:val="002566C2"/>
    <w:rsid w:val="00256E6A"/>
    <w:rsid w:val="00256FA7"/>
    <w:rsid w:val="00257238"/>
    <w:rsid w:val="002573E2"/>
    <w:rsid w:val="00257407"/>
    <w:rsid w:val="002604D4"/>
    <w:rsid w:val="00261190"/>
    <w:rsid w:val="0026122C"/>
    <w:rsid w:val="002614CD"/>
    <w:rsid w:val="00261724"/>
    <w:rsid w:val="00261863"/>
    <w:rsid w:val="00262ABF"/>
    <w:rsid w:val="00262B71"/>
    <w:rsid w:val="00262D3B"/>
    <w:rsid w:val="00262D80"/>
    <w:rsid w:val="00262ED0"/>
    <w:rsid w:val="00262F3B"/>
    <w:rsid w:val="00263326"/>
    <w:rsid w:val="00263EAA"/>
    <w:rsid w:val="00264099"/>
    <w:rsid w:val="002642F5"/>
    <w:rsid w:val="00264DA2"/>
    <w:rsid w:val="00264FB0"/>
    <w:rsid w:val="002656B9"/>
    <w:rsid w:val="0026624B"/>
    <w:rsid w:val="00266ABD"/>
    <w:rsid w:val="00267017"/>
    <w:rsid w:val="00267094"/>
    <w:rsid w:val="002674C2"/>
    <w:rsid w:val="0027039A"/>
    <w:rsid w:val="002705A5"/>
    <w:rsid w:val="00270BBB"/>
    <w:rsid w:val="00270D05"/>
    <w:rsid w:val="00270E4A"/>
    <w:rsid w:val="00270F9A"/>
    <w:rsid w:val="00270FF9"/>
    <w:rsid w:val="00271641"/>
    <w:rsid w:val="00271654"/>
    <w:rsid w:val="002718FD"/>
    <w:rsid w:val="00271B2C"/>
    <w:rsid w:val="00271FB4"/>
    <w:rsid w:val="00272298"/>
    <w:rsid w:val="002726E2"/>
    <w:rsid w:val="00272B22"/>
    <w:rsid w:val="00272D14"/>
    <w:rsid w:val="00272DCB"/>
    <w:rsid w:val="002731F9"/>
    <w:rsid w:val="002733A4"/>
    <w:rsid w:val="0027341E"/>
    <w:rsid w:val="002738A9"/>
    <w:rsid w:val="00273C3C"/>
    <w:rsid w:val="0027444B"/>
    <w:rsid w:val="00274818"/>
    <w:rsid w:val="00274884"/>
    <w:rsid w:val="002749A4"/>
    <w:rsid w:val="00274A36"/>
    <w:rsid w:val="00274B50"/>
    <w:rsid w:val="00275022"/>
    <w:rsid w:val="002752A7"/>
    <w:rsid w:val="00275692"/>
    <w:rsid w:val="002756B4"/>
    <w:rsid w:val="00275AD1"/>
    <w:rsid w:val="00275CB9"/>
    <w:rsid w:val="00275CEE"/>
    <w:rsid w:val="00275DD5"/>
    <w:rsid w:val="00276003"/>
    <w:rsid w:val="0027626C"/>
    <w:rsid w:val="00276685"/>
    <w:rsid w:val="00276D3D"/>
    <w:rsid w:val="002779FB"/>
    <w:rsid w:val="002803BB"/>
    <w:rsid w:val="002804BE"/>
    <w:rsid w:val="00280511"/>
    <w:rsid w:val="002807BF"/>
    <w:rsid w:val="002817D7"/>
    <w:rsid w:val="00281B10"/>
    <w:rsid w:val="00281B3F"/>
    <w:rsid w:val="00281FDB"/>
    <w:rsid w:val="002823CA"/>
    <w:rsid w:val="00282531"/>
    <w:rsid w:val="00282711"/>
    <w:rsid w:val="00282808"/>
    <w:rsid w:val="00282825"/>
    <w:rsid w:val="002828F6"/>
    <w:rsid w:val="00282E2E"/>
    <w:rsid w:val="00283111"/>
    <w:rsid w:val="00283376"/>
    <w:rsid w:val="00283B1A"/>
    <w:rsid w:val="00284105"/>
    <w:rsid w:val="002846E9"/>
    <w:rsid w:val="00284758"/>
    <w:rsid w:val="0028539B"/>
    <w:rsid w:val="00285966"/>
    <w:rsid w:val="00285F90"/>
    <w:rsid w:val="002861B7"/>
    <w:rsid w:val="00286327"/>
    <w:rsid w:val="00286878"/>
    <w:rsid w:val="00286DF7"/>
    <w:rsid w:val="0028740C"/>
    <w:rsid w:val="002874CC"/>
    <w:rsid w:val="002878C1"/>
    <w:rsid w:val="002879C1"/>
    <w:rsid w:val="00287EC0"/>
    <w:rsid w:val="00290AC6"/>
    <w:rsid w:val="00290BF1"/>
    <w:rsid w:val="00290D8E"/>
    <w:rsid w:val="00290E99"/>
    <w:rsid w:val="0029110D"/>
    <w:rsid w:val="002919FB"/>
    <w:rsid w:val="00291A59"/>
    <w:rsid w:val="002923DC"/>
    <w:rsid w:val="0029250B"/>
    <w:rsid w:val="0029255A"/>
    <w:rsid w:val="00292BB0"/>
    <w:rsid w:val="00292D0F"/>
    <w:rsid w:val="00292E2C"/>
    <w:rsid w:val="002935AB"/>
    <w:rsid w:val="00293C4C"/>
    <w:rsid w:val="00293C77"/>
    <w:rsid w:val="00293E19"/>
    <w:rsid w:val="00294208"/>
    <w:rsid w:val="00294235"/>
    <w:rsid w:val="0029458F"/>
    <w:rsid w:val="00294A97"/>
    <w:rsid w:val="00294B53"/>
    <w:rsid w:val="00295AE0"/>
    <w:rsid w:val="00295D51"/>
    <w:rsid w:val="00295F9B"/>
    <w:rsid w:val="00296393"/>
    <w:rsid w:val="00296EB1"/>
    <w:rsid w:val="0029704D"/>
    <w:rsid w:val="00297187"/>
    <w:rsid w:val="0029742B"/>
    <w:rsid w:val="0029748E"/>
    <w:rsid w:val="002977BF"/>
    <w:rsid w:val="00297F54"/>
    <w:rsid w:val="002A0256"/>
    <w:rsid w:val="002A0460"/>
    <w:rsid w:val="002A0583"/>
    <w:rsid w:val="002A09FE"/>
    <w:rsid w:val="002A0C08"/>
    <w:rsid w:val="002A1325"/>
    <w:rsid w:val="002A14B0"/>
    <w:rsid w:val="002A15CD"/>
    <w:rsid w:val="002A16D1"/>
    <w:rsid w:val="002A1857"/>
    <w:rsid w:val="002A1E57"/>
    <w:rsid w:val="002A1E82"/>
    <w:rsid w:val="002A1F3F"/>
    <w:rsid w:val="002A2376"/>
    <w:rsid w:val="002A2440"/>
    <w:rsid w:val="002A2993"/>
    <w:rsid w:val="002A2C9D"/>
    <w:rsid w:val="002A32B9"/>
    <w:rsid w:val="002A384F"/>
    <w:rsid w:val="002A3B54"/>
    <w:rsid w:val="002A3C87"/>
    <w:rsid w:val="002A3E7F"/>
    <w:rsid w:val="002A425B"/>
    <w:rsid w:val="002A4561"/>
    <w:rsid w:val="002A470D"/>
    <w:rsid w:val="002A49E4"/>
    <w:rsid w:val="002A4BBA"/>
    <w:rsid w:val="002A4BFE"/>
    <w:rsid w:val="002A4D95"/>
    <w:rsid w:val="002A4E91"/>
    <w:rsid w:val="002A53EF"/>
    <w:rsid w:val="002A568C"/>
    <w:rsid w:val="002A56F7"/>
    <w:rsid w:val="002A5D28"/>
    <w:rsid w:val="002A5EA5"/>
    <w:rsid w:val="002A65D0"/>
    <w:rsid w:val="002A6DFD"/>
    <w:rsid w:val="002A6E2C"/>
    <w:rsid w:val="002A6F31"/>
    <w:rsid w:val="002A75AA"/>
    <w:rsid w:val="002A7B99"/>
    <w:rsid w:val="002A7C89"/>
    <w:rsid w:val="002A7D50"/>
    <w:rsid w:val="002B0390"/>
    <w:rsid w:val="002B0AA8"/>
    <w:rsid w:val="002B0CA6"/>
    <w:rsid w:val="002B0CD2"/>
    <w:rsid w:val="002B0FA9"/>
    <w:rsid w:val="002B1088"/>
    <w:rsid w:val="002B11EB"/>
    <w:rsid w:val="002B12BC"/>
    <w:rsid w:val="002B16EE"/>
    <w:rsid w:val="002B192A"/>
    <w:rsid w:val="002B1B1B"/>
    <w:rsid w:val="002B1C73"/>
    <w:rsid w:val="002B287B"/>
    <w:rsid w:val="002B28A2"/>
    <w:rsid w:val="002B2B88"/>
    <w:rsid w:val="002B2DBF"/>
    <w:rsid w:val="002B3093"/>
    <w:rsid w:val="002B313A"/>
    <w:rsid w:val="002B3420"/>
    <w:rsid w:val="002B3990"/>
    <w:rsid w:val="002B39D3"/>
    <w:rsid w:val="002B3BC5"/>
    <w:rsid w:val="002B3E58"/>
    <w:rsid w:val="002B3FCA"/>
    <w:rsid w:val="002B44C2"/>
    <w:rsid w:val="002B4821"/>
    <w:rsid w:val="002B4A0F"/>
    <w:rsid w:val="002B4A6C"/>
    <w:rsid w:val="002B4F84"/>
    <w:rsid w:val="002B566A"/>
    <w:rsid w:val="002B593F"/>
    <w:rsid w:val="002B5980"/>
    <w:rsid w:val="002B5DB8"/>
    <w:rsid w:val="002B5E8B"/>
    <w:rsid w:val="002B62AB"/>
    <w:rsid w:val="002B62F9"/>
    <w:rsid w:val="002B6342"/>
    <w:rsid w:val="002B64D6"/>
    <w:rsid w:val="002B666E"/>
    <w:rsid w:val="002B6E85"/>
    <w:rsid w:val="002B7044"/>
    <w:rsid w:val="002B7072"/>
    <w:rsid w:val="002B70C3"/>
    <w:rsid w:val="002B7688"/>
    <w:rsid w:val="002B7A92"/>
    <w:rsid w:val="002B7C83"/>
    <w:rsid w:val="002C0B4B"/>
    <w:rsid w:val="002C0C49"/>
    <w:rsid w:val="002C0EA6"/>
    <w:rsid w:val="002C1222"/>
    <w:rsid w:val="002C1644"/>
    <w:rsid w:val="002C1BD1"/>
    <w:rsid w:val="002C1C65"/>
    <w:rsid w:val="002C1FFB"/>
    <w:rsid w:val="002C2708"/>
    <w:rsid w:val="002C27BD"/>
    <w:rsid w:val="002C2D8F"/>
    <w:rsid w:val="002C35C5"/>
    <w:rsid w:val="002C36F8"/>
    <w:rsid w:val="002C3817"/>
    <w:rsid w:val="002C411D"/>
    <w:rsid w:val="002C453B"/>
    <w:rsid w:val="002C4669"/>
    <w:rsid w:val="002C47E8"/>
    <w:rsid w:val="002C4B38"/>
    <w:rsid w:val="002C4B69"/>
    <w:rsid w:val="002C4D18"/>
    <w:rsid w:val="002C4E62"/>
    <w:rsid w:val="002C4FBF"/>
    <w:rsid w:val="002C50BD"/>
    <w:rsid w:val="002C5482"/>
    <w:rsid w:val="002C58D9"/>
    <w:rsid w:val="002C59B7"/>
    <w:rsid w:val="002C5E49"/>
    <w:rsid w:val="002C5E81"/>
    <w:rsid w:val="002C62D5"/>
    <w:rsid w:val="002C6854"/>
    <w:rsid w:val="002C69C4"/>
    <w:rsid w:val="002C70FF"/>
    <w:rsid w:val="002C793E"/>
    <w:rsid w:val="002C7AC1"/>
    <w:rsid w:val="002C7F94"/>
    <w:rsid w:val="002D0338"/>
    <w:rsid w:val="002D0462"/>
    <w:rsid w:val="002D04E4"/>
    <w:rsid w:val="002D0516"/>
    <w:rsid w:val="002D0B4A"/>
    <w:rsid w:val="002D0C3E"/>
    <w:rsid w:val="002D0EDC"/>
    <w:rsid w:val="002D0EEF"/>
    <w:rsid w:val="002D0F85"/>
    <w:rsid w:val="002D0FDB"/>
    <w:rsid w:val="002D1295"/>
    <w:rsid w:val="002D1BD2"/>
    <w:rsid w:val="002D1E45"/>
    <w:rsid w:val="002D2029"/>
    <w:rsid w:val="002D281F"/>
    <w:rsid w:val="002D28C2"/>
    <w:rsid w:val="002D29F9"/>
    <w:rsid w:val="002D2B0D"/>
    <w:rsid w:val="002D2D4A"/>
    <w:rsid w:val="002D2DB4"/>
    <w:rsid w:val="002D2DE3"/>
    <w:rsid w:val="002D30AC"/>
    <w:rsid w:val="002D342C"/>
    <w:rsid w:val="002D347E"/>
    <w:rsid w:val="002D3983"/>
    <w:rsid w:val="002D3CAB"/>
    <w:rsid w:val="002D3CE0"/>
    <w:rsid w:val="002D4138"/>
    <w:rsid w:val="002D4563"/>
    <w:rsid w:val="002D4731"/>
    <w:rsid w:val="002D4FC8"/>
    <w:rsid w:val="002D5785"/>
    <w:rsid w:val="002D5E15"/>
    <w:rsid w:val="002D62CB"/>
    <w:rsid w:val="002D6AA8"/>
    <w:rsid w:val="002D6D67"/>
    <w:rsid w:val="002D6E0E"/>
    <w:rsid w:val="002D70E0"/>
    <w:rsid w:val="002D746D"/>
    <w:rsid w:val="002D7706"/>
    <w:rsid w:val="002D7DFC"/>
    <w:rsid w:val="002D7E30"/>
    <w:rsid w:val="002E01C9"/>
    <w:rsid w:val="002E0589"/>
    <w:rsid w:val="002E0680"/>
    <w:rsid w:val="002E07AD"/>
    <w:rsid w:val="002E08B7"/>
    <w:rsid w:val="002E0C06"/>
    <w:rsid w:val="002E0D9E"/>
    <w:rsid w:val="002E167E"/>
    <w:rsid w:val="002E171B"/>
    <w:rsid w:val="002E1C9B"/>
    <w:rsid w:val="002E1F43"/>
    <w:rsid w:val="002E2250"/>
    <w:rsid w:val="002E25A4"/>
    <w:rsid w:val="002E2706"/>
    <w:rsid w:val="002E2772"/>
    <w:rsid w:val="002E2A70"/>
    <w:rsid w:val="002E2AAB"/>
    <w:rsid w:val="002E2BD8"/>
    <w:rsid w:val="002E3121"/>
    <w:rsid w:val="002E336B"/>
    <w:rsid w:val="002E3558"/>
    <w:rsid w:val="002E3B02"/>
    <w:rsid w:val="002E4DBD"/>
    <w:rsid w:val="002E5187"/>
    <w:rsid w:val="002E5E8C"/>
    <w:rsid w:val="002E6359"/>
    <w:rsid w:val="002E69C4"/>
    <w:rsid w:val="002E73F3"/>
    <w:rsid w:val="002E74C9"/>
    <w:rsid w:val="002E763F"/>
    <w:rsid w:val="002E7B27"/>
    <w:rsid w:val="002E7B55"/>
    <w:rsid w:val="002F03DB"/>
    <w:rsid w:val="002F05AD"/>
    <w:rsid w:val="002F0680"/>
    <w:rsid w:val="002F0BAD"/>
    <w:rsid w:val="002F0CC4"/>
    <w:rsid w:val="002F0D62"/>
    <w:rsid w:val="002F0EA8"/>
    <w:rsid w:val="002F1505"/>
    <w:rsid w:val="002F1899"/>
    <w:rsid w:val="002F1904"/>
    <w:rsid w:val="002F1B5B"/>
    <w:rsid w:val="002F1CD0"/>
    <w:rsid w:val="002F1DFC"/>
    <w:rsid w:val="002F1F0B"/>
    <w:rsid w:val="002F1F2D"/>
    <w:rsid w:val="002F2229"/>
    <w:rsid w:val="002F224D"/>
    <w:rsid w:val="002F23DC"/>
    <w:rsid w:val="002F2475"/>
    <w:rsid w:val="002F27CD"/>
    <w:rsid w:val="002F299D"/>
    <w:rsid w:val="002F2F52"/>
    <w:rsid w:val="002F2FE4"/>
    <w:rsid w:val="002F3195"/>
    <w:rsid w:val="002F3487"/>
    <w:rsid w:val="002F3542"/>
    <w:rsid w:val="002F3B4D"/>
    <w:rsid w:val="002F42F3"/>
    <w:rsid w:val="002F470B"/>
    <w:rsid w:val="002F4900"/>
    <w:rsid w:val="002F519C"/>
    <w:rsid w:val="002F5386"/>
    <w:rsid w:val="002F550A"/>
    <w:rsid w:val="002F551D"/>
    <w:rsid w:val="002F5C65"/>
    <w:rsid w:val="002F614A"/>
    <w:rsid w:val="002F6514"/>
    <w:rsid w:val="002F6536"/>
    <w:rsid w:val="002F6788"/>
    <w:rsid w:val="002F72C8"/>
    <w:rsid w:val="002F79A6"/>
    <w:rsid w:val="002F7E5F"/>
    <w:rsid w:val="003000EE"/>
    <w:rsid w:val="003007C1"/>
    <w:rsid w:val="00300B6F"/>
    <w:rsid w:val="00300CE9"/>
    <w:rsid w:val="00300E31"/>
    <w:rsid w:val="00300E9A"/>
    <w:rsid w:val="0030223B"/>
    <w:rsid w:val="00302441"/>
    <w:rsid w:val="003024B6"/>
    <w:rsid w:val="0030295F"/>
    <w:rsid w:val="00302B6B"/>
    <w:rsid w:val="00302E0C"/>
    <w:rsid w:val="0030320F"/>
    <w:rsid w:val="0030325D"/>
    <w:rsid w:val="0030327B"/>
    <w:rsid w:val="003033F0"/>
    <w:rsid w:val="0030348C"/>
    <w:rsid w:val="003034D7"/>
    <w:rsid w:val="003035BB"/>
    <w:rsid w:val="00303604"/>
    <w:rsid w:val="00303667"/>
    <w:rsid w:val="00303A13"/>
    <w:rsid w:val="00304111"/>
    <w:rsid w:val="00304171"/>
    <w:rsid w:val="0030421A"/>
    <w:rsid w:val="00304474"/>
    <w:rsid w:val="00304791"/>
    <w:rsid w:val="00304D76"/>
    <w:rsid w:val="00304EF3"/>
    <w:rsid w:val="00305142"/>
    <w:rsid w:val="00305576"/>
    <w:rsid w:val="00305763"/>
    <w:rsid w:val="00305D87"/>
    <w:rsid w:val="00305E50"/>
    <w:rsid w:val="00305FDD"/>
    <w:rsid w:val="00306126"/>
    <w:rsid w:val="0030635B"/>
    <w:rsid w:val="0030649C"/>
    <w:rsid w:val="0030652C"/>
    <w:rsid w:val="0030732E"/>
    <w:rsid w:val="0030740C"/>
    <w:rsid w:val="003075CF"/>
    <w:rsid w:val="00307957"/>
    <w:rsid w:val="00307CA1"/>
    <w:rsid w:val="0031022D"/>
    <w:rsid w:val="003104B9"/>
    <w:rsid w:val="0031073D"/>
    <w:rsid w:val="00310C56"/>
    <w:rsid w:val="00310F95"/>
    <w:rsid w:val="00311057"/>
    <w:rsid w:val="00311151"/>
    <w:rsid w:val="00311512"/>
    <w:rsid w:val="00311834"/>
    <w:rsid w:val="00311A25"/>
    <w:rsid w:val="00311FB5"/>
    <w:rsid w:val="0031207F"/>
    <w:rsid w:val="003121AE"/>
    <w:rsid w:val="00312333"/>
    <w:rsid w:val="003124DC"/>
    <w:rsid w:val="00312A02"/>
    <w:rsid w:val="00312DAB"/>
    <w:rsid w:val="00312F4A"/>
    <w:rsid w:val="00312FF6"/>
    <w:rsid w:val="0031311B"/>
    <w:rsid w:val="0031338F"/>
    <w:rsid w:val="00313943"/>
    <w:rsid w:val="00313DBB"/>
    <w:rsid w:val="00313E95"/>
    <w:rsid w:val="00314190"/>
    <w:rsid w:val="003142A7"/>
    <w:rsid w:val="00314407"/>
    <w:rsid w:val="0031476D"/>
    <w:rsid w:val="00314AFD"/>
    <w:rsid w:val="00314F18"/>
    <w:rsid w:val="00315007"/>
    <w:rsid w:val="00315432"/>
    <w:rsid w:val="00315C2E"/>
    <w:rsid w:val="00315D73"/>
    <w:rsid w:val="00315E30"/>
    <w:rsid w:val="00316280"/>
    <w:rsid w:val="00316492"/>
    <w:rsid w:val="003164E4"/>
    <w:rsid w:val="003166DB"/>
    <w:rsid w:val="00316719"/>
    <w:rsid w:val="003167D0"/>
    <w:rsid w:val="0031685A"/>
    <w:rsid w:val="00316C08"/>
    <w:rsid w:val="00317337"/>
    <w:rsid w:val="003175F2"/>
    <w:rsid w:val="00317DDA"/>
    <w:rsid w:val="00317EEB"/>
    <w:rsid w:val="00320668"/>
    <w:rsid w:val="00320768"/>
    <w:rsid w:val="003209B9"/>
    <w:rsid w:val="00321052"/>
    <w:rsid w:val="003214E2"/>
    <w:rsid w:val="0032178B"/>
    <w:rsid w:val="003217A8"/>
    <w:rsid w:val="00321A39"/>
    <w:rsid w:val="00321EDE"/>
    <w:rsid w:val="00321FE2"/>
    <w:rsid w:val="003220ED"/>
    <w:rsid w:val="0032232A"/>
    <w:rsid w:val="00322475"/>
    <w:rsid w:val="003225B2"/>
    <w:rsid w:val="00322B4F"/>
    <w:rsid w:val="00322B80"/>
    <w:rsid w:val="00322BD7"/>
    <w:rsid w:val="00322DBD"/>
    <w:rsid w:val="00322EFC"/>
    <w:rsid w:val="00323573"/>
    <w:rsid w:val="00323577"/>
    <w:rsid w:val="00323A00"/>
    <w:rsid w:val="00323BF3"/>
    <w:rsid w:val="00323BF5"/>
    <w:rsid w:val="00323D33"/>
    <w:rsid w:val="00324438"/>
    <w:rsid w:val="003245DC"/>
    <w:rsid w:val="00324671"/>
    <w:rsid w:val="00324770"/>
    <w:rsid w:val="00324CE4"/>
    <w:rsid w:val="00325132"/>
    <w:rsid w:val="00325157"/>
    <w:rsid w:val="00325C04"/>
    <w:rsid w:val="00325D9B"/>
    <w:rsid w:val="00326ECA"/>
    <w:rsid w:val="00327016"/>
    <w:rsid w:val="00327319"/>
    <w:rsid w:val="00327528"/>
    <w:rsid w:val="0032794C"/>
    <w:rsid w:val="00327CC9"/>
    <w:rsid w:val="00327DEA"/>
    <w:rsid w:val="0033015C"/>
    <w:rsid w:val="003302EA"/>
    <w:rsid w:val="0033087A"/>
    <w:rsid w:val="003308B5"/>
    <w:rsid w:val="00330B6C"/>
    <w:rsid w:val="00330D19"/>
    <w:rsid w:val="00330FF4"/>
    <w:rsid w:val="003311D6"/>
    <w:rsid w:val="00331468"/>
    <w:rsid w:val="00331522"/>
    <w:rsid w:val="00331BB5"/>
    <w:rsid w:val="00331E47"/>
    <w:rsid w:val="003321B0"/>
    <w:rsid w:val="003321C8"/>
    <w:rsid w:val="00332867"/>
    <w:rsid w:val="00332A4B"/>
    <w:rsid w:val="00332EFA"/>
    <w:rsid w:val="003336E3"/>
    <w:rsid w:val="00333A0C"/>
    <w:rsid w:val="00333A2B"/>
    <w:rsid w:val="003345B8"/>
    <w:rsid w:val="0033483D"/>
    <w:rsid w:val="003350DC"/>
    <w:rsid w:val="0033514B"/>
    <w:rsid w:val="00335389"/>
    <w:rsid w:val="003353FB"/>
    <w:rsid w:val="003354AA"/>
    <w:rsid w:val="00335AF7"/>
    <w:rsid w:val="00335B01"/>
    <w:rsid w:val="00335E32"/>
    <w:rsid w:val="0033638B"/>
    <w:rsid w:val="00336449"/>
    <w:rsid w:val="00336C80"/>
    <w:rsid w:val="00337251"/>
    <w:rsid w:val="003372EF"/>
    <w:rsid w:val="00337602"/>
    <w:rsid w:val="0033796D"/>
    <w:rsid w:val="00337A0C"/>
    <w:rsid w:val="00337ABB"/>
    <w:rsid w:val="00337AC7"/>
    <w:rsid w:val="00337D7C"/>
    <w:rsid w:val="00340401"/>
    <w:rsid w:val="00340694"/>
    <w:rsid w:val="00340A1C"/>
    <w:rsid w:val="00341001"/>
    <w:rsid w:val="003410B4"/>
    <w:rsid w:val="003412ED"/>
    <w:rsid w:val="00341A2E"/>
    <w:rsid w:val="00341C90"/>
    <w:rsid w:val="00341D3E"/>
    <w:rsid w:val="00341D7F"/>
    <w:rsid w:val="00341DC2"/>
    <w:rsid w:val="003420B9"/>
    <w:rsid w:val="0034284A"/>
    <w:rsid w:val="00342CC7"/>
    <w:rsid w:val="003430ED"/>
    <w:rsid w:val="00343208"/>
    <w:rsid w:val="0034366C"/>
    <w:rsid w:val="0034381E"/>
    <w:rsid w:val="00343867"/>
    <w:rsid w:val="00343871"/>
    <w:rsid w:val="003438BE"/>
    <w:rsid w:val="00343DF5"/>
    <w:rsid w:val="00344077"/>
    <w:rsid w:val="003441AF"/>
    <w:rsid w:val="00344E40"/>
    <w:rsid w:val="00344ED0"/>
    <w:rsid w:val="0034500C"/>
    <w:rsid w:val="00345081"/>
    <w:rsid w:val="00345083"/>
    <w:rsid w:val="003453BD"/>
    <w:rsid w:val="0034568A"/>
    <w:rsid w:val="00345B95"/>
    <w:rsid w:val="0034614F"/>
    <w:rsid w:val="0034615C"/>
    <w:rsid w:val="003461B2"/>
    <w:rsid w:val="0034631D"/>
    <w:rsid w:val="003465E8"/>
    <w:rsid w:val="00346DA3"/>
    <w:rsid w:val="00346F09"/>
    <w:rsid w:val="00346F8A"/>
    <w:rsid w:val="003472D8"/>
    <w:rsid w:val="003474C0"/>
    <w:rsid w:val="00347647"/>
    <w:rsid w:val="003479EB"/>
    <w:rsid w:val="003503E3"/>
    <w:rsid w:val="00350798"/>
    <w:rsid w:val="003507BA"/>
    <w:rsid w:val="00350E2B"/>
    <w:rsid w:val="003513F3"/>
    <w:rsid w:val="00351981"/>
    <w:rsid w:val="00351D65"/>
    <w:rsid w:val="00352269"/>
    <w:rsid w:val="00352BB0"/>
    <w:rsid w:val="00352C0E"/>
    <w:rsid w:val="00352D0D"/>
    <w:rsid w:val="00353483"/>
    <w:rsid w:val="0035364A"/>
    <w:rsid w:val="00353AC5"/>
    <w:rsid w:val="00353B43"/>
    <w:rsid w:val="00353E97"/>
    <w:rsid w:val="00354A16"/>
    <w:rsid w:val="00354C24"/>
    <w:rsid w:val="0035574B"/>
    <w:rsid w:val="00355972"/>
    <w:rsid w:val="00355A0E"/>
    <w:rsid w:val="00355BB1"/>
    <w:rsid w:val="00355EA8"/>
    <w:rsid w:val="003563E0"/>
    <w:rsid w:val="00356D98"/>
    <w:rsid w:val="00356F0A"/>
    <w:rsid w:val="00357518"/>
    <w:rsid w:val="003579D7"/>
    <w:rsid w:val="00357BC6"/>
    <w:rsid w:val="00360324"/>
    <w:rsid w:val="003606C0"/>
    <w:rsid w:val="003608DC"/>
    <w:rsid w:val="00360940"/>
    <w:rsid w:val="00360FFE"/>
    <w:rsid w:val="00361917"/>
    <w:rsid w:val="00361C6F"/>
    <w:rsid w:val="00361DFF"/>
    <w:rsid w:val="00362472"/>
    <w:rsid w:val="00362521"/>
    <w:rsid w:val="00362D81"/>
    <w:rsid w:val="00362E72"/>
    <w:rsid w:val="003631E9"/>
    <w:rsid w:val="003635BB"/>
    <w:rsid w:val="00363D9F"/>
    <w:rsid w:val="00363DEF"/>
    <w:rsid w:val="00363FD5"/>
    <w:rsid w:val="003640E8"/>
    <w:rsid w:val="00364A0A"/>
    <w:rsid w:val="00364C5A"/>
    <w:rsid w:val="00364FCC"/>
    <w:rsid w:val="00365099"/>
    <w:rsid w:val="003650BA"/>
    <w:rsid w:val="00365602"/>
    <w:rsid w:val="003658F9"/>
    <w:rsid w:val="00365B71"/>
    <w:rsid w:val="00366A56"/>
    <w:rsid w:val="00367AD8"/>
    <w:rsid w:val="00367AFB"/>
    <w:rsid w:val="00367D5D"/>
    <w:rsid w:val="00370A2D"/>
    <w:rsid w:val="00370E46"/>
    <w:rsid w:val="00371103"/>
    <w:rsid w:val="003714B5"/>
    <w:rsid w:val="003716BE"/>
    <w:rsid w:val="00371A06"/>
    <w:rsid w:val="00371BF3"/>
    <w:rsid w:val="00372741"/>
    <w:rsid w:val="00372E6D"/>
    <w:rsid w:val="00373070"/>
    <w:rsid w:val="003733DA"/>
    <w:rsid w:val="00373842"/>
    <w:rsid w:val="00373942"/>
    <w:rsid w:val="00373B1A"/>
    <w:rsid w:val="00373BF3"/>
    <w:rsid w:val="00373CAA"/>
    <w:rsid w:val="00374118"/>
    <w:rsid w:val="0037412F"/>
    <w:rsid w:val="0037424A"/>
    <w:rsid w:val="003743FF"/>
    <w:rsid w:val="00374501"/>
    <w:rsid w:val="0037461F"/>
    <w:rsid w:val="003746AE"/>
    <w:rsid w:val="00374771"/>
    <w:rsid w:val="0037479B"/>
    <w:rsid w:val="00374B58"/>
    <w:rsid w:val="00374D45"/>
    <w:rsid w:val="003751FE"/>
    <w:rsid w:val="00375436"/>
    <w:rsid w:val="00375A24"/>
    <w:rsid w:val="0037613C"/>
    <w:rsid w:val="00376280"/>
    <w:rsid w:val="00376920"/>
    <w:rsid w:val="00376A08"/>
    <w:rsid w:val="00376B41"/>
    <w:rsid w:val="0037714E"/>
    <w:rsid w:val="003771FC"/>
    <w:rsid w:val="0037753A"/>
    <w:rsid w:val="003778EE"/>
    <w:rsid w:val="00377A05"/>
    <w:rsid w:val="00377B6B"/>
    <w:rsid w:val="00377DFA"/>
    <w:rsid w:val="00380115"/>
    <w:rsid w:val="003804B3"/>
    <w:rsid w:val="003807BE"/>
    <w:rsid w:val="00380FC5"/>
    <w:rsid w:val="0038158D"/>
    <w:rsid w:val="00381773"/>
    <w:rsid w:val="00381980"/>
    <w:rsid w:val="00381AD1"/>
    <w:rsid w:val="00381B71"/>
    <w:rsid w:val="003820F6"/>
    <w:rsid w:val="00382B74"/>
    <w:rsid w:val="00382D12"/>
    <w:rsid w:val="00382EB8"/>
    <w:rsid w:val="00383264"/>
    <w:rsid w:val="003833CE"/>
    <w:rsid w:val="003839F8"/>
    <w:rsid w:val="00383ACF"/>
    <w:rsid w:val="00383DD9"/>
    <w:rsid w:val="00383E2A"/>
    <w:rsid w:val="003840B0"/>
    <w:rsid w:val="003841A5"/>
    <w:rsid w:val="00384362"/>
    <w:rsid w:val="00384B87"/>
    <w:rsid w:val="00384C2F"/>
    <w:rsid w:val="00384F35"/>
    <w:rsid w:val="00385001"/>
    <w:rsid w:val="00385164"/>
    <w:rsid w:val="00385268"/>
    <w:rsid w:val="00385A85"/>
    <w:rsid w:val="00385CCF"/>
    <w:rsid w:val="00385DFC"/>
    <w:rsid w:val="00385E93"/>
    <w:rsid w:val="00386763"/>
    <w:rsid w:val="00386B47"/>
    <w:rsid w:val="00386E76"/>
    <w:rsid w:val="003870F9"/>
    <w:rsid w:val="00387179"/>
    <w:rsid w:val="003871B2"/>
    <w:rsid w:val="0038723A"/>
    <w:rsid w:val="0038791D"/>
    <w:rsid w:val="00387A56"/>
    <w:rsid w:val="00387E25"/>
    <w:rsid w:val="00387E56"/>
    <w:rsid w:val="003901CC"/>
    <w:rsid w:val="0039063D"/>
    <w:rsid w:val="00391263"/>
    <w:rsid w:val="003913B1"/>
    <w:rsid w:val="00391807"/>
    <w:rsid w:val="0039180D"/>
    <w:rsid w:val="003919F5"/>
    <w:rsid w:val="00391A0B"/>
    <w:rsid w:val="00391AD8"/>
    <w:rsid w:val="00391C00"/>
    <w:rsid w:val="00391D19"/>
    <w:rsid w:val="00392298"/>
    <w:rsid w:val="0039249D"/>
    <w:rsid w:val="0039253F"/>
    <w:rsid w:val="0039265C"/>
    <w:rsid w:val="0039277A"/>
    <w:rsid w:val="00392BF8"/>
    <w:rsid w:val="00392DF1"/>
    <w:rsid w:val="00392F22"/>
    <w:rsid w:val="0039354F"/>
    <w:rsid w:val="003938C6"/>
    <w:rsid w:val="0039392E"/>
    <w:rsid w:val="003941A6"/>
    <w:rsid w:val="00394552"/>
    <w:rsid w:val="003947F7"/>
    <w:rsid w:val="00394A9C"/>
    <w:rsid w:val="00394B62"/>
    <w:rsid w:val="0039548A"/>
    <w:rsid w:val="003954AE"/>
    <w:rsid w:val="00395F61"/>
    <w:rsid w:val="00396A0B"/>
    <w:rsid w:val="00396EA3"/>
    <w:rsid w:val="00396ED4"/>
    <w:rsid w:val="00397022"/>
    <w:rsid w:val="0039732C"/>
    <w:rsid w:val="0039765C"/>
    <w:rsid w:val="00397D77"/>
    <w:rsid w:val="00397FDD"/>
    <w:rsid w:val="003A045D"/>
    <w:rsid w:val="003A0595"/>
    <w:rsid w:val="003A07DB"/>
    <w:rsid w:val="003A0B4A"/>
    <w:rsid w:val="003A0BC1"/>
    <w:rsid w:val="003A0C3D"/>
    <w:rsid w:val="003A0FEA"/>
    <w:rsid w:val="003A1600"/>
    <w:rsid w:val="003A17FB"/>
    <w:rsid w:val="003A1C5F"/>
    <w:rsid w:val="003A1CA4"/>
    <w:rsid w:val="003A1DB8"/>
    <w:rsid w:val="003A1E84"/>
    <w:rsid w:val="003A1F7D"/>
    <w:rsid w:val="003A20BE"/>
    <w:rsid w:val="003A2145"/>
    <w:rsid w:val="003A2321"/>
    <w:rsid w:val="003A24CF"/>
    <w:rsid w:val="003A27D3"/>
    <w:rsid w:val="003A2890"/>
    <w:rsid w:val="003A2ADA"/>
    <w:rsid w:val="003A2D51"/>
    <w:rsid w:val="003A30AB"/>
    <w:rsid w:val="003A34E6"/>
    <w:rsid w:val="003A35D2"/>
    <w:rsid w:val="003A38F5"/>
    <w:rsid w:val="003A41BA"/>
    <w:rsid w:val="003A4216"/>
    <w:rsid w:val="003A456D"/>
    <w:rsid w:val="003A45EF"/>
    <w:rsid w:val="003A469A"/>
    <w:rsid w:val="003A4BCC"/>
    <w:rsid w:val="003A50AC"/>
    <w:rsid w:val="003A56F3"/>
    <w:rsid w:val="003A5747"/>
    <w:rsid w:val="003A5B28"/>
    <w:rsid w:val="003A5EDE"/>
    <w:rsid w:val="003A612E"/>
    <w:rsid w:val="003A6642"/>
    <w:rsid w:val="003A6A16"/>
    <w:rsid w:val="003A6E02"/>
    <w:rsid w:val="003A70FF"/>
    <w:rsid w:val="003A719F"/>
    <w:rsid w:val="003A7758"/>
    <w:rsid w:val="003A7803"/>
    <w:rsid w:val="003A7925"/>
    <w:rsid w:val="003A7928"/>
    <w:rsid w:val="003A7A6E"/>
    <w:rsid w:val="003A7AF0"/>
    <w:rsid w:val="003A7CC6"/>
    <w:rsid w:val="003A7FB5"/>
    <w:rsid w:val="003B0719"/>
    <w:rsid w:val="003B0A81"/>
    <w:rsid w:val="003B0A83"/>
    <w:rsid w:val="003B0CDF"/>
    <w:rsid w:val="003B0CE2"/>
    <w:rsid w:val="003B14EC"/>
    <w:rsid w:val="003B19D6"/>
    <w:rsid w:val="003B1AE8"/>
    <w:rsid w:val="003B1C7A"/>
    <w:rsid w:val="003B1D06"/>
    <w:rsid w:val="003B1F1F"/>
    <w:rsid w:val="003B24D6"/>
    <w:rsid w:val="003B263A"/>
    <w:rsid w:val="003B2AD5"/>
    <w:rsid w:val="003B2BDD"/>
    <w:rsid w:val="003B30B2"/>
    <w:rsid w:val="003B3AB4"/>
    <w:rsid w:val="003B4000"/>
    <w:rsid w:val="003B41A1"/>
    <w:rsid w:val="003B44E6"/>
    <w:rsid w:val="003B4D32"/>
    <w:rsid w:val="003B557D"/>
    <w:rsid w:val="003B558D"/>
    <w:rsid w:val="003B56C2"/>
    <w:rsid w:val="003B58E9"/>
    <w:rsid w:val="003B5EA0"/>
    <w:rsid w:val="003B65FF"/>
    <w:rsid w:val="003B68C4"/>
    <w:rsid w:val="003B6938"/>
    <w:rsid w:val="003B6DB3"/>
    <w:rsid w:val="003B7054"/>
    <w:rsid w:val="003B705E"/>
    <w:rsid w:val="003B76C0"/>
    <w:rsid w:val="003B7A8D"/>
    <w:rsid w:val="003C03AF"/>
    <w:rsid w:val="003C0C98"/>
    <w:rsid w:val="003C10F8"/>
    <w:rsid w:val="003C1871"/>
    <w:rsid w:val="003C1971"/>
    <w:rsid w:val="003C1C4C"/>
    <w:rsid w:val="003C1EA2"/>
    <w:rsid w:val="003C2671"/>
    <w:rsid w:val="003C26B3"/>
    <w:rsid w:val="003C2997"/>
    <w:rsid w:val="003C2AAE"/>
    <w:rsid w:val="003C2AE6"/>
    <w:rsid w:val="003C2BF6"/>
    <w:rsid w:val="003C2E3A"/>
    <w:rsid w:val="003C30F7"/>
    <w:rsid w:val="003C31F1"/>
    <w:rsid w:val="003C32C8"/>
    <w:rsid w:val="003C355B"/>
    <w:rsid w:val="003C3688"/>
    <w:rsid w:val="003C3C20"/>
    <w:rsid w:val="003C3D1D"/>
    <w:rsid w:val="003C3FC6"/>
    <w:rsid w:val="003C461A"/>
    <w:rsid w:val="003C47C0"/>
    <w:rsid w:val="003C4FE4"/>
    <w:rsid w:val="003C5074"/>
    <w:rsid w:val="003C510F"/>
    <w:rsid w:val="003C5652"/>
    <w:rsid w:val="003C57B0"/>
    <w:rsid w:val="003C5D26"/>
    <w:rsid w:val="003C6B01"/>
    <w:rsid w:val="003C6B5A"/>
    <w:rsid w:val="003C6E2B"/>
    <w:rsid w:val="003D0266"/>
    <w:rsid w:val="003D0366"/>
    <w:rsid w:val="003D058B"/>
    <w:rsid w:val="003D0CFD"/>
    <w:rsid w:val="003D0F3E"/>
    <w:rsid w:val="003D1357"/>
    <w:rsid w:val="003D1370"/>
    <w:rsid w:val="003D1629"/>
    <w:rsid w:val="003D17FF"/>
    <w:rsid w:val="003D1A69"/>
    <w:rsid w:val="003D1F6D"/>
    <w:rsid w:val="003D21F1"/>
    <w:rsid w:val="003D2202"/>
    <w:rsid w:val="003D2320"/>
    <w:rsid w:val="003D2409"/>
    <w:rsid w:val="003D26E3"/>
    <w:rsid w:val="003D2CAF"/>
    <w:rsid w:val="003D2DED"/>
    <w:rsid w:val="003D30AB"/>
    <w:rsid w:val="003D38F6"/>
    <w:rsid w:val="003D3E9D"/>
    <w:rsid w:val="003D4072"/>
    <w:rsid w:val="003D4083"/>
    <w:rsid w:val="003D4478"/>
    <w:rsid w:val="003D4C07"/>
    <w:rsid w:val="003D5143"/>
    <w:rsid w:val="003D5351"/>
    <w:rsid w:val="003D576B"/>
    <w:rsid w:val="003D5887"/>
    <w:rsid w:val="003D5C05"/>
    <w:rsid w:val="003D600F"/>
    <w:rsid w:val="003D6077"/>
    <w:rsid w:val="003D6124"/>
    <w:rsid w:val="003D6166"/>
    <w:rsid w:val="003D65EF"/>
    <w:rsid w:val="003D6703"/>
    <w:rsid w:val="003D6B1A"/>
    <w:rsid w:val="003D75DC"/>
    <w:rsid w:val="003D7A4B"/>
    <w:rsid w:val="003D7E48"/>
    <w:rsid w:val="003E0085"/>
    <w:rsid w:val="003E0143"/>
    <w:rsid w:val="003E02D0"/>
    <w:rsid w:val="003E09F4"/>
    <w:rsid w:val="003E11EE"/>
    <w:rsid w:val="003E12CF"/>
    <w:rsid w:val="003E1AB0"/>
    <w:rsid w:val="003E1B64"/>
    <w:rsid w:val="003E1C34"/>
    <w:rsid w:val="003E1E9B"/>
    <w:rsid w:val="003E22E6"/>
    <w:rsid w:val="003E26F2"/>
    <w:rsid w:val="003E2885"/>
    <w:rsid w:val="003E2963"/>
    <w:rsid w:val="003E2C1E"/>
    <w:rsid w:val="003E2E46"/>
    <w:rsid w:val="003E30DB"/>
    <w:rsid w:val="003E3148"/>
    <w:rsid w:val="003E3955"/>
    <w:rsid w:val="003E3CA6"/>
    <w:rsid w:val="003E3E16"/>
    <w:rsid w:val="003E3FBE"/>
    <w:rsid w:val="003E4048"/>
    <w:rsid w:val="003E40C3"/>
    <w:rsid w:val="003E44F7"/>
    <w:rsid w:val="003E4602"/>
    <w:rsid w:val="003E471B"/>
    <w:rsid w:val="003E4DCD"/>
    <w:rsid w:val="003E4E7B"/>
    <w:rsid w:val="003E5EC4"/>
    <w:rsid w:val="003E6042"/>
    <w:rsid w:val="003E66D7"/>
    <w:rsid w:val="003E727B"/>
    <w:rsid w:val="003E72AD"/>
    <w:rsid w:val="003E75EB"/>
    <w:rsid w:val="003E7780"/>
    <w:rsid w:val="003E7B94"/>
    <w:rsid w:val="003F011A"/>
    <w:rsid w:val="003F0729"/>
    <w:rsid w:val="003F0951"/>
    <w:rsid w:val="003F0B2F"/>
    <w:rsid w:val="003F0E89"/>
    <w:rsid w:val="003F1008"/>
    <w:rsid w:val="003F109B"/>
    <w:rsid w:val="003F10B8"/>
    <w:rsid w:val="003F14AA"/>
    <w:rsid w:val="003F16E7"/>
    <w:rsid w:val="003F17DE"/>
    <w:rsid w:val="003F1C6D"/>
    <w:rsid w:val="003F1E80"/>
    <w:rsid w:val="003F2BCB"/>
    <w:rsid w:val="003F2ECD"/>
    <w:rsid w:val="003F3238"/>
    <w:rsid w:val="003F3B8F"/>
    <w:rsid w:val="003F3C58"/>
    <w:rsid w:val="003F3F06"/>
    <w:rsid w:val="003F43E0"/>
    <w:rsid w:val="003F4A33"/>
    <w:rsid w:val="003F4E46"/>
    <w:rsid w:val="003F5071"/>
    <w:rsid w:val="003F58E2"/>
    <w:rsid w:val="003F59E7"/>
    <w:rsid w:val="003F5F19"/>
    <w:rsid w:val="003F6091"/>
    <w:rsid w:val="003F60B1"/>
    <w:rsid w:val="003F64DE"/>
    <w:rsid w:val="003F66A8"/>
    <w:rsid w:val="003F67B2"/>
    <w:rsid w:val="003F699C"/>
    <w:rsid w:val="003F6E39"/>
    <w:rsid w:val="003F6F91"/>
    <w:rsid w:val="003F7076"/>
    <w:rsid w:val="003F7353"/>
    <w:rsid w:val="003F73FB"/>
    <w:rsid w:val="003F75ED"/>
    <w:rsid w:val="003F76F0"/>
    <w:rsid w:val="003F76F7"/>
    <w:rsid w:val="003F7B10"/>
    <w:rsid w:val="003F7BFD"/>
    <w:rsid w:val="003F7F9E"/>
    <w:rsid w:val="004003F4"/>
    <w:rsid w:val="00400586"/>
    <w:rsid w:val="00400616"/>
    <w:rsid w:val="00400744"/>
    <w:rsid w:val="00400CCB"/>
    <w:rsid w:val="004012A6"/>
    <w:rsid w:val="00401773"/>
    <w:rsid w:val="00401954"/>
    <w:rsid w:val="004020A9"/>
    <w:rsid w:val="0040271F"/>
    <w:rsid w:val="0040291C"/>
    <w:rsid w:val="00402BE0"/>
    <w:rsid w:val="00402D76"/>
    <w:rsid w:val="0040312C"/>
    <w:rsid w:val="00403D24"/>
    <w:rsid w:val="0040432E"/>
    <w:rsid w:val="00404A92"/>
    <w:rsid w:val="00404B2F"/>
    <w:rsid w:val="00405010"/>
    <w:rsid w:val="004052DE"/>
    <w:rsid w:val="004059A2"/>
    <w:rsid w:val="00405E34"/>
    <w:rsid w:val="00406943"/>
    <w:rsid w:val="00406D6D"/>
    <w:rsid w:val="00406D94"/>
    <w:rsid w:val="00407330"/>
    <w:rsid w:val="004075D2"/>
    <w:rsid w:val="00407A4D"/>
    <w:rsid w:val="00407FEB"/>
    <w:rsid w:val="0041015D"/>
    <w:rsid w:val="00410308"/>
    <w:rsid w:val="0041037A"/>
    <w:rsid w:val="0041091A"/>
    <w:rsid w:val="00410BF6"/>
    <w:rsid w:val="00410C3C"/>
    <w:rsid w:val="00411399"/>
    <w:rsid w:val="00411401"/>
    <w:rsid w:val="004115ED"/>
    <w:rsid w:val="00411A86"/>
    <w:rsid w:val="00411BC9"/>
    <w:rsid w:val="00411CCA"/>
    <w:rsid w:val="00411D7E"/>
    <w:rsid w:val="00411DB3"/>
    <w:rsid w:val="00411E06"/>
    <w:rsid w:val="00412240"/>
    <w:rsid w:val="0041266A"/>
    <w:rsid w:val="00412729"/>
    <w:rsid w:val="004127F0"/>
    <w:rsid w:val="00412EE6"/>
    <w:rsid w:val="0041343B"/>
    <w:rsid w:val="00413865"/>
    <w:rsid w:val="00413B4E"/>
    <w:rsid w:val="0041423E"/>
    <w:rsid w:val="0041467C"/>
    <w:rsid w:val="004148B0"/>
    <w:rsid w:val="00414928"/>
    <w:rsid w:val="00414B3B"/>
    <w:rsid w:val="00414C00"/>
    <w:rsid w:val="00414DBD"/>
    <w:rsid w:val="0041507B"/>
    <w:rsid w:val="00415616"/>
    <w:rsid w:val="00415629"/>
    <w:rsid w:val="00415757"/>
    <w:rsid w:val="00416205"/>
    <w:rsid w:val="00416404"/>
    <w:rsid w:val="004165BC"/>
    <w:rsid w:val="00416974"/>
    <w:rsid w:val="00416A68"/>
    <w:rsid w:val="00416C06"/>
    <w:rsid w:val="00416E34"/>
    <w:rsid w:val="00417200"/>
    <w:rsid w:val="004174CA"/>
    <w:rsid w:val="0041762F"/>
    <w:rsid w:val="0041766C"/>
    <w:rsid w:val="00417C3A"/>
    <w:rsid w:val="00417F60"/>
    <w:rsid w:val="00417F89"/>
    <w:rsid w:val="004208D8"/>
    <w:rsid w:val="00420A6E"/>
    <w:rsid w:val="00420D2A"/>
    <w:rsid w:val="00420D2E"/>
    <w:rsid w:val="00420F1A"/>
    <w:rsid w:val="004210A3"/>
    <w:rsid w:val="00421BE7"/>
    <w:rsid w:val="00422936"/>
    <w:rsid w:val="00422F1F"/>
    <w:rsid w:val="004232F7"/>
    <w:rsid w:val="004233D3"/>
    <w:rsid w:val="004234A5"/>
    <w:rsid w:val="00423753"/>
    <w:rsid w:val="0042383C"/>
    <w:rsid w:val="00423865"/>
    <w:rsid w:val="0042395A"/>
    <w:rsid w:val="004241CB"/>
    <w:rsid w:val="0042443B"/>
    <w:rsid w:val="0042443C"/>
    <w:rsid w:val="0042452E"/>
    <w:rsid w:val="004246F1"/>
    <w:rsid w:val="00424C82"/>
    <w:rsid w:val="00424DC6"/>
    <w:rsid w:val="00424E9C"/>
    <w:rsid w:val="00425615"/>
    <w:rsid w:val="004257F4"/>
    <w:rsid w:val="00425A5F"/>
    <w:rsid w:val="00425EF1"/>
    <w:rsid w:val="0042619A"/>
    <w:rsid w:val="00426391"/>
    <w:rsid w:val="004266D4"/>
    <w:rsid w:val="004268FE"/>
    <w:rsid w:val="0042692E"/>
    <w:rsid w:val="00427041"/>
    <w:rsid w:val="004270BE"/>
    <w:rsid w:val="0042712A"/>
    <w:rsid w:val="00427292"/>
    <w:rsid w:val="0042729D"/>
    <w:rsid w:val="004275A2"/>
    <w:rsid w:val="0042779A"/>
    <w:rsid w:val="004300C3"/>
    <w:rsid w:val="004301B1"/>
    <w:rsid w:val="004302B1"/>
    <w:rsid w:val="004302CA"/>
    <w:rsid w:val="004304FE"/>
    <w:rsid w:val="00430606"/>
    <w:rsid w:val="00430661"/>
    <w:rsid w:val="00430A44"/>
    <w:rsid w:val="00431347"/>
    <w:rsid w:val="004315EA"/>
    <w:rsid w:val="00431835"/>
    <w:rsid w:val="004318A9"/>
    <w:rsid w:val="00431908"/>
    <w:rsid w:val="00431CD8"/>
    <w:rsid w:val="00431E6C"/>
    <w:rsid w:val="004326C5"/>
    <w:rsid w:val="004326D5"/>
    <w:rsid w:val="004326EC"/>
    <w:rsid w:val="004328B1"/>
    <w:rsid w:val="004328FB"/>
    <w:rsid w:val="00432B10"/>
    <w:rsid w:val="0043302C"/>
    <w:rsid w:val="004331F8"/>
    <w:rsid w:val="0043336A"/>
    <w:rsid w:val="0043368D"/>
    <w:rsid w:val="0043369A"/>
    <w:rsid w:val="00433AD6"/>
    <w:rsid w:val="00433D26"/>
    <w:rsid w:val="00433E55"/>
    <w:rsid w:val="0043489D"/>
    <w:rsid w:val="0043495B"/>
    <w:rsid w:val="00434F14"/>
    <w:rsid w:val="004352A8"/>
    <w:rsid w:val="004353FB"/>
    <w:rsid w:val="004355A5"/>
    <w:rsid w:val="00435CEE"/>
    <w:rsid w:val="00435DE5"/>
    <w:rsid w:val="00435F93"/>
    <w:rsid w:val="004360C3"/>
    <w:rsid w:val="004361B2"/>
    <w:rsid w:val="004362CB"/>
    <w:rsid w:val="00436492"/>
    <w:rsid w:val="004369EC"/>
    <w:rsid w:val="004372F6"/>
    <w:rsid w:val="00437447"/>
    <w:rsid w:val="0043766D"/>
    <w:rsid w:val="00437FAB"/>
    <w:rsid w:val="004401D9"/>
    <w:rsid w:val="00440352"/>
    <w:rsid w:val="004403C8"/>
    <w:rsid w:val="00440960"/>
    <w:rsid w:val="00440E52"/>
    <w:rsid w:val="00440E98"/>
    <w:rsid w:val="0044115C"/>
    <w:rsid w:val="004414FF"/>
    <w:rsid w:val="004417F4"/>
    <w:rsid w:val="004418CE"/>
    <w:rsid w:val="00441F5F"/>
    <w:rsid w:val="00442264"/>
    <w:rsid w:val="00443078"/>
    <w:rsid w:val="004430CB"/>
    <w:rsid w:val="00443803"/>
    <w:rsid w:val="00443CD9"/>
    <w:rsid w:val="00443DA9"/>
    <w:rsid w:val="00443E63"/>
    <w:rsid w:val="00443FBA"/>
    <w:rsid w:val="00444192"/>
    <w:rsid w:val="00444296"/>
    <w:rsid w:val="004443FC"/>
    <w:rsid w:val="004444DB"/>
    <w:rsid w:val="0044482E"/>
    <w:rsid w:val="00444ABD"/>
    <w:rsid w:val="00444CFC"/>
    <w:rsid w:val="0044501B"/>
    <w:rsid w:val="00445127"/>
    <w:rsid w:val="0044548D"/>
    <w:rsid w:val="00445DEC"/>
    <w:rsid w:val="00446190"/>
    <w:rsid w:val="004465B0"/>
    <w:rsid w:val="0044675B"/>
    <w:rsid w:val="00446C6B"/>
    <w:rsid w:val="004471AB"/>
    <w:rsid w:val="00447266"/>
    <w:rsid w:val="00447287"/>
    <w:rsid w:val="004474AF"/>
    <w:rsid w:val="00447646"/>
    <w:rsid w:val="00447656"/>
    <w:rsid w:val="00447A08"/>
    <w:rsid w:val="00447FA0"/>
    <w:rsid w:val="00450473"/>
    <w:rsid w:val="00450536"/>
    <w:rsid w:val="004506D5"/>
    <w:rsid w:val="00450808"/>
    <w:rsid w:val="00450BA7"/>
    <w:rsid w:val="00450E9F"/>
    <w:rsid w:val="0045206F"/>
    <w:rsid w:val="00452566"/>
    <w:rsid w:val="00452571"/>
    <w:rsid w:val="0045267C"/>
    <w:rsid w:val="004528DE"/>
    <w:rsid w:val="004529FF"/>
    <w:rsid w:val="00452D92"/>
    <w:rsid w:val="0045306B"/>
    <w:rsid w:val="0045371C"/>
    <w:rsid w:val="00453B7F"/>
    <w:rsid w:val="00453C30"/>
    <w:rsid w:val="0045404F"/>
    <w:rsid w:val="00454195"/>
    <w:rsid w:val="00454570"/>
    <w:rsid w:val="00454973"/>
    <w:rsid w:val="00454FDC"/>
    <w:rsid w:val="00455261"/>
    <w:rsid w:val="00455572"/>
    <w:rsid w:val="00455782"/>
    <w:rsid w:val="00455B35"/>
    <w:rsid w:val="00455B9A"/>
    <w:rsid w:val="00455CA2"/>
    <w:rsid w:val="00455E10"/>
    <w:rsid w:val="0045616D"/>
    <w:rsid w:val="004562F3"/>
    <w:rsid w:val="0045680F"/>
    <w:rsid w:val="004568C6"/>
    <w:rsid w:val="004569B9"/>
    <w:rsid w:val="00456C78"/>
    <w:rsid w:val="00456EEF"/>
    <w:rsid w:val="00457559"/>
    <w:rsid w:val="00457899"/>
    <w:rsid w:val="00457D6A"/>
    <w:rsid w:val="0046031F"/>
    <w:rsid w:val="00460658"/>
    <w:rsid w:val="0046084C"/>
    <w:rsid w:val="00460A9A"/>
    <w:rsid w:val="00460AC0"/>
    <w:rsid w:val="00460ED5"/>
    <w:rsid w:val="004619EA"/>
    <w:rsid w:val="00461A89"/>
    <w:rsid w:val="00461F00"/>
    <w:rsid w:val="00462119"/>
    <w:rsid w:val="004621F6"/>
    <w:rsid w:val="00462710"/>
    <w:rsid w:val="00462730"/>
    <w:rsid w:val="00462A89"/>
    <w:rsid w:val="00462BAF"/>
    <w:rsid w:val="00463229"/>
    <w:rsid w:val="004636DC"/>
    <w:rsid w:val="00463B96"/>
    <w:rsid w:val="00463E5D"/>
    <w:rsid w:val="00463EAE"/>
    <w:rsid w:val="00464468"/>
    <w:rsid w:val="00464644"/>
    <w:rsid w:val="00464AF6"/>
    <w:rsid w:val="00464C46"/>
    <w:rsid w:val="00464C99"/>
    <w:rsid w:val="00464EE6"/>
    <w:rsid w:val="004651A0"/>
    <w:rsid w:val="0046584B"/>
    <w:rsid w:val="0046596F"/>
    <w:rsid w:val="004659B0"/>
    <w:rsid w:val="00465B4D"/>
    <w:rsid w:val="00466155"/>
    <w:rsid w:val="004662C1"/>
    <w:rsid w:val="004663FA"/>
    <w:rsid w:val="00466522"/>
    <w:rsid w:val="00466C90"/>
    <w:rsid w:val="0046776A"/>
    <w:rsid w:val="004679B4"/>
    <w:rsid w:val="00467A0A"/>
    <w:rsid w:val="00467D1E"/>
    <w:rsid w:val="00467F1B"/>
    <w:rsid w:val="0047011D"/>
    <w:rsid w:val="00470261"/>
    <w:rsid w:val="004703C0"/>
    <w:rsid w:val="004705DC"/>
    <w:rsid w:val="004706BE"/>
    <w:rsid w:val="00470AB5"/>
    <w:rsid w:val="0047182C"/>
    <w:rsid w:val="004718DD"/>
    <w:rsid w:val="00471AB6"/>
    <w:rsid w:val="00471B34"/>
    <w:rsid w:val="00471D20"/>
    <w:rsid w:val="00471F3E"/>
    <w:rsid w:val="00471FAA"/>
    <w:rsid w:val="0047204A"/>
    <w:rsid w:val="004724E6"/>
    <w:rsid w:val="00472E3D"/>
    <w:rsid w:val="00472EC7"/>
    <w:rsid w:val="00473015"/>
    <w:rsid w:val="0047314D"/>
    <w:rsid w:val="00473721"/>
    <w:rsid w:val="00473A8C"/>
    <w:rsid w:val="00473BFC"/>
    <w:rsid w:val="00473CEF"/>
    <w:rsid w:val="0047436D"/>
    <w:rsid w:val="00474A98"/>
    <w:rsid w:val="00475560"/>
    <w:rsid w:val="0047559A"/>
    <w:rsid w:val="004755D0"/>
    <w:rsid w:val="00475635"/>
    <w:rsid w:val="004756BC"/>
    <w:rsid w:val="00475892"/>
    <w:rsid w:val="00475E60"/>
    <w:rsid w:val="00476080"/>
    <w:rsid w:val="00476802"/>
    <w:rsid w:val="00477070"/>
    <w:rsid w:val="00477A96"/>
    <w:rsid w:val="00477C50"/>
    <w:rsid w:val="00477FF1"/>
    <w:rsid w:val="004804C9"/>
    <w:rsid w:val="004814F2"/>
    <w:rsid w:val="0048180E"/>
    <w:rsid w:val="00481BFC"/>
    <w:rsid w:val="00481EF2"/>
    <w:rsid w:val="004822C4"/>
    <w:rsid w:val="004824D1"/>
    <w:rsid w:val="00482718"/>
    <w:rsid w:val="004829FE"/>
    <w:rsid w:val="00482AEE"/>
    <w:rsid w:val="00482D60"/>
    <w:rsid w:val="004830E6"/>
    <w:rsid w:val="00483137"/>
    <w:rsid w:val="0048317A"/>
    <w:rsid w:val="00483809"/>
    <w:rsid w:val="004839B1"/>
    <w:rsid w:val="00483EE5"/>
    <w:rsid w:val="004846DA"/>
    <w:rsid w:val="00484AB2"/>
    <w:rsid w:val="00484CDE"/>
    <w:rsid w:val="00484E41"/>
    <w:rsid w:val="00484F89"/>
    <w:rsid w:val="004852DF"/>
    <w:rsid w:val="004853E8"/>
    <w:rsid w:val="00485768"/>
    <w:rsid w:val="00485D8F"/>
    <w:rsid w:val="00485F14"/>
    <w:rsid w:val="00486108"/>
    <w:rsid w:val="004861B1"/>
    <w:rsid w:val="00486365"/>
    <w:rsid w:val="00486470"/>
    <w:rsid w:val="00486751"/>
    <w:rsid w:val="00486787"/>
    <w:rsid w:val="00486BEC"/>
    <w:rsid w:val="004877D0"/>
    <w:rsid w:val="00487E30"/>
    <w:rsid w:val="0049004E"/>
    <w:rsid w:val="00490331"/>
    <w:rsid w:val="00490E1D"/>
    <w:rsid w:val="0049143D"/>
    <w:rsid w:val="00492377"/>
    <w:rsid w:val="00492705"/>
    <w:rsid w:val="004928B2"/>
    <w:rsid w:val="00492D82"/>
    <w:rsid w:val="00492F21"/>
    <w:rsid w:val="00492FE8"/>
    <w:rsid w:val="0049307E"/>
    <w:rsid w:val="00493278"/>
    <w:rsid w:val="004933E5"/>
    <w:rsid w:val="00493519"/>
    <w:rsid w:val="004935C6"/>
    <w:rsid w:val="004935F4"/>
    <w:rsid w:val="004936D0"/>
    <w:rsid w:val="004936F9"/>
    <w:rsid w:val="00493702"/>
    <w:rsid w:val="00493715"/>
    <w:rsid w:val="00493A7E"/>
    <w:rsid w:val="00493B5F"/>
    <w:rsid w:val="00493C93"/>
    <w:rsid w:val="00493D9F"/>
    <w:rsid w:val="00493E06"/>
    <w:rsid w:val="00493FB7"/>
    <w:rsid w:val="004945F5"/>
    <w:rsid w:val="00494761"/>
    <w:rsid w:val="00494C31"/>
    <w:rsid w:val="00494C64"/>
    <w:rsid w:val="00494D8B"/>
    <w:rsid w:val="00495630"/>
    <w:rsid w:val="004957E5"/>
    <w:rsid w:val="004959C6"/>
    <w:rsid w:val="00495B0C"/>
    <w:rsid w:val="00495D35"/>
    <w:rsid w:val="00495EE9"/>
    <w:rsid w:val="004964A7"/>
    <w:rsid w:val="00496E1E"/>
    <w:rsid w:val="00496F20"/>
    <w:rsid w:val="00497BE4"/>
    <w:rsid w:val="00497DF6"/>
    <w:rsid w:val="004A0497"/>
    <w:rsid w:val="004A067A"/>
    <w:rsid w:val="004A0B64"/>
    <w:rsid w:val="004A0BA7"/>
    <w:rsid w:val="004A0BBA"/>
    <w:rsid w:val="004A0BD4"/>
    <w:rsid w:val="004A0BDB"/>
    <w:rsid w:val="004A0F66"/>
    <w:rsid w:val="004A1089"/>
    <w:rsid w:val="004A1136"/>
    <w:rsid w:val="004A1432"/>
    <w:rsid w:val="004A1A4A"/>
    <w:rsid w:val="004A1B28"/>
    <w:rsid w:val="004A2D17"/>
    <w:rsid w:val="004A311B"/>
    <w:rsid w:val="004A36AD"/>
    <w:rsid w:val="004A386B"/>
    <w:rsid w:val="004A3884"/>
    <w:rsid w:val="004A3B0A"/>
    <w:rsid w:val="004A44B3"/>
    <w:rsid w:val="004A46C3"/>
    <w:rsid w:val="004A4BA1"/>
    <w:rsid w:val="004A4D0B"/>
    <w:rsid w:val="004A5409"/>
    <w:rsid w:val="004A5A82"/>
    <w:rsid w:val="004A5D15"/>
    <w:rsid w:val="004A5EA9"/>
    <w:rsid w:val="004A5EED"/>
    <w:rsid w:val="004A61BD"/>
    <w:rsid w:val="004A65AC"/>
    <w:rsid w:val="004A680F"/>
    <w:rsid w:val="004A68E7"/>
    <w:rsid w:val="004A6F45"/>
    <w:rsid w:val="004A7913"/>
    <w:rsid w:val="004A7C1E"/>
    <w:rsid w:val="004A7DE4"/>
    <w:rsid w:val="004B0374"/>
    <w:rsid w:val="004B03BE"/>
    <w:rsid w:val="004B06F0"/>
    <w:rsid w:val="004B094B"/>
    <w:rsid w:val="004B099E"/>
    <w:rsid w:val="004B12F1"/>
    <w:rsid w:val="004B140F"/>
    <w:rsid w:val="004B151E"/>
    <w:rsid w:val="004B1A96"/>
    <w:rsid w:val="004B1CC4"/>
    <w:rsid w:val="004B1F6F"/>
    <w:rsid w:val="004B2566"/>
    <w:rsid w:val="004B32F9"/>
    <w:rsid w:val="004B34F0"/>
    <w:rsid w:val="004B37EC"/>
    <w:rsid w:val="004B3EA9"/>
    <w:rsid w:val="004B3F5D"/>
    <w:rsid w:val="004B421C"/>
    <w:rsid w:val="004B4307"/>
    <w:rsid w:val="004B4747"/>
    <w:rsid w:val="004B4A4C"/>
    <w:rsid w:val="004B4E52"/>
    <w:rsid w:val="004B5732"/>
    <w:rsid w:val="004B57DB"/>
    <w:rsid w:val="004B5B7F"/>
    <w:rsid w:val="004B5B83"/>
    <w:rsid w:val="004B5CA6"/>
    <w:rsid w:val="004B5D9B"/>
    <w:rsid w:val="004B60E4"/>
    <w:rsid w:val="004B6381"/>
    <w:rsid w:val="004B6423"/>
    <w:rsid w:val="004B65C1"/>
    <w:rsid w:val="004B6699"/>
    <w:rsid w:val="004B6755"/>
    <w:rsid w:val="004B6757"/>
    <w:rsid w:val="004B6773"/>
    <w:rsid w:val="004B6810"/>
    <w:rsid w:val="004B6BAF"/>
    <w:rsid w:val="004B6F2D"/>
    <w:rsid w:val="004B74AD"/>
    <w:rsid w:val="004B7516"/>
    <w:rsid w:val="004B76AA"/>
    <w:rsid w:val="004B772E"/>
    <w:rsid w:val="004B7910"/>
    <w:rsid w:val="004B7AE2"/>
    <w:rsid w:val="004B7B28"/>
    <w:rsid w:val="004C0346"/>
    <w:rsid w:val="004C05A1"/>
    <w:rsid w:val="004C073C"/>
    <w:rsid w:val="004C10D2"/>
    <w:rsid w:val="004C1BAB"/>
    <w:rsid w:val="004C1DA0"/>
    <w:rsid w:val="004C1DFD"/>
    <w:rsid w:val="004C20B1"/>
    <w:rsid w:val="004C2588"/>
    <w:rsid w:val="004C2A38"/>
    <w:rsid w:val="004C2C37"/>
    <w:rsid w:val="004C2E7A"/>
    <w:rsid w:val="004C32CE"/>
    <w:rsid w:val="004C3683"/>
    <w:rsid w:val="004C3E3A"/>
    <w:rsid w:val="004C40BA"/>
    <w:rsid w:val="004C4402"/>
    <w:rsid w:val="004C4520"/>
    <w:rsid w:val="004C492D"/>
    <w:rsid w:val="004C517D"/>
    <w:rsid w:val="004C51A5"/>
    <w:rsid w:val="004C5500"/>
    <w:rsid w:val="004C58E5"/>
    <w:rsid w:val="004C5DAA"/>
    <w:rsid w:val="004C61B5"/>
    <w:rsid w:val="004C62DC"/>
    <w:rsid w:val="004C67C7"/>
    <w:rsid w:val="004C6CB6"/>
    <w:rsid w:val="004C6FE7"/>
    <w:rsid w:val="004C70BC"/>
    <w:rsid w:val="004C78F5"/>
    <w:rsid w:val="004C791C"/>
    <w:rsid w:val="004C7927"/>
    <w:rsid w:val="004C7B3E"/>
    <w:rsid w:val="004C7F19"/>
    <w:rsid w:val="004C7FC3"/>
    <w:rsid w:val="004D0170"/>
    <w:rsid w:val="004D0209"/>
    <w:rsid w:val="004D0377"/>
    <w:rsid w:val="004D0457"/>
    <w:rsid w:val="004D0AA2"/>
    <w:rsid w:val="004D0C2B"/>
    <w:rsid w:val="004D0D22"/>
    <w:rsid w:val="004D0EEC"/>
    <w:rsid w:val="004D1191"/>
    <w:rsid w:val="004D17FB"/>
    <w:rsid w:val="004D1D7A"/>
    <w:rsid w:val="004D21FB"/>
    <w:rsid w:val="004D2323"/>
    <w:rsid w:val="004D2C7B"/>
    <w:rsid w:val="004D3144"/>
    <w:rsid w:val="004D31AF"/>
    <w:rsid w:val="004D3318"/>
    <w:rsid w:val="004D3A72"/>
    <w:rsid w:val="004D4041"/>
    <w:rsid w:val="004D431F"/>
    <w:rsid w:val="004D4AC2"/>
    <w:rsid w:val="004D4E89"/>
    <w:rsid w:val="004D5BD3"/>
    <w:rsid w:val="004D5CB5"/>
    <w:rsid w:val="004D61CE"/>
    <w:rsid w:val="004D6398"/>
    <w:rsid w:val="004D669C"/>
    <w:rsid w:val="004D6A9F"/>
    <w:rsid w:val="004D6EA5"/>
    <w:rsid w:val="004D7210"/>
    <w:rsid w:val="004D7720"/>
    <w:rsid w:val="004D774C"/>
    <w:rsid w:val="004D7827"/>
    <w:rsid w:val="004D7A37"/>
    <w:rsid w:val="004D7B20"/>
    <w:rsid w:val="004E00F0"/>
    <w:rsid w:val="004E0439"/>
    <w:rsid w:val="004E0608"/>
    <w:rsid w:val="004E080E"/>
    <w:rsid w:val="004E0B61"/>
    <w:rsid w:val="004E1A9F"/>
    <w:rsid w:val="004E1BEB"/>
    <w:rsid w:val="004E2082"/>
    <w:rsid w:val="004E2485"/>
    <w:rsid w:val="004E26E6"/>
    <w:rsid w:val="004E2962"/>
    <w:rsid w:val="004E2B1D"/>
    <w:rsid w:val="004E2F4D"/>
    <w:rsid w:val="004E2F7E"/>
    <w:rsid w:val="004E3135"/>
    <w:rsid w:val="004E3192"/>
    <w:rsid w:val="004E3365"/>
    <w:rsid w:val="004E34A8"/>
    <w:rsid w:val="004E385D"/>
    <w:rsid w:val="004E3868"/>
    <w:rsid w:val="004E3A8B"/>
    <w:rsid w:val="004E3E4E"/>
    <w:rsid w:val="004E3F12"/>
    <w:rsid w:val="004E41DE"/>
    <w:rsid w:val="004E44AB"/>
    <w:rsid w:val="004E51E3"/>
    <w:rsid w:val="004E55B8"/>
    <w:rsid w:val="004E5B5C"/>
    <w:rsid w:val="004E633A"/>
    <w:rsid w:val="004E63AB"/>
    <w:rsid w:val="004E6933"/>
    <w:rsid w:val="004E7375"/>
    <w:rsid w:val="004E73D7"/>
    <w:rsid w:val="004E7603"/>
    <w:rsid w:val="004E7CF3"/>
    <w:rsid w:val="004F0156"/>
    <w:rsid w:val="004F09CA"/>
    <w:rsid w:val="004F0EC8"/>
    <w:rsid w:val="004F14F0"/>
    <w:rsid w:val="004F1CB7"/>
    <w:rsid w:val="004F1F70"/>
    <w:rsid w:val="004F23BF"/>
    <w:rsid w:val="004F2AF3"/>
    <w:rsid w:val="004F305A"/>
    <w:rsid w:val="004F31C5"/>
    <w:rsid w:val="004F35D3"/>
    <w:rsid w:val="004F378F"/>
    <w:rsid w:val="004F3997"/>
    <w:rsid w:val="004F3EDA"/>
    <w:rsid w:val="004F4367"/>
    <w:rsid w:val="004F4459"/>
    <w:rsid w:val="004F4A28"/>
    <w:rsid w:val="004F4A5B"/>
    <w:rsid w:val="004F4EB1"/>
    <w:rsid w:val="004F4F53"/>
    <w:rsid w:val="004F4FCD"/>
    <w:rsid w:val="004F5007"/>
    <w:rsid w:val="004F5820"/>
    <w:rsid w:val="004F5B48"/>
    <w:rsid w:val="004F5C92"/>
    <w:rsid w:val="004F5C99"/>
    <w:rsid w:val="004F5D8D"/>
    <w:rsid w:val="004F5E17"/>
    <w:rsid w:val="004F5F17"/>
    <w:rsid w:val="004F5F61"/>
    <w:rsid w:val="004F6AF6"/>
    <w:rsid w:val="004F7116"/>
    <w:rsid w:val="004F746E"/>
    <w:rsid w:val="004F7BA0"/>
    <w:rsid w:val="004F7DB6"/>
    <w:rsid w:val="004F7EB9"/>
    <w:rsid w:val="004F7F0A"/>
    <w:rsid w:val="0050011B"/>
    <w:rsid w:val="005004EF"/>
    <w:rsid w:val="005004FB"/>
    <w:rsid w:val="00500761"/>
    <w:rsid w:val="005008DF"/>
    <w:rsid w:val="00500996"/>
    <w:rsid w:val="005009B9"/>
    <w:rsid w:val="00500C4F"/>
    <w:rsid w:val="00500F99"/>
    <w:rsid w:val="005010F3"/>
    <w:rsid w:val="0050112A"/>
    <w:rsid w:val="00501168"/>
    <w:rsid w:val="005012D6"/>
    <w:rsid w:val="0050146C"/>
    <w:rsid w:val="005015F1"/>
    <w:rsid w:val="0050162F"/>
    <w:rsid w:val="005017E5"/>
    <w:rsid w:val="00501924"/>
    <w:rsid w:val="00501A54"/>
    <w:rsid w:val="00502469"/>
    <w:rsid w:val="00502940"/>
    <w:rsid w:val="00502A09"/>
    <w:rsid w:val="00503624"/>
    <w:rsid w:val="00503781"/>
    <w:rsid w:val="00503DCE"/>
    <w:rsid w:val="005048DB"/>
    <w:rsid w:val="0050494A"/>
    <w:rsid w:val="00504B36"/>
    <w:rsid w:val="00504EB8"/>
    <w:rsid w:val="0050561D"/>
    <w:rsid w:val="00505959"/>
    <w:rsid w:val="00505FBE"/>
    <w:rsid w:val="00506352"/>
    <w:rsid w:val="0050641F"/>
    <w:rsid w:val="0050644B"/>
    <w:rsid w:val="00506645"/>
    <w:rsid w:val="00506825"/>
    <w:rsid w:val="00506B72"/>
    <w:rsid w:val="00507961"/>
    <w:rsid w:val="00507B67"/>
    <w:rsid w:val="00507D5E"/>
    <w:rsid w:val="00507E13"/>
    <w:rsid w:val="00507F98"/>
    <w:rsid w:val="0051008D"/>
    <w:rsid w:val="0051077D"/>
    <w:rsid w:val="00510985"/>
    <w:rsid w:val="00510C58"/>
    <w:rsid w:val="00511046"/>
    <w:rsid w:val="00511682"/>
    <w:rsid w:val="00511903"/>
    <w:rsid w:val="00511A3A"/>
    <w:rsid w:val="00511A84"/>
    <w:rsid w:val="00511BB8"/>
    <w:rsid w:val="00511F8B"/>
    <w:rsid w:val="00512B82"/>
    <w:rsid w:val="00512BF6"/>
    <w:rsid w:val="00513003"/>
    <w:rsid w:val="00513F58"/>
    <w:rsid w:val="0051417A"/>
    <w:rsid w:val="00514415"/>
    <w:rsid w:val="005148B9"/>
    <w:rsid w:val="00514B90"/>
    <w:rsid w:val="00515215"/>
    <w:rsid w:val="00515B39"/>
    <w:rsid w:val="00515B53"/>
    <w:rsid w:val="00515B7B"/>
    <w:rsid w:val="00515FC5"/>
    <w:rsid w:val="00515FF0"/>
    <w:rsid w:val="00516030"/>
    <w:rsid w:val="00516796"/>
    <w:rsid w:val="00516819"/>
    <w:rsid w:val="005174BB"/>
    <w:rsid w:val="00517869"/>
    <w:rsid w:val="005178F8"/>
    <w:rsid w:val="00517B50"/>
    <w:rsid w:val="00517C90"/>
    <w:rsid w:val="00517FA5"/>
    <w:rsid w:val="00520067"/>
    <w:rsid w:val="00520210"/>
    <w:rsid w:val="005209F3"/>
    <w:rsid w:val="00520D3C"/>
    <w:rsid w:val="00520D8F"/>
    <w:rsid w:val="005210C3"/>
    <w:rsid w:val="005210EA"/>
    <w:rsid w:val="005213B3"/>
    <w:rsid w:val="005217F1"/>
    <w:rsid w:val="005218FB"/>
    <w:rsid w:val="00521C8D"/>
    <w:rsid w:val="00522320"/>
    <w:rsid w:val="00522381"/>
    <w:rsid w:val="00522A16"/>
    <w:rsid w:val="00522C97"/>
    <w:rsid w:val="00522E7E"/>
    <w:rsid w:val="005230C3"/>
    <w:rsid w:val="00523197"/>
    <w:rsid w:val="00523282"/>
    <w:rsid w:val="005236DC"/>
    <w:rsid w:val="005238F4"/>
    <w:rsid w:val="0052396D"/>
    <w:rsid w:val="00523FC3"/>
    <w:rsid w:val="00524291"/>
    <w:rsid w:val="00524328"/>
    <w:rsid w:val="005243D3"/>
    <w:rsid w:val="00524426"/>
    <w:rsid w:val="005247E4"/>
    <w:rsid w:val="00524A8C"/>
    <w:rsid w:val="00524DAE"/>
    <w:rsid w:val="005250B9"/>
    <w:rsid w:val="00525192"/>
    <w:rsid w:val="005252F5"/>
    <w:rsid w:val="0052594D"/>
    <w:rsid w:val="00525C14"/>
    <w:rsid w:val="00525CA2"/>
    <w:rsid w:val="00525FB9"/>
    <w:rsid w:val="005260D6"/>
    <w:rsid w:val="0052615F"/>
    <w:rsid w:val="0052634D"/>
    <w:rsid w:val="00526400"/>
    <w:rsid w:val="0052651F"/>
    <w:rsid w:val="005265D3"/>
    <w:rsid w:val="00526B10"/>
    <w:rsid w:val="00527176"/>
    <w:rsid w:val="00527221"/>
    <w:rsid w:val="005272AD"/>
    <w:rsid w:val="0052755D"/>
    <w:rsid w:val="00527668"/>
    <w:rsid w:val="005276B4"/>
    <w:rsid w:val="0052771C"/>
    <w:rsid w:val="005277EF"/>
    <w:rsid w:val="0052787B"/>
    <w:rsid w:val="0052796E"/>
    <w:rsid w:val="00527B6E"/>
    <w:rsid w:val="00530216"/>
    <w:rsid w:val="005306AD"/>
    <w:rsid w:val="00530999"/>
    <w:rsid w:val="00530E5A"/>
    <w:rsid w:val="00530ECC"/>
    <w:rsid w:val="00531243"/>
    <w:rsid w:val="005313EA"/>
    <w:rsid w:val="0053146A"/>
    <w:rsid w:val="005314EF"/>
    <w:rsid w:val="005318E9"/>
    <w:rsid w:val="005319DB"/>
    <w:rsid w:val="00531BEB"/>
    <w:rsid w:val="00531F63"/>
    <w:rsid w:val="005324DB"/>
    <w:rsid w:val="005326E5"/>
    <w:rsid w:val="00532D56"/>
    <w:rsid w:val="00533158"/>
    <w:rsid w:val="005334CD"/>
    <w:rsid w:val="00533B0F"/>
    <w:rsid w:val="00533C69"/>
    <w:rsid w:val="00533DAF"/>
    <w:rsid w:val="00534339"/>
    <w:rsid w:val="00534687"/>
    <w:rsid w:val="005348C5"/>
    <w:rsid w:val="00535397"/>
    <w:rsid w:val="00535562"/>
    <w:rsid w:val="005359F2"/>
    <w:rsid w:val="0053602D"/>
    <w:rsid w:val="00536582"/>
    <w:rsid w:val="00536840"/>
    <w:rsid w:val="005369F5"/>
    <w:rsid w:val="00536BA9"/>
    <w:rsid w:val="00536C6C"/>
    <w:rsid w:val="00536F9C"/>
    <w:rsid w:val="005373CB"/>
    <w:rsid w:val="00537D62"/>
    <w:rsid w:val="005400EA"/>
    <w:rsid w:val="0054014B"/>
    <w:rsid w:val="005405C7"/>
    <w:rsid w:val="005409A8"/>
    <w:rsid w:val="00540A86"/>
    <w:rsid w:val="00540DBB"/>
    <w:rsid w:val="00540E03"/>
    <w:rsid w:val="005410EB"/>
    <w:rsid w:val="005411EC"/>
    <w:rsid w:val="00541247"/>
    <w:rsid w:val="00541919"/>
    <w:rsid w:val="00541DF6"/>
    <w:rsid w:val="00541EF4"/>
    <w:rsid w:val="005421EF"/>
    <w:rsid w:val="005424BD"/>
    <w:rsid w:val="00542760"/>
    <w:rsid w:val="00542B97"/>
    <w:rsid w:val="00543B5C"/>
    <w:rsid w:val="00544C58"/>
    <w:rsid w:val="00544CB1"/>
    <w:rsid w:val="00544E78"/>
    <w:rsid w:val="00545442"/>
    <w:rsid w:val="0054552A"/>
    <w:rsid w:val="005456A2"/>
    <w:rsid w:val="00545908"/>
    <w:rsid w:val="00545910"/>
    <w:rsid w:val="00545C7A"/>
    <w:rsid w:val="00546756"/>
    <w:rsid w:val="00546A22"/>
    <w:rsid w:val="00546CF0"/>
    <w:rsid w:val="00547266"/>
    <w:rsid w:val="00547A92"/>
    <w:rsid w:val="00547B5B"/>
    <w:rsid w:val="00547C57"/>
    <w:rsid w:val="0055014B"/>
    <w:rsid w:val="005502DC"/>
    <w:rsid w:val="0055036D"/>
    <w:rsid w:val="005505E9"/>
    <w:rsid w:val="00550753"/>
    <w:rsid w:val="005509F3"/>
    <w:rsid w:val="00550A4C"/>
    <w:rsid w:val="00550F99"/>
    <w:rsid w:val="005510DB"/>
    <w:rsid w:val="0055110D"/>
    <w:rsid w:val="00551437"/>
    <w:rsid w:val="005515FB"/>
    <w:rsid w:val="0055165D"/>
    <w:rsid w:val="00551BF5"/>
    <w:rsid w:val="005520C2"/>
    <w:rsid w:val="0055280D"/>
    <w:rsid w:val="00552C17"/>
    <w:rsid w:val="00552C3E"/>
    <w:rsid w:val="005533F8"/>
    <w:rsid w:val="00554637"/>
    <w:rsid w:val="00554662"/>
    <w:rsid w:val="00554ACD"/>
    <w:rsid w:val="00554BA1"/>
    <w:rsid w:val="00555407"/>
    <w:rsid w:val="005555A3"/>
    <w:rsid w:val="0055590B"/>
    <w:rsid w:val="0055609D"/>
    <w:rsid w:val="0055617B"/>
    <w:rsid w:val="005563A0"/>
    <w:rsid w:val="00556491"/>
    <w:rsid w:val="00556957"/>
    <w:rsid w:val="00556B18"/>
    <w:rsid w:val="00556CC2"/>
    <w:rsid w:val="00556E20"/>
    <w:rsid w:val="00556EC9"/>
    <w:rsid w:val="00556F72"/>
    <w:rsid w:val="0055702B"/>
    <w:rsid w:val="0055720E"/>
    <w:rsid w:val="00557431"/>
    <w:rsid w:val="0055752E"/>
    <w:rsid w:val="005576C1"/>
    <w:rsid w:val="005578FC"/>
    <w:rsid w:val="005608A2"/>
    <w:rsid w:val="00560A8C"/>
    <w:rsid w:val="00561184"/>
    <w:rsid w:val="00561257"/>
    <w:rsid w:val="00561A35"/>
    <w:rsid w:val="00561CD7"/>
    <w:rsid w:val="0056214A"/>
    <w:rsid w:val="005621E7"/>
    <w:rsid w:val="005622CA"/>
    <w:rsid w:val="005626BE"/>
    <w:rsid w:val="00562938"/>
    <w:rsid w:val="00562C22"/>
    <w:rsid w:val="00562D49"/>
    <w:rsid w:val="00563083"/>
    <w:rsid w:val="00564307"/>
    <w:rsid w:val="00564462"/>
    <w:rsid w:val="00564473"/>
    <w:rsid w:val="005648D6"/>
    <w:rsid w:val="005649C3"/>
    <w:rsid w:val="00564ACD"/>
    <w:rsid w:val="00564CD4"/>
    <w:rsid w:val="00565041"/>
    <w:rsid w:val="005651FE"/>
    <w:rsid w:val="005653D2"/>
    <w:rsid w:val="0056542C"/>
    <w:rsid w:val="0056544F"/>
    <w:rsid w:val="00565470"/>
    <w:rsid w:val="00565845"/>
    <w:rsid w:val="00565F65"/>
    <w:rsid w:val="0056637F"/>
    <w:rsid w:val="00566422"/>
    <w:rsid w:val="005665D0"/>
    <w:rsid w:val="00566AED"/>
    <w:rsid w:val="005672D8"/>
    <w:rsid w:val="00567936"/>
    <w:rsid w:val="00567E30"/>
    <w:rsid w:val="00567E53"/>
    <w:rsid w:val="00570263"/>
    <w:rsid w:val="005706BD"/>
    <w:rsid w:val="00570CB2"/>
    <w:rsid w:val="00570DCC"/>
    <w:rsid w:val="00570EA3"/>
    <w:rsid w:val="00570ED2"/>
    <w:rsid w:val="00571165"/>
    <w:rsid w:val="00571864"/>
    <w:rsid w:val="005719CA"/>
    <w:rsid w:val="00572233"/>
    <w:rsid w:val="0057235B"/>
    <w:rsid w:val="005727F4"/>
    <w:rsid w:val="00572BE6"/>
    <w:rsid w:val="00572D35"/>
    <w:rsid w:val="00572F9C"/>
    <w:rsid w:val="0057302A"/>
    <w:rsid w:val="005739FB"/>
    <w:rsid w:val="00573B4D"/>
    <w:rsid w:val="00573C33"/>
    <w:rsid w:val="00574100"/>
    <w:rsid w:val="00574261"/>
    <w:rsid w:val="00574672"/>
    <w:rsid w:val="005748E8"/>
    <w:rsid w:val="005749CA"/>
    <w:rsid w:val="0057538F"/>
    <w:rsid w:val="0057584A"/>
    <w:rsid w:val="00575991"/>
    <w:rsid w:val="00575C76"/>
    <w:rsid w:val="00575C81"/>
    <w:rsid w:val="00575C84"/>
    <w:rsid w:val="00575CB8"/>
    <w:rsid w:val="00575F29"/>
    <w:rsid w:val="00575FDF"/>
    <w:rsid w:val="005761F5"/>
    <w:rsid w:val="00576247"/>
    <w:rsid w:val="0057649B"/>
    <w:rsid w:val="00576564"/>
    <w:rsid w:val="005765A5"/>
    <w:rsid w:val="0057675F"/>
    <w:rsid w:val="005768B1"/>
    <w:rsid w:val="00576A1B"/>
    <w:rsid w:val="00576C2F"/>
    <w:rsid w:val="005770A7"/>
    <w:rsid w:val="0057724E"/>
    <w:rsid w:val="00577669"/>
    <w:rsid w:val="005776C4"/>
    <w:rsid w:val="00577DE5"/>
    <w:rsid w:val="00580276"/>
    <w:rsid w:val="0058028F"/>
    <w:rsid w:val="0058039D"/>
    <w:rsid w:val="005807CC"/>
    <w:rsid w:val="0058085C"/>
    <w:rsid w:val="005808B2"/>
    <w:rsid w:val="00580B73"/>
    <w:rsid w:val="00580E05"/>
    <w:rsid w:val="005811A6"/>
    <w:rsid w:val="00581388"/>
    <w:rsid w:val="005815DA"/>
    <w:rsid w:val="00581968"/>
    <w:rsid w:val="0058198A"/>
    <w:rsid w:val="00581AA1"/>
    <w:rsid w:val="00581AA2"/>
    <w:rsid w:val="00581B54"/>
    <w:rsid w:val="00581DA4"/>
    <w:rsid w:val="00581FE6"/>
    <w:rsid w:val="005824C6"/>
    <w:rsid w:val="005829A8"/>
    <w:rsid w:val="005832E4"/>
    <w:rsid w:val="00583477"/>
    <w:rsid w:val="00583746"/>
    <w:rsid w:val="0058392B"/>
    <w:rsid w:val="00583D1D"/>
    <w:rsid w:val="005842DD"/>
    <w:rsid w:val="00584385"/>
    <w:rsid w:val="005844F2"/>
    <w:rsid w:val="00584670"/>
    <w:rsid w:val="005846A2"/>
    <w:rsid w:val="005846D9"/>
    <w:rsid w:val="005849EA"/>
    <w:rsid w:val="00584DED"/>
    <w:rsid w:val="0058534F"/>
    <w:rsid w:val="005857B7"/>
    <w:rsid w:val="00585B89"/>
    <w:rsid w:val="00585BD6"/>
    <w:rsid w:val="00585C61"/>
    <w:rsid w:val="0058615E"/>
    <w:rsid w:val="00586309"/>
    <w:rsid w:val="0058645D"/>
    <w:rsid w:val="00586C9C"/>
    <w:rsid w:val="00586C9F"/>
    <w:rsid w:val="00586EC1"/>
    <w:rsid w:val="0058718D"/>
    <w:rsid w:val="00587463"/>
    <w:rsid w:val="00587664"/>
    <w:rsid w:val="00587742"/>
    <w:rsid w:val="005879EE"/>
    <w:rsid w:val="00587EDB"/>
    <w:rsid w:val="005900B1"/>
    <w:rsid w:val="00590230"/>
    <w:rsid w:val="005902AE"/>
    <w:rsid w:val="005909EB"/>
    <w:rsid w:val="00590D2E"/>
    <w:rsid w:val="00590D39"/>
    <w:rsid w:val="00591ADE"/>
    <w:rsid w:val="00592084"/>
    <w:rsid w:val="00592554"/>
    <w:rsid w:val="0059271A"/>
    <w:rsid w:val="00592FBB"/>
    <w:rsid w:val="005933B4"/>
    <w:rsid w:val="00593A53"/>
    <w:rsid w:val="005942E4"/>
    <w:rsid w:val="005949FD"/>
    <w:rsid w:val="00594C36"/>
    <w:rsid w:val="00594CAC"/>
    <w:rsid w:val="005950B3"/>
    <w:rsid w:val="0059538E"/>
    <w:rsid w:val="005953DB"/>
    <w:rsid w:val="00595923"/>
    <w:rsid w:val="00595E71"/>
    <w:rsid w:val="00595EE0"/>
    <w:rsid w:val="00595FA1"/>
    <w:rsid w:val="0059633A"/>
    <w:rsid w:val="005964C0"/>
    <w:rsid w:val="00596956"/>
    <w:rsid w:val="00596A4E"/>
    <w:rsid w:val="00596A58"/>
    <w:rsid w:val="00596B6D"/>
    <w:rsid w:val="00596DB6"/>
    <w:rsid w:val="0059716A"/>
    <w:rsid w:val="0059718A"/>
    <w:rsid w:val="005976BE"/>
    <w:rsid w:val="00597ADD"/>
    <w:rsid w:val="00597B3F"/>
    <w:rsid w:val="00597E56"/>
    <w:rsid w:val="005A0067"/>
    <w:rsid w:val="005A00D9"/>
    <w:rsid w:val="005A058C"/>
    <w:rsid w:val="005A07B1"/>
    <w:rsid w:val="005A0A6E"/>
    <w:rsid w:val="005A0FEE"/>
    <w:rsid w:val="005A1113"/>
    <w:rsid w:val="005A1209"/>
    <w:rsid w:val="005A1388"/>
    <w:rsid w:val="005A1713"/>
    <w:rsid w:val="005A1824"/>
    <w:rsid w:val="005A1A50"/>
    <w:rsid w:val="005A1BF7"/>
    <w:rsid w:val="005A1C9C"/>
    <w:rsid w:val="005A1DF5"/>
    <w:rsid w:val="005A1E0A"/>
    <w:rsid w:val="005A1FCB"/>
    <w:rsid w:val="005A2068"/>
    <w:rsid w:val="005A2074"/>
    <w:rsid w:val="005A2089"/>
    <w:rsid w:val="005A240D"/>
    <w:rsid w:val="005A28E5"/>
    <w:rsid w:val="005A2B66"/>
    <w:rsid w:val="005A2C4F"/>
    <w:rsid w:val="005A2DF2"/>
    <w:rsid w:val="005A30A6"/>
    <w:rsid w:val="005A44F1"/>
    <w:rsid w:val="005A455B"/>
    <w:rsid w:val="005A50BB"/>
    <w:rsid w:val="005A531A"/>
    <w:rsid w:val="005A53DB"/>
    <w:rsid w:val="005A55D3"/>
    <w:rsid w:val="005A5604"/>
    <w:rsid w:val="005A5A89"/>
    <w:rsid w:val="005A5A8E"/>
    <w:rsid w:val="005A5BB9"/>
    <w:rsid w:val="005A5FB0"/>
    <w:rsid w:val="005A60A7"/>
    <w:rsid w:val="005A66E8"/>
    <w:rsid w:val="005A67A7"/>
    <w:rsid w:val="005A6D38"/>
    <w:rsid w:val="005A71FD"/>
    <w:rsid w:val="005A75C1"/>
    <w:rsid w:val="005A770A"/>
    <w:rsid w:val="005A7AAF"/>
    <w:rsid w:val="005A7AF9"/>
    <w:rsid w:val="005A7BF4"/>
    <w:rsid w:val="005B012E"/>
    <w:rsid w:val="005B06BD"/>
    <w:rsid w:val="005B078A"/>
    <w:rsid w:val="005B07E5"/>
    <w:rsid w:val="005B13A1"/>
    <w:rsid w:val="005B1DAB"/>
    <w:rsid w:val="005B23C2"/>
    <w:rsid w:val="005B25E8"/>
    <w:rsid w:val="005B27A8"/>
    <w:rsid w:val="005B2839"/>
    <w:rsid w:val="005B28D6"/>
    <w:rsid w:val="005B2C5F"/>
    <w:rsid w:val="005B37DF"/>
    <w:rsid w:val="005B37EF"/>
    <w:rsid w:val="005B38A4"/>
    <w:rsid w:val="005B448A"/>
    <w:rsid w:val="005B4C5C"/>
    <w:rsid w:val="005B5061"/>
    <w:rsid w:val="005B539F"/>
    <w:rsid w:val="005B59B4"/>
    <w:rsid w:val="005B607E"/>
    <w:rsid w:val="005B6218"/>
    <w:rsid w:val="005B634A"/>
    <w:rsid w:val="005B6352"/>
    <w:rsid w:val="005B65D0"/>
    <w:rsid w:val="005B67B6"/>
    <w:rsid w:val="005B6803"/>
    <w:rsid w:val="005B6965"/>
    <w:rsid w:val="005B6A5D"/>
    <w:rsid w:val="005B6FA6"/>
    <w:rsid w:val="005B710E"/>
    <w:rsid w:val="005B7467"/>
    <w:rsid w:val="005B74B9"/>
    <w:rsid w:val="005B7592"/>
    <w:rsid w:val="005B76C0"/>
    <w:rsid w:val="005C0205"/>
    <w:rsid w:val="005C02A5"/>
    <w:rsid w:val="005C0643"/>
    <w:rsid w:val="005C0828"/>
    <w:rsid w:val="005C0E66"/>
    <w:rsid w:val="005C0EE6"/>
    <w:rsid w:val="005C0EF2"/>
    <w:rsid w:val="005C109E"/>
    <w:rsid w:val="005C12F6"/>
    <w:rsid w:val="005C1305"/>
    <w:rsid w:val="005C149E"/>
    <w:rsid w:val="005C18E9"/>
    <w:rsid w:val="005C1B04"/>
    <w:rsid w:val="005C1C53"/>
    <w:rsid w:val="005C1C8E"/>
    <w:rsid w:val="005C1D76"/>
    <w:rsid w:val="005C1EF6"/>
    <w:rsid w:val="005C2277"/>
    <w:rsid w:val="005C22A3"/>
    <w:rsid w:val="005C23BC"/>
    <w:rsid w:val="005C26A7"/>
    <w:rsid w:val="005C2868"/>
    <w:rsid w:val="005C2C3E"/>
    <w:rsid w:val="005C32E0"/>
    <w:rsid w:val="005C3BDE"/>
    <w:rsid w:val="005C3ECB"/>
    <w:rsid w:val="005C3EF3"/>
    <w:rsid w:val="005C42F4"/>
    <w:rsid w:val="005C4DA7"/>
    <w:rsid w:val="005C522E"/>
    <w:rsid w:val="005C52B7"/>
    <w:rsid w:val="005C5543"/>
    <w:rsid w:val="005C5561"/>
    <w:rsid w:val="005C55E5"/>
    <w:rsid w:val="005C5656"/>
    <w:rsid w:val="005C58B1"/>
    <w:rsid w:val="005C66D1"/>
    <w:rsid w:val="005C6867"/>
    <w:rsid w:val="005C6AD3"/>
    <w:rsid w:val="005C7396"/>
    <w:rsid w:val="005C7422"/>
    <w:rsid w:val="005C7981"/>
    <w:rsid w:val="005C7BF5"/>
    <w:rsid w:val="005C7F74"/>
    <w:rsid w:val="005D02DD"/>
    <w:rsid w:val="005D0864"/>
    <w:rsid w:val="005D0936"/>
    <w:rsid w:val="005D12B2"/>
    <w:rsid w:val="005D1588"/>
    <w:rsid w:val="005D1882"/>
    <w:rsid w:val="005D2272"/>
    <w:rsid w:val="005D23D5"/>
    <w:rsid w:val="005D2742"/>
    <w:rsid w:val="005D2DD9"/>
    <w:rsid w:val="005D2FAF"/>
    <w:rsid w:val="005D2FE5"/>
    <w:rsid w:val="005D2FED"/>
    <w:rsid w:val="005D335B"/>
    <w:rsid w:val="005D364C"/>
    <w:rsid w:val="005D41B4"/>
    <w:rsid w:val="005D42E6"/>
    <w:rsid w:val="005D46E1"/>
    <w:rsid w:val="005D47A3"/>
    <w:rsid w:val="005D4832"/>
    <w:rsid w:val="005D4A37"/>
    <w:rsid w:val="005D502A"/>
    <w:rsid w:val="005D5651"/>
    <w:rsid w:val="005D5A6B"/>
    <w:rsid w:val="005D5D38"/>
    <w:rsid w:val="005D6095"/>
    <w:rsid w:val="005D6129"/>
    <w:rsid w:val="005D68C8"/>
    <w:rsid w:val="005D6A7D"/>
    <w:rsid w:val="005D6A83"/>
    <w:rsid w:val="005D78D5"/>
    <w:rsid w:val="005D7EB6"/>
    <w:rsid w:val="005E03B1"/>
    <w:rsid w:val="005E0533"/>
    <w:rsid w:val="005E059E"/>
    <w:rsid w:val="005E077C"/>
    <w:rsid w:val="005E07E8"/>
    <w:rsid w:val="005E08D3"/>
    <w:rsid w:val="005E0D9D"/>
    <w:rsid w:val="005E0E97"/>
    <w:rsid w:val="005E1193"/>
    <w:rsid w:val="005E16D3"/>
    <w:rsid w:val="005E18BE"/>
    <w:rsid w:val="005E193E"/>
    <w:rsid w:val="005E1D4A"/>
    <w:rsid w:val="005E20B6"/>
    <w:rsid w:val="005E24AF"/>
    <w:rsid w:val="005E2AC9"/>
    <w:rsid w:val="005E2DFA"/>
    <w:rsid w:val="005E2EA3"/>
    <w:rsid w:val="005E3715"/>
    <w:rsid w:val="005E37D6"/>
    <w:rsid w:val="005E3CAF"/>
    <w:rsid w:val="005E3D0C"/>
    <w:rsid w:val="005E3E8A"/>
    <w:rsid w:val="005E3F76"/>
    <w:rsid w:val="005E435E"/>
    <w:rsid w:val="005E44FA"/>
    <w:rsid w:val="005E45D5"/>
    <w:rsid w:val="005E474E"/>
    <w:rsid w:val="005E49B6"/>
    <w:rsid w:val="005E49D0"/>
    <w:rsid w:val="005E4ACD"/>
    <w:rsid w:val="005E4B9F"/>
    <w:rsid w:val="005E5148"/>
    <w:rsid w:val="005E52D3"/>
    <w:rsid w:val="005E5478"/>
    <w:rsid w:val="005E5CA5"/>
    <w:rsid w:val="005E607E"/>
    <w:rsid w:val="005E64E2"/>
    <w:rsid w:val="005E6731"/>
    <w:rsid w:val="005E67FA"/>
    <w:rsid w:val="005E684B"/>
    <w:rsid w:val="005E6E93"/>
    <w:rsid w:val="005E7E13"/>
    <w:rsid w:val="005E7E30"/>
    <w:rsid w:val="005E7F92"/>
    <w:rsid w:val="005F002B"/>
    <w:rsid w:val="005F032D"/>
    <w:rsid w:val="005F048A"/>
    <w:rsid w:val="005F0772"/>
    <w:rsid w:val="005F0E49"/>
    <w:rsid w:val="005F110A"/>
    <w:rsid w:val="005F18FF"/>
    <w:rsid w:val="005F1CC4"/>
    <w:rsid w:val="005F2885"/>
    <w:rsid w:val="005F290D"/>
    <w:rsid w:val="005F292E"/>
    <w:rsid w:val="005F2DF5"/>
    <w:rsid w:val="005F2FFD"/>
    <w:rsid w:val="005F38AA"/>
    <w:rsid w:val="005F3A8F"/>
    <w:rsid w:val="005F3D60"/>
    <w:rsid w:val="005F4010"/>
    <w:rsid w:val="005F437B"/>
    <w:rsid w:val="005F4557"/>
    <w:rsid w:val="005F4688"/>
    <w:rsid w:val="005F4B64"/>
    <w:rsid w:val="005F4B77"/>
    <w:rsid w:val="005F4D32"/>
    <w:rsid w:val="005F4F15"/>
    <w:rsid w:val="005F5305"/>
    <w:rsid w:val="005F53B2"/>
    <w:rsid w:val="005F53FC"/>
    <w:rsid w:val="005F56F2"/>
    <w:rsid w:val="005F5741"/>
    <w:rsid w:val="005F57C4"/>
    <w:rsid w:val="005F57EA"/>
    <w:rsid w:val="005F5931"/>
    <w:rsid w:val="005F5B6B"/>
    <w:rsid w:val="005F5B90"/>
    <w:rsid w:val="005F5E5D"/>
    <w:rsid w:val="005F64A2"/>
    <w:rsid w:val="005F67AB"/>
    <w:rsid w:val="005F6D5E"/>
    <w:rsid w:val="005F6F56"/>
    <w:rsid w:val="005F71CA"/>
    <w:rsid w:val="005F72D1"/>
    <w:rsid w:val="005F754D"/>
    <w:rsid w:val="005F79A5"/>
    <w:rsid w:val="005F7A75"/>
    <w:rsid w:val="005F7FD0"/>
    <w:rsid w:val="0060010F"/>
    <w:rsid w:val="006001D0"/>
    <w:rsid w:val="0060029B"/>
    <w:rsid w:val="0060029D"/>
    <w:rsid w:val="006005B8"/>
    <w:rsid w:val="00600F57"/>
    <w:rsid w:val="0060125D"/>
    <w:rsid w:val="00601A42"/>
    <w:rsid w:val="006020C7"/>
    <w:rsid w:val="006020E0"/>
    <w:rsid w:val="0060265D"/>
    <w:rsid w:val="006028E9"/>
    <w:rsid w:val="00602EBB"/>
    <w:rsid w:val="00603111"/>
    <w:rsid w:val="00603197"/>
    <w:rsid w:val="006034D7"/>
    <w:rsid w:val="006037D6"/>
    <w:rsid w:val="00603CBF"/>
    <w:rsid w:val="006040E8"/>
    <w:rsid w:val="006044FB"/>
    <w:rsid w:val="00604AC7"/>
    <w:rsid w:val="00604C4B"/>
    <w:rsid w:val="0060512E"/>
    <w:rsid w:val="0060586A"/>
    <w:rsid w:val="00605AB6"/>
    <w:rsid w:val="0060655B"/>
    <w:rsid w:val="006067F7"/>
    <w:rsid w:val="006072B2"/>
    <w:rsid w:val="00607894"/>
    <w:rsid w:val="0061042F"/>
    <w:rsid w:val="00610AB5"/>
    <w:rsid w:val="00611042"/>
    <w:rsid w:val="00611404"/>
    <w:rsid w:val="006116B7"/>
    <w:rsid w:val="00611B39"/>
    <w:rsid w:val="00611D4C"/>
    <w:rsid w:val="006123C8"/>
    <w:rsid w:val="00612541"/>
    <w:rsid w:val="00612984"/>
    <w:rsid w:val="00612D12"/>
    <w:rsid w:val="00612E6E"/>
    <w:rsid w:val="00612FC0"/>
    <w:rsid w:val="00613177"/>
    <w:rsid w:val="006132BD"/>
    <w:rsid w:val="006133D9"/>
    <w:rsid w:val="006133DC"/>
    <w:rsid w:val="006136C7"/>
    <w:rsid w:val="006139E2"/>
    <w:rsid w:val="00613BA2"/>
    <w:rsid w:val="00613F4E"/>
    <w:rsid w:val="0061504B"/>
    <w:rsid w:val="006152F7"/>
    <w:rsid w:val="00615360"/>
    <w:rsid w:val="00615502"/>
    <w:rsid w:val="006156BA"/>
    <w:rsid w:val="006156F6"/>
    <w:rsid w:val="006157E9"/>
    <w:rsid w:val="00615F26"/>
    <w:rsid w:val="0061619E"/>
    <w:rsid w:val="006161AD"/>
    <w:rsid w:val="006164A1"/>
    <w:rsid w:val="00616796"/>
    <w:rsid w:val="0061695B"/>
    <w:rsid w:val="00616BAE"/>
    <w:rsid w:val="00616D50"/>
    <w:rsid w:val="00616F2E"/>
    <w:rsid w:val="0061709E"/>
    <w:rsid w:val="00617717"/>
    <w:rsid w:val="00617851"/>
    <w:rsid w:val="00617B86"/>
    <w:rsid w:val="0062025E"/>
    <w:rsid w:val="00620372"/>
    <w:rsid w:val="0062058D"/>
    <w:rsid w:val="006206AF"/>
    <w:rsid w:val="00620745"/>
    <w:rsid w:val="00620C63"/>
    <w:rsid w:val="00620D3E"/>
    <w:rsid w:val="00621243"/>
    <w:rsid w:val="0062150A"/>
    <w:rsid w:val="00621547"/>
    <w:rsid w:val="0062168D"/>
    <w:rsid w:val="00621AA3"/>
    <w:rsid w:val="00621CCD"/>
    <w:rsid w:val="00622523"/>
    <w:rsid w:val="00622B6D"/>
    <w:rsid w:val="00623264"/>
    <w:rsid w:val="0062380E"/>
    <w:rsid w:val="00623821"/>
    <w:rsid w:val="00623866"/>
    <w:rsid w:val="00623A96"/>
    <w:rsid w:val="00623E41"/>
    <w:rsid w:val="006242A8"/>
    <w:rsid w:val="00624593"/>
    <w:rsid w:val="00624959"/>
    <w:rsid w:val="00624970"/>
    <w:rsid w:val="00624F56"/>
    <w:rsid w:val="00625129"/>
    <w:rsid w:val="0062524E"/>
    <w:rsid w:val="006254B6"/>
    <w:rsid w:val="00625680"/>
    <w:rsid w:val="006257D8"/>
    <w:rsid w:val="00625A9C"/>
    <w:rsid w:val="00625C46"/>
    <w:rsid w:val="00626240"/>
    <w:rsid w:val="006263F2"/>
    <w:rsid w:val="00626607"/>
    <w:rsid w:val="0062674D"/>
    <w:rsid w:val="006267C9"/>
    <w:rsid w:val="00626BBB"/>
    <w:rsid w:val="00626CC3"/>
    <w:rsid w:val="00626CDA"/>
    <w:rsid w:val="00626CE0"/>
    <w:rsid w:val="00627070"/>
    <w:rsid w:val="00627269"/>
    <w:rsid w:val="006272FE"/>
    <w:rsid w:val="00627495"/>
    <w:rsid w:val="006274F5"/>
    <w:rsid w:val="006276EB"/>
    <w:rsid w:val="0062784F"/>
    <w:rsid w:val="006278AD"/>
    <w:rsid w:val="006278EB"/>
    <w:rsid w:val="006278EE"/>
    <w:rsid w:val="00627E79"/>
    <w:rsid w:val="006301F6"/>
    <w:rsid w:val="006303E7"/>
    <w:rsid w:val="00630578"/>
    <w:rsid w:val="00630BFA"/>
    <w:rsid w:val="00630DE8"/>
    <w:rsid w:val="00630F67"/>
    <w:rsid w:val="00630FC3"/>
    <w:rsid w:val="0063104F"/>
    <w:rsid w:val="006311FC"/>
    <w:rsid w:val="006312A0"/>
    <w:rsid w:val="006315C7"/>
    <w:rsid w:val="0063165C"/>
    <w:rsid w:val="00631756"/>
    <w:rsid w:val="0063177E"/>
    <w:rsid w:val="00631969"/>
    <w:rsid w:val="00631A44"/>
    <w:rsid w:val="00631EF0"/>
    <w:rsid w:val="00631FD6"/>
    <w:rsid w:val="00632116"/>
    <w:rsid w:val="00632176"/>
    <w:rsid w:val="006326EF"/>
    <w:rsid w:val="00632C56"/>
    <w:rsid w:val="00632CAB"/>
    <w:rsid w:val="006331CA"/>
    <w:rsid w:val="0063333F"/>
    <w:rsid w:val="00633546"/>
    <w:rsid w:val="006335A0"/>
    <w:rsid w:val="006336CF"/>
    <w:rsid w:val="00633885"/>
    <w:rsid w:val="00633963"/>
    <w:rsid w:val="00633A38"/>
    <w:rsid w:val="00633F95"/>
    <w:rsid w:val="00633FF8"/>
    <w:rsid w:val="006340C6"/>
    <w:rsid w:val="00634E1A"/>
    <w:rsid w:val="00635440"/>
    <w:rsid w:val="0063546A"/>
    <w:rsid w:val="00635813"/>
    <w:rsid w:val="00635E02"/>
    <w:rsid w:val="00636049"/>
    <w:rsid w:val="0063625F"/>
    <w:rsid w:val="0063671C"/>
    <w:rsid w:val="00636BE7"/>
    <w:rsid w:val="0063700D"/>
    <w:rsid w:val="00637666"/>
    <w:rsid w:val="00637D03"/>
    <w:rsid w:val="00637FAD"/>
    <w:rsid w:val="00640002"/>
    <w:rsid w:val="006401A5"/>
    <w:rsid w:val="00640384"/>
    <w:rsid w:val="006404B0"/>
    <w:rsid w:val="006408E6"/>
    <w:rsid w:val="006409FE"/>
    <w:rsid w:val="00641041"/>
    <w:rsid w:val="006411AD"/>
    <w:rsid w:val="0064123A"/>
    <w:rsid w:val="0064145E"/>
    <w:rsid w:val="006415F9"/>
    <w:rsid w:val="006417EF"/>
    <w:rsid w:val="00641A89"/>
    <w:rsid w:val="00641E65"/>
    <w:rsid w:val="00641F03"/>
    <w:rsid w:val="00642015"/>
    <w:rsid w:val="00642957"/>
    <w:rsid w:val="00642A9A"/>
    <w:rsid w:val="00642CF5"/>
    <w:rsid w:val="00643206"/>
    <w:rsid w:val="00643411"/>
    <w:rsid w:val="00643536"/>
    <w:rsid w:val="006435BB"/>
    <w:rsid w:val="00643BB3"/>
    <w:rsid w:val="00643C0A"/>
    <w:rsid w:val="00644CD8"/>
    <w:rsid w:val="006451DF"/>
    <w:rsid w:val="00645907"/>
    <w:rsid w:val="00645EC5"/>
    <w:rsid w:val="006464BB"/>
    <w:rsid w:val="00646A98"/>
    <w:rsid w:val="00646AE5"/>
    <w:rsid w:val="00646CBD"/>
    <w:rsid w:val="00646D01"/>
    <w:rsid w:val="00646EEB"/>
    <w:rsid w:val="006472A2"/>
    <w:rsid w:val="00647DCE"/>
    <w:rsid w:val="006507BF"/>
    <w:rsid w:val="00650A7F"/>
    <w:rsid w:val="00650ACE"/>
    <w:rsid w:val="00650DE3"/>
    <w:rsid w:val="0065123E"/>
    <w:rsid w:val="00651312"/>
    <w:rsid w:val="0065167B"/>
    <w:rsid w:val="00651729"/>
    <w:rsid w:val="006517F4"/>
    <w:rsid w:val="0065189F"/>
    <w:rsid w:val="00651987"/>
    <w:rsid w:val="00651AD0"/>
    <w:rsid w:val="00651AE3"/>
    <w:rsid w:val="0065262A"/>
    <w:rsid w:val="00652743"/>
    <w:rsid w:val="00652B7B"/>
    <w:rsid w:val="00652C10"/>
    <w:rsid w:val="006534DC"/>
    <w:rsid w:val="00653C57"/>
    <w:rsid w:val="00653CB9"/>
    <w:rsid w:val="00653D8F"/>
    <w:rsid w:val="00653E4E"/>
    <w:rsid w:val="00653ED3"/>
    <w:rsid w:val="00654098"/>
    <w:rsid w:val="00654136"/>
    <w:rsid w:val="00654294"/>
    <w:rsid w:val="006548F7"/>
    <w:rsid w:val="00654D44"/>
    <w:rsid w:val="00654FD3"/>
    <w:rsid w:val="0065574E"/>
    <w:rsid w:val="006559AA"/>
    <w:rsid w:val="00655DBB"/>
    <w:rsid w:val="00656421"/>
    <w:rsid w:val="00656498"/>
    <w:rsid w:val="00656A2E"/>
    <w:rsid w:val="00656A8B"/>
    <w:rsid w:val="00656C68"/>
    <w:rsid w:val="00656D2D"/>
    <w:rsid w:val="0065785C"/>
    <w:rsid w:val="00657AB5"/>
    <w:rsid w:val="00657DD7"/>
    <w:rsid w:val="00657DFE"/>
    <w:rsid w:val="0066012F"/>
    <w:rsid w:val="0066088B"/>
    <w:rsid w:val="00660ADA"/>
    <w:rsid w:val="00660DF0"/>
    <w:rsid w:val="00660EE4"/>
    <w:rsid w:val="006612CE"/>
    <w:rsid w:val="0066142B"/>
    <w:rsid w:val="0066147C"/>
    <w:rsid w:val="006615B4"/>
    <w:rsid w:val="00661668"/>
    <w:rsid w:val="00662364"/>
    <w:rsid w:val="00662506"/>
    <w:rsid w:val="006627D6"/>
    <w:rsid w:val="0066288A"/>
    <w:rsid w:val="00662C15"/>
    <w:rsid w:val="00662CBC"/>
    <w:rsid w:val="00662E64"/>
    <w:rsid w:val="0066319C"/>
    <w:rsid w:val="0066321C"/>
    <w:rsid w:val="00663311"/>
    <w:rsid w:val="006633CB"/>
    <w:rsid w:val="0066379D"/>
    <w:rsid w:val="006639B2"/>
    <w:rsid w:val="00663AB2"/>
    <w:rsid w:val="00663B48"/>
    <w:rsid w:val="00663F3C"/>
    <w:rsid w:val="0066411B"/>
    <w:rsid w:val="006650A7"/>
    <w:rsid w:val="0066539C"/>
    <w:rsid w:val="00665696"/>
    <w:rsid w:val="0066574B"/>
    <w:rsid w:val="00665967"/>
    <w:rsid w:val="006659E7"/>
    <w:rsid w:val="00665C86"/>
    <w:rsid w:val="00665D81"/>
    <w:rsid w:val="00665EF2"/>
    <w:rsid w:val="006673D6"/>
    <w:rsid w:val="00667669"/>
    <w:rsid w:val="0066785C"/>
    <w:rsid w:val="006701BE"/>
    <w:rsid w:val="00670327"/>
    <w:rsid w:val="0067053C"/>
    <w:rsid w:val="00670800"/>
    <w:rsid w:val="006709F4"/>
    <w:rsid w:val="00670B22"/>
    <w:rsid w:val="00670DFA"/>
    <w:rsid w:val="0067127A"/>
    <w:rsid w:val="006712D0"/>
    <w:rsid w:val="006712EB"/>
    <w:rsid w:val="0067153C"/>
    <w:rsid w:val="00671601"/>
    <w:rsid w:val="00671977"/>
    <w:rsid w:val="006722B3"/>
    <w:rsid w:val="0067254F"/>
    <w:rsid w:val="00673011"/>
    <w:rsid w:val="00673087"/>
    <w:rsid w:val="00673179"/>
    <w:rsid w:val="00673258"/>
    <w:rsid w:val="00673259"/>
    <w:rsid w:val="006734C8"/>
    <w:rsid w:val="006735B7"/>
    <w:rsid w:val="006737AC"/>
    <w:rsid w:val="006737EA"/>
    <w:rsid w:val="00673A2A"/>
    <w:rsid w:val="00673DBC"/>
    <w:rsid w:val="00674093"/>
    <w:rsid w:val="0067444A"/>
    <w:rsid w:val="00674977"/>
    <w:rsid w:val="00674A36"/>
    <w:rsid w:val="00674B00"/>
    <w:rsid w:val="00674C97"/>
    <w:rsid w:val="00674D9E"/>
    <w:rsid w:val="00674E97"/>
    <w:rsid w:val="00675278"/>
    <w:rsid w:val="00675908"/>
    <w:rsid w:val="00675DE7"/>
    <w:rsid w:val="00675EF7"/>
    <w:rsid w:val="00675F60"/>
    <w:rsid w:val="0067605F"/>
    <w:rsid w:val="00676084"/>
    <w:rsid w:val="006762B3"/>
    <w:rsid w:val="0067662D"/>
    <w:rsid w:val="00676AA9"/>
    <w:rsid w:val="00676E55"/>
    <w:rsid w:val="006775F5"/>
    <w:rsid w:val="006777DA"/>
    <w:rsid w:val="006777DD"/>
    <w:rsid w:val="00677811"/>
    <w:rsid w:val="006778DC"/>
    <w:rsid w:val="00677927"/>
    <w:rsid w:val="006779A8"/>
    <w:rsid w:val="00677A3A"/>
    <w:rsid w:val="00677A41"/>
    <w:rsid w:val="00677B02"/>
    <w:rsid w:val="00680350"/>
    <w:rsid w:val="00680590"/>
    <w:rsid w:val="00680E5D"/>
    <w:rsid w:val="0068119C"/>
    <w:rsid w:val="006811D5"/>
    <w:rsid w:val="006817FB"/>
    <w:rsid w:val="00681A61"/>
    <w:rsid w:val="00681E1C"/>
    <w:rsid w:val="00682594"/>
    <w:rsid w:val="006827A0"/>
    <w:rsid w:val="006828EB"/>
    <w:rsid w:val="00682943"/>
    <w:rsid w:val="00682BAA"/>
    <w:rsid w:val="00682CBA"/>
    <w:rsid w:val="00682E2E"/>
    <w:rsid w:val="0068328A"/>
    <w:rsid w:val="0068338B"/>
    <w:rsid w:val="00683545"/>
    <w:rsid w:val="006837AF"/>
    <w:rsid w:val="00683EB8"/>
    <w:rsid w:val="00683EC3"/>
    <w:rsid w:val="00684270"/>
    <w:rsid w:val="00684322"/>
    <w:rsid w:val="00684557"/>
    <w:rsid w:val="00684809"/>
    <w:rsid w:val="006848E5"/>
    <w:rsid w:val="00684A66"/>
    <w:rsid w:val="00684F90"/>
    <w:rsid w:val="006854D5"/>
    <w:rsid w:val="006855E1"/>
    <w:rsid w:val="0068584B"/>
    <w:rsid w:val="006859BF"/>
    <w:rsid w:val="00685B34"/>
    <w:rsid w:val="00685D41"/>
    <w:rsid w:val="00685FBC"/>
    <w:rsid w:val="006863CC"/>
    <w:rsid w:val="006863E3"/>
    <w:rsid w:val="006873CF"/>
    <w:rsid w:val="006877EB"/>
    <w:rsid w:val="00687BCC"/>
    <w:rsid w:val="00687EE9"/>
    <w:rsid w:val="00690102"/>
    <w:rsid w:val="0069018E"/>
    <w:rsid w:val="0069091F"/>
    <w:rsid w:val="00690E7F"/>
    <w:rsid w:val="00690F1E"/>
    <w:rsid w:val="00691568"/>
    <w:rsid w:val="006917EE"/>
    <w:rsid w:val="00691E13"/>
    <w:rsid w:val="00691E55"/>
    <w:rsid w:val="0069222E"/>
    <w:rsid w:val="00692F28"/>
    <w:rsid w:val="00693AF3"/>
    <w:rsid w:val="006943A9"/>
    <w:rsid w:val="006948E5"/>
    <w:rsid w:val="006951E2"/>
    <w:rsid w:val="00695335"/>
    <w:rsid w:val="0069565E"/>
    <w:rsid w:val="00695850"/>
    <w:rsid w:val="00695918"/>
    <w:rsid w:val="00695B2C"/>
    <w:rsid w:val="00695DBD"/>
    <w:rsid w:val="00695FAD"/>
    <w:rsid w:val="00696621"/>
    <w:rsid w:val="00696916"/>
    <w:rsid w:val="00696B67"/>
    <w:rsid w:val="00696CBC"/>
    <w:rsid w:val="00696E35"/>
    <w:rsid w:val="0069702F"/>
    <w:rsid w:val="0069706B"/>
    <w:rsid w:val="006970C5"/>
    <w:rsid w:val="00697AF4"/>
    <w:rsid w:val="00697AF9"/>
    <w:rsid w:val="00697E32"/>
    <w:rsid w:val="00697E8E"/>
    <w:rsid w:val="006A05BA"/>
    <w:rsid w:val="006A0BBF"/>
    <w:rsid w:val="006A0CA2"/>
    <w:rsid w:val="006A0DBD"/>
    <w:rsid w:val="006A0F0F"/>
    <w:rsid w:val="006A1102"/>
    <w:rsid w:val="006A14D7"/>
    <w:rsid w:val="006A19B7"/>
    <w:rsid w:val="006A1D9B"/>
    <w:rsid w:val="006A2141"/>
    <w:rsid w:val="006A2169"/>
    <w:rsid w:val="006A2522"/>
    <w:rsid w:val="006A2FD2"/>
    <w:rsid w:val="006A3703"/>
    <w:rsid w:val="006A37DF"/>
    <w:rsid w:val="006A3940"/>
    <w:rsid w:val="006A3B78"/>
    <w:rsid w:val="006A3D43"/>
    <w:rsid w:val="006A4012"/>
    <w:rsid w:val="006A42CC"/>
    <w:rsid w:val="006A485D"/>
    <w:rsid w:val="006A48E0"/>
    <w:rsid w:val="006A4B3A"/>
    <w:rsid w:val="006A4F85"/>
    <w:rsid w:val="006A5198"/>
    <w:rsid w:val="006A5287"/>
    <w:rsid w:val="006A52B1"/>
    <w:rsid w:val="006A56A6"/>
    <w:rsid w:val="006A5870"/>
    <w:rsid w:val="006A6B61"/>
    <w:rsid w:val="006A758F"/>
    <w:rsid w:val="006A76C8"/>
    <w:rsid w:val="006A7C6A"/>
    <w:rsid w:val="006A7FAA"/>
    <w:rsid w:val="006B0C5A"/>
    <w:rsid w:val="006B0CE1"/>
    <w:rsid w:val="006B10D0"/>
    <w:rsid w:val="006B12E4"/>
    <w:rsid w:val="006B13C8"/>
    <w:rsid w:val="006B17DD"/>
    <w:rsid w:val="006B19FB"/>
    <w:rsid w:val="006B1B69"/>
    <w:rsid w:val="006B1BE8"/>
    <w:rsid w:val="006B1DC3"/>
    <w:rsid w:val="006B1EC1"/>
    <w:rsid w:val="006B234A"/>
    <w:rsid w:val="006B2AE6"/>
    <w:rsid w:val="006B2F2F"/>
    <w:rsid w:val="006B3171"/>
    <w:rsid w:val="006B34EC"/>
    <w:rsid w:val="006B35ED"/>
    <w:rsid w:val="006B36B3"/>
    <w:rsid w:val="006B36C9"/>
    <w:rsid w:val="006B4052"/>
    <w:rsid w:val="006B4287"/>
    <w:rsid w:val="006B42C5"/>
    <w:rsid w:val="006B43C4"/>
    <w:rsid w:val="006B4678"/>
    <w:rsid w:val="006B4753"/>
    <w:rsid w:val="006B47FA"/>
    <w:rsid w:val="006B4996"/>
    <w:rsid w:val="006B49B7"/>
    <w:rsid w:val="006B4A99"/>
    <w:rsid w:val="006B4C57"/>
    <w:rsid w:val="006B4F95"/>
    <w:rsid w:val="006B5118"/>
    <w:rsid w:val="006B5CF2"/>
    <w:rsid w:val="006B5E7F"/>
    <w:rsid w:val="006B5FAE"/>
    <w:rsid w:val="006B6082"/>
    <w:rsid w:val="006B62B2"/>
    <w:rsid w:val="006B65F8"/>
    <w:rsid w:val="006B6A6D"/>
    <w:rsid w:val="006B6B84"/>
    <w:rsid w:val="006B7244"/>
    <w:rsid w:val="006B7283"/>
    <w:rsid w:val="006B75E4"/>
    <w:rsid w:val="006B75F5"/>
    <w:rsid w:val="006B770B"/>
    <w:rsid w:val="006B787D"/>
    <w:rsid w:val="006B796A"/>
    <w:rsid w:val="006C0034"/>
    <w:rsid w:val="006C064F"/>
    <w:rsid w:val="006C0C4E"/>
    <w:rsid w:val="006C0F10"/>
    <w:rsid w:val="006C1252"/>
    <w:rsid w:val="006C13CB"/>
    <w:rsid w:val="006C1441"/>
    <w:rsid w:val="006C15EA"/>
    <w:rsid w:val="006C1C29"/>
    <w:rsid w:val="006C1E06"/>
    <w:rsid w:val="006C1EDD"/>
    <w:rsid w:val="006C1FD7"/>
    <w:rsid w:val="006C209B"/>
    <w:rsid w:val="006C2149"/>
    <w:rsid w:val="006C2B2B"/>
    <w:rsid w:val="006C2D2E"/>
    <w:rsid w:val="006C2EC8"/>
    <w:rsid w:val="006C3062"/>
    <w:rsid w:val="006C32D8"/>
    <w:rsid w:val="006C3531"/>
    <w:rsid w:val="006C39E3"/>
    <w:rsid w:val="006C3D8A"/>
    <w:rsid w:val="006C42FF"/>
    <w:rsid w:val="006C459F"/>
    <w:rsid w:val="006C4986"/>
    <w:rsid w:val="006C4BE3"/>
    <w:rsid w:val="006C4F39"/>
    <w:rsid w:val="006C50DB"/>
    <w:rsid w:val="006C5155"/>
    <w:rsid w:val="006C5555"/>
    <w:rsid w:val="006C55C4"/>
    <w:rsid w:val="006C5B86"/>
    <w:rsid w:val="006C5F93"/>
    <w:rsid w:val="006C6090"/>
    <w:rsid w:val="006C60FB"/>
    <w:rsid w:val="006C6389"/>
    <w:rsid w:val="006C64C2"/>
    <w:rsid w:val="006C64F3"/>
    <w:rsid w:val="006C67D7"/>
    <w:rsid w:val="006C6DE3"/>
    <w:rsid w:val="006C6FC3"/>
    <w:rsid w:val="006C7229"/>
    <w:rsid w:val="006C772D"/>
    <w:rsid w:val="006C7803"/>
    <w:rsid w:val="006C7D3B"/>
    <w:rsid w:val="006C7DB2"/>
    <w:rsid w:val="006D0084"/>
    <w:rsid w:val="006D03A7"/>
    <w:rsid w:val="006D04F7"/>
    <w:rsid w:val="006D055F"/>
    <w:rsid w:val="006D061D"/>
    <w:rsid w:val="006D078C"/>
    <w:rsid w:val="006D0797"/>
    <w:rsid w:val="006D0A84"/>
    <w:rsid w:val="006D0BEF"/>
    <w:rsid w:val="006D0C53"/>
    <w:rsid w:val="006D0E33"/>
    <w:rsid w:val="006D0E7F"/>
    <w:rsid w:val="006D14F1"/>
    <w:rsid w:val="006D14F3"/>
    <w:rsid w:val="006D177B"/>
    <w:rsid w:val="006D17A9"/>
    <w:rsid w:val="006D19E6"/>
    <w:rsid w:val="006D1B55"/>
    <w:rsid w:val="006D1D6A"/>
    <w:rsid w:val="006D25C5"/>
    <w:rsid w:val="006D2CE8"/>
    <w:rsid w:val="006D2FBF"/>
    <w:rsid w:val="006D33F7"/>
    <w:rsid w:val="006D34C1"/>
    <w:rsid w:val="006D3683"/>
    <w:rsid w:val="006D4396"/>
    <w:rsid w:val="006D45EA"/>
    <w:rsid w:val="006D469A"/>
    <w:rsid w:val="006D4A65"/>
    <w:rsid w:val="006D4F0D"/>
    <w:rsid w:val="006D4F17"/>
    <w:rsid w:val="006D51A9"/>
    <w:rsid w:val="006D51D6"/>
    <w:rsid w:val="006D5295"/>
    <w:rsid w:val="006D5656"/>
    <w:rsid w:val="006D588A"/>
    <w:rsid w:val="006D5E12"/>
    <w:rsid w:val="006D60F5"/>
    <w:rsid w:val="006D63A8"/>
    <w:rsid w:val="006D661D"/>
    <w:rsid w:val="006D6776"/>
    <w:rsid w:val="006D6D1C"/>
    <w:rsid w:val="006D6D46"/>
    <w:rsid w:val="006D6E60"/>
    <w:rsid w:val="006D6FBB"/>
    <w:rsid w:val="006D760F"/>
    <w:rsid w:val="006D763B"/>
    <w:rsid w:val="006D784D"/>
    <w:rsid w:val="006D7884"/>
    <w:rsid w:val="006D7AAC"/>
    <w:rsid w:val="006D7FE7"/>
    <w:rsid w:val="006E0062"/>
    <w:rsid w:val="006E015C"/>
    <w:rsid w:val="006E076E"/>
    <w:rsid w:val="006E08A3"/>
    <w:rsid w:val="006E0BA9"/>
    <w:rsid w:val="006E100D"/>
    <w:rsid w:val="006E11B5"/>
    <w:rsid w:val="006E1239"/>
    <w:rsid w:val="006E12CE"/>
    <w:rsid w:val="006E1537"/>
    <w:rsid w:val="006E1B5C"/>
    <w:rsid w:val="006E1F74"/>
    <w:rsid w:val="006E221C"/>
    <w:rsid w:val="006E22D3"/>
    <w:rsid w:val="006E246E"/>
    <w:rsid w:val="006E33DE"/>
    <w:rsid w:val="006E3481"/>
    <w:rsid w:val="006E372C"/>
    <w:rsid w:val="006E37A7"/>
    <w:rsid w:val="006E3993"/>
    <w:rsid w:val="006E39BC"/>
    <w:rsid w:val="006E3B98"/>
    <w:rsid w:val="006E3BD0"/>
    <w:rsid w:val="006E41E5"/>
    <w:rsid w:val="006E497F"/>
    <w:rsid w:val="006E4BC3"/>
    <w:rsid w:val="006E4C28"/>
    <w:rsid w:val="006E51D8"/>
    <w:rsid w:val="006E56F1"/>
    <w:rsid w:val="006E5876"/>
    <w:rsid w:val="006E58AD"/>
    <w:rsid w:val="006E5CF0"/>
    <w:rsid w:val="006E6051"/>
    <w:rsid w:val="006E6880"/>
    <w:rsid w:val="006E6A5C"/>
    <w:rsid w:val="006E6A5E"/>
    <w:rsid w:val="006E6ADC"/>
    <w:rsid w:val="006E70CA"/>
    <w:rsid w:val="006E7134"/>
    <w:rsid w:val="006E75BB"/>
    <w:rsid w:val="006E7855"/>
    <w:rsid w:val="006E785F"/>
    <w:rsid w:val="006F0829"/>
    <w:rsid w:val="006F0CF4"/>
    <w:rsid w:val="006F13E1"/>
    <w:rsid w:val="006F1D88"/>
    <w:rsid w:val="006F1E1B"/>
    <w:rsid w:val="006F22E3"/>
    <w:rsid w:val="006F234F"/>
    <w:rsid w:val="006F2394"/>
    <w:rsid w:val="006F23C2"/>
    <w:rsid w:val="006F2BB1"/>
    <w:rsid w:val="006F2E28"/>
    <w:rsid w:val="006F2FEB"/>
    <w:rsid w:val="006F3171"/>
    <w:rsid w:val="006F3D68"/>
    <w:rsid w:val="006F3DD9"/>
    <w:rsid w:val="006F3E15"/>
    <w:rsid w:val="006F3FF4"/>
    <w:rsid w:val="006F42C5"/>
    <w:rsid w:val="006F45E8"/>
    <w:rsid w:val="006F46D2"/>
    <w:rsid w:val="006F4CF1"/>
    <w:rsid w:val="006F4D3D"/>
    <w:rsid w:val="006F5090"/>
    <w:rsid w:val="006F55B3"/>
    <w:rsid w:val="006F62C0"/>
    <w:rsid w:val="006F6C46"/>
    <w:rsid w:val="006F6DF5"/>
    <w:rsid w:val="006F6E87"/>
    <w:rsid w:val="006F6F25"/>
    <w:rsid w:val="006F7561"/>
    <w:rsid w:val="006F7B68"/>
    <w:rsid w:val="006F7BBD"/>
    <w:rsid w:val="006F7EFE"/>
    <w:rsid w:val="00700937"/>
    <w:rsid w:val="00700DAB"/>
    <w:rsid w:val="00700DE0"/>
    <w:rsid w:val="0070121E"/>
    <w:rsid w:val="00701C58"/>
    <w:rsid w:val="007021EC"/>
    <w:rsid w:val="007022F6"/>
    <w:rsid w:val="00702713"/>
    <w:rsid w:val="0070290B"/>
    <w:rsid w:val="00702AA9"/>
    <w:rsid w:val="00702CC5"/>
    <w:rsid w:val="00702F06"/>
    <w:rsid w:val="00703046"/>
    <w:rsid w:val="00703571"/>
    <w:rsid w:val="007037FE"/>
    <w:rsid w:val="00703EC9"/>
    <w:rsid w:val="00703F75"/>
    <w:rsid w:val="00703FF0"/>
    <w:rsid w:val="007043DC"/>
    <w:rsid w:val="007044CE"/>
    <w:rsid w:val="0070467C"/>
    <w:rsid w:val="00704B2F"/>
    <w:rsid w:val="00704BCC"/>
    <w:rsid w:val="00704C95"/>
    <w:rsid w:val="00704D07"/>
    <w:rsid w:val="00704F78"/>
    <w:rsid w:val="0070572B"/>
    <w:rsid w:val="00705764"/>
    <w:rsid w:val="00705A2B"/>
    <w:rsid w:val="00705C2F"/>
    <w:rsid w:val="0070603B"/>
    <w:rsid w:val="007063A3"/>
    <w:rsid w:val="007067F0"/>
    <w:rsid w:val="007069A8"/>
    <w:rsid w:val="00706C7F"/>
    <w:rsid w:val="00706E17"/>
    <w:rsid w:val="00706E5D"/>
    <w:rsid w:val="00706EF0"/>
    <w:rsid w:val="0070726D"/>
    <w:rsid w:val="00707373"/>
    <w:rsid w:val="00707822"/>
    <w:rsid w:val="00707B3C"/>
    <w:rsid w:val="00707BB0"/>
    <w:rsid w:val="007100BE"/>
    <w:rsid w:val="0071025E"/>
    <w:rsid w:val="0071054F"/>
    <w:rsid w:val="007107DC"/>
    <w:rsid w:val="00710DCF"/>
    <w:rsid w:val="00710F3E"/>
    <w:rsid w:val="0071116A"/>
    <w:rsid w:val="00711211"/>
    <w:rsid w:val="007113EF"/>
    <w:rsid w:val="007114A3"/>
    <w:rsid w:val="007115C9"/>
    <w:rsid w:val="00711EEB"/>
    <w:rsid w:val="00712109"/>
    <w:rsid w:val="007121C5"/>
    <w:rsid w:val="007125FA"/>
    <w:rsid w:val="00712975"/>
    <w:rsid w:val="007129DE"/>
    <w:rsid w:val="00712C14"/>
    <w:rsid w:val="007136D1"/>
    <w:rsid w:val="00713AAB"/>
    <w:rsid w:val="00713AD4"/>
    <w:rsid w:val="00713DE3"/>
    <w:rsid w:val="00714A37"/>
    <w:rsid w:val="00714DA5"/>
    <w:rsid w:val="00714EAD"/>
    <w:rsid w:val="00714F4C"/>
    <w:rsid w:val="00715643"/>
    <w:rsid w:val="00715644"/>
    <w:rsid w:val="007157D6"/>
    <w:rsid w:val="00715B52"/>
    <w:rsid w:val="00715FB5"/>
    <w:rsid w:val="00716B4B"/>
    <w:rsid w:val="00716B5C"/>
    <w:rsid w:val="00717385"/>
    <w:rsid w:val="007173A0"/>
    <w:rsid w:val="007177E1"/>
    <w:rsid w:val="00717FD0"/>
    <w:rsid w:val="007201B4"/>
    <w:rsid w:val="007201CA"/>
    <w:rsid w:val="00720D80"/>
    <w:rsid w:val="0072123D"/>
    <w:rsid w:val="0072132A"/>
    <w:rsid w:val="00721AE7"/>
    <w:rsid w:val="00721CB9"/>
    <w:rsid w:val="00721F18"/>
    <w:rsid w:val="00722274"/>
    <w:rsid w:val="00722CF7"/>
    <w:rsid w:val="00723348"/>
    <w:rsid w:val="00723833"/>
    <w:rsid w:val="00723A6F"/>
    <w:rsid w:val="00723AEF"/>
    <w:rsid w:val="00723DAE"/>
    <w:rsid w:val="00723EE7"/>
    <w:rsid w:val="0072408B"/>
    <w:rsid w:val="007240D5"/>
    <w:rsid w:val="00724108"/>
    <w:rsid w:val="007246A0"/>
    <w:rsid w:val="00724898"/>
    <w:rsid w:val="0072491C"/>
    <w:rsid w:val="00725106"/>
    <w:rsid w:val="0072528C"/>
    <w:rsid w:val="00725933"/>
    <w:rsid w:val="00725CA7"/>
    <w:rsid w:val="00725DE2"/>
    <w:rsid w:val="00726463"/>
    <w:rsid w:val="00726B14"/>
    <w:rsid w:val="00726E53"/>
    <w:rsid w:val="00726E76"/>
    <w:rsid w:val="007270B7"/>
    <w:rsid w:val="0072791B"/>
    <w:rsid w:val="00727DC6"/>
    <w:rsid w:val="00730448"/>
    <w:rsid w:val="007305E8"/>
    <w:rsid w:val="00730679"/>
    <w:rsid w:val="00730BB6"/>
    <w:rsid w:val="00731427"/>
    <w:rsid w:val="0073165D"/>
    <w:rsid w:val="007317B8"/>
    <w:rsid w:val="007317EB"/>
    <w:rsid w:val="0073187E"/>
    <w:rsid w:val="00731F12"/>
    <w:rsid w:val="007327F9"/>
    <w:rsid w:val="00732C4B"/>
    <w:rsid w:val="00733370"/>
    <w:rsid w:val="00733602"/>
    <w:rsid w:val="007336A8"/>
    <w:rsid w:val="00733F21"/>
    <w:rsid w:val="007341F8"/>
    <w:rsid w:val="0073462D"/>
    <w:rsid w:val="00734840"/>
    <w:rsid w:val="00734E76"/>
    <w:rsid w:val="00735562"/>
    <w:rsid w:val="0073577B"/>
    <w:rsid w:val="00735BE4"/>
    <w:rsid w:val="00735F9B"/>
    <w:rsid w:val="00736114"/>
    <w:rsid w:val="007363B4"/>
    <w:rsid w:val="007364C3"/>
    <w:rsid w:val="00736535"/>
    <w:rsid w:val="00736553"/>
    <w:rsid w:val="0073656B"/>
    <w:rsid w:val="0073720F"/>
    <w:rsid w:val="00737453"/>
    <w:rsid w:val="00737517"/>
    <w:rsid w:val="0073758F"/>
    <w:rsid w:val="00737ABC"/>
    <w:rsid w:val="00737B6F"/>
    <w:rsid w:val="00737C8B"/>
    <w:rsid w:val="00737F51"/>
    <w:rsid w:val="00737F90"/>
    <w:rsid w:val="007403F9"/>
    <w:rsid w:val="0074098B"/>
    <w:rsid w:val="00741327"/>
    <w:rsid w:val="007413B0"/>
    <w:rsid w:val="00741554"/>
    <w:rsid w:val="00741CA1"/>
    <w:rsid w:val="00741F0D"/>
    <w:rsid w:val="00741F64"/>
    <w:rsid w:val="00742403"/>
    <w:rsid w:val="007425D9"/>
    <w:rsid w:val="007428DB"/>
    <w:rsid w:val="00743C06"/>
    <w:rsid w:val="00743FFA"/>
    <w:rsid w:val="0074406B"/>
    <w:rsid w:val="00744589"/>
    <w:rsid w:val="007448CA"/>
    <w:rsid w:val="00744C30"/>
    <w:rsid w:val="00745071"/>
    <w:rsid w:val="00745377"/>
    <w:rsid w:val="00745392"/>
    <w:rsid w:val="00745801"/>
    <w:rsid w:val="00745805"/>
    <w:rsid w:val="00745B17"/>
    <w:rsid w:val="00745BD0"/>
    <w:rsid w:val="00745CB0"/>
    <w:rsid w:val="00746084"/>
    <w:rsid w:val="00746229"/>
    <w:rsid w:val="00746323"/>
    <w:rsid w:val="007464CC"/>
    <w:rsid w:val="0074651B"/>
    <w:rsid w:val="007465AF"/>
    <w:rsid w:val="00746600"/>
    <w:rsid w:val="00746CDB"/>
    <w:rsid w:val="00746EE4"/>
    <w:rsid w:val="0074766F"/>
    <w:rsid w:val="00747A17"/>
    <w:rsid w:val="00747F26"/>
    <w:rsid w:val="00747FB2"/>
    <w:rsid w:val="00751011"/>
    <w:rsid w:val="00751028"/>
    <w:rsid w:val="00751733"/>
    <w:rsid w:val="007517C9"/>
    <w:rsid w:val="00751AE1"/>
    <w:rsid w:val="00751F73"/>
    <w:rsid w:val="00752B85"/>
    <w:rsid w:val="00752BB9"/>
    <w:rsid w:val="00752C57"/>
    <w:rsid w:val="00753563"/>
    <w:rsid w:val="00753C57"/>
    <w:rsid w:val="007543A7"/>
    <w:rsid w:val="00754663"/>
    <w:rsid w:val="00754693"/>
    <w:rsid w:val="00754AFA"/>
    <w:rsid w:val="00754F48"/>
    <w:rsid w:val="0075509B"/>
    <w:rsid w:val="007552B0"/>
    <w:rsid w:val="00755382"/>
    <w:rsid w:val="007555D1"/>
    <w:rsid w:val="007557E7"/>
    <w:rsid w:val="00755BE8"/>
    <w:rsid w:val="00755D76"/>
    <w:rsid w:val="00755DFE"/>
    <w:rsid w:val="007564CD"/>
    <w:rsid w:val="0075675B"/>
    <w:rsid w:val="007570F2"/>
    <w:rsid w:val="007573D2"/>
    <w:rsid w:val="00757423"/>
    <w:rsid w:val="0075779B"/>
    <w:rsid w:val="0075793B"/>
    <w:rsid w:val="00757BBC"/>
    <w:rsid w:val="00757D4B"/>
    <w:rsid w:val="00757F01"/>
    <w:rsid w:val="0076015B"/>
    <w:rsid w:val="0076026D"/>
    <w:rsid w:val="0076035D"/>
    <w:rsid w:val="007606A5"/>
    <w:rsid w:val="00760839"/>
    <w:rsid w:val="00760846"/>
    <w:rsid w:val="00760C66"/>
    <w:rsid w:val="007613AD"/>
    <w:rsid w:val="0076199D"/>
    <w:rsid w:val="007619D4"/>
    <w:rsid w:val="00761A77"/>
    <w:rsid w:val="00761D6C"/>
    <w:rsid w:val="00761E33"/>
    <w:rsid w:val="0076229F"/>
    <w:rsid w:val="007624D4"/>
    <w:rsid w:val="00762757"/>
    <w:rsid w:val="0076276C"/>
    <w:rsid w:val="00762A9C"/>
    <w:rsid w:val="0076346B"/>
    <w:rsid w:val="007634FD"/>
    <w:rsid w:val="00763C42"/>
    <w:rsid w:val="00763C79"/>
    <w:rsid w:val="00763CED"/>
    <w:rsid w:val="00763FF3"/>
    <w:rsid w:val="007643F1"/>
    <w:rsid w:val="00764403"/>
    <w:rsid w:val="0076461E"/>
    <w:rsid w:val="00764623"/>
    <w:rsid w:val="00764873"/>
    <w:rsid w:val="007648D0"/>
    <w:rsid w:val="00764D79"/>
    <w:rsid w:val="00765307"/>
    <w:rsid w:val="0076576B"/>
    <w:rsid w:val="00765AF1"/>
    <w:rsid w:val="00765B48"/>
    <w:rsid w:val="007668FC"/>
    <w:rsid w:val="00766B35"/>
    <w:rsid w:val="00766C48"/>
    <w:rsid w:val="00766DD8"/>
    <w:rsid w:val="00766E5A"/>
    <w:rsid w:val="007674A3"/>
    <w:rsid w:val="007676D6"/>
    <w:rsid w:val="00767DA5"/>
    <w:rsid w:val="0077039D"/>
    <w:rsid w:val="007704B9"/>
    <w:rsid w:val="00770BDE"/>
    <w:rsid w:val="00770F38"/>
    <w:rsid w:val="00770FA4"/>
    <w:rsid w:val="0077144F"/>
    <w:rsid w:val="00771603"/>
    <w:rsid w:val="007717A5"/>
    <w:rsid w:val="007717E0"/>
    <w:rsid w:val="007718A0"/>
    <w:rsid w:val="007718A2"/>
    <w:rsid w:val="007719D0"/>
    <w:rsid w:val="00771B9F"/>
    <w:rsid w:val="007721EE"/>
    <w:rsid w:val="0077265E"/>
    <w:rsid w:val="007728D6"/>
    <w:rsid w:val="00772C3E"/>
    <w:rsid w:val="00772ED7"/>
    <w:rsid w:val="00773552"/>
    <w:rsid w:val="007738D5"/>
    <w:rsid w:val="00773BCF"/>
    <w:rsid w:val="00773D7E"/>
    <w:rsid w:val="007741B8"/>
    <w:rsid w:val="00774583"/>
    <w:rsid w:val="007745E8"/>
    <w:rsid w:val="0077468C"/>
    <w:rsid w:val="007746BE"/>
    <w:rsid w:val="00774856"/>
    <w:rsid w:val="007748B4"/>
    <w:rsid w:val="00774B89"/>
    <w:rsid w:val="00775464"/>
    <w:rsid w:val="007754A4"/>
    <w:rsid w:val="00775B43"/>
    <w:rsid w:val="00775C88"/>
    <w:rsid w:val="00775D57"/>
    <w:rsid w:val="00775D8A"/>
    <w:rsid w:val="00776427"/>
    <w:rsid w:val="00776874"/>
    <w:rsid w:val="00776901"/>
    <w:rsid w:val="00776EC5"/>
    <w:rsid w:val="0077708A"/>
    <w:rsid w:val="007773CD"/>
    <w:rsid w:val="00777527"/>
    <w:rsid w:val="00777710"/>
    <w:rsid w:val="00777720"/>
    <w:rsid w:val="00777B9F"/>
    <w:rsid w:val="00777F9A"/>
    <w:rsid w:val="0078008C"/>
    <w:rsid w:val="00780451"/>
    <w:rsid w:val="0078046F"/>
    <w:rsid w:val="00780890"/>
    <w:rsid w:val="00780E03"/>
    <w:rsid w:val="00780FEB"/>
    <w:rsid w:val="00781037"/>
    <w:rsid w:val="007813C7"/>
    <w:rsid w:val="00781EAB"/>
    <w:rsid w:val="007820B6"/>
    <w:rsid w:val="00782225"/>
    <w:rsid w:val="0078243C"/>
    <w:rsid w:val="00782710"/>
    <w:rsid w:val="00782F52"/>
    <w:rsid w:val="00783051"/>
    <w:rsid w:val="007831AF"/>
    <w:rsid w:val="0078343F"/>
    <w:rsid w:val="00783702"/>
    <w:rsid w:val="00783981"/>
    <w:rsid w:val="00784166"/>
    <w:rsid w:val="00784570"/>
    <w:rsid w:val="00784652"/>
    <w:rsid w:val="0078467A"/>
    <w:rsid w:val="00784990"/>
    <w:rsid w:val="00784AC3"/>
    <w:rsid w:val="00784B5F"/>
    <w:rsid w:val="00784B6C"/>
    <w:rsid w:val="00784E86"/>
    <w:rsid w:val="00784F98"/>
    <w:rsid w:val="00786001"/>
    <w:rsid w:val="007860D3"/>
    <w:rsid w:val="00786666"/>
    <w:rsid w:val="007866BD"/>
    <w:rsid w:val="0078679C"/>
    <w:rsid w:val="007867DE"/>
    <w:rsid w:val="00786D5F"/>
    <w:rsid w:val="00787924"/>
    <w:rsid w:val="007879E7"/>
    <w:rsid w:val="00787AFA"/>
    <w:rsid w:val="00787B95"/>
    <w:rsid w:val="00787C24"/>
    <w:rsid w:val="0079047A"/>
    <w:rsid w:val="007905DF"/>
    <w:rsid w:val="007906D7"/>
    <w:rsid w:val="007909EA"/>
    <w:rsid w:val="00791516"/>
    <w:rsid w:val="00791AD1"/>
    <w:rsid w:val="00791BA7"/>
    <w:rsid w:val="00792491"/>
    <w:rsid w:val="007924BE"/>
    <w:rsid w:val="007928DB"/>
    <w:rsid w:val="007929A3"/>
    <w:rsid w:val="007930D8"/>
    <w:rsid w:val="00793398"/>
    <w:rsid w:val="0079351E"/>
    <w:rsid w:val="0079367C"/>
    <w:rsid w:val="00793915"/>
    <w:rsid w:val="007939F8"/>
    <w:rsid w:val="00793EC4"/>
    <w:rsid w:val="00793EFC"/>
    <w:rsid w:val="007940B6"/>
    <w:rsid w:val="007949C3"/>
    <w:rsid w:val="00794B05"/>
    <w:rsid w:val="00794C01"/>
    <w:rsid w:val="00794FA9"/>
    <w:rsid w:val="0079522F"/>
    <w:rsid w:val="007955E8"/>
    <w:rsid w:val="007956FF"/>
    <w:rsid w:val="007959CD"/>
    <w:rsid w:val="00795B47"/>
    <w:rsid w:val="00795B70"/>
    <w:rsid w:val="00795CBE"/>
    <w:rsid w:val="007960C7"/>
    <w:rsid w:val="00796B99"/>
    <w:rsid w:val="00797261"/>
    <w:rsid w:val="00797535"/>
    <w:rsid w:val="0079758A"/>
    <w:rsid w:val="007978D4"/>
    <w:rsid w:val="00797927"/>
    <w:rsid w:val="00797943"/>
    <w:rsid w:val="00797E0A"/>
    <w:rsid w:val="00797FAE"/>
    <w:rsid w:val="007A0018"/>
    <w:rsid w:val="007A005E"/>
    <w:rsid w:val="007A06EF"/>
    <w:rsid w:val="007A0707"/>
    <w:rsid w:val="007A0819"/>
    <w:rsid w:val="007A08AE"/>
    <w:rsid w:val="007A0B69"/>
    <w:rsid w:val="007A0F49"/>
    <w:rsid w:val="007A1294"/>
    <w:rsid w:val="007A159D"/>
    <w:rsid w:val="007A1612"/>
    <w:rsid w:val="007A18F0"/>
    <w:rsid w:val="007A1FE6"/>
    <w:rsid w:val="007A273B"/>
    <w:rsid w:val="007A276E"/>
    <w:rsid w:val="007A292D"/>
    <w:rsid w:val="007A35AF"/>
    <w:rsid w:val="007A3622"/>
    <w:rsid w:val="007A3624"/>
    <w:rsid w:val="007A3712"/>
    <w:rsid w:val="007A3DFB"/>
    <w:rsid w:val="007A3FDE"/>
    <w:rsid w:val="007A4309"/>
    <w:rsid w:val="007A43CF"/>
    <w:rsid w:val="007A44C9"/>
    <w:rsid w:val="007A465E"/>
    <w:rsid w:val="007A50AF"/>
    <w:rsid w:val="007A5A13"/>
    <w:rsid w:val="007A5B9C"/>
    <w:rsid w:val="007A5BE5"/>
    <w:rsid w:val="007A5F19"/>
    <w:rsid w:val="007A6F76"/>
    <w:rsid w:val="007A76E7"/>
    <w:rsid w:val="007A7C4D"/>
    <w:rsid w:val="007A7E56"/>
    <w:rsid w:val="007B006C"/>
    <w:rsid w:val="007B01B5"/>
    <w:rsid w:val="007B01C8"/>
    <w:rsid w:val="007B02C7"/>
    <w:rsid w:val="007B0492"/>
    <w:rsid w:val="007B0AEE"/>
    <w:rsid w:val="007B0C03"/>
    <w:rsid w:val="007B1214"/>
    <w:rsid w:val="007B13F5"/>
    <w:rsid w:val="007B1524"/>
    <w:rsid w:val="007B165D"/>
    <w:rsid w:val="007B1677"/>
    <w:rsid w:val="007B1BBC"/>
    <w:rsid w:val="007B1EAF"/>
    <w:rsid w:val="007B2677"/>
    <w:rsid w:val="007B2B14"/>
    <w:rsid w:val="007B2EB2"/>
    <w:rsid w:val="007B2FC9"/>
    <w:rsid w:val="007B37BE"/>
    <w:rsid w:val="007B3C13"/>
    <w:rsid w:val="007B3C53"/>
    <w:rsid w:val="007B3D6B"/>
    <w:rsid w:val="007B451F"/>
    <w:rsid w:val="007B4796"/>
    <w:rsid w:val="007B515C"/>
    <w:rsid w:val="007B5189"/>
    <w:rsid w:val="007B5724"/>
    <w:rsid w:val="007B5AEF"/>
    <w:rsid w:val="007B5B91"/>
    <w:rsid w:val="007B5EB3"/>
    <w:rsid w:val="007B61B1"/>
    <w:rsid w:val="007B62AC"/>
    <w:rsid w:val="007B677C"/>
    <w:rsid w:val="007B6A50"/>
    <w:rsid w:val="007B7070"/>
    <w:rsid w:val="007B7168"/>
    <w:rsid w:val="007B721A"/>
    <w:rsid w:val="007B7B2E"/>
    <w:rsid w:val="007B7C6C"/>
    <w:rsid w:val="007B7D5D"/>
    <w:rsid w:val="007C02EA"/>
    <w:rsid w:val="007C05B9"/>
    <w:rsid w:val="007C0C9A"/>
    <w:rsid w:val="007C0DDB"/>
    <w:rsid w:val="007C0E97"/>
    <w:rsid w:val="007C127C"/>
    <w:rsid w:val="007C2062"/>
    <w:rsid w:val="007C2075"/>
    <w:rsid w:val="007C2097"/>
    <w:rsid w:val="007C2130"/>
    <w:rsid w:val="007C21A7"/>
    <w:rsid w:val="007C2599"/>
    <w:rsid w:val="007C291A"/>
    <w:rsid w:val="007C29E2"/>
    <w:rsid w:val="007C2CC4"/>
    <w:rsid w:val="007C3266"/>
    <w:rsid w:val="007C33B1"/>
    <w:rsid w:val="007C38F9"/>
    <w:rsid w:val="007C39FC"/>
    <w:rsid w:val="007C3DE1"/>
    <w:rsid w:val="007C3E89"/>
    <w:rsid w:val="007C41BE"/>
    <w:rsid w:val="007C4543"/>
    <w:rsid w:val="007C458E"/>
    <w:rsid w:val="007C46BD"/>
    <w:rsid w:val="007C476A"/>
    <w:rsid w:val="007C4E17"/>
    <w:rsid w:val="007C58D8"/>
    <w:rsid w:val="007C5A60"/>
    <w:rsid w:val="007C5DA7"/>
    <w:rsid w:val="007C7711"/>
    <w:rsid w:val="007D001D"/>
    <w:rsid w:val="007D0070"/>
    <w:rsid w:val="007D0357"/>
    <w:rsid w:val="007D0646"/>
    <w:rsid w:val="007D0A2A"/>
    <w:rsid w:val="007D0C31"/>
    <w:rsid w:val="007D0D28"/>
    <w:rsid w:val="007D0DFD"/>
    <w:rsid w:val="007D12C5"/>
    <w:rsid w:val="007D156F"/>
    <w:rsid w:val="007D1956"/>
    <w:rsid w:val="007D1CE8"/>
    <w:rsid w:val="007D1E6C"/>
    <w:rsid w:val="007D2933"/>
    <w:rsid w:val="007D320D"/>
    <w:rsid w:val="007D321B"/>
    <w:rsid w:val="007D3227"/>
    <w:rsid w:val="007D35C5"/>
    <w:rsid w:val="007D3613"/>
    <w:rsid w:val="007D3790"/>
    <w:rsid w:val="007D3817"/>
    <w:rsid w:val="007D38E0"/>
    <w:rsid w:val="007D3F98"/>
    <w:rsid w:val="007D4280"/>
    <w:rsid w:val="007D4B6E"/>
    <w:rsid w:val="007D4C75"/>
    <w:rsid w:val="007D5142"/>
    <w:rsid w:val="007D51E7"/>
    <w:rsid w:val="007D5269"/>
    <w:rsid w:val="007D56BA"/>
    <w:rsid w:val="007D5795"/>
    <w:rsid w:val="007D5A7B"/>
    <w:rsid w:val="007D5DCE"/>
    <w:rsid w:val="007D60F0"/>
    <w:rsid w:val="007D6163"/>
    <w:rsid w:val="007D62F4"/>
    <w:rsid w:val="007D68FB"/>
    <w:rsid w:val="007D6BF3"/>
    <w:rsid w:val="007D6C71"/>
    <w:rsid w:val="007D6FE4"/>
    <w:rsid w:val="007D7155"/>
    <w:rsid w:val="007D7894"/>
    <w:rsid w:val="007D79B6"/>
    <w:rsid w:val="007D7E21"/>
    <w:rsid w:val="007E03DB"/>
    <w:rsid w:val="007E05B6"/>
    <w:rsid w:val="007E0AA5"/>
    <w:rsid w:val="007E0AA6"/>
    <w:rsid w:val="007E0DF0"/>
    <w:rsid w:val="007E1418"/>
    <w:rsid w:val="007E14B4"/>
    <w:rsid w:val="007E185E"/>
    <w:rsid w:val="007E1E26"/>
    <w:rsid w:val="007E1F20"/>
    <w:rsid w:val="007E258D"/>
    <w:rsid w:val="007E25F0"/>
    <w:rsid w:val="007E274B"/>
    <w:rsid w:val="007E2B54"/>
    <w:rsid w:val="007E3B29"/>
    <w:rsid w:val="007E43D2"/>
    <w:rsid w:val="007E47B3"/>
    <w:rsid w:val="007E4843"/>
    <w:rsid w:val="007E4B06"/>
    <w:rsid w:val="007E4C68"/>
    <w:rsid w:val="007E4D33"/>
    <w:rsid w:val="007E5196"/>
    <w:rsid w:val="007E5219"/>
    <w:rsid w:val="007E533A"/>
    <w:rsid w:val="007E54CF"/>
    <w:rsid w:val="007E582A"/>
    <w:rsid w:val="007E5A7C"/>
    <w:rsid w:val="007E5B62"/>
    <w:rsid w:val="007E5D31"/>
    <w:rsid w:val="007E6146"/>
    <w:rsid w:val="007E61C4"/>
    <w:rsid w:val="007E620A"/>
    <w:rsid w:val="007E625A"/>
    <w:rsid w:val="007E6287"/>
    <w:rsid w:val="007E636F"/>
    <w:rsid w:val="007E63F9"/>
    <w:rsid w:val="007E6691"/>
    <w:rsid w:val="007E6C47"/>
    <w:rsid w:val="007E742D"/>
    <w:rsid w:val="007E7626"/>
    <w:rsid w:val="007E77F6"/>
    <w:rsid w:val="007E7ACE"/>
    <w:rsid w:val="007E7BB4"/>
    <w:rsid w:val="007F0679"/>
    <w:rsid w:val="007F06DD"/>
    <w:rsid w:val="007F114E"/>
    <w:rsid w:val="007F13CD"/>
    <w:rsid w:val="007F18DE"/>
    <w:rsid w:val="007F1B2A"/>
    <w:rsid w:val="007F25C8"/>
    <w:rsid w:val="007F30B0"/>
    <w:rsid w:val="007F3352"/>
    <w:rsid w:val="007F33A0"/>
    <w:rsid w:val="007F4164"/>
    <w:rsid w:val="007F44A3"/>
    <w:rsid w:val="007F48C7"/>
    <w:rsid w:val="007F4A5F"/>
    <w:rsid w:val="007F4CFE"/>
    <w:rsid w:val="007F53E1"/>
    <w:rsid w:val="007F552C"/>
    <w:rsid w:val="007F5DCF"/>
    <w:rsid w:val="007F6B51"/>
    <w:rsid w:val="007F7131"/>
    <w:rsid w:val="007F71C9"/>
    <w:rsid w:val="007F72D2"/>
    <w:rsid w:val="007F7C82"/>
    <w:rsid w:val="007F7CF9"/>
    <w:rsid w:val="007F7D11"/>
    <w:rsid w:val="007F7E89"/>
    <w:rsid w:val="007F7E9F"/>
    <w:rsid w:val="007F7F7A"/>
    <w:rsid w:val="008006FF"/>
    <w:rsid w:val="008009F4"/>
    <w:rsid w:val="00800F3A"/>
    <w:rsid w:val="008015C3"/>
    <w:rsid w:val="00801858"/>
    <w:rsid w:val="00801F82"/>
    <w:rsid w:val="00802272"/>
    <w:rsid w:val="008026B8"/>
    <w:rsid w:val="008026C2"/>
    <w:rsid w:val="008028CA"/>
    <w:rsid w:val="008029DE"/>
    <w:rsid w:val="00802E7A"/>
    <w:rsid w:val="00803142"/>
    <w:rsid w:val="0080345B"/>
    <w:rsid w:val="00803511"/>
    <w:rsid w:val="0080396D"/>
    <w:rsid w:val="00803AAD"/>
    <w:rsid w:val="00803B9E"/>
    <w:rsid w:val="00803D71"/>
    <w:rsid w:val="00803D7E"/>
    <w:rsid w:val="00803FF4"/>
    <w:rsid w:val="00804041"/>
    <w:rsid w:val="0080435D"/>
    <w:rsid w:val="008045C9"/>
    <w:rsid w:val="00804854"/>
    <w:rsid w:val="00804C1A"/>
    <w:rsid w:val="00804C8D"/>
    <w:rsid w:val="00804E77"/>
    <w:rsid w:val="0080524C"/>
    <w:rsid w:val="0080560A"/>
    <w:rsid w:val="00805946"/>
    <w:rsid w:val="00805D63"/>
    <w:rsid w:val="00805DD3"/>
    <w:rsid w:val="00805E0C"/>
    <w:rsid w:val="008068B7"/>
    <w:rsid w:val="00806C3D"/>
    <w:rsid w:val="00806C95"/>
    <w:rsid w:val="00807367"/>
    <w:rsid w:val="008073D5"/>
    <w:rsid w:val="0080772E"/>
    <w:rsid w:val="008078BE"/>
    <w:rsid w:val="00807971"/>
    <w:rsid w:val="00807981"/>
    <w:rsid w:val="00807989"/>
    <w:rsid w:val="00807D48"/>
    <w:rsid w:val="008102EA"/>
    <w:rsid w:val="0081051F"/>
    <w:rsid w:val="00810B7B"/>
    <w:rsid w:val="0081148D"/>
    <w:rsid w:val="00811A74"/>
    <w:rsid w:val="00811F71"/>
    <w:rsid w:val="0081202C"/>
    <w:rsid w:val="00812072"/>
    <w:rsid w:val="008120E2"/>
    <w:rsid w:val="00812270"/>
    <w:rsid w:val="0081232C"/>
    <w:rsid w:val="00812487"/>
    <w:rsid w:val="00812554"/>
    <w:rsid w:val="00812650"/>
    <w:rsid w:val="00812744"/>
    <w:rsid w:val="00813024"/>
    <w:rsid w:val="0081339A"/>
    <w:rsid w:val="008134C0"/>
    <w:rsid w:val="008135E6"/>
    <w:rsid w:val="0081365A"/>
    <w:rsid w:val="0081368E"/>
    <w:rsid w:val="00813713"/>
    <w:rsid w:val="00814282"/>
    <w:rsid w:val="008147AC"/>
    <w:rsid w:val="00814940"/>
    <w:rsid w:val="00814BEA"/>
    <w:rsid w:val="00814D9C"/>
    <w:rsid w:val="00814F81"/>
    <w:rsid w:val="008153AA"/>
    <w:rsid w:val="0081557D"/>
    <w:rsid w:val="00815731"/>
    <w:rsid w:val="0081590E"/>
    <w:rsid w:val="00815DD9"/>
    <w:rsid w:val="00815E4E"/>
    <w:rsid w:val="00816343"/>
    <w:rsid w:val="00816D72"/>
    <w:rsid w:val="008170FB"/>
    <w:rsid w:val="00817D0D"/>
    <w:rsid w:val="00820B78"/>
    <w:rsid w:val="00820F78"/>
    <w:rsid w:val="00821122"/>
    <w:rsid w:val="0082137D"/>
    <w:rsid w:val="00821B42"/>
    <w:rsid w:val="00821EC5"/>
    <w:rsid w:val="0082200E"/>
    <w:rsid w:val="008221C7"/>
    <w:rsid w:val="008221FE"/>
    <w:rsid w:val="00822669"/>
    <w:rsid w:val="0082285F"/>
    <w:rsid w:val="00822D9B"/>
    <w:rsid w:val="00822E01"/>
    <w:rsid w:val="00822EA7"/>
    <w:rsid w:val="00823022"/>
    <w:rsid w:val="008236E8"/>
    <w:rsid w:val="008237F8"/>
    <w:rsid w:val="0082390F"/>
    <w:rsid w:val="00823BA1"/>
    <w:rsid w:val="00823CD1"/>
    <w:rsid w:val="0082489B"/>
    <w:rsid w:val="008249A4"/>
    <w:rsid w:val="00824CDB"/>
    <w:rsid w:val="00824E6D"/>
    <w:rsid w:val="00825042"/>
    <w:rsid w:val="008251FC"/>
    <w:rsid w:val="00825396"/>
    <w:rsid w:val="00825677"/>
    <w:rsid w:val="008264E2"/>
    <w:rsid w:val="00826938"/>
    <w:rsid w:val="008269C9"/>
    <w:rsid w:val="00826DE5"/>
    <w:rsid w:val="00827150"/>
    <w:rsid w:val="00827278"/>
    <w:rsid w:val="008274A9"/>
    <w:rsid w:val="00827D4E"/>
    <w:rsid w:val="0083014E"/>
    <w:rsid w:val="00830625"/>
    <w:rsid w:val="00830944"/>
    <w:rsid w:val="00830BAF"/>
    <w:rsid w:val="00830E10"/>
    <w:rsid w:val="00831036"/>
    <w:rsid w:val="008313B2"/>
    <w:rsid w:val="008314F2"/>
    <w:rsid w:val="008316C2"/>
    <w:rsid w:val="0083217C"/>
    <w:rsid w:val="00832539"/>
    <w:rsid w:val="00832991"/>
    <w:rsid w:val="00832E0A"/>
    <w:rsid w:val="00832E28"/>
    <w:rsid w:val="0083340A"/>
    <w:rsid w:val="008336D8"/>
    <w:rsid w:val="00833EF2"/>
    <w:rsid w:val="00834D0F"/>
    <w:rsid w:val="00834D83"/>
    <w:rsid w:val="00834DB6"/>
    <w:rsid w:val="00834F1A"/>
    <w:rsid w:val="00834FC0"/>
    <w:rsid w:val="00835297"/>
    <w:rsid w:val="008356E3"/>
    <w:rsid w:val="00835746"/>
    <w:rsid w:val="008358D0"/>
    <w:rsid w:val="008359F9"/>
    <w:rsid w:val="00835CC7"/>
    <w:rsid w:val="00835D3B"/>
    <w:rsid w:val="00835E8F"/>
    <w:rsid w:val="00835FB2"/>
    <w:rsid w:val="00836287"/>
    <w:rsid w:val="00836AA6"/>
    <w:rsid w:val="00836FBE"/>
    <w:rsid w:val="00836FD9"/>
    <w:rsid w:val="008375D6"/>
    <w:rsid w:val="00837A15"/>
    <w:rsid w:val="00837B46"/>
    <w:rsid w:val="00837E50"/>
    <w:rsid w:val="00837ED7"/>
    <w:rsid w:val="00840423"/>
    <w:rsid w:val="008405BC"/>
    <w:rsid w:val="00840AF8"/>
    <w:rsid w:val="00840BE5"/>
    <w:rsid w:val="00840CB5"/>
    <w:rsid w:val="00840CD2"/>
    <w:rsid w:val="008418C1"/>
    <w:rsid w:val="00841ACA"/>
    <w:rsid w:val="0084217E"/>
    <w:rsid w:val="008421E5"/>
    <w:rsid w:val="00842522"/>
    <w:rsid w:val="00842899"/>
    <w:rsid w:val="0084298E"/>
    <w:rsid w:val="00842AA1"/>
    <w:rsid w:val="00842C39"/>
    <w:rsid w:val="00842E3A"/>
    <w:rsid w:val="00843131"/>
    <w:rsid w:val="00843240"/>
    <w:rsid w:val="0084348F"/>
    <w:rsid w:val="0084385E"/>
    <w:rsid w:val="00843C9B"/>
    <w:rsid w:val="00843F65"/>
    <w:rsid w:val="00844F49"/>
    <w:rsid w:val="00845237"/>
    <w:rsid w:val="008459E1"/>
    <w:rsid w:val="00845ABA"/>
    <w:rsid w:val="00845B57"/>
    <w:rsid w:val="00845D49"/>
    <w:rsid w:val="008464B5"/>
    <w:rsid w:val="008466B3"/>
    <w:rsid w:val="00846914"/>
    <w:rsid w:val="0084692E"/>
    <w:rsid w:val="00846988"/>
    <w:rsid w:val="00846A2D"/>
    <w:rsid w:val="00846CF5"/>
    <w:rsid w:val="00846F0F"/>
    <w:rsid w:val="008472CA"/>
    <w:rsid w:val="008473EC"/>
    <w:rsid w:val="008474AC"/>
    <w:rsid w:val="008478D9"/>
    <w:rsid w:val="00847ABC"/>
    <w:rsid w:val="00847B06"/>
    <w:rsid w:val="00847B83"/>
    <w:rsid w:val="00847CF4"/>
    <w:rsid w:val="008501D8"/>
    <w:rsid w:val="0085021D"/>
    <w:rsid w:val="00850238"/>
    <w:rsid w:val="008509D7"/>
    <w:rsid w:val="00850BA7"/>
    <w:rsid w:val="00850D20"/>
    <w:rsid w:val="00850D8E"/>
    <w:rsid w:val="00850F1E"/>
    <w:rsid w:val="008510E6"/>
    <w:rsid w:val="008516EF"/>
    <w:rsid w:val="00851FF0"/>
    <w:rsid w:val="008522E5"/>
    <w:rsid w:val="008524B8"/>
    <w:rsid w:val="00852AFA"/>
    <w:rsid w:val="00852C45"/>
    <w:rsid w:val="00852CED"/>
    <w:rsid w:val="00852DD7"/>
    <w:rsid w:val="00853153"/>
    <w:rsid w:val="0085366E"/>
    <w:rsid w:val="00853E0F"/>
    <w:rsid w:val="008542D2"/>
    <w:rsid w:val="00854AC1"/>
    <w:rsid w:val="00854F3F"/>
    <w:rsid w:val="00855C79"/>
    <w:rsid w:val="00855CAC"/>
    <w:rsid w:val="00855D28"/>
    <w:rsid w:val="00855E78"/>
    <w:rsid w:val="00855F55"/>
    <w:rsid w:val="00856511"/>
    <w:rsid w:val="00856786"/>
    <w:rsid w:val="008568F7"/>
    <w:rsid w:val="00856CF6"/>
    <w:rsid w:val="00856D29"/>
    <w:rsid w:val="00856DCD"/>
    <w:rsid w:val="00856E0B"/>
    <w:rsid w:val="00856EC3"/>
    <w:rsid w:val="0085764B"/>
    <w:rsid w:val="00860096"/>
    <w:rsid w:val="008601A6"/>
    <w:rsid w:val="0086026B"/>
    <w:rsid w:val="0086031D"/>
    <w:rsid w:val="00860616"/>
    <w:rsid w:val="00860712"/>
    <w:rsid w:val="00860D55"/>
    <w:rsid w:val="008615B4"/>
    <w:rsid w:val="00861D87"/>
    <w:rsid w:val="00862026"/>
    <w:rsid w:val="008623E5"/>
    <w:rsid w:val="008624E4"/>
    <w:rsid w:val="008628DC"/>
    <w:rsid w:val="00862C64"/>
    <w:rsid w:val="00862C99"/>
    <w:rsid w:val="00862E8F"/>
    <w:rsid w:val="00863796"/>
    <w:rsid w:val="008639F5"/>
    <w:rsid w:val="00864390"/>
    <w:rsid w:val="00864624"/>
    <w:rsid w:val="00864B4B"/>
    <w:rsid w:val="00864B95"/>
    <w:rsid w:val="00864C16"/>
    <w:rsid w:val="008650BD"/>
    <w:rsid w:val="00865432"/>
    <w:rsid w:val="00865D36"/>
    <w:rsid w:val="00865F10"/>
    <w:rsid w:val="00865F8E"/>
    <w:rsid w:val="00866121"/>
    <w:rsid w:val="00866307"/>
    <w:rsid w:val="0086669C"/>
    <w:rsid w:val="00866EB6"/>
    <w:rsid w:val="008674DE"/>
    <w:rsid w:val="0086767C"/>
    <w:rsid w:val="00870053"/>
    <w:rsid w:val="00870177"/>
    <w:rsid w:val="008703E6"/>
    <w:rsid w:val="00870A01"/>
    <w:rsid w:val="00870D73"/>
    <w:rsid w:val="008711E4"/>
    <w:rsid w:val="0087192E"/>
    <w:rsid w:val="00871A5E"/>
    <w:rsid w:val="00871C00"/>
    <w:rsid w:val="00872018"/>
    <w:rsid w:val="0087266C"/>
    <w:rsid w:val="00872D82"/>
    <w:rsid w:val="00872EA0"/>
    <w:rsid w:val="00873247"/>
    <w:rsid w:val="00873451"/>
    <w:rsid w:val="00873A25"/>
    <w:rsid w:val="00873E4A"/>
    <w:rsid w:val="00874088"/>
    <w:rsid w:val="00874210"/>
    <w:rsid w:val="008742F0"/>
    <w:rsid w:val="00874515"/>
    <w:rsid w:val="008749A4"/>
    <w:rsid w:val="00874A5D"/>
    <w:rsid w:val="00874CEC"/>
    <w:rsid w:val="008752EC"/>
    <w:rsid w:val="008752F4"/>
    <w:rsid w:val="00875882"/>
    <w:rsid w:val="008758EA"/>
    <w:rsid w:val="00875A85"/>
    <w:rsid w:val="00875D52"/>
    <w:rsid w:val="00876208"/>
    <w:rsid w:val="0087665D"/>
    <w:rsid w:val="008769AE"/>
    <w:rsid w:val="00876F4E"/>
    <w:rsid w:val="00876F88"/>
    <w:rsid w:val="008770EB"/>
    <w:rsid w:val="008771F4"/>
    <w:rsid w:val="00877822"/>
    <w:rsid w:val="0087784F"/>
    <w:rsid w:val="00877AAB"/>
    <w:rsid w:val="00877ECF"/>
    <w:rsid w:val="00880307"/>
    <w:rsid w:val="008808A3"/>
    <w:rsid w:val="00880BC2"/>
    <w:rsid w:val="00881087"/>
    <w:rsid w:val="00881132"/>
    <w:rsid w:val="008820AA"/>
    <w:rsid w:val="008820E2"/>
    <w:rsid w:val="00882591"/>
    <w:rsid w:val="0088271F"/>
    <w:rsid w:val="00882919"/>
    <w:rsid w:val="0088294D"/>
    <w:rsid w:val="00882A53"/>
    <w:rsid w:val="00882D63"/>
    <w:rsid w:val="0088372B"/>
    <w:rsid w:val="0088417F"/>
    <w:rsid w:val="00884DDB"/>
    <w:rsid w:val="00884E88"/>
    <w:rsid w:val="00884F5A"/>
    <w:rsid w:val="008856B3"/>
    <w:rsid w:val="0088590A"/>
    <w:rsid w:val="00885DC7"/>
    <w:rsid w:val="00885EC7"/>
    <w:rsid w:val="0088645B"/>
    <w:rsid w:val="008864DF"/>
    <w:rsid w:val="008864EC"/>
    <w:rsid w:val="00886739"/>
    <w:rsid w:val="00886F91"/>
    <w:rsid w:val="00886FB5"/>
    <w:rsid w:val="0088742B"/>
    <w:rsid w:val="00887D28"/>
    <w:rsid w:val="00887D32"/>
    <w:rsid w:val="00890058"/>
    <w:rsid w:val="008901CF"/>
    <w:rsid w:val="008901E5"/>
    <w:rsid w:val="008905F4"/>
    <w:rsid w:val="00890B6B"/>
    <w:rsid w:val="00890C30"/>
    <w:rsid w:val="00891024"/>
    <w:rsid w:val="008911C3"/>
    <w:rsid w:val="00891534"/>
    <w:rsid w:val="00891552"/>
    <w:rsid w:val="008915D4"/>
    <w:rsid w:val="00891795"/>
    <w:rsid w:val="00891D5A"/>
    <w:rsid w:val="00891EA2"/>
    <w:rsid w:val="00891F4B"/>
    <w:rsid w:val="0089256E"/>
    <w:rsid w:val="008927E6"/>
    <w:rsid w:val="008929E8"/>
    <w:rsid w:val="00892BE2"/>
    <w:rsid w:val="008932DD"/>
    <w:rsid w:val="008933D6"/>
    <w:rsid w:val="00893583"/>
    <w:rsid w:val="00893B85"/>
    <w:rsid w:val="00893BE6"/>
    <w:rsid w:val="00894119"/>
    <w:rsid w:val="00894363"/>
    <w:rsid w:val="00894655"/>
    <w:rsid w:val="008947F0"/>
    <w:rsid w:val="00894966"/>
    <w:rsid w:val="00894B3A"/>
    <w:rsid w:val="00894B9C"/>
    <w:rsid w:val="008950A1"/>
    <w:rsid w:val="008953B5"/>
    <w:rsid w:val="0089542C"/>
    <w:rsid w:val="00895A05"/>
    <w:rsid w:val="00895A3E"/>
    <w:rsid w:val="00895A8E"/>
    <w:rsid w:val="00895CA7"/>
    <w:rsid w:val="00895DA1"/>
    <w:rsid w:val="008961DB"/>
    <w:rsid w:val="00896A5F"/>
    <w:rsid w:val="00896CB5"/>
    <w:rsid w:val="00896D25"/>
    <w:rsid w:val="00897116"/>
    <w:rsid w:val="00897202"/>
    <w:rsid w:val="00897482"/>
    <w:rsid w:val="00897E3F"/>
    <w:rsid w:val="008A00DF"/>
    <w:rsid w:val="008A0165"/>
    <w:rsid w:val="008A01AF"/>
    <w:rsid w:val="008A0385"/>
    <w:rsid w:val="008A0577"/>
    <w:rsid w:val="008A0827"/>
    <w:rsid w:val="008A0BD1"/>
    <w:rsid w:val="008A0F9C"/>
    <w:rsid w:val="008A114A"/>
    <w:rsid w:val="008A1239"/>
    <w:rsid w:val="008A1CB9"/>
    <w:rsid w:val="008A20BF"/>
    <w:rsid w:val="008A2466"/>
    <w:rsid w:val="008A2776"/>
    <w:rsid w:val="008A2977"/>
    <w:rsid w:val="008A2989"/>
    <w:rsid w:val="008A2CBC"/>
    <w:rsid w:val="008A2D91"/>
    <w:rsid w:val="008A2E8E"/>
    <w:rsid w:val="008A3070"/>
    <w:rsid w:val="008A363E"/>
    <w:rsid w:val="008A3D61"/>
    <w:rsid w:val="008A4066"/>
    <w:rsid w:val="008A41C7"/>
    <w:rsid w:val="008A4216"/>
    <w:rsid w:val="008A437E"/>
    <w:rsid w:val="008A4DDC"/>
    <w:rsid w:val="008A50CA"/>
    <w:rsid w:val="008A5505"/>
    <w:rsid w:val="008A5B40"/>
    <w:rsid w:val="008A5C9B"/>
    <w:rsid w:val="008A65A6"/>
    <w:rsid w:val="008A669F"/>
    <w:rsid w:val="008A6BB0"/>
    <w:rsid w:val="008A6C85"/>
    <w:rsid w:val="008A6FDB"/>
    <w:rsid w:val="008A7266"/>
    <w:rsid w:val="008A7349"/>
    <w:rsid w:val="008A7B0A"/>
    <w:rsid w:val="008B0168"/>
    <w:rsid w:val="008B0A45"/>
    <w:rsid w:val="008B0D45"/>
    <w:rsid w:val="008B0E0A"/>
    <w:rsid w:val="008B12FF"/>
    <w:rsid w:val="008B14E9"/>
    <w:rsid w:val="008B18CA"/>
    <w:rsid w:val="008B1B0D"/>
    <w:rsid w:val="008B1C34"/>
    <w:rsid w:val="008B1D78"/>
    <w:rsid w:val="008B21D8"/>
    <w:rsid w:val="008B228A"/>
    <w:rsid w:val="008B29C2"/>
    <w:rsid w:val="008B2AC3"/>
    <w:rsid w:val="008B2E2E"/>
    <w:rsid w:val="008B2E63"/>
    <w:rsid w:val="008B33AE"/>
    <w:rsid w:val="008B36E1"/>
    <w:rsid w:val="008B4144"/>
    <w:rsid w:val="008B4214"/>
    <w:rsid w:val="008B42E9"/>
    <w:rsid w:val="008B4769"/>
    <w:rsid w:val="008B47C0"/>
    <w:rsid w:val="008B4949"/>
    <w:rsid w:val="008B49B1"/>
    <w:rsid w:val="008B4C0F"/>
    <w:rsid w:val="008B574B"/>
    <w:rsid w:val="008B5B86"/>
    <w:rsid w:val="008B5B8C"/>
    <w:rsid w:val="008B5C10"/>
    <w:rsid w:val="008B60AB"/>
    <w:rsid w:val="008B6231"/>
    <w:rsid w:val="008B65F3"/>
    <w:rsid w:val="008B6695"/>
    <w:rsid w:val="008B6836"/>
    <w:rsid w:val="008B68B2"/>
    <w:rsid w:val="008B69C8"/>
    <w:rsid w:val="008B6AD5"/>
    <w:rsid w:val="008B7985"/>
    <w:rsid w:val="008B7A5F"/>
    <w:rsid w:val="008C01FB"/>
    <w:rsid w:val="008C0308"/>
    <w:rsid w:val="008C04AB"/>
    <w:rsid w:val="008C0AA3"/>
    <w:rsid w:val="008C0C2F"/>
    <w:rsid w:val="008C0DB6"/>
    <w:rsid w:val="008C0E11"/>
    <w:rsid w:val="008C1105"/>
    <w:rsid w:val="008C131C"/>
    <w:rsid w:val="008C143D"/>
    <w:rsid w:val="008C1548"/>
    <w:rsid w:val="008C1892"/>
    <w:rsid w:val="008C1AC5"/>
    <w:rsid w:val="008C1B9F"/>
    <w:rsid w:val="008C1D29"/>
    <w:rsid w:val="008C1DAC"/>
    <w:rsid w:val="008C1FE6"/>
    <w:rsid w:val="008C2210"/>
    <w:rsid w:val="008C221B"/>
    <w:rsid w:val="008C2401"/>
    <w:rsid w:val="008C26A4"/>
    <w:rsid w:val="008C292F"/>
    <w:rsid w:val="008C2970"/>
    <w:rsid w:val="008C2AED"/>
    <w:rsid w:val="008C2BAC"/>
    <w:rsid w:val="008C30A1"/>
    <w:rsid w:val="008C316D"/>
    <w:rsid w:val="008C364A"/>
    <w:rsid w:val="008C3780"/>
    <w:rsid w:val="008C3B77"/>
    <w:rsid w:val="008C3BCF"/>
    <w:rsid w:val="008C3BFE"/>
    <w:rsid w:val="008C3CA0"/>
    <w:rsid w:val="008C3D4C"/>
    <w:rsid w:val="008C4692"/>
    <w:rsid w:val="008C4907"/>
    <w:rsid w:val="008C4BB1"/>
    <w:rsid w:val="008C4D04"/>
    <w:rsid w:val="008C540B"/>
    <w:rsid w:val="008C5412"/>
    <w:rsid w:val="008C55CC"/>
    <w:rsid w:val="008C5836"/>
    <w:rsid w:val="008C5A7C"/>
    <w:rsid w:val="008C6023"/>
    <w:rsid w:val="008C60BD"/>
    <w:rsid w:val="008C6164"/>
    <w:rsid w:val="008C65CB"/>
    <w:rsid w:val="008C6601"/>
    <w:rsid w:val="008C6F3C"/>
    <w:rsid w:val="008C70D2"/>
    <w:rsid w:val="008C7725"/>
    <w:rsid w:val="008C7A0E"/>
    <w:rsid w:val="008C7D4E"/>
    <w:rsid w:val="008C7D7B"/>
    <w:rsid w:val="008D07E9"/>
    <w:rsid w:val="008D0D92"/>
    <w:rsid w:val="008D1160"/>
    <w:rsid w:val="008D16E9"/>
    <w:rsid w:val="008D1A0C"/>
    <w:rsid w:val="008D1FA6"/>
    <w:rsid w:val="008D2140"/>
    <w:rsid w:val="008D2535"/>
    <w:rsid w:val="008D2757"/>
    <w:rsid w:val="008D296A"/>
    <w:rsid w:val="008D2EA7"/>
    <w:rsid w:val="008D344E"/>
    <w:rsid w:val="008D3C91"/>
    <w:rsid w:val="008D3CAF"/>
    <w:rsid w:val="008D3D1A"/>
    <w:rsid w:val="008D3F6E"/>
    <w:rsid w:val="008D40A3"/>
    <w:rsid w:val="008D42A2"/>
    <w:rsid w:val="008D45B5"/>
    <w:rsid w:val="008D4838"/>
    <w:rsid w:val="008D510A"/>
    <w:rsid w:val="008D5393"/>
    <w:rsid w:val="008D58ED"/>
    <w:rsid w:val="008D5B00"/>
    <w:rsid w:val="008D605F"/>
    <w:rsid w:val="008D6A04"/>
    <w:rsid w:val="008D6B91"/>
    <w:rsid w:val="008D6FC7"/>
    <w:rsid w:val="008D7227"/>
    <w:rsid w:val="008D722B"/>
    <w:rsid w:val="008D782B"/>
    <w:rsid w:val="008D7A51"/>
    <w:rsid w:val="008D7D12"/>
    <w:rsid w:val="008D7FAA"/>
    <w:rsid w:val="008E047D"/>
    <w:rsid w:val="008E0573"/>
    <w:rsid w:val="008E05F1"/>
    <w:rsid w:val="008E0C39"/>
    <w:rsid w:val="008E0DB0"/>
    <w:rsid w:val="008E0FC8"/>
    <w:rsid w:val="008E1441"/>
    <w:rsid w:val="008E14AE"/>
    <w:rsid w:val="008E16CC"/>
    <w:rsid w:val="008E1AF8"/>
    <w:rsid w:val="008E1CCB"/>
    <w:rsid w:val="008E1D90"/>
    <w:rsid w:val="008E20E0"/>
    <w:rsid w:val="008E2247"/>
    <w:rsid w:val="008E2597"/>
    <w:rsid w:val="008E27D6"/>
    <w:rsid w:val="008E289F"/>
    <w:rsid w:val="008E2A2E"/>
    <w:rsid w:val="008E2D1C"/>
    <w:rsid w:val="008E2DB2"/>
    <w:rsid w:val="008E2F94"/>
    <w:rsid w:val="008E3124"/>
    <w:rsid w:val="008E37C1"/>
    <w:rsid w:val="008E39E9"/>
    <w:rsid w:val="008E3EFA"/>
    <w:rsid w:val="008E4BAC"/>
    <w:rsid w:val="008E4D12"/>
    <w:rsid w:val="008E4D1E"/>
    <w:rsid w:val="008E4D6E"/>
    <w:rsid w:val="008E4FD9"/>
    <w:rsid w:val="008E54DE"/>
    <w:rsid w:val="008E5A30"/>
    <w:rsid w:val="008E5A98"/>
    <w:rsid w:val="008E5B63"/>
    <w:rsid w:val="008E5B94"/>
    <w:rsid w:val="008E5E42"/>
    <w:rsid w:val="008E650F"/>
    <w:rsid w:val="008E65DB"/>
    <w:rsid w:val="008E6791"/>
    <w:rsid w:val="008E6827"/>
    <w:rsid w:val="008E6A25"/>
    <w:rsid w:val="008E70B7"/>
    <w:rsid w:val="008E7630"/>
    <w:rsid w:val="008E764F"/>
    <w:rsid w:val="008E7650"/>
    <w:rsid w:val="008E7691"/>
    <w:rsid w:val="008E77CB"/>
    <w:rsid w:val="008E7870"/>
    <w:rsid w:val="008E7B2D"/>
    <w:rsid w:val="008E7F85"/>
    <w:rsid w:val="008F056C"/>
    <w:rsid w:val="008F0751"/>
    <w:rsid w:val="008F0B36"/>
    <w:rsid w:val="008F0DDC"/>
    <w:rsid w:val="008F12A5"/>
    <w:rsid w:val="008F12F1"/>
    <w:rsid w:val="008F13EA"/>
    <w:rsid w:val="008F1D06"/>
    <w:rsid w:val="008F2559"/>
    <w:rsid w:val="008F2674"/>
    <w:rsid w:val="008F28AB"/>
    <w:rsid w:val="008F2BF0"/>
    <w:rsid w:val="008F30C6"/>
    <w:rsid w:val="008F344E"/>
    <w:rsid w:val="008F37CB"/>
    <w:rsid w:val="008F38D6"/>
    <w:rsid w:val="008F3A89"/>
    <w:rsid w:val="008F3DD2"/>
    <w:rsid w:val="008F40F9"/>
    <w:rsid w:val="008F4186"/>
    <w:rsid w:val="008F4AB0"/>
    <w:rsid w:val="008F4B2F"/>
    <w:rsid w:val="008F4D4C"/>
    <w:rsid w:val="008F4F90"/>
    <w:rsid w:val="008F5048"/>
    <w:rsid w:val="008F50DA"/>
    <w:rsid w:val="008F558E"/>
    <w:rsid w:val="008F5865"/>
    <w:rsid w:val="008F5FFD"/>
    <w:rsid w:val="008F7066"/>
    <w:rsid w:val="008F70F2"/>
    <w:rsid w:val="008F7521"/>
    <w:rsid w:val="008F7807"/>
    <w:rsid w:val="008F79C2"/>
    <w:rsid w:val="008F7FA6"/>
    <w:rsid w:val="00900133"/>
    <w:rsid w:val="009002EB"/>
    <w:rsid w:val="0090039C"/>
    <w:rsid w:val="009004D4"/>
    <w:rsid w:val="00900E9E"/>
    <w:rsid w:val="00900FD9"/>
    <w:rsid w:val="00901CA7"/>
    <w:rsid w:val="00901D3C"/>
    <w:rsid w:val="00901FE0"/>
    <w:rsid w:val="00902068"/>
    <w:rsid w:val="009021C3"/>
    <w:rsid w:val="0090236E"/>
    <w:rsid w:val="0090239D"/>
    <w:rsid w:val="00902DC2"/>
    <w:rsid w:val="0090307A"/>
    <w:rsid w:val="0090317D"/>
    <w:rsid w:val="00903196"/>
    <w:rsid w:val="0090326C"/>
    <w:rsid w:val="009035B7"/>
    <w:rsid w:val="00903747"/>
    <w:rsid w:val="0090377A"/>
    <w:rsid w:val="00903D52"/>
    <w:rsid w:val="009042B6"/>
    <w:rsid w:val="009047B6"/>
    <w:rsid w:val="00904909"/>
    <w:rsid w:val="00904EBD"/>
    <w:rsid w:val="00905255"/>
    <w:rsid w:val="009056EE"/>
    <w:rsid w:val="00905B6F"/>
    <w:rsid w:val="0090620E"/>
    <w:rsid w:val="00906C14"/>
    <w:rsid w:val="0090737F"/>
    <w:rsid w:val="00907399"/>
    <w:rsid w:val="00907517"/>
    <w:rsid w:val="00907519"/>
    <w:rsid w:val="00907B57"/>
    <w:rsid w:val="00910238"/>
    <w:rsid w:val="00910342"/>
    <w:rsid w:val="00910377"/>
    <w:rsid w:val="009107DA"/>
    <w:rsid w:val="00910A2F"/>
    <w:rsid w:val="00910A36"/>
    <w:rsid w:val="00911276"/>
    <w:rsid w:val="009112D3"/>
    <w:rsid w:val="00911507"/>
    <w:rsid w:val="009116A2"/>
    <w:rsid w:val="009122F4"/>
    <w:rsid w:val="00912362"/>
    <w:rsid w:val="009124BC"/>
    <w:rsid w:val="0091263C"/>
    <w:rsid w:val="00912774"/>
    <w:rsid w:val="00912A04"/>
    <w:rsid w:val="00912B8F"/>
    <w:rsid w:val="00912E4E"/>
    <w:rsid w:val="00913893"/>
    <w:rsid w:val="0091389A"/>
    <w:rsid w:val="00913DB3"/>
    <w:rsid w:val="00913F78"/>
    <w:rsid w:val="00914247"/>
    <w:rsid w:val="009143CE"/>
    <w:rsid w:val="00914477"/>
    <w:rsid w:val="009144AF"/>
    <w:rsid w:val="00914588"/>
    <w:rsid w:val="00914758"/>
    <w:rsid w:val="00914D60"/>
    <w:rsid w:val="0091570B"/>
    <w:rsid w:val="009157F4"/>
    <w:rsid w:val="00915966"/>
    <w:rsid w:val="009165A6"/>
    <w:rsid w:val="009166E5"/>
    <w:rsid w:val="009169CF"/>
    <w:rsid w:val="00917252"/>
    <w:rsid w:val="00917451"/>
    <w:rsid w:val="009176CF"/>
    <w:rsid w:val="00917954"/>
    <w:rsid w:val="00917D29"/>
    <w:rsid w:val="0092037E"/>
    <w:rsid w:val="00920618"/>
    <w:rsid w:val="00920CB6"/>
    <w:rsid w:val="00920D5F"/>
    <w:rsid w:val="00921000"/>
    <w:rsid w:val="0092119C"/>
    <w:rsid w:val="00921DFB"/>
    <w:rsid w:val="00922781"/>
    <w:rsid w:val="009238E4"/>
    <w:rsid w:val="00923BAF"/>
    <w:rsid w:val="00924210"/>
    <w:rsid w:val="0092431B"/>
    <w:rsid w:val="009246B2"/>
    <w:rsid w:val="00924AD1"/>
    <w:rsid w:val="0092586E"/>
    <w:rsid w:val="00925D8D"/>
    <w:rsid w:val="00926056"/>
    <w:rsid w:val="00926570"/>
    <w:rsid w:val="00926C24"/>
    <w:rsid w:val="00926C99"/>
    <w:rsid w:val="0092707D"/>
    <w:rsid w:val="0092745F"/>
    <w:rsid w:val="00927947"/>
    <w:rsid w:val="00927A43"/>
    <w:rsid w:val="0093029E"/>
    <w:rsid w:val="0093039E"/>
    <w:rsid w:val="00930B6B"/>
    <w:rsid w:val="00930C76"/>
    <w:rsid w:val="00930E28"/>
    <w:rsid w:val="0093111C"/>
    <w:rsid w:val="0093175C"/>
    <w:rsid w:val="00932130"/>
    <w:rsid w:val="00932324"/>
    <w:rsid w:val="00932736"/>
    <w:rsid w:val="0093273B"/>
    <w:rsid w:val="0093286C"/>
    <w:rsid w:val="0093299B"/>
    <w:rsid w:val="00932A40"/>
    <w:rsid w:val="00932DF1"/>
    <w:rsid w:val="00932E95"/>
    <w:rsid w:val="00933072"/>
    <w:rsid w:val="0093318A"/>
    <w:rsid w:val="0093330E"/>
    <w:rsid w:val="0093335C"/>
    <w:rsid w:val="0093360C"/>
    <w:rsid w:val="00933D60"/>
    <w:rsid w:val="00934287"/>
    <w:rsid w:val="0093452B"/>
    <w:rsid w:val="0093459D"/>
    <w:rsid w:val="00934917"/>
    <w:rsid w:val="00934A04"/>
    <w:rsid w:val="00934BE1"/>
    <w:rsid w:val="00934E4C"/>
    <w:rsid w:val="00934FD6"/>
    <w:rsid w:val="00935262"/>
    <w:rsid w:val="00935B0A"/>
    <w:rsid w:val="00935C2F"/>
    <w:rsid w:val="00935F9A"/>
    <w:rsid w:val="0093609A"/>
    <w:rsid w:val="009361A2"/>
    <w:rsid w:val="009362E5"/>
    <w:rsid w:val="009363C8"/>
    <w:rsid w:val="0093643E"/>
    <w:rsid w:val="00936A87"/>
    <w:rsid w:val="00936AD9"/>
    <w:rsid w:val="00937321"/>
    <w:rsid w:val="00937385"/>
    <w:rsid w:val="00937621"/>
    <w:rsid w:val="00937E19"/>
    <w:rsid w:val="00937E1C"/>
    <w:rsid w:val="009401FB"/>
    <w:rsid w:val="00940259"/>
    <w:rsid w:val="0094055C"/>
    <w:rsid w:val="009409D2"/>
    <w:rsid w:val="00940A4E"/>
    <w:rsid w:val="00940B1F"/>
    <w:rsid w:val="0094107D"/>
    <w:rsid w:val="00941520"/>
    <w:rsid w:val="00942419"/>
    <w:rsid w:val="00942652"/>
    <w:rsid w:val="009427ED"/>
    <w:rsid w:val="00942934"/>
    <w:rsid w:val="00942AD5"/>
    <w:rsid w:val="00942AEF"/>
    <w:rsid w:val="00943188"/>
    <w:rsid w:val="00943253"/>
    <w:rsid w:val="00943937"/>
    <w:rsid w:val="00943968"/>
    <w:rsid w:val="00943E25"/>
    <w:rsid w:val="009444B0"/>
    <w:rsid w:val="00944A2B"/>
    <w:rsid w:val="00944E54"/>
    <w:rsid w:val="00945546"/>
    <w:rsid w:val="00945778"/>
    <w:rsid w:val="0094603F"/>
    <w:rsid w:val="009462F7"/>
    <w:rsid w:val="009463C2"/>
    <w:rsid w:val="009465D2"/>
    <w:rsid w:val="009466E6"/>
    <w:rsid w:val="00946AC1"/>
    <w:rsid w:val="00946B5E"/>
    <w:rsid w:val="00946CB7"/>
    <w:rsid w:val="00946CED"/>
    <w:rsid w:val="00946E27"/>
    <w:rsid w:val="00946F32"/>
    <w:rsid w:val="0094707B"/>
    <w:rsid w:val="0094745F"/>
    <w:rsid w:val="009479C8"/>
    <w:rsid w:val="00947C9E"/>
    <w:rsid w:val="00950078"/>
    <w:rsid w:val="0095050D"/>
    <w:rsid w:val="00950D23"/>
    <w:rsid w:val="00951807"/>
    <w:rsid w:val="00951905"/>
    <w:rsid w:val="00951B35"/>
    <w:rsid w:val="009523AF"/>
    <w:rsid w:val="00952909"/>
    <w:rsid w:val="00952A31"/>
    <w:rsid w:val="0095346C"/>
    <w:rsid w:val="0095372F"/>
    <w:rsid w:val="00953E28"/>
    <w:rsid w:val="00953E6C"/>
    <w:rsid w:val="00953F19"/>
    <w:rsid w:val="00954288"/>
    <w:rsid w:val="00954768"/>
    <w:rsid w:val="009549E3"/>
    <w:rsid w:val="00954B8F"/>
    <w:rsid w:val="00954EC6"/>
    <w:rsid w:val="0095532C"/>
    <w:rsid w:val="0095573E"/>
    <w:rsid w:val="00955AD1"/>
    <w:rsid w:val="00955AD7"/>
    <w:rsid w:val="00955EF7"/>
    <w:rsid w:val="00956576"/>
    <w:rsid w:val="00956DB7"/>
    <w:rsid w:val="00956DFB"/>
    <w:rsid w:val="009575E6"/>
    <w:rsid w:val="00957D55"/>
    <w:rsid w:val="00957E3C"/>
    <w:rsid w:val="0096006F"/>
    <w:rsid w:val="00960A43"/>
    <w:rsid w:val="00960D2E"/>
    <w:rsid w:val="00960DC7"/>
    <w:rsid w:val="00960E69"/>
    <w:rsid w:val="00960FF7"/>
    <w:rsid w:val="00961694"/>
    <w:rsid w:val="00961E58"/>
    <w:rsid w:val="00961E81"/>
    <w:rsid w:val="009621FA"/>
    <w:rsid w:val="00962286"/>
    <w:rsid w:val="009622C6"/>
    <w:rsid w:val="0096283D"/>
    <w:rsid w:val="00962B64"/>
    <w:rsid w:val="00962D26"/>
    <w:rsid w:val="00962E21"/>
    <w:rsid w:val="00962EBC"/>
    <w:rsid w:val="00963393"/>
    <w:rsid w:val="0096357D"/>
    <w:rsid w:val="00963635"/>
    <w:rsid w:val="00963945"/>
    <w:rsid w:val="00963A2F"/>
    <w:rsid w:val="00963A4D"/>
    <w:rsid w:val="00963AFF"/>
    <w:rsid w:val="00963ECF"/>
    <w:rsid w:val="0096451D"/>
    <w:rsid w:val="00964637"/>
    <w:rsid w:val="0096469B"/>
    <w:rsid w:val="0096471F"/>
    <w:rsid w:val="00964832"/>
    <w:rsid w:val="00964A63"/>
    <w:rsid w:val="00964F57"/>
    <w:rsid w:val="0096504B"/>
    <w:rsid w:val="00965120"/>
    <w:rsid w:val="00965464"/>
    <w:rsid w:val="009658D0"/>
    <w:rsid w:val="00965925"/>
    <w:rsid w:val="00965C9C"/>
    <w:rsid w:val="00966651"/>
    <w:rsid w:val="0096676F"/>
    <w:rsid w:val="0096679F"/>
    <w:rsid w:val="00966F84"/>
    <w:rsid w:val="0096774A"/>
    <w:rsid w:val="0096797D"/>
    <w:rsid w:val="009679DF"/>
    <w:rsid w:val="00967BEC"/>
    <w:rsid w:val="00967CFE"/>
    <w:rsid w:val="00967D6B"/>
    <w:rsid w:val="0097049B"/>
    <w:rsid w:val="00970535"/>
    <w:rsid w:val="0097068E"/>
    <w:rsid w:val="009707DE"/>
    <w:rsid w:val="00970934"/>
    <w:rsid w:val="00970BE3"/>
    <w:rsid w:val="00970C86"/>
    <w:rsid w:val="00970D5D"/>
    <w:rsid w:val="009710DA"/>
    <w:rsid w:val="00971274"/>
    <w:rsid w:val="009717BD"/>
    <w:rsid w:val="0097181C"/>
    <w:rsid w:val="00971955"/>
    <w:rsid w:val="00971D45"/>
    <w:rsid w:val="00972079"/>
    <w:rsid w:val="009727E1"/>
    <w:rsid w:val="00972D0A"/>
    <w:rsid w:val="00972D38"/>
    <w:rsid w:val="00973553"/>
    <w:rsid w:val="00973A46"/>
    <w:rsid w:val="00973C2C"/>
    <w:rsid w:val="00973C8D"/>
    <w:rsid w:val="00973DB4"/>
    <w:rsid w:val="00973E95"/>
    <w:rsid w:val="009740FC"/>
    <w:rsid w:val="00974A82"/>
    <w:rsid w:val="009750DE"/>
    <w:rsid w:val="0097512B"/>
    <w:rsid w:val="0097542F"/>
    <w:rsid w:val="0097548F"/>
    <w:rsid w:val="00975622"/>
    <w:rsid w:val="0097569F"/>
    <w:rsid w:val="00975A8A"/>
    <w:rsid w:val="00976194"/>
    <w:rsid w:val="00976250"/>
    <w:rsid w:val="00976655"/>
    <w:rsid w:val="00976985"/>
    <w:rsid w:val="00976B95"/>
    <w:rsid w:val="00976DA4"/>
    <w:rsid w:val="00976EB0"/>
    <w:rsid w:val="00977063"/>
    <w:rsid w:val="0097731F"/>
    <w:rsid w:val="00977889"/>
    <w:rsid w:val="00977A10"/>
    <w:rsid w:val="00977CAE"/>
    <w:rsid w:val="009801DD"/>
    <w:rsid w:val="00980507"/>
    <w:rsid w:val="009809BD"/>
    <w:rsid w:val="00980B73"/>
    <w:rsid w:val="00980DFB"/>
    <w:rsid w:val="009810E6"/>
    <w:rsid w:val="00981192"/>
    <w:rsid w:val="00981760"/>
    <w:rsid w:val="00981791"/>
    <w:rsid w:val="00981917"/>
    <w:rsid w:val="009819A5"/>
    <w:rsid w:val="00981C72"/>
    <w:rsid w:val="00981DE1"/>
    <w:rsid w:val="00981F58"/>
    <w:rsid w:val="00982121"/>
    <w:rsid w:val="009821FA"/>
    <w:rsid w:val="00982668"/>
    <w:rsid w:val="00982771"/>
    <w:rsid w:val="00983478"/>
    <w:rsid w:val="00983DDF"/>
    <w:rsid w:val="00984082"/>
    <w:rsid w:val="0098467A"/>
    <w:rsid w:val="0098483D"/>
    <w:rsid w:val="0098502D"/>
    <w:rsid w:val="00985047"/>
    <w:rsid w:val="00985150"/>
    <w:rsid w:val="009855C1"/>
    <w:rsid w:val="009855DD"/>
    <w:rsid w:val="00985B6E"/>
    <w:rsid w:val="00985F42"/>
    <w:rsid w:val="00986137"/>
    <w:rsid w:val="009868A2"/>
    <w:rsid w:val="00986B37"/>
    <w:rsid w:val="00987191"/>
    <w:rsid w:val="009871BE"/>
    <w:rsid w:val="009876BC"/>
    <w:rsid w:val="009879A7"/>
    <w:rsid w:val="00987B8E"/>
    <w:rsid w:val="00987D18"/>
    <w:rsid w:val="00990054"/>
    <w:rsid w:val="0099030A"/>
    <w:rsid w:val="0099036B"/>
    <w:rsid w:val="00990C98"/>
    <w:rsid w:val="00990D65"/>
    <w:rsid w:val="00991069"/>
    <w:rsid w:val="009912C5"/>
    <w:rsid w:val="00991C4C"/>
    <w:rsid w:val="00991FF6"/>
    <w:rsid w:val="00992032"/>
    <w:rsid w:val="0099248A"/>
    <w:rsid w:val="0099252B"/>
    <w:rsid w:val="00992672"/>
    <w:rsid w:val="0099281D"/>
    <w:rsid w:val="009928B7"/>
    <w:rsid w:val="009931B2"/>
    <w:rsid w:val="0099368E"/>
    <w:rsid w:val="009937E0"/>
    <w:rsid w:val="00993D93"/>
    <w:rsid w:val="00993DCF"/>
    <w:rsid w:val="00993F01"/>
    <w:rsid w:val="00993F17"/>
    <w:rsid w:val="00994822"/>
    <w:rsid w:val="00994C21"/>
    <w:rsid w:val="00995849"/>
    <w:rsid w:val="00995AEC"/>
    <w:rsid w:val="00995BA0"/>
    <w:rsid w:val="00996036"/>
    <w:rsid w:val="009960D6"/>
    <w:rsid w:val="00996144"/>
    <w:rsid w:val="009964D6"/>
    <w:rsid w:val="00996E23"/>
    <w:rsid w:val="00996F59"/>
    <w:rsid w:val="00997139"/>
    <w:rsid w:val="0099758D"/>
    <w:rsid w:val="009976C0"/>
    <w:rsid w:val="009979F2"/>
    <w:rsid w:val="00997A6D"/>
    <w:rsid w:val="009A002C"/>
    <w:rsid w:val="009A046F"/>
    <w:rsid w:val="009A09AE"/>
    <w:rsid w:val="009A0B8B"/>
    <w:rsid w:val="009A0E22"/>
    <w:rsid w:val="009A1114"/>
    <w:rsid w:val="009A11F8"/>
    <w:rsid w:val="009A1621"/>
    <w:rsid w:val="009A1A6C"/>
    <w:rsid w:val="009A2777"/>
    <w:rsid w:val="009A27E3"/>
    <w:rsid w:val="009A30AD"/>
    <w:rsid w:val="009A3352"/>
    <w:rsid w:val="009A3830"/>
    <w:rsid w:val="009A3BD3"/>
    <w:rsid w:val="009A3C8F"/>
    <w:rsid w:val="009A3FCA"/>
    <w:rsid w:val="009A4319"/>
    <w:rsid w:val="009A446A"/>
    <w:rsid w:val="009A454D"/>
    <w:rsid w:val="009A4740"/>
    <w:rsid w:val="009A4803"/>
    <w:rsid w:val="009A493A"/>
    <w:rsid w:val="009A49F9"/>
    <w:rsid w:val="009A4A37"/>
    <w:rsid w:val="009A4ABB"/>
    <w:rsid w:val="009A4BB5"/>
    <w:rsid w:val="009A53EA"/>
    <w:rsid w:val="009A581F"/>
    <w:rsid w:val="009A59CB"/>
    <w:rsid w:val="009A5A66"/>
    <w:rsid w:val="009A5BAF"/>
    <w:rsid w:val="009A5F7B"/>
    <w:rsid w:val="009A6482"/>
    <w:rsid w:val="009A6760"/>
    <w:rsid w:val="009A6D30"/>
    <w:rsid w:val="009A6ED2"/>
    <w:rsid w:val="009A70D0"/>
    <w:rsid w:val="009A717D"/>
    <w:rsid w:val="009A7720"/>
    <w:rsid w:val="009A7A85"/>
    <w:rsid w:val="009A7AC0"/>
    <w:rsid w:val="009A7CCA"/>
    <w:rsid w:val="009B0217"/>
    <w:rsid w:val="009B09FF"/>
    <w:rsid w:val="009B0A5D"/>
    <w:rsid w:val="009B103C"/>
    <w:rsid w:val="009B14BF"/>
    <w:rsid w:val="009B1B78"/>
    <w:rsid w:val="009B1F51"/>
    <w:rsid w:val="009B2222"/>
    <w:rsid w:val="009B2ADB"/>
    <w:rsid w:val="009B3218"/>
    <w:rsid w:val="009B352D"/>
    <w:rsid w:val="009B3653"/>
    <w:rsid w:val="009B3774"/>
    <w:rsid w:val="009B38FE"/>
    <w:rsid w:val="009B3F00"/>
    <w:rsid w:val="009B4705"/>
    <w:rsid w:val="009B4D58"/>
    <w:rsid w:val="009B4D78"/>
    <w:rsid w:val="009B555C"/>
    <w:rsid w:val="009B5D40"/>
    <w:rsid w:val="009B5F2B"/>
    <w:rsid w:val="009B6211"/>
    <w:rsid w:val="009B6227"/>
    <w:rsid w:val="009B6251"/>
    <w:rsid w:val="009B6852"/>
    <w:rsid w:val="009B6F23"/>
    <w:rsid w:val="009B71CA"/>
    <w:rsid w:val="009B77B6"/>
    <w:rsid w:val="009B77D1"/>
    <w:rsid w:val="009B799C"/>
    <w:rsid w:val="009B7B74"/>
    <w:rsid w:val="009B7F53"/>
    <w:rsid w:val="009B7FC1"/>
    <w:rsid w:val="009C0501"/>
    <w:rsid w:val="009C09D4"/>
    <w:rsid w:val="009C0D2C"/>
    <w:rsid w:val="009C0E67"/>
    <w:rsid w:val="009C12BB"/>
    <w:rsid w:val="009C1342"/>
    <w:rsid w:val="009C13D7"/>
    <w:rsid w:val="009C1472"/>
    <w:rsid w:val="009C1A13"/>
    <w:rsid w:val="009C1F87"/>
    <w:rsid w:val="009C237E"/>
    <w:rsid w:val="009C2B0D"/>
    <w:rsid w:val="009C34FB"/>
    <w:rsid w:val="009C350C"/>
    <w:rsid w:val="009C42C7"/>
    <w:rsid w:val="009C47D3"/>
    <w:rsid w:val="009C4A2C"/>
    <w:rsid w:val="009C4E99"/>
    <w:rsid w:val="009C4F68"/>
    <w:rsid w:val="009C5035"/>
    <w:rsid w:val="009C559C"/>
    <w:rsid w:val="009C5736"/>
    <w:rsid w:val="009C578F"/>
    <w:rsid w:val="009C59AF"/>
    <w:rsid w:val="009C59E0"/>
    <w:rsid w:val="009C5A2E"/>
    <w:rsid w:val="009C656B"/>
    <w:rsid w:val="009C6B07"/>
    <w:rsid w:val="009C7099"/>
    <w:rsid w:val="009C710C"/>
    <w:rsid w:val="009C7184"/>
    <w:rsid w:val="009C726B"/>
    <w:rsid w:val="009C761C"/>
    <w:rsid w:val="009C7A69"/>
    <w:rsid w:val="009D000C"/>
    <w:rsid w:val="009D02DF"/>
    <w:rsid w:val="009D033C"/>
    <w:rsid w:val="009D0873"/>
    <w:rsid w:val="009D0AD1"/>
    <w:rsid w:val="009D0D27"/>
    <w:rsid w:val="009D0DE9"/>
    <w:rsid w:val="009D0FDC"/>
    <w:rsid w:val="009D1136"/>
    <w:rsid w:val="009D1290"/>
    <w:rsid w:val="009D1493"/>
    <w:rsid w:val="009D16AE"/>
    <w:rsid w:val="009D199B"/>
    <w:rsid w:val="009D24D0"/>
    <w:rsid w:val="009D2564"/>
    <w:rsid w:val="009D284B"/>
    <w:rsid w:val="009D28A7"/>
    <w:rsid w:val="009D3051"/>
    <w:rsid w:val="009D3278"/>
    <w:rsid w:val="009D33DA"/>
    <w:rsid w:val="009D3977"/>
    <w:rsid w:val="009D3D5F"/>
    <w:rsid w:val="009D3E32"/>
    <w:rsid w:val="009D3FB0"/>
    <w:rsid w:val="009D3FE0"/>
    <w:rsid w:val="009D4064"/>
    <w:rsid w:val="009D4209"/>
    <w:rsid w:val="009D44B6"/>
    <w:rsid w:val="009D4973"/>
    <w:rsid w:val="009D4A36"/>
    <w:rsid w:val="009D4AE6"/>
    <w:rsid w:val="009D4D06"/>
    <w:rsid w:val="009D4E60"/>
    <w:rsid w:val="009D4ED2"/>
    <w:rsid w:val="009D52F9"/>
    <w:rsid w:val="009D5644"/>
    <w:rsid w:val="009D5656"/>
    <w:rsid w:val="009D56D4"/>
    <w:rsid w:val="009D56EF"/>
    <w:rsid w:val="009D5A88"/>
    <w:rsid w:val="009D5DE1"/>
    <w:rsid w:val="009D5E52"/>
    <w:rsid w:val="009D6467"/>
    <w:rsid w:val="009D6537"/>
    <w:rsid w:val="009D6909"/>
    <w:rsid w:val="009D6A3F"/>
    <w:rsid w:val="009D6A82"/>
    <w:rsid w:val="009D6B4D"/>
    <w:rsid w:val="009D6EBB"/>
    <w:rsid w:val="009D71F3"/>
    <w:rsid w:val="009D7364"/>
    <w:rsid w:val="009D75C2"/>
    <w:rsid w:val="009D76A6"/>
    <w:rsid w:val="009D7B20"/>
    <w:rsid w:val="009D7B6E"/>
    <w:rsid w:val="009D7DFF"/>
    <w:rsid w:val="009D7F82"/>
    <w:rsid w:val="009E0979"/>
    <w:rsid w:val="009E0A2D"/>
    <w:rsid w:val="009E0F6B"/>
    <w:rsid w:val="009E141D"/>
    <w:rsid w:val="009E1573"/>
    <w:rsid w:val="009E16B1"/>
    <w:rsid w:val="009E1AFC"/>
    <w:rsid w:val="009E1B9E"/>
    <w:rsid w:val="009E1BC8"/>
    <w:rsid w:val="009E1E01"/>
    <w:rsid w:val="009E2B38"/>
    <w:rsid w:val="009E2BE8"/>
    <w:rsid w:val="009E300A"/>
    <w:rsid w:val="009E304C"/>
    <w:rsid w:val="009E314A"/>
    <w:rsid w:val="009E325E"/>
    <w:rsid w:val="009E415D"/>
    <w:rsid w:val="009E431F"/>
    <w:rsid w:val="009E4EE6"/>
    <w:rsid w:val="009E59E5"/>
    <w:rsid w:val="009E5D85"/>
    <w:rsid w:val="009E5FFD"/>
    <w:rsid w:val="009E642B"/>
    <w:rsid w:val="009E65EF"/>
    <w:rsid w:val="009E66C6"/>
    <w:rsid w:val="009E683C"/>
    <w:rsid w:val="009E6A10"/>
    <w:rsid w:val="009E6B8D"/>
    <w:rsid w:val="009E6C2D"/>
    <w:rsid w:val="009E6DD6"/>
    <w:rsid w:val="009E6FA9"/>
    <w:rsid w:val="009E7279"/>
    <w:rsid w:val="009E74FE"/>
    <w:rsid w:val="009E75FE"/>
    <w:rsid w:val="009E78E6"/>
    <w:rsid w:val="009F0247"/>
    <w:rsid w:val="009F029F"/>
    <w:rsid w:val="009F0663"/>
    <w:rsid w:val="009F098C"/>
    <w:rsid w:val="009F0AF0"/>
    <w:rsid w:val="009F0B34"/>
    <w:rsid w:val="009F0F86"/>
    <w:rsid w:val="009F1287"/>
    <w:rsid w:val="009F16B2"/>
    <w:rsid w:val="009F19C6"/>
    <w:rsid w:val="009F1CC8"/>
    <w:rsid w:val="009F1E95"/>
    <w:rsid w:val="009F223D"/>
    <w:rsid w:val="009F2B30"/>
    <w:rsid w:val="009F2B60"/>
    <w:rsid w:val="009F2C16"/>
    <w:rsid w:val="009F2E64"/>
    <w:rsid w:val="009F3371"/>
    <w:rsid w:val="009F34E7"/>
    <w:rsid w:val="009F38CB"/>
    <w:rsid w:val="009F3C79"/>
    <w:rsid w:val="009F3F16"/>
    <w:rsid w:val="009F3FFE"/>
    <w:rsid w:val="009F42B2"/>
    <w:rsid w:val="009F43D4"/>
    <w:rsid w:val="009F4411"/>
    <w:rsid w:val="009F469A"/>
    <w:rsid w:val="009F49D5"/>
    <w:rsid w:val="009F4C0D"/>
    <w:rsid w:val="009F4E83"/>
    <w:rsid w:val="009F5120"/>
    <w:rsid w:val="009F52D9"/>
    <w:rsid w:val="009F5527"/>
    <w:rsid w:val="009F56FF"/>
    <w:rsid w:val="009F58D6"/>
    <w:rsid w:val="009F59EE"/>
    <w:rsid w:val="009F5C39"/>
    <w:rsid w:val="009F5C71"/>
    <w:rsid w:val="009F5EAB"/>
    <w:rsid w:val="009F5EF7"/>
    <w:rsid w:val="009F6642"/>
    <w:rsid w:val="009F67CD"/>
    <w:rsid w:val="009F6AFA"/>
    <w:rsid w:val="009F6C83"/>
    <w:rsid w:val="009F6CB0"/>
    <w:rsid w:val="009F6D1E"/>
    <w:rsid w:val="009F6E92"/>
    <w:rsid w:val="009F72C4"/>
    <w:rsid w:val="009F743E"/>
    <w:rsid w:val="009F74D0"/>
    <w:rsid w:val="009F74D6"/>
    <w:rsid w:val="00A00503"/>
    <w:rsid w:val="00A008EE"/>
    <w:rsid w:val="00A00B6B"/>
    <w:rsid w:val="00A00BED"/>
    <w:rsid w:val="00A00E1D"/>
    <w:rsid w:val="00A0116E"/>
    <w:rsid w:val="00A014CD"/>
    <w:rsid w:val="00A01618"/>
    <w:rsid w:val="00A01866"/>
    <w:rsid w:val="00A021F8"/>
    <w:rsid w:val="00A02232"/>
    <w:rsid w:val="00A022EB"/>
    <w:rsid w:val="00A025E7"/>
    <w:rsid w:val="00A02BA5"/>
    <w:rsid w:val="00A031B4"/>
    <w:rsid w:val="00A03D6C"/>
    <w:rsid w:val="00A03F74"/>
    <w:rsid w:val="00A045E3"/>
    <w:rsid w:val="00A04913"/>
    <w:rsid w:val="00A04ED9"/>
    <w:rsid w:val="00A04F60"/>
    <w:rsid w:val="00A051BB"/>
    <w:rsid w:val="00A0531A"/>
    <w:rsid w:val="00A055CA"/>
    <w:rsid w:val="00A057D6"/>
    <w:rsid w:val="00A061C2"/>
    <w:rsid w:val="00A0642F"/>
    <w:rsid w:val="00A064B8"/>
    <w:rsid w:val="00A06F9C"/>
    <w:rsid w:val="00A076B8"/>
    <w:rsid w:val="00A07E42"/>
    <w:rsid w:val="00A1002D"/>
    <w:rsid w:val="00A100D6"/>
    <w:rsid w:val="00A1031F"/>
    <w:rsid w:val="00A109F6"/>
    <w:rsid w:val="00A10E59"/>
    <w:rsid w:val="00A1174E"/>
    <w:rsid w:val="00A11DF3"/>
    <w:rsid w:val="00A121F3"/>
    <w:rsid w:val="00A12291"/>
    <w:rsid w:val="00A1256B"/>
    <w:rsid w:val="00A12807"/>
    <w:rsid w:val="00A1349C"/>
    <w:rsid w:val="00A13595"/>
    <w:rsid w:val="00A13D3A"/>
    <w:rsid w:val="00A13F79"/>
    <w:rsid w:val="00A1414B"/>
    <w:rsid w:val="00A1416A"/>
    <w:rsid w:val="00A14C91"/>
    <w:rsid w:val="00A15666"/>
    <w:rsid w:val="00A168AA"/>
    <w:rsid w:val="00A16C85"/>
    <w:rsid w:val="00A1715D"/>
    <w:rsid w:val="00A17A10"/>
    <w:rsid w:val="00A17A91"/>
    <w:rsid w:val="00A20009"/>
    <w:rsid w:val="00A203DD"/>
    <w:rsid w:val="00A207CB"/>
    <w:rsid w:val="00A20D30"/>
    <w:rsid w:val="00A20E6B"/>
    <w:rsid w:val="00A20F06"/>
    <w:rsid w:val="00A21280"/>
    <w:rsid w:val="00A21347"/>
    <w:rsid w:val="00A216A0"/>
    <w:rsid w:val="00A21703"/>
    <w:rsid w:val="00A217A7"/>
    <w:rsid w:val="00A21F3A"/>
    <w:rsid w:val="00A2218A"/>
    <w:rsid w:val="00A22C2F"/>
    <w:rsid w:val="00A22E42"/>
    <w:rsid w:val="00A2303A"/>
    <w:rsid w:val="00A2320D"/>
    <w:rsid w:val="00A233BD"/>
    <w:rsid w:val="00A234D6"/>
    <w:rsid w:val="00A234FE"/>
    <w:rsid w:val="00A23860"/>
    <w:rsid w:val="00A239F4"/>
    <w:rsid w:val="00A23AB4"/>
    <w:rsid w:val="00A23AE7"/>
    <w:rsid w:val="00A23B74"/>
    <w:rsid w:val="00A240B1"/>
    <w:rsid w:val="00A2418F"/>
    <w:rsid w:val="00A2431A"/>
    <w:rsid w:val="00A243A8"/>
    <w:rsid w:val="00A24720"/>
    <w:rsid w:val="00A24A72"/>
    <w:rsid w:val="00A24AFB"/>
    <w:rsid w:val="00A24B4D"/>
    <w:rsid w:val="00A24B74"/>
    <w:rsid w:val="00A24D9F"/>
    <w:rsid w:val="00A2526F"/>
    <w:rsid w:val="00A25290"/>
    <w:rsid w:val="00A2572E"/>
    <w:rsid w:val="00A25B50"/>
    <w:rsid w:val="00A25BA8"/>
    <w:rsid w:val="00A25D55"/>
    <w:rsid w:val="00A266AE"/>
    <w:rsid w:val="00A267E1"/>
    <w:rsid w:val="00A267FD"/>
    <w:rsid w:val="00A27131"/>
    <w:rsid w:val="00A27507"/>
    <w:rsid w:val="00A30914"/>
    <w:rsid w:val="00A30B49"/>
    <w:rsid w:val="00A31214"/>
    <w:rsid w:val="00A31959"/>
    <w:rsid w:val="00A31C3A"/>
    <w:rsid w:val="00A31E26"/>
    <w:rsid w:val="00A31E64"/>
    <w:rsid w:val="00A32190"/>
    <w:rsid w:val="00A32348"/>
    <w:rsid w:val="00A32593"/>
    <w:rsid w:val="00A326CE"/>
    <w:rsid w:val="00A3277B"/>
    <w:rsid w:val="00A32D27"/>
    <w:rsid w:val="00A32D56"/>
    <w:rsid w:val="00A33102"/>
    <w:rsid w:val="00A34212"/>
    <w:rsid w:val="00A343FA"/>
    <w:rsid w:val="00A34547"/>
    <w:rsid w:val="00A345A8"/>
    <w:rsid w:val="00A34A0D"/>
    <w:rsid w:val="00A34C60"/>
    <w:rsid w:val="00A352A0"/>
    <w:rsid w:val="00A3533E"/>
    <w:rsid w:val="00A35A41"/>
    <w:rsid w:val="00A36500"/>
    <w:rsid w:val="00A36964"/>
    <w:rsid w:val="00A36FF3"/>
    <w:rsid w:val="00A3740B"/>
    <w:rsid w:val="00A3768C"/>
    <w:rsid w:val="00A40867"/>
    <w:rsid w:val="00A40C20"/>
    <w:rsid w:val="00A40D07"/>
    <w:rsid w:val="00A41178"/>
    <w:rsid w:val="00A41330"/>
    <w:rsid w:val="00A41425"/>
    <w:rsid w:val="00A4150A"/>
    <w:rsid w:val="00A416F4"/>
    <w:rsid w:val="00A417D7"/>
    <w:rsid w:val="00A4197E"/>
    <w:rsid w:val="00A41AEC"/>
    <w:rsid w:val="00A41E8C"/>
    <w:rsid w:val="00A4207B"/>
    <w:rsid w:val="00A42283"/>
    <w:rsid w:val="00A42367"/>
    <w:rsid w:val="00A42590"/>
    <w:rsid w:val="00A4342A"/>
    <w:rsid w:val="00A43B40"/>
    <w:rsid w:val="00A4437A"/>
    <w:rsid w:val="00A444EC"/>
    <w:rsid w:val="00A446C8"/>
    <w:rsid w:val="00A448D6"/>
    <w:rsid w:val="00A448E1"/>
    <w:rsid w:val="00A44906"/>
    <w:rsid w:val="00A44B54"/>
    <w:rsid w:val="00A44F1D"/>
    <w:rsid w:val="00A45420"/>
    <w:rsid w:val="00A45B9B"/>
    <w:rsid w:val="00A45BE6"/>
    <w:rsid w:val="00A461DE"/>
    <w:rsid w:val="00A46431"/>
    <w:rsid w:val="00A46996"/>
    <w:rsid w:val="00A47089"/>
    <w:rsid w:val="00A4719A"/>
    <w:rsid w:val="00A4720C"/>
    <w:rsid w:val="00A4740D"/>
    <w:rsid w:val="00A47892"/>
    <w:rsid w:val="00A47E50"/>
    <w:rsid w:val="00A50076"/>
    <w:rsid w:val="00A50213"/>
    <w:rsid w:val="00A5090F"/>
    <w:rsid w:val="00A50B96"/>
    <w:rsid w:val="00A50F5F"/>
    <w:rsid w:val="00A5157D"/>
    <w:rsid w:val="00A51812"/>
    <w:rsid w:val="00A51AE5"/>
    <w:rsid w:val="00A51C2F"/>
    <w:rsid w:val="00A51CF5"/>
    <w:rsid w:val="00A52058"/>
    <w:rsid w:val="00A5268C"/>
    <w:rsid w:val="00A529CC"/>
    <w:rsid w:val="00A52A25"/>
    <w:rsid w:val="00A52B46"/>
    <w:rsid w:val="00A52BC4"/>
    <w:rsid w:val="00A52E56"/>
    <w:rsid w:val="00A52EB2"/>
    <w:rsid w:val="00A53157"/>
    <w:rsid w:val="00A535E9"/>
    <w:rsid w:val="00A5368E"/>
    <w:rsid w:val="00A53B71"/>
    <w:rsid w:val="00A53F5E"/>
    <w:rsid w:val="00A53FEB"/>
    <w:rsid w:val="00A54003"/>
    <w:rsid w:val="00A5453E"/>
    <w:rsid w:val="00A54B81"/>
    <w:rsid w:val="00A55192"/>
    <w:rsid w:val="00A55356"/>
    <w:rsid w:val="00A5549E"/>
    <w:rsid w:val="00A557EE"/>
    <w:rsid w:val="00A55810"/>
    <w:rsid w:val="00A55A24"/>
    <w:rsid w:val="00A55A38"/>
    <w:rsid w:val="00A55B3A"/>
    <w:rsid w:val="00A55DD4"/>
    <w:rsid w:val="00A5663D"/>
    <w:rsid w:val="00A56B84"/>
    <w:rsid w:val="00A56E78"/>
    <w:rsid w:val="00A571BF"/>
    <w:rsid w:val="00A574EB"/>
    <w:rsid w:val="00A576AA"/>
    <w:rsid w:val="00A57B92"/>
    <w:rsid w:val="00A57D9E"/>
    <w:rsid w:val="00A57FE2"/>
    <w:rsid w:val="00A604FA"/>
    <w:rsid w:val="00A6154E"/>
    <w:rsid w:val="00A61983"/>
    <w:rsid w:val="00A61C4D"/>
    <w:rsid w:val="00A61E22"/>
    <w:rsid w:val="00A622A8"/>
    <w:rsid w:val="00A624EF"/>
    <w:rsid w:val="00A62709"/>
    <w:rsid w:val="00A62776"/>
    <w:rsid w:val="00A62B23"/>
    <w:rsid w:val="00A63D51"/>
    <w:rsid w:val="00A640E7"/>
    <w:rsid w:val="00A64310"/>
    <w:rsid w:val="00A647A5"/>
    <w:rsid w:val="00A64937"/>
    <w:rsid w:val="00A64B7B"/>
    <w:rsid w:val="00A64F2B"/>
    <w:rsid w:val="00A64FB7"/>
    <w:rsid w:val="00A65355"/>
    <w:rsid w:val="00A65BEC"/>
    <w:rsid w:val="00A65D12"/>
    <w:rsid w:val="00A66126"/>
    <w:rsid w:val="00A66161"/>
    <w:rsid w:val="00A66188"/>
    <w:rsid w:val="00A664C1"/>
    <w:rsid w:val="00A66A8B"/>
    <w:rsid w:val="00A66B06"/>
    <w:rsid w:val="00A66B51"/>
    <w:rsid w:val="00A672AC"/>
    <w:rsid w:val="00A6752F"/>
    <w:rsid w:val="00A677D9"/>
    <w:rsid w:val="00A67867"/>
    <w:rsid w:val="00A67973"/>
    <w:rsid w:val="00A67CA9"/>
    <w:rsid w:val="00A67D4B"/>
    <w:rsid w:val="00A7020F"/>
    <w:rsid w:val="00A7024E"/>
    <w:rsid w:val="00A7035D"/>
    <w:rsid w:val="00A70636"/>
    <w:rsid w:val="00A7097D"/>
    <w:rsid w:val="00A70A99"/>
    <w:rsid w:val="00A70C1D"/>
    <w:rsid w:val="00A7105C"/>
    <w:rsid w:val="00A718E1"/>
    <w:rsid w:val="00A7221C"/>
    <w:rsid w:val="00A722F3"/>
    <w:rsid w:val="00A727E6"/>
    <w:rsid w:val="00A728F0"/>
    <w:rsid w:val="00A729D7"/>
    <w:rsid w:val="00A740BF"/>
    <w:rsid w:val="00A74909"/>
    <w:rsid w:val="00A74BDF"/>
    <w:rsid w:val="00A753A0"/>
    <w:rsid w:val="00A759F8"/>
    <w:rsid w:val="00A75D5E"/>
    <w:rsid w:val="00A767B1"/>
    <w:rsid w:val="00A76A40"/>
    <w:rsid w:val="00A76D29"/>
    <w:rsid w:val="00A76D42"/>
    <w:rsid w:val="00A76DAB"/>
    <w:rsid w:val="00A77002"/>
    <w:rsid w:val="00A77AB8"/>
    <w:rsid w:val="00A77BF8"/>
    <w:rsid w:val="00A77D7F"/>
    <w:rsid w:val="00A77EDE"/>
    <w:rsid w:val="00A803B3"/>
    <w:rsid w:val="00A808F7"/>
    <w:rsid w:val="00A815C9"/>
    <w:rsid w:val="00A816B9"/>
    <w:rsid w:val="00A818B4"/>
    <w:rsid w:val="00A82109"/>
    <w:rsid w:val="00A8220C"/>
    <w:rsid w:val="00A8274E"/>
    <w:rsid w:val="00A829D3"/>
    <w:rsid w:val="00A82C96"/>
    <w:rsid w:val="00A8337F"/>
    <w:rsid w:val="00A8346A"/>
    <w:rsid w:val="00A834A3"/>
    <w:rsid w:val="00A838B7"/>
    <w:rsid w:val="00A83B3A"/>
    <w:rsid w:val="00A83F5D"/>
    <w:rsid w:val="00A8411A"/>
    <w:rsid w:val="00A846D1"/>
    <w:rsid w:val="00A847F1"/>
    <w:rsid w:val="00A84CD1"/>
    <w:rsid w:val="00A84D9C"/>
    <w:rsid w:val="00A858B2"/>
    <w:rsid w:val="00A85C5D"/>
    <w:rsid w:val="00A8601F"/>
    <w:rsid w:val="00A863D2"/>
    <w:rsid w:val="00A86656"/>
    <w:rsid w:val="00A86A1C"/>
    <w:rsid w:val="00A86ED4"/>
    <w:rsid w:val="00A86F95"/>
    <w:rsid w:val="00A8714D"/>
    <w:rsid w:val="00A87446"/>
    <w:rsid w:val="00A8764E"/>
    <w:rsid w:val="00A87672"/>
    <w:rsid w:val="00A877D2"/>
    <w:rsid w:val="00A877D4"/>
    <w:rsid w:val="00A87E5B"/>
    <w:rsid w:val="00A9007D"/>
    <w:rsid w:val="00A90353"/>
    <w:rsid w:val="00A905AE"/>
    <w:rsid w:val="00A905F0"/>
    <w:rsid w:val="00A90965"/>
    <w:rsid w:val="00A90F01"/>
    <w:rsid w:val="00A9102C"/>
    <w:rsid w:val="00A9109D"/>
    <w:rsid w:val="00A915AA"/>
    <w:rsid w:val="00A915B5"/>
    <w:rsid w:val="00A9161C"/>
    <w:rsid w:val="00A9197A"/>
    <w:rsid w:val="00A919B0"/>
    <w:rsid w:val="00A91C59"/>
    <w:rsid w:val="00A9255C"/>
    <w:rsid w:val="00A927B1"/>
    <w:rsid w:val="00A92B50"/>
    <w:rsid w:val="00A92DF1"/>
    <w:rsid w:val="00A931EE"/>
    <w:rsid w:val="00A93384"/>
    <w:rsid w:val="00A9348E"/>
    <w:rsid w:val="00A93557"/>
    <w:rsid w:val="00A9373F"/>
    <w:rsid w:val="00A939C3"/>
    <w:rsid w:val="00A939FE"/>
    <w:rsid w:val="00A93DDE"/>
    <w:rsid w:val="00A93F42"/>
    <w:rsid w:val="00A93F88"/>
    <w:rsid w:val="00A94002"/>
    <w:rsid w:val="00A940F2"/>
    <w:rsid w:val="00A9417E"/>
    <w:rsid w:val="00A944B9"/>
    <w:rsid w:val="00A94548"/>
    <w:rsid w:val="00A94582"/>
    <w:rsid w:val="00A948E9"/>
    <w:rsid w:val="00A949B1"/>
    <w:rsid w:val="00A94F14"/>
    <w:rsid w:val="00A9578C"/>
    <w:rsid w:val="00A9581E"/>
    <w:rsid w:val="00A959D6"/>
    <w:rsid w:val="00A95A1B"/>
    <w:rsid w:val="00A95B1B"/>
    <w:rsid w:val="00A95F01"/>
    <w:rsid w:val="00A95F9E"/>
    <w:rsid w:val="00A960E7"/>
    <w:rsid w:val="00A96281"/>
    <w:rsid w:val="00A96416"/>
    <w:rsid w:val="00A9649C"/>
    <w:rsid w:val="00A964DE"/>
    <w:rsid w:val="00A96551"/>
    <w:rsid w:val="00A96628"/>
    <w:rsid w:val="00A967B4"/>
    <w:rsid w:val="00A96A6F"/>
    <w:rsid w:val="00A96BAE"/>
    <w:rsid w:val="00A974EF"/>
    <w:rsid w:val="00A97568"/>
    <w:rsid w:val="00A975EA"/>
    <w:rsid w:val="00A97C2B"/>
    <w:rsid w:val="00A97DD5"/>
    <w:rsid w:val="00A97E21"/>
    <w:rsid w:val="00AA024D"/>
    <w:rsid w:val="00AA0540"/>
    <w:rsid w:val="00AA08E8"/>
    <w:rsid w:val="00AA0B11"/>
    <w:rsid w:val="00AA0BC9"/>
    <w:rsid w:val="00AA0FEF"/>
    <w:rsid w:val="00AA11F5"/>
    <w:rsid w:val="00AA1382"/>
    <w:rsid w:val="00AA14E1"/>
    <w:rsid w:val="00AA1E2A"/>
    <w:rsid w:val="00AA2071"/>
    <w:rsid w:val="00AA2EDD"/>
    <w:rsid w:val="00AA2F5B"/>
    <w:rsid w:val="00AA3346"/>
    <w:rsid w:val="00AA3717"/>
    <w:rsid w:val="00AA3971"/>
    <w:rsid w:val="00AA398F"/>
    <w:rsid w:val="00AA3BE8"/>
    <w:rsid w:val="00AA3F95"/>
    <w:rsid w:val="00AA42E7"/>
    <w:rsid w:val="00AA43F7"/>
    <w:rsid w:val="00AA44AA"/>
    <w:rsid w:val="00AA46DC"/>
    <w:rsid w:val="00AA47B8"/>
    <w:rsid w:val="00AA4D3D"/>
    <w:rsid w:val="00AA519D"/>
    <w:rsid w:val="00AA525B"/>
    <w:rsid w:val="00AA5394"/>
    <w:rsid w:val="00AA5466"/>
    <w:rsid w:val="00AA57F0"/>
    <w:rsid w:val="00AA59E5"/>
    <w:rsid w:val="00AA5ADE"/>
    <w:rsid w:val="00AA5C43"/>
    <w:rsid w:val="00AA639E"/>
    <w:rsid w:val="00AA661A"/>
    <w:rsid w:val="00AA675A"/>
    <w:rsid w:val="00AA685F"/>
    <w:rsid w:val="00AA6950"/>
    <w:rsid w:val="00AA6A41"/>
    <w:rsid w:val="00AA7231"/>
    <w:rsid w:val="00AA7674"/>
    <w:rsid w:val="00AA7686"/>
    <w:rsid w:val="00AA7A16"/>
    <w:rsid w:val="00AA7C8F"/>
    <w:rsid w:val="00AA7ECB"/>
    <w:rsid w:val="00AB053F"/>
    <w:rsid w:val="00AB05A7"/>
    <w:rsid w:val="00AB0874"/>
    <w:rsid w:val="00AB0BAD"/>
    <w:rsid w:val="00AB1158"/>
    <w:rsid w:val="00AB1367"/>
    <w:rsid w:val="00AB1368"/>
    <w:rsid w:val="00AB201B"/>
    <w:rsid w:val="00AB20B5"/>
    <w:rsid w:val="00AB2113"/>
    <w:rsid w:val="00AB212D"/>
    <w:rsid w:val="00AB2179"/>
    <w:rsid w:val="00AB2343"/>
    <w:rsid w:val="00AB235E"/>
    <w:rsid w:val="00AB23AC"/>
    <w:rsid w:val="00AB24CE"/>
    <w:rsid w:val="00AB276D"/>
    <w:rsid w:val="00AB28F0"/>
    <w:rsid w:val="00AB2C0C"/>
    <w:rsid w:val="00AB2CAE"/>
    <w:rsid w:val="00AB3038"/>
    <w:rsid w:val="00AB338E"/>
    <w:rsid w:val="00AB3907"/>
    <w:rsid w:val="00AB39A6"/>
    <w:rsid w:val="00AB46EE"/>
    <w:rsid w:val="00AB4868"/>
    <w:rsid w:val="00AB4ABE"/>
    <w:rsid w:val="00AB50B9"/>
    <w:rsid w:val="00AB5424"/>
    <w:rsid w:val="00AB57F1"/>
    <w:rsid w:val="00AB5929"/>
    <w:rsid w:val="00AB5A1A"/>
    <w:rsid w:val="00AB5B6D"/>
    <w:rsid w:val="00AB605C"/>
    <w:rsid w:val="00AB60DA"/>
    <w:rsid w:val="00AB64F8"/>
    <w:rsid w:val="00AB676F"/>
    <w:rsid w:val="00AB6A97"/>
    <w:rsid w:val="00AB6B3F"/>
    <w:rsid w:val="00AB71BC"/>
    <w:rsid w:val="00AB7697"/>
    <w:rsid w:val="00AB76AB"/>
    <w:rsid w:val="00AC01E4"/>
    <w:rsid w:val="00AC07FD"/>
    <w:rsid w:val="00AC0869"/>
    <w:rsid w:val="00AC11B4"/>
    <w:rsid w:val="00AC14D0"/>
    <w:rsid w:val="00AC1B1E"/>
    <w:rsid w:val="00AC1D93"/>
    <w:rsid w:val="00AC1FD4"/>
    <w:rsid w:val="00AC20A8"/>
    <w:rsid w:val="00AC244A"/>
    <w:rsid w:val="00AC2708"/>
    <w:rsid w:val="00AC2FD5"/>
    <w:rsid w:val="00AC31A4"/>
    <w:rsid w:val="00AC3384"/>
    <w:rsid w:val="00AC34C7"/>
    <w:rsid w:val="00AC3577"/>
    <w:rsid w:val="00AC3C92"/>
    <w:rsid w:val="00AC3F7F"/>
    <w:rsid w:val="00AC3FB2"/>
    <w:rsid w:val="00AC41A7"/>
    <w:rsid w:val="00AC4544"/>
    <w:rsid w:val="00AC5122"/>
    <w:rsid w:val="00AC51E9"/>
    <w:rsid w:val="00AC5504"/>
    <w:rsid w:val="00AC58E4"/>
    <w:rsid w:val="00AC5D00"/>
    <w:rsid w:val="00AC5D02"/>
    <w:rsid w:val="00AC5EC2"/>
    <w:rsid w:val="00AC6ABC"/>
    <w:rsid w:val="00AC6B4C"/>
    <w:rsid w:val="00AC6C88"/>
    <w:rsid w:val="00AC70C2"/>
    <w:rsid w:val="00AC75E9"/>
    <w:rsid w:val="00AC7825"/>
    <w:rsid w:val="00AC7D35"/>
    <w:rsid w:val="00AD0505"/>
    <w:rsid w:val="00AD066B"/>
    <w:rsid w:val="00AD06C5"/>
    <w:rsid w:val="00AD0F3E"/>
    <w:rsid w:val="00AD104C"/>
    <w:rsid w:val="00AD13F7"/>
    <w:rsid w:val="00AD150B"/>
    <w:rsid w:val="00AD1538"/>
    <w:rsid w:val="00AD17B2"/>
    <w:rsid w:val="00AD17FC"/>
    <w:rsid w:val="00AD1B86"/>
    <w:rsid w:val="00AD20ED"/>
    <w:rsid w:val="00AD28CC"/>
    <w:rsid w:val="00AD2A2B"/>
    <w:rsid w:val="00AD2A74"/>
    <w:rsid w:val="00AD2AD2"/>
    <w:rsid w:val="00AD2C82"/>
    <w:rsid w:val="00AD313B"/>
    <w:rsid w:val="00AD3259"/>
    <w:rsid w:val="00AD3B3F"/>
    <w:rsid w:val="00AD3C59"/>
    <w:rsid w:val="00AD3C9C"/>
    <w:rsid w:val="00AD3F88"/>
    <w:rsid w:val="00AD403A"/>
    <w:rsid w:val="00AD4058"/>
    <w:rsid w:val="00AD4477"/>
    <w:rsid w:val="00AD4C58"/>
    <w:rsid w:val="00AD4E8D"/>
    <w:rsid w:val="00AD4F0E"/>
    <w:rsid w:val="00AD5022"/>
    <w:rsid w:val="00AD53A8"/>
    <w:rsid w:val="00AD55CD"/>
    <w:rsid w:val="00AD55E1"/>
    <w:rsid w:val="00AD5C8B"/>
    <w:rsid w:val="00AD6441"/>
    <w:rsid w:val="00AD6745"/>
    <w:rsid w:val="00AD770A"/>
    <w:rsid w:val="00AD7867"/>
    <w:rsid w:val="00AD7932"/>
    <w:rsid w:val="00AD7C05"/>
    <w:rsid w:val="00AE0203"/>
    <w:rsid w:val="00AE041A"/>
    <w:rsid w:val="00AE086D"/>
    <w:rsid w:val="00AE0923"/>
    <w:rsid w:val="00AE0E73"/>
    <w:rsid w:val="00AE1237"/>
    <w:rsid w:val="00AE1317"/>
    <w:rsid w:val="00AE145D"/>
    <w:rsid w:val="00AE19A2"/>
    <w:rsid w:val="00AE1C5D"/>
    <w:rsid w:val="00AE1CE7"/>
    <w:rsid w:val="00AE1DBE"/>
    <w:rsid w:val="00AE259F"/>
    <w:rsid w:val="00AE2DDE"/>
    <w:rsid w:val="00AE31D1"/>
    <w:rsid w:val="00AE39DF"/>
    <w:rsid w:val="00AE3EA9"/>
    <w:rsid w:val="00AE3EE6"/>
    <w:rsid w:val="00AE4AB1"/>
    <w:rsid w:val="00AE4DD6"/>
    <w:rsid w:val="00AE5092"/>
    <w:rsid w:val="00AE511F"/>
    <w:rsid w:val="00AE56B1"/>
    <w:rsid w:val="00AE5908"/>
    <w:rsid w:val="00AE6361"/>
    <w:rsid w:val="00AE6646"/>
    <w:rsid w:val="00AE6B83"/>
    <w:rsid w:val="00AE6D13"/>
    <w:rsid w:val="00AE6DA2"/>
    <w:rsid w:val="00AE7140"/>
    <w:rsid w:val="00AE7705"/>
    <w:rsid w:val="00AE799A"/>
    <w:rsid w:val="00AE7AC7"/>
    <w:rsid w:val="00AE7CAC"/>
    <w:rsid w:val="00AF005E"/>
    <w:rsid w:val="00AF0294"/>
    <w:rsid w:val="00AF02F1"/>
    <w:rsid w:val="00AF0509"/>
    <w:rsid w:val="00AF06D7"/>
    <w:rsid w:val="00AF0C5B"/>
    <w:rsid w:val="00AF1616"/>
    <w:rsid w:val="00AF18F2"/>
    <w:rsid w:val="00AF1A63"/>
    <w:rsid w:val="00AF1E14"/>
    <w:rsid w:val="00AF20B7"/>
    <w:rsid w:val="00AF2913"/>
    <w:rsid w:val="00AF2A9B"/>
    <w:rsid w:val="00AF2FAE"/>
    <w:rsid w:val="00AF2FBF"/>
    <w:rsid w:val="00AF3480"/>
    <w:rsid w:val="00AF36A6"/>
    <w:rsid w:val="00AF41A9"/>
    <w:rsid w:val="00AF4278"/>
    <w:rsid w:val="00AF4629"/>
    <w:rsid w:val="00AF4650"/>
    <w:rsid w:val="00AF48FC"/>
    <w:rsid w:val="00AF4B2E"/>
    <w:rsid w:val="00AF55BE"/>
    <w:rsid w:val="00AF56A6"/>
    <w:rsid w:val="00AF5A6F"/>
    <w:rsid w:val="00AF5C24"/>
    <w:rsid w:val="00AF5F95"/>
    <w:rsid w:val="00AF6059"/>
    <w:rsid w:val="00AF6149"/>
    <w:rsid w:val="00AF6509"/>
    <w:rsid w:val="00AF6BEC"/>
    <w:rsid w:val="00AF6F41"/>
    <w:rsid w:val="00AF71A9"/>
    <w:rsid w:val="00AF7735"/>
    <w:rsid w:val="00AF7AD7"/>
    <w:rsid w:val="00B0039C"/>
    <w:rsid w:val="00B00456"/>
    <w:rsid w:val="00B00930"/>
    <w:rsid w:val="00B00A7C"/>
    <w:rsid w:val="00B00A7E"/>
    <w:rsid w:val="00B00A98"/>
    <w:rsid w:val="00B0110D"/>
    <w:rsid w:val="00B01782"/>
    <w:rsid w:val="00B01B65"/>
    <w:rsid w:val="00B01D93"/>
    <w:rsid w:val="00B02219"/>
    <w:rsid w:val="00B02523"/>
    <w:rsid w:val="00B0288C"/>
    <w:rsid w:val="00B02C8B"/>
    <w:rsid w:val="00B032E0"/>
    <w:rsid w:val="00B03451"/>
    <w:rsid w:val="00B0371A"/>
    <w:rsid w:val="00B037B7"/>
    <w:rsid w:val="00B03917"/>
    <w:rsid w:val="00B03C7D"/>
    <w:rsid w:val="00B0432D"/>
    <w:rsid w:val="00B045B6"/>
    <w:rsid w:val="00B04A1B"/>
    <w:rsid w:val="00B04B26"/>
    <w:rsid w:val="00B04C1C"/>
    <w:rsid w:val="00B04C1D"/>
    <w:rsid w:val="00B04FD8"/>
    <w:rsid w:val="00B05869"/>
    <w:rsid w:val="00B05AF4"/>
    <w:rsid w:val="00B05B3B"/>
    <w:rsid w:val="00B05BD4"/>
    <w:rsid w:val="00B05E91"/>
    <w:rsid w:val="00B06225"/>
    <w:rsid w:val="00B0639D"/>
    <w:rsid w:val="00B063CE"/>
    <w:rsid w:val="00B06461"/>
    <w:rsid w:val="00B066EE"/>
    <w:rsid w:val="00B069AF"/>
    <w:rsid w:val="00B06B4B"/>
    <w:rsid w:val="00B071A5"/>
    <w:rsid w:val="00B07772"/>
    <w:rsid w:val="00B07939"/>
    <w:rsid w:val="00B07BF3"/>
    <w:rsid w:val="00B101B8"/>
    <w:rsid w:val="00B105D0"/>
    <w:rsid w:val="00B1084F"/>
    <w:rsid w:val="00B1090D"/>
    <w:rsid w:val="00B10B12"/>
    <w:rsid w:val="00B10BE8"/>
    <w:rsid w:val="00B11032"/>
    <w:rsid w:val="00B1192A"/>
    <w:rsid w:val="00B11BB5"/>
    <w:rsid w:val="00B11CFF"/>
    <w:rsid w:val="00B11E71"/>
    <w:rsid w:val="00B12066"/>
    <w:rsid w:val="00B120CA"/>
    <w:rsid w:val="00B12212"/>
    <w:rsid w:val="00B122D3"/>
    <w:rsid w:val="00B12583"/>
    <w:rsid w:val="00B129F5"/>
    <w:rsid w:val="00B12B4B"/>
    <w:rsid w:val="00B133E6"/>
    <w:rsid w:val="00B138F5"/>
    <w:rsid w:val="00B139FC"/>
    <w:rsid w:val="00B13A8C"/>
    <w:rsid w:val="00B13B64"/>
    <w:rsid w:val="00B13FCC"/>
    <w:rsid w:val="00B140CD"/>
    <w:rsid w:val="00B140F5"/>
    <w:rsid w:val="00B14111"/>
    <w:rsid w:val="00B144DE"/>
    <w:rsid w:val="00B14A0C"/>
    <w:rsid w:val="00B14B16"/>
    <w:rsid w:val="00B14D11"/>
    <w:rsid w:val="00B158BF"/>
    <w:rsid w:val="00B15A56"/>
    <w:rsid w:val="00B15BF9"/>
    <w:rsid w:val="00B15DBC"/>
    <w:rsid w:val="00B15ECF"/>
    <w:rsid w:val="00B161B4"/>
    <w:rsid w:val="00B16B25"/>
    <w:rsid w:val="00B16B2B"/>
    <w:rsid w:val="00B16ECA"/>
    <w:rsid w:val="00B17236"/>
    <w:rsid w:val="00B176DE"/>
    <w:rsid w:val="00B17FC1"/>
    <w:rsid w:val="00B201C0"/>
    <w:rsid w:val="00B201E5"/>
    <w:rsid w:val="00B2054D"/>
    <w:rsid w:val="00B2056A"/>
    <w:rsid w:val="00B205BE"/>
    <w:rsid w:val="00B206D1"/>
    <w:rsid w:val="00B210D1"/>
    <w:rsid w:val="00B210DF"/>
    <w:rsid w:val="00B21CEF"/>
    <w:rsid w:val="00B21EA9"/>
    <w:rsid w:val="00B22040"/>
    <w:rsid w:val="00B220B7"/>
    <w:rsid w:val="00B225E2"/>
    <w:rsid w:val="00B22834"/>
    <w:rsid w:val="00B233BB"/>
    <w:rsid w:val="00B236B4"/>
    <w:rsid w:val="00B23C5A"/>
    <w:rsid w:val="00B23E6A"/>
    <w:rsid w:val="00B240FB"/>
    <w:rsid w:val="00B24335"/>
    <w:rsid w:val="00B2445C"/>
    <w:rsid w:val="00B24813"/>
    <w:rsid w:val="00B24B56"/>
    <w:rsid w:val="00B24F9E"/>
    <w:rsid w:val="00B25075"/>
    <w:rsid w:val="00B251C7"/>
    <w:rsid w:val="00B25420"/>
    <w:rsid w:val="00B2559F"/>
    <w:rsid w:val="00B25A74"/>
    <w:rsid w:val="00B26330"/>
    <w:rsid w:val="00B26380"/>
    <w:rsid w:val="00B26992"/>
    <w:rsid w:val="00B26C09"/>
    <w:rsid w:val="00B271F2"/>
    <w:rsid w:val="00B27495"/>
    <w:rsid w:val="00B27570"/>
    <w:rsid w:val="00B27678"/>
    <w:rsid w:val="00B276E9"/>
    <w:rsid w:val="00B300F3"/>
    <w:rsid w:val="00B3026F"/>
    <w:rsid w:val="00B302FE"/>
    <w:rsid w:val="00B3053D"/>
    <w:rsid w:val="00B30714"/>
    <w:rsid w:val="00B30AE7"/>
    <w:rsid w:val="00B30C6F"/>
    <w:rsid w:val="00B3152A"/>
    <w:rsid w:val="00B320DF"/>
    <w:rsid w:val="00B3256A"/>
    <w:rsid w:val="00B32E61"/>
    <w:rsid w:val="00B3329A"/>
    <w:rsid w:val="00B334D1"/>
    <w:rsid w:val="00B339AA"/>
    <w:rsid w:val="00B34416"/>
    <w:rsid w:val="00B344C2"/>
    <w:rsid w:val="00B34DE4"/>
    <w:rsid w:val="00B34F15"/>
    <w:rsid w:val="00B34FB2"/>
    <w:rsid w:val="00B3514A"/>
    <w:rsid w:val="00B35163"/>
    <w:rsid w:val="00B35957"/>
    <w:rsid w:val="00B35A16"/>
    <w:rsid w:val="00B35A78"/>
    <w:rsid w:val="00B35DDD"/>
    <w:rsid w:val="00B36293"/>
    <w:rsid w:val="00B3669C"/>
    <w:rsid w:val="00B36841"/>
    <w:rsid w:val="00B36DAA"/>
    <w:rsid w:val="00B37195"/>
    <w:rsid w:val="00B3730D"/>
    <w:rsid w:val="00B373DE"/>
    <w:rsid w:val="00B373DF"/>
    <w:rsid w:val="00B373FC"/>
    <w:rsid w:val="00B374FD"/>
    <w:rsid w:val="00B3762C"/>
    <w:rsid w:val="00B377DA"/>
    <w:rsid w:val="00B37EDC"/>
    <w:rsid w:val="00B4014B"/>
    <w:rsid w:val="00B402AD"/>
    <w:rsid w:val="00B4058A"/>
    <w:rsid w:val="00B40E01"/>
    <w:rsid w:val="00B40F3B"/>
    <w:rsid w:val="00B4117C"/>
    <w:rsid w:val="00B41230"/>
    <w:rsid w:val="00B41372"/>
    <w:rsid w:val="00B41496"/>
    <w:rsid w:val="00B41BFB"/>
    <w:rsid w:val="00B41F8A"/>
    <w:rsid w:val="00B42363"/>
    <w:rsid w:val="00B4256F"/>
    <w:rsid w:val="00B425A7"/>
    <w:rsid w:val="00B426E7"/>
    <w:rsid w:val="00B42B8D"/>
    <w:rsid w:val="00B4364D"/>
    <w:rsid w:val="00B43EE8"/>
    <w:rsid w:val="00B4431D"/>
    <w:rsid w:val="00B447F4"/>
    <w:rsid w:val="00B44904"/>
    <w:rsid w:val="00B44B02"/>
    <w:rsid w:val="00B44B0E"/>
    <w:rsid w:val="00B458D2"/>
    <w:rsid w:val="00B45AF3"/>
    <w:rsid w:val="00B4608E"/>
    <w:rsid w:val="00B460C8"/>
    <w:rsid w:val="00B46380"/>
    <w:rsid w:val="00B465E3"/>
    <w:rsid w:val="00B46691"/>
    <w:rsid w:val="00B468FF"/>
    <w:rsid w:val="00B46933"/>
    <w:rsid w:val="00B46AC7"/>
    <w:rsid w:val="00B46D53"/>
    <w:rsid w:val="00B46F19"/>
    <w:rsid w:val="00B4721B"/>
    <w:rsid w:val="00B472D0"/>
    <w:rsid w:val="00B4732B"/>
    <w:rsid w:val="00B473B5"/>
    <w:rsid w:val="00B47585"/>
    <w:rsid w:val="00B478B1"/>
    <w:rsid w:val="00B47A42"/>
    <w:rsid w:val="00B50206"/>
    <w:rsid w:val="00B50915"/>
    <w:rsid w:val="00B509FF"/>
    <w:rsid w:val="00B50AA3"/>
    <w:rsid w:val="00B51173"/>
    <w:rsid w:val="00B512AF"/>
    <w:rsid w:val="00B518E0"/>
    <w:rsid w:val="00B51A52"/>
    <w:rsid w:val="00B51CDB"/>
    <w:rsid w:val="00B51E17"/>
    <w:rsid w:val="00B51E39"/>
    <w:rsid w:val="00B51E3F"/>
    <w:rsid w:val="00B51E6C"/>
    <w:rsid w:val="00B521FA"/>
    <w:rsid w:val="00B52259"/>
    <w:rsid w:val="00B524BC"/>
    <w:rsid w:val="00B5343F"/>
    <w:rsid w:val="00B5379A"/>
    <w:rsid w:val="00B53E4D"/>
    <w:rsid w:val="00B53F08"/>
    <w:rsid w:val="00B53FB8"/>
    <w:rsid w:val="00B5406A"/>
    <w:rsid w:val="00B5417E"/>
    <w:rsid w:val="00B54554"/>
    <w:rsid w:val="00B54638"/>
    <w:rsid w:val="00B5496C"/>
    <w:rsid w:val="00B549F0"/>
    <w:rsid w:val="00B54A63"/>
    <w:rsid w:val="00B54C66"/>
    <w:rsid w:val="00B54D6A"/>
    <w:rsid w:val="00B5506D"/>
    <w:rsid w:val="00B55178"/>
    <w:rsid w:val="00B55561"/>
    <w:rsid w:val="00B556B7"/>
    <w:rsid w:val="00B556BF"/>
    <w:rsid w:val="00B55B60"/>
    <w:rsid w:val="00B56058"/>
    <w:rsid w:val="00B56641"/>
    <w:rsid w:val="00B56A52"/>
    <w:rsid w:val="00B56AF4"/>
    <w:rsid w:val="00B56FFE"/>
    <w:rsid w:val="00B57130"/>
    <w:rsid w:val="00B57217"/>
    <w:rsid w:val="00B5779B"/>
    <w:rsid w:val="00B57E52"/>
    <w:rsid w:val="00B6005A"/>
    <w:rsid w:val="00B601D2"/>
    <w:rsid w:val="00B60421"/>
    <w:rsid w:val="00B60754"/>
    <w:rsid w:val="00B607B4"/>
    <w:rsid w:val="00B60FB4"/>
    <w:rsid w:val="00B6111A"/>
    <w:rsid w:val="00B6133A"/>
    <w:rsid w:val="00B615C4"/>
    <w:rsid w:val="00B61705"/>
    <w:rsid w:val="00B61B1C"/>
    <w:rsid w:val="00B6211F"/>
    <w:rsid w:val="00B623FD"/>
    <w:rsid w:val="00B626B8"/>
    <w:rsid w:val="00B628C4"/>
    <w:rsid w:val="00B6300C"/>
    <w:rsid w:val="00B63103"/>
    <w:rsid w:val="00B635A8"/>
    <w:rsid w:val="00B63663"/>
    <w:rsid w:val="00B6370B"/>
    <w:rsid w:val="00B63B98"/>
    <w:rsid w:val="00B63BB0"/>
    <w:rsid w:val="00B64020"/>
    <w:rsid w:val="00B641FB"/>
    <w:rsid w:val="00B642E3"/>
    <w:rsid w:val="00B6455F"/>
    <w:rsid w:val="00B64945"/>
    <w:rsid w:val="00B64CBE"/>
    <w:rsid w:val="00B64F72"/>
    <w:rsid w:val="00B652F8"/>
    <w:rsid w:val="00B6536D"/>
    <w:rsid w:val="00B655C2"/>
    <w:rsid w:val="00B656B8"/>
    <w:rsid w:val="00B65AC1"/>
    <w:rsid w:val="00B65AF8"/>
    <w:rsid w:val="00B66227"/>
    <w:rsid w:val="00B662E1"/>
    <w:rsid w:val="00B667BD"/>
    <w:rsid w:val="00B66810"/>
    <w:rsid w:val="00B6693B"/>
    <w:rsid w:val="00B66F58"/>
    <w:rsid w:val="00B67609"/>
    <w:rsid w:val="00B676B9"/>
    <w:rsid w:val="00B67A32"/>
    <w:rsid w:val="00B67DFD"/>
    <w:rsid w:val="00B67E24"/>
    <w:rsid w:val="00B7018B"/>
    <w:rsid w:val="00B701FB"/>
    <w:rsid w:val="00B7056E"/>
    <w:rsid w:val="00B70CD8"/>
    <w:rsid w:val="00B70D22"/>
    <w:rsid w:val="00B70E19"/>
    <w:rsid w:val="00B7124C"/>
    <w:rsid w:val="00B7132F"/>
    <w:rsid w:val="00B71522"/>
    <w:rsid w:val="00B71733"/>
    <w:rsid w:val="00B717F8"/>
    <w:rsid w:val="00B720EE"/>
    <w:rsid w:val="00B72187"/>
    <w:rsid w:val="00B72788"/>
    <w:rsid w:val="00B72AEC"/>
    <w:rsid w:val="00B72CAC"/>
    <w:rsid w:val="00B72EA2"/>
    <w:rsid w:val="00B732FB"/>
    <w:rsid w:val="00B73705"/>
    <w:rsid w:val="00B74618"/>
    <w:rsid w:val="00B748F5"/>
    <w:rsid w:val="00B75043"/>
    <w:rsid w:val="00B752B3"/>
    <w:rsid w:val="00B75980"/>
    <w:rsid w:val="00B75D74"/>
    <w:rsid w:val="00B760F3"/>
    <w:rsid w:val="00B76126"/>
    <w:rsid w:val="00B76424"/>
    <w:rsid w:val="00B7651B"/>
    <w:rsid w:val="00B766AB"/>
    <w:rsid w:val="00B76C04"/>
    <w:rsid w:val="00B76DBB"/>
    <w:rsid w:val="00B76FE6"/>
    <w:rsid w:val="00B7713C"/>
    <w:rsid w:val="00B77409"/>
    <w:rsid w:val="00B77923"/>
    <w:rsid w:val="00B80093"/>
    <w:rsid w:val="00B8010B"/>
    <w:rsid w:val="00B8014D"/>
    <w:rsid w:val="00B80255"/>
    <w:rsid w:val="00B808FF"/>
    <w:rsid w:val="00B8094F"/>
    <w:rsid w:val="00B80B00"/>
    <w:rsid w:val="00B80B7B"/>
    <w:rsid w:val="00B80DE8"/>
    <w:rsid w:val="00B8187F"/>
    <w:rsid w:val="00B81B4B"/>
    <w:rsid w:val="00B81BC3"/>
    <w:rsid w:val="00B81BD3"/>
    <w:rsid w:val="00B81FCF"/>
    <w:rsid w:val="00B82319"/>
    <w:rsid w:val="00B824B9"/>
    <w:rsid w:val="00B82701"/>
    <w:rsid w:val="00B828A4"/>
    <w:rsid w:val="00B82C1C"/>
    <w:rsid w:val="00B839F4"/>
    <w:rsid w:val="00B83AC3"/>
    <w:rsid w:val="00B84218"/>
    <w:rsid w:val="00B8452D"/>
    <w:rsid w:val="00B849CE"/>
    <w:rsid w:val="00B849DF"/>
    <w:rsid w:val="00B84AFE"/>
    <w:rsid w:val="00B84C5F"/>
    <w:rsid w:val="00B85093"/>
    <w:rsid w:val="00B85438"/>
    <w:rsid w:val="00B854B5"/>
    <w:rsid w:val="00B85990"/>
    <w:rsid w:val="00B85A29"/>
    <w:rsid w:val="00B863B0"/>
    <w:rsid w:val="00B86972"/>
    <w:rsid w:val="00B86C6A"/>
    <w:rsid w:val="00B86F97"/>
    <w:rsid w:val="00B86FF0"/>
    <w:rsid w:val="00B87EAF"/>
    <w:rsid w:val="00B87FA2"/>
    <w:rsid w:val="00B900E2"/>
    <w:rsid w:val="00B90108"/>
    <w:rsid w:val="00B9057E"/>
    <w:rsid w:val="00B90813"/>
    <w:rsid w:val="00B90EC0"/>
    <w:rsid w:val="00B91123"/>
    <w:rsid w:val="00B91198"/>
    <w:rsid w:val="00B911E9"/>
    <w:rsid w:val="00B91870"/>
    <w:rsid w:val="00B9188A"/>
    <w:rsid w:val="00B91D65"/>
    <w:rsid w:val="00B91F40"/>
    <w:rsid w:val="00B92070"/>
    <w:rsid w:val="00B9294F"/>
    <w:rsid w:val="00B929D8"/>
    <w:rsid w:val="00B92A31"/>
    <w:rsid w:val="00B92C3E"/>
    <w:rsid w:val="00B93222"/>
    <w:rsid w:val="00B93867"/>
    <w:rsid w:val="00B93D80"/>
    <w:rsid w:val="00B93F04"/>
    <w:rsid w:val="00B93FED"/>
    <w:rsid w:val="00B9484B"/>
    <w:rsid w:val="00B951CB"/>
    <w:rsid w:val="00B95655"/>
    <w:rsid w:val="00B9579D"/>
    <w:rsid w:val="00B95C21"/>
    <w:rsid w:val="00B95FAC"/>
    <w:rsid w:val="00B965E3"/>
    <w:rsid w:val="00B966BD"/>
    <w:rsid w:val="00B96BC2"/>
    <w:rsid w:val="00B96C16"/>
    <w:rsid w:val="00B9777D"/>
    <w:rsid w:val="00B97D57"/>
    <w:rsid w:val="00B97DBA"/>
    <w:rsid w:val="00BA0213"/>
    <w:rsid w:val="00BA052D"/>
    <w:rsid w:val="00BA0964"/>
    <w:rsid w:val="00BA0A86"/>
    <w:rsid w:val="00BA0B0C"/>
    <w:rsid w:val="00BA0C5F"/>
    <w:rsid w:val="00BA1279"/>
    <w:rsid w:val="00BA1440"/>
    <w:rsid w:val="00BA19AC"/>
    <w:rsid w:val="00BA1F5A"/>
    <w:rsid w:val="00BA24F1"/>
    <w:rsid w:val="00BA2570"/>
    <w:rsid w:val="00BA27E7"/>
    <w:rsid w:val="00BA2D1E"/>
    <w:rsid w:val="00BA2FC2"/>
    <w:rsid w:val="00BA303B"/>
    <w:rsid w:val="00BA31D1"/>
    <w:rsid w:val="00BA3276"/>
    <w:rsid w:val="00BA3845"/>
    <w:rsid w:val="00BA4346"/>
    <w:rsid w:val="00BA4380"/>
    <w:rsid w:val="00BA438A"/>
    <w:rsid w:val="00BA4409"/>
    <w:rsid w:val="00BA452F"/>
    <w:rsid w:val="00BA4E28"/>
    <w:rsid w:val="00BA52C6"/>
    <w:rsid w:val="00BA5906"/>
    <w:rsid w:val="00BA5B07"/>
    <w:rsid w:val="00BA5B47"/>
    <w:rsid w:val="00BA64DF"/>
    <w:rsid w:val="00BA6550"/>
    <w:rsid w:val="00BA69E8"/>
    <w:rsid w:val="00BA6C7D"/>
    <w:rsid w:val="00BA6CD7"/>
    <w:rsid w:val="00BA7287"/>
    <w:rsid w:val="00BA7B05"/>
    <w:rsid w:val="00BA7B0C"/>
    <w:rsid w:val="00BA7FC9"/>
    <w:rsid w:val="00BB01BB"/>
    <w:rsid w:val="00BB02EC"/>
    <w:rsid w:val="00BB0509"/>
    <w:rsid w:val="00BB06B0"/>
    <w:rsid w:val="00BB0BD8"/>
    <w:rsid w:val="00BB0F84"/>
    <w:rsid w:val="00BB1163"/>
    <w:rsid w:val="00BB13E4"/>
    <w:rsid w:val="00BB1676"/>
    <w:rsid w:val="00BB1834"/>
    <w:rsid w:val="00BB186B"/>
    <w:rsid w:val="00BB19D2"/>
    <w:rsid w:val="00BB1A9C"/>
    <w:rsid w:val="00BB1C2F"/>
    <w:rsid w:val="00BB1E54"/>
    <w:rsid w:val="00BB2069"/>
    <w:rsid w:val="00BB227F"/>
    <w:rsid w:val="00BB2DC2"/>
    <w:rsid w:val="00BB2ED1"/>
    <w:rsid w:val="00BB2ED8"/>
    <w:rsid w:val="00BB31C2"/>
    <w:rsid w:val="00BB33AD"/>
    <w:rsid w:val="00BB3540"/>
    <w:rsid w:val="00BB3633"/>
    <w:rsid w:val="00BB37C9"/>
    <w:rsid w:val="00BB3D56"/>
    <w:rsid w:val="00BB3E0C"/>
    <w:rsid w:val="00BB3FF5"/>
    <w:rsid w:val="00BB45AE"/>
    <w:rsid w:val="00BB45F4"/>
    <w:rsid w:val="00BB47B5"/>
    <w:rsid w:val="00BB47C6"/>
    <w:rsid w:val="00BB4D70"/>
    <w:rsid w:val="00BB54C7"/>
    <w:rsid w:val="00BB5A60"/>
    <w:rsid w:val="00BB6493"/>
    <w:rsid w:val="00BB69D2"/>
    <w:rsid w:val="00BB6E2E"/>
    <w:rsid w:val="00BB71F1"/>
    <w:rsid w:val="00BB7309"/>
    <w:rsid w:val="00BB759A"/>
    <w:rsid w:val="00BB7681"/>
    <w:rsid w:val="00BC0046"/>
    <w:rsid w:val="00BC01E0"/>
    <w:rsid w:val="00BC025D"/>
    <w:rsid w:val="00BC0298"/>
    <w:rsid w:val="00BC0305"/>
    <w:rsid w:val="00BC0822"/>
    <w:rsid w:val="00BC0A5A"/>
    <w:rsid w:val="00BC0B6B"/>
    <w:rsid w:val="00BC12A4"/>
    <w:rsid w:val="00BC1737"/>
    <w:rsid w:val="00BC23E5"/>
    <w:rsid w:val="00BC286E"/>
    <w:rsid w:val="00BC2D29"/>
    <w:rsid w:val="00BC2DD5"/>
    <w:rsid w:val="00BC3520"/>
    <w:rsid w:val="00BC35A0"/>
    <w:rsid w:val="00BC3625"/>
    <w:rsid w:val="00BC3865"/>
    <w:rsid w:val="00BC3C26"/>
    <w:rsid w:val="00BC4049"/>
    <w:rsid w:val="00BC44D0"/>
    <w:rsid w:val="00BC4B64"/>
    <w:rsid w:val="00BC4D39"/>
    <w:rsid w:val="00BC4D57"/>
    <w:rsid w:val="00BC4EE6"/>
    <w:rsid w:val="00BC51E9"/>
    <w:rsid w:val="00BC52A6"/>
    <w:rsid w:val="00BC54CC"/>
    <w:rsid w:val="00BC5696"/>
    <w:rsid w:val="00BC56E0"/>
    <w:rsid w:val="00BC576F"/>
    <w:rsid w:val="00BC5A51"/>
    <w:rsid w:val="00BC5BE3"/>
    <w:rsid w:val="00BC5C07"/>
    <w:rsid w:val="00BC5F1A"/>
    <w:rsid w:val="00BC602A"/>
    <w:rsid w:val="00BC6478"/>
    <w:rsid w:val="00BC6553"/>
    <w:rsid w:val="00BC6741"/>
    <w:rsid w:val="00BC703C"/>
    <w:rsid w:val="00BC70D1"/>
    <w:rsid w:val="00BC70D4"/>
    <w:rsid w:val="00BC743B"/>
    <w:rsid w:val="00BC7461"/>
    <w:rsid w:val="00BC78E1"/>
    <w:rsid w:val="00BC7E2B"/>
    <w:rsid w:val="00BD0103"/>
    <w:rsid w:val="00BD01CA"/>
    <w:rsid w:val="00BD0476"/>
    <w:rsid w:val="00BD115C"/>
    <w:rsid w:val="00BD11FE"/>
    <w:rsid w:val="00BD1B82"/>
    <w:rsid w:val="00BD1BB2"/>
    <w:rsid w:val="00BD1CD8"/>
    <w:rsid w:val="00BD1FDB"/>
    <w:rsid w:val="00BD20A8"/>
    <w:rsid w:val="00BD22EC"/>
    <w:rsid w:val="00BD2986"/>
    <w:rsid w:val="00BD2B42"/>
    <w:rsid w:val="00BD2C50"/>
    <w:rsid w:val="00BD2F3E"/>
    <w:rsid w:val="00BD30D2"/>
    <w:rsid w:val="00BD3240"/>
    <w:rsid w:val="00BD336E"/>
    <w:rsid w:val="00BD36B6"/>
    <w:rsid w:val="00BD3E2A"/>
    <w:rsid w:val="00BD3F15"/>
    <w:rsid w:val="00BD44C4"/>
    <w:rsid w:val="00BD4691"/>
    <w:rsid w:val="00BD4D8C"/>
    <w:rsid w:val="00BD6576"/>
    <w:rsid w:val="00BD6954"/>
    <w:rsid w:val="00BD75C3"/>
    <w:rsid w:val="00BD760A"/>
    <w:rsid w:val="00BD76DA"/>
    <w:rsid w:val="00BD7749"/>
    <w:rsid w:val="00BD7E01"/>
    <w:rsid w:val="00BE0543"/>
    <w:rsid w:val="00BE09C1"/>
    <w:rsid w:val="00BE0E9E"/>
    <w:rsid w:val="00BE1652"/>
    <w:rsid w:val="00BE1C67"/>
    <w:rsid w:val="00BE1FB0"/>
    <w:rsid w:val="00BE20A4"/>
    <w:rsid w:val="00BE2154"/>
    <w:rsid w:val="00BE24E3"/>
    <w:rsid w:val="00BE26F8"/>
    <w:rsid w:val="00BE2789"/>
    <w:rsid w:val="00BE2DDB"/>
    <w:rsid w:val="00BE2E11"/>
    <w:rsid w:val="00BE2E6D"/>
    <w:rsid w:val="00BE2E81"/>
    <w:rsid w:val="00BE2FE4"/>
    <w:rsid w:val="00BE307C"/>
    <w:rsid w:val="00BE30D0"/>
    <w:rsid w:val="00BE33B8"/>
    <w:rsid w:val="00BE354E"/>
    <w:rsid w:val="00BE35F9"/>
    <w:rsid w:val="00BE3CD6"/>
    <w:rsid w:val="00BE41D1"/>
    <w:rsid w:val="00BE425E"/>
    <w:rsid w:val="00BE46C0"/>
    <w:rsid w:val="00BE4747"/>
    <w:rsid w:val="00BE48BC"/>
    <w:rsid w:val="00BE4A04"/>
    <w:rsid w:val="00BE4CED"/>
    <w:rsid w:val="00BE4FDE"/>
    <w:rsid w:val="00BE552F"/>
    <w:rsid w:val="00BE5675"/>
    <w:rsid w:val="00BE5747"/>
    <w:rsid w:val="00BE5B7D"/>
    <w:rsid w:val="00BE5CA1"/>
    <w:rsid w:val="00BE61C2"/>
    <w:rsid w:val="00BE6523"/>
    <w:rsid w:val="00BE68F0"/>
    <w:rsid w:val="00BE69C7"/>
    <w:rsid w:val="00BE6CF5"/>
    <w:rsid w:val="00BE6F43"/>
    <w:rsid w:val="00BE7299"/>
    <w:rsid w:val="00BE7767"/>
    <w:rsid w:val="00BE790F"/>
    <w:rsid w:val="00BE7FD5"/>
    <w:rsid w:val="00BF0C4B"/>
    <w:rsid w:val="00BF0CF3"/>
    <w:rsid w:val="00BF0D1B"/>
    <w:rsid w:val="00BF0E6B"/>
    <w:rsid w:val="00BF197C"/>
    <w:rsid w:val="00BF1A46"/>
    <w:rsid w:val="00BF1A7B"/>
    <w:rsid w:val="00BF1EB5"/>
    <w:rsid w:val="00BF1FE3"/>
    <w:rsid w:val="00BF2AB7"/>
    <w:rsid w:val="00BF2D20"/>
    <w:rsid w:val="00BF2E65"/>
    <w:rsid w:val="00BF3365"/>
    <w:rsid w:val="00BF3436"/>
    <w:rsid w:val="00BF34CA"/>
    <w:rsid w:val="00BF357D"/>
    <w:rsid w:val="00BF3843"/>
    <w:rsid w:val="00BF39FD"/>
    <w:rsid w:val="00BF3DBB"/>
    <w:rsid w:val="00BF3EC1"/>
    <w:rsid w:val="00BF4BF8"/>
    <w:rsid w:val="00BF5A93"/>
    <w:rsid w:val="00BF5DC9"/>
    <w:rsid w:val="00BF5ECF"/>
    <w:rsid w:val="00BF5EE2"/>
    <w:rsid w:val="00BF5F29"/>
    <w:rsid w:val="00BF6104"/>
    <w:rsid w:val="00BF6AB0"/>
    <w:rsid w:val="00BF6E3C"/>
    <w:rsid w:val="00BF6E92"/>
    <w:rsid w:val="00BF7029"/>
    <w:rsid w:val="00BF7214"/>
    <w:rsid w:val="00BF7991"/>
    <w:rsid w:val="00BF7BD0"/>
    <w:rsid w:val="00C00048"/>
    <w:rsid w:val="00C00652"/>
    <w:rsid w:val="00C00D30"/>
    <w:rsid w:val="00C00EB9"/>
    <w:rsid w:val="00C0104D"/>
    <w:rsid w:val="00C019A7"/>
    <w:rsid w:val="00C0259B"/>
    <w:rsid w:val="00C02641"/>
    <w:rsid w:val="00C02866"/>
    <w:rsid w:val="00C02A55"/>
    <w:rsid w:val="00C02ECE"/>
    <w:rsid w:val="00C0342A"/>
    <w:rsid w:val="00C038DF"/>
    <w:rsid w:val="00C039EB"/>
    <w:rsid w:val="00C03AB9"/>
    <w:rsid w:val="00C044A4"/>
    <w:rsid w:val="00C04526"/>
    <w:rsid w:val="00C04630"/>
    <w:rsid w:val="00C04D1F"/>
    <w:rsid w:val="00C04EC7"/>
    <w:rsid w:val="00C05378"/>
    <w:rsid w:val="00C05AD6"/>
    <w:rsid w:val="00C05F5F"/>
    <w:rsid w:val="00C0600E"/>
    <w:rsid w:val="00C06140"/>
    <w:rsid w:val="00C06739"/>
    <w:rsid w:val="00C06CF4"/>
    <w:rsid w:val="00C06D22"/>
    <w:rsid w:val="00C06DA8"/>
    <w:rsid w:val="00C07880"/>
    <w:rsid w:val="00C07D7B"/>
    <w:rsid w:val="00C10045"/>
    <w:rsid w:val="00C1016D"/>
    <w:rsid w:val="00C1088E"/>
    <w:rsid w:val="00C10E18"/>
    <w:rsid w:val="00C10FC0"/>
    <w:rsid w:val="00C11EDE"/>
    <w:rsid w:val="00C1207A"/>
    <w:rsid w:val="00C1282F"/>
    <w:rsid w:val="00C12953"/>
    <w:rsid w:val="00C13494"/>
    <w:rsid w:val="00C1366A"/>
    <w:rsid w:val="00C141C6"/>
    <w:rsid w:val="00C142F0"/>
    <w:rsid w:val="00C143DD"/>
    <w:rsid w:val="00C14B07"/>
    <w:rsid w:val="00C151AC"/>
    <w:rsid w:val="00C15453"/>
    <w:rsid w:val="00C1556E"/>
    <w:rsid w:val="00C156A3"/>
    <w:rsid w:val="00C15B1C"/>
    <w:rsid w:val="00C15D0D"/>
    <w:rsid w:val="00C15DA6"/>
    <w:rsid w:val="00C15EE3"/>
    <w:rsid w:val="00C1717C"/>
    <w:rsid w:val="00C173D4"/>
    <w:rsid w:val="00C17849"/>
    <w:rsid w:val="00C178F1"/>
    <w:rsid w:val="00C17914"/>
    <w:rsid w:val="00C179A0"/>
    <w:rsid w:val="00C200C0"/>
    <w:rsid w:val="00C202CD"/>
    <w:rsid w:val="00C203CC"/>
    <w:rsid w:val="00C205C3"/>
    <w:rsid w:val="00C20954"/>
    <w:rsid w:val="00C20B95"/>
    <w:rsid w:val="00C20C21"/>
    <w:rsid w:val="00C20E87"/>
    <w:rsid w:val="00C21577"/>
    <w:rsid w:val="00C21661"/>
    <w:rsid w:val="00C21945"/>
    <w:rsid w:val="00C2235C"/>
    <w:rsid w:val="00C22911"/>
    <w:rsid w:val="00C22A9E"/>
    <w:rsid w:val="00C231B9"/>
    <w:rsid w:val="00C2332B"/>
    <w:rsid w:val="00C2377C"/>
    <w:rsid w:val="00C237E0"/>
    <w:rsid w:val="00C23B80"/>
    <w:rsid w:val="00C23C3F"/>
    <w:rsid w:val="00C23F9E"/>
    <w:rsid w:val="00C24DA1"/>
    <w:rsid w:val="00C2565E"/>
    <w:rsid w:val="00C2584B"/>
    <w:rsid w:val="00C25A41"/>
    <w:rsid w:val="00C26024"/>
    <w:rsid w:val="00C26172"/>
    <w:rsid w:val="00C26672"/>
    <w:rsid w:val="00C266D0"/>
    <w:rsid w:val="00C267EA"/>
    <w:rsid w:val="00C26858"/>
    <w:rsid w:val="00C26ACC"/>
    <w:rsid w:val="00C271B5"/>
    <w:rsid w:val="00C273D2"/>
    <w:rsid w:val="00C275E4"/>
    <w:rsid w:val="00C27ED1"/>
    <w:rsid w:val="00C27FEE"/>
    <w:rsid w:val="00C30C64"/>
    <w:rsid w:val="00C310BD"/>
    <w:rsid w:val="00C3139C"/>
    <w:rsid w:val="00C319D7"/>
    <w:rsid w:val="00C31CF3"/>
    <w:rsid w:val="00C31EF6"/>
    <w:rsid w:val="00C32288"/>
    <w:rsid w:val="00C325CB"/>
    <w:rsid w:val="00C32DBB"/>
    <w:rsid w:val="00C32F19"/>
    <w:rsid w:val="00C33239"/>
    <w:rsid w:val="00C334E9"/>
    <w:rsid w:val="00C33BBE"/>
    <w:rsid w:val="00C340F5"/>
    <w:rsid w:val="00C3438C"/>
    <w:rsid w:val="00C343E8"/>
    <w:rsid w:val="00C348AB"/>
    <w:rsid w:val="00C34A53"/>
    <w:rsid w:val="00C34A6D"/>
    <w:rsid w:val="00C35022"/>
    <w:rsid w:val="00C351EA"/>
    <w:rsid w:val="00C35582"/>
    <w:rsid w:val="00C35685"/>
    <w:rsid w:val="00C36203"/>
    <w:rsid w:val="00C362A5"/>
    <w:rsid w:val="00C36536"/>
    <w:rsid w:val="00C365EC"/>
    <w:rsid w:val="00C36714"/>
    <w:rsid w:val="00C367B1"/>
    <w:rsid w:val="00C36A61"/>
    <w:rsid w:val="00C376E9"/>
    <w:rsid w:val="00C37A13"/>
    <w:rsid w:val="00C37C99"/>
    <w:rsid w:val="00C37FDD"/>
    <w:rsid w:val="00C405E0"/>
    <w:rsid w:val="00C405FF"/>
    <w:rsid w:val="00C40663"/>
    <w:rsid w:val="00C408F1"/>
    <w:rsid w:val="00C4108E"/>
    <w:rsid w:val="00C416D3"/>
    <w:rsid w:val="00C4200C"/>
    <w:rsid w:val="00C422FA"/>
    <w:rsid w:val="00C42913"/>
    <w:rsid w:val="00C42B3D"/>
    <w:rsid w:val="00C43650"/>
    <w:rsid w:val="00C436A1"/>
    <w:rsid w:val="00C4415C"/>
    <w:rsid w:val="00C44785"/>
    <w:rsid w:val="00C44A28"/>
    <w:rsid w:val="00C45217"/>
    <w:rsid w:val="00C4532B"/>
    <w:rsid w:val="00C453A0"/>
    <w:rsid w:val="00C453F5"/>
    <w:rsid w:val="00C455A3"/>
    <w:rsid w:val="00C458FB"/>
    <w:rsid w:val="00C45A46"/>
    <w:rsid w:val="00C45AFC"/>
    <w:rsid w:val="00C45D13"/>
    <w:rsid w:val="00C4605A"/>
    <w:rsid w:val="00C46576"/>
    <w:rsid w:val="00C46687"/>
    <w:rsid w:val="00C4685F"/>
    <w:rsid w:val="00C46D80"/>
    <w:rsid w:val="00C46F07"/>
    <w:rsid w:val="00C46FA8"/>
    <w:rsid w:val="00C4709C"/>
    <w:rsid w:val="00C47305"/>
    <w:rsid w:val="00C47B17"/>
    <w:rsid w:val="00C47B7B"/>
    <w:rsid w:val="00C47BC1"/>
    <w:rsid w:val="00C5006D"/>
    <w:rsid w:val="00C500E4"/>
    <w:rsid w:val="00C50146"/>
    <w:rsid w:val="00C50270"/>
    <w:rsid w:val="00C50A52"/>
    <w:rsid w:val="00C50EE8"/>
    <w:rsid w:val="00C510FB"/>
    <w:rsid w:val="00C512D2"/>
    <w:rsid w:val="00C5167C"/>
    <w:rsid w:val="00C51B35"/>
    <w:rsid w:val="00C51F02"/>
    <w:rsid w:val="00C51F38"/>
    <w:rsid w:val="00C524E0"/>
    <w:rsid w:val="00C524F9"/>
    <w:rsid w:val="00C52832"/>
    <w:rsid w:val="00C528BA"/>
    <w:rsid w:val="00C5296E"/>
    <w:rsid w:val="00C52C3F"/>
    <w:rsid w:val="00C52F7B"/>
    <w:rsid w:val="00C537BA"/>
    <w:rsid w:val="00C53897"/>
    <w:rsid w:val="00C54156"/>
    <w:rsid w:val="00C54E2F"/>
    <w:rsid w:val="00C5512E"/>
    <w:rsid w:val="00C55211"/>
    <w:rsid w:val="00C554C3"/>
    <w:rsid w:val="00C554D1"/>
    <w:rsid w:val="00C556B1"/>
    <w:rsid w:val="00C5575C"/>
    <w:rsid w:val="00C55929"/>
    <w:rsid w:val="00C55CC0"/>
    <w:rsid w:val="00C5606C"/>
    <w:rsid w:val="00C564D3"/>
    <w:rsid w:val="00C569A7"/>
    <w:rsid w:val="00C56B2F"/>
    <w:rsid w:val="00C56B61"/>
    <w:rsid w:val="00C56FD2"/>
    <w:rsid w:val="00C5709E"/>
    <w:rsid w:val="00C5726E"/>
    <w:rsid w:val="00C574F0"/>
    <w:rsid w:val="00C576BD"/>
    <w:rsid w:val="00C57A23"/>
    <w:rsid w:val="00C57AAD"/>
    <w:rsid w:val="00C57FA1"/>
    <w:rsid w:val="00C57FC9"/>
    <w:rsid w:val="00C60477"/>
    <w:rsid w:val="00C6048B"/>
    <w:rsid w:val="00C60895"/>
    <w:rsid w:val="00C608C3"/>
    <w:rsid w:val="00C60CA0"/>
    <w:rsid w:val="00C60DD8"/>
    <w:rsid w:val="00C60E80"/>
    <w:rsid w:val="00C61106"/>
    <w:rsid w:val="00C61311"/>
    <w:rsid w:val="00C61579"/>
    <w:rsid w:val="00C6159E"/>
    <w:rsid w:val="00C61BEB"/>
    <w:rsid w:val="00C61D62"/>
    <w:rsid w:val="00C622F9"/>
    <w:rsid w:val="00C624D6"/>
    <w:rsid w:val="00C62528"/>
    <w:rsid w:val="00C6263C"/>
    <w:rsid w:val="00C627BF"/>
    <w:rsid w:val="00C62A29"/>
    <w:rsid w:val="00C62AD0"/>
    <w:rsid w:val="00C63060"/>
    <w:rsid w:val="00C630FD"/>
    <w:rsid w:val="00C631DC"/>
    <w:rsid w:val="00C63483"/>
    <w:rsid w:val="00C6385A"/>
    <w:rsid w:val="00C64698"/>
    <w:rsid w:val="00C648E6"/>
    <w:rsid w:val="00C6498C"/>
    <w:rsid w:val="00C64AA7"/>
    <w:rsid w:val="00C64B70"/>
    <w:rsid w:val="00C64E12"/>
    <w:rsid w:val="00C64F3C"/>
    <w:rsid w:val="00C64F54"/>
    <w:rsid w:val="00C65797"/>
    <w:rsid w:val="00C659C3"/>
    <w:rsid w:val="00C65F1D"/>
    <w:rsid w:val="00C65F6D"/>
    <w:rsid w:val="00C6600D"/>
    <w:rsid w:val="00C66185"/>
    <w:rsid w:val="00C66618"/>
    <w:rsid w:val="00C66D72"/>
    <w:rsid w:val="00C67064"/>
    <w:rsid w:val="00C67157"/>
    <w:rsid w:val="00C67177"/>
    <w:rsid w:val="00C70044"/>
    <w:rsid w:val="00C700AF"/>
    <w:rsid w:val="00C701D4"/>
    <w:rsid w:val="00C708B9"/>
    <w:rsid w:val="00C7098A"/>
    <w:rsid w:val="00C70A60"/>
    <w:rsid w:val="00C70A73"/>
    <w:rsid w:val="00C70B98"/>
    <w:rsid w:val="00C70B9A"/>
    <w:rsid w:val="00C71465"/>
    <w:rsid w:val="00C7154D"/>
    <w:rsid w:val="00C71772"/>
    <w:rsid w:val="00C71D98"/>
    <w:rsid w:val="00C71DFB"/>
    <w:rsid w:val="00C72207"/>
    <w:rsid w:val="00C7222D"/>
    <w:rsid w:val="00C72361"/>
    <w:rsid w:val="00C726C3"/>
    <w:rsid w:val="00C7286A"/>
    <w:rsid w:val="00C728D0"/>
    <w:rsid w:val="00C734A3"/>
    <w:rsid w:val="00C734D4"/>
    <w:rsid w:val="00C737CC"/>
    <w:rsid w:val="00C73942"/>
    <w:rsid w:val="00C73A20"/>
    <w:rsid w:val="00C73AE2"/>
    <w:rsid w:val="00C73C11"/>
    <w:rsid w:val="00C73C2B"/>
    <w:rsid w:val="00C7418C"/>
    <w:rsid w:val="00C74516"/>
    <w:rsid w:val="00C74849"/>
    <w:rsid w:val="00C74A14"/>
    <w:rsid w:val="00C74F39"/>
    <w:rsid w:val="00C75313"/>
    <w:rsid w:val="00C757AD"/>
    <w:rsid w:val="00C7607A"/>
    <w:rsid w:val="00C76823"/>
    <w:rsid w:val="00C769CE"/>
    <w:rsid w:val="00C76B6D"/>
    <w:rsid w:val="00C76EA3"/>
    <w:rsid w:val="00C770DF"/>
    <w:rsid w:val="00C77410"/>
    <w:rsid w:val="00C7751A"/>
    <w:rsid w:val="00C778DC"/>
    <w:rsid w:val="00C77A02"/>
    <w:rsid w:val="00C77B7F"/>
    <w:rsid w:val="00C77EEC"/>
    <w:rsid w:val="00C800EE"/>
    <w:rsid w:val="00C80284"/>
    <w:rsid w:val="00C802B8"/>
    <w:rsid w:val="00C802CC"/>
    <w:rsid w:val="00C803F9"/>
    <w:rsid w:val="00C806A0"/>
    <w:rsid w:val="00C80ADE"/>
    <w:rsid w:val="00C80B78"/>
    <w:rsid w:val="00C810B8"/>
    <w:rsid w:val="00C813AD"/>
    <w:rsid w:val="00C81567"/>
    <w:rsid w:val="00C81E4D"/>
    <w:rsid w:val="00C822AC"/>
    <w:rsid w:val="00C829CD"/>
    <w:rsid w:val="00C82FBA"/>
    <w:rsid w:val="00C82FBE"/>
    <w:rsid w:val="00C830B9"/>
    <w:rsid w:val="00C831E4"/>
    <w:rsid w:val="00C84047"/>
    <w:rsid w:val="00C848EF"/>
    <w:rsid w:val="00C8534C"/>
    <w:rsid w:val="00C855CA"/>
    <w:rsid w:val="00C85859"/>
    <w:rsid w:val="00C85E54"/>
    <w:rsid w:val="00C85FDD"/>
    <w:rsid w:val="00C860A2"/>
    <w:rsid w:val="00C862E9"/>
    <w:rsid w:val="00C863E4"/>
    <w:rsid w:val="00C86667"/>
    <w:rsid w:val="00C86675"/>
    <w:rsid w:val="00C868EC"/>
    <w:rsid w:val="00C86D3D"/>
    <w:rsid w:val="00C901DB"/>
    <w:rsid w:val="00C902CB"/>
    <w:rsid w:val="00C905A4"/>
    <w:rsid w:val="00C90A1F"/>
    <w:rsid w:val="00C90D54"/>
    <w:rsid w:val="00C90DF8"/>
    <w:rsid w:val="00C91031"/>
    <w:rsid w:val="00C9135A"/>
    <w:rsid w:val="00C91479"/>
    <w:rsid w:val="00C916C2"/>
    <w:rsid w:val="00C91700"/>
    <w:rsid w:val="00C91717"/>
    <w:rsid w:val="00C919ED"/>
    <w:rsid w:val="00C91CC6"/>
    <w:rsid w:val="00C91CF5"/>
    <w:rsid w:val="00C91D5F"/>
    <w:rsid w:val="00C92604"/>
    <w:rsid w:val="00C9269A"/>
    <w:rsid w:val="00C92D9B"/>
    <w:rsid w:val="00C92E3D"/>
    <w:rsid w:val="00C92E6C"/>
    <w:rsid w:val="00C92F92"/>
    <w:rsid w:val="00C9314A"/>
    <w:rsid w:val="00C9353C"/>
    <w:rsid w:val="00C93911"/>
    <w:rsid w:val="00C93CC1"/>
    <w:rsid w:val="00C940C5"/>
    <w:rsid w:val="00C9419C"/>
    <w:rsid w:val="00C94372"/>
    <w:rsid w:val="00C94377"/>
    <w:rsid w:val="00C94E3D"/>
    <w:rsid w:val="00C94E60"/>
    <w:rsid w:val="00C9505D"/>
    <w:rsid w:val="00C950D6"/>
    <w:rsid w:val="00C95878"/>
    <w:rsid w:val="00C95A94"/>
    <w:rsid w:val="00C95B44"/>
    <w:rsid w:val="00C96495"/>
    <w:rsid w:val="00C96499"/>
    <w:rsid w:val="00C964A7"/>
    <w:rsid w:val="00C964DB"/>
    <w:rsid w:val="00C96DDE"/>
    <w:rsid w:val="00C97775"/>
    <w:rsid w:val="00C97A7F"/>
    <w:rsid w:val="00CA0183"/>
    <w:rsid w:val="00CA0510"/>
    <w:rsid w:val="00CA06C7"/>
    <w:rsid w:val="00CA0BC1"/>
    <w:rsid w:val="00CA0C75"/>
    <w:rsid w:val="00CA11BF"/>
    <w:rsid w:val="00CA1B6C"/>
    <w:rsid w:val="00CA1CC7"/>
    <w:rsid w:val="00CA1E1F"/>
    <w:rsid w:val="00CA22E3"/>
    <w:rsid w:val="00CA2EB7"/>
    <w:rsid w:val="00CA314F"/>
    <w:rsid w:val="00CA335D"/>
    <w:rsid w:val="00CA35E8"/>
    <w:rsid w:val="00CA3D25"/>
    <w:rsid w:val="00CA3F57"/>
    <w:rsid w:val="00CA402A"/>
    <w:rsid w:val="00CA4849"/>
    <w:rsid w:val="00CA5059"/>
    <w:rsid w:val="00CA536F"/>
    <w:rsid w:val="00CA571A"/>
    <w:rsid w:val="00CA580D"/>
    <w:rsid w:val="00CA5990"/>
    <w:rsid w:val="00CA5EB1"/>
    <w:rsid w:val="00CA5ECA"/>
    <w:rsid w:val="00CA5EFC"/>
    <w:rsid w:val="00CA5FE9"/>
    <w:rsid w:val="00CA60F0"/>
    <w:rsid w:val="00CA6325"/>
    <w:rsid w:val="00CA6445"/>
    <w:rsid w:val="00CA67E8"/>
    <w:rsid w:val="00CA69E5"/>
    <w:rsid w:val="00CA6CB6"/>
    <w:rsid w:val="00CA6E2A"/>
    <w:rsid w:val="00CA705A"/>
    <w:rsid w:val="00CA7126"/>
    <w:rsid w:val="00CA7205"/>
    <w:rsid w:val="00CA758A"/>
    <w:rsid w:val="00CB00DE"/>
    <w:rsid w:val="00CB0301"/>
    <w:rsid w:val="00CB113D"/>
    <w:rsid w:val="00CB14F1"/>
    <w:rsid w:val="00CB1A57"/>
    <w:rsid w:val="00CB1BD5"/>
    <w:rsid w:val="00CB1C87"/>
    <w:rsid w:val="00CB1D3A"/>
    <w:rsid w:val="00CB1FD1"/>
    <w:rsid w:val="00CB23AB"/>
    <w:rsid w:val="00CB269F"/>
    <w:rsid w:val="00CB27C2"/>
    <w:rsid w:val="00CB2827"/>
    <w:rsid w:val="00CB2998"/>
    <w:rsid w:val="00CB2CD4"/>
    <w:rsid w:val="00CB2E01"/>
    <w:rsid w:val="00CB363D"/>
    <w:rsid w:val="00CB3803"/>
    <w:rsid w:val="00CB399D"/>
    <w:rsid w:val="00CB3FAA"/>
    <w:rsid w:val="00CB464F"/>
    <w:rsid w:val="00CB48DB"/>
    <w:rsid w:val="00CB4996"/>
    <w:rsid w:val="00CB514B"/>
    <w:rsid w:val="00CB535A"/>
    <w:rsid w:val="00CB546B"/>
    <w:rsid w:val="00CB5D86"/>
    <w:rsid w:val="00CB607D"/>
    <w:rsid w:val="00CB6316"/>
    <w:rsid w:val="00CB631E"/>
    <w:rsid w:val="00CB653D"/>
    <w:rsid w:val="00CB6621"/>
    <w:rsid w:val="00CB6683"/>
    <w:rsid w:val="00CB685B"/>
    <w:rsid w:val="00CB6BAD"/>
    <w:rsid w:val="00CB6D30"/>
    <w:rsid w:val="00CB6E74"/>
    <w:rsid w:val="00CB70E2"/>
    <w:rsid w:val="00CB72B0"/>
    <w:rsid w:val="00CB7304"/>
    <w:rsid w:val="00CB73B2"/>
    <w:rsid w:val="00CB7A22"/>
    <w:rsid w:val="00CC006F"/>
    <w:rsid w:val="00CC036A"/>
    <w:rsid w:val="00CC0477"/>
    <w:rsid w:val="00CC04D5"/>
    <w:rsid w:val="00CC0A12"/>
    <w:rsid w:val="00CC0FF3"/>
    <w:rsid w:val="00CC11D1"/>
    <w:rsid w:val="00CC15AA"/>
    <w:rsid w:val="00CC214A"/>
    <w:rsid w:val="00CC2399"/>
    <w:rsid w:val="00CC26A9"/>
    <w:rsid w:val="00CC29B3"/>
    <w:rsid w:val="00CC2D2E"/>
    <w:rsid w:val="00CC2DF4"/>
    <w:rsid w:val="00CC2EBB"/>
    <w:rsid w:val="00CC2F02"/>
    <w:rsid w:val="00CC3035"/>
    <w:rsid w:val="00CC3283"/>
    <w:rsid w:val="00CC3808"/>
    <w:rsid w:val="00CC3A3B"/>
    <w:rsid w:val="00CC3AB3"/>
    <w:rsid w:val="00CC45FA"/>
    <w:rsid w:val="00CC4602"/>
    <w:rsid w:val="00CC4E69"/>
    <w:rsid w:val="00CC5854"/>
    <w:rsid w:val="00CC60C0"/>
    <w:rsid w:val="00CC60EF"/>
    <w:rsid w:val="00CC684C"/>
    <w:rsid w:val="00CC7365"/>
    <w:rsid w:val="00CC740A"/>
    <w:rsid w:val="00CC776B"/>
    <w:rsid w:val="00CC7995"/>
    <w:rsid w:val="00CD0A6C"/>
    <w:rsid w:val="00CD0F6A"/>
    <w:rsid w:val="00CD1361"/>
    <w:rsid w:val="00CD199B"/>
    <w:rsid w:val="00CD1A5A"/>
    <w:rsid w:val="00CD1C3A"/>
    <w:rsid w:val="00CD1C80"/>
    <w:rsid w:val="00CD1E91"/>
    <w:rsid w:val="00CD1ED5"/>
    <w:rsid w:val="00CD2A40"/>
    <w:rsid w:val="00CD2CB1"/>
    <w:rsid w:val="00CD30BA"/>
    <w:rsid w:val="00CD3981"/>
    <w:rsid w:val="00CD3AAC"/>
    <w:rsid w:val="00CD3BDA"/>
    <w:rsid w:val="00CD3E83"/>
    <w:rsid w:val="00CD4004"/>
    <w:rsid w:val="00CD44E8"/>
    <w:rsid w:val="00CD4717"/>
    <w:rsid w:val="00CD49A0"/>
    <w:rsid w:val="00CD49D6"/>
    <w:rsid w:val="00CD4A9A"/>
    <w:rsid w:val="00CD4B92"/>
    <w:rsid w:val="00CD50B0"/>
    <w:rsid w:val="00CD5133"/>
    <w:rsid w:val="00CD5222"/>
    <w:rsid w:val="00CD5BE6"/>
    <w:rsid w:val="00CD5F87"/>
    <w:rsid w:val="00CD66E0"/>
    <w:rsid w:val="00CD66FF"/>
    <w:rsid w:val="00CD762F"/>
    <w:rsid w:val="00CD78E1"/>
    <w:rsid w:val="00CD79D2"/>
    <w:rsid w:val="00CD7B35"/>
    <w:rsid w:val="00CD7B52"/>
    <w:rsid w:val="00CD7F4A"/>
    <w:rsid w:val="00CE0044"/>
    <w:rsid w:val="00CE05CC"/>
    <w:rsid w:val="00CE0789"/>
    <w:rsid w:val="00CE0B5D"/>
    <w:rsid w:val="00CE1177"/>
    <w:rsid w:val="00CE125C"/>
    <w:rsid w:val="00CE133E"/>
    <w:rsid w:val="00CE1A83"/>
    <w:rsid w:val="00CE225E"/>
    <w:rsid w:val="00CE25E8"/>
    <w:rsid w:val="00CE2DA4"/>
    <w:rsid w:val="00CE3515"/>
    <w:rsid w:val="00CE3DDB"/>
    <w:rsid w:val="00CE3EF9"/>
    <w:rsid w:val="00CE4132"/>
    <w:rsid w:val="00CE4160"/>
    <w:rsid w:val="00CE41A6"/>
    <w:rsid w:val="00CE4229"/>
    <w:rsid w:val="00CE4462"/>
    <w:rsid w:val="00CE4671"/>
    <w:rsid w:val="00CE4863"/>
    <w:rsid w:val="00CE4A11"/>
    <w:rsid w:val="00CE4B07"/>
    <w:rsid w:val="00CE4B59"/>
    <w:rsid w:val="00CE50CA"/>
    <w:rsid w:val="00CE5461"/>
    <w:rsid w:val="00CE5A76"/>
    <w:rsid w:val="00CE621B"/>
    <w:rsid w:val="00CE6428"/>
    <w:rsid w:val="00CE6DF3"/>
    <w:rsid w:val="00CE6F37"/>
    <w:rsid w:val="00CE6F7E"/>
    <w:rsid w:val="00CE707C"/>
    <w:rsid w:val="00CE764D"/>
    <w:rsid w:val="00CE7709"/>
    <w:rsid w:val="00CE7ACD"/>
    <w:rsid w:val="00CE7B81"/>
    <w:rsid w:val="00CF05A1"/>
    <w:rsid w:val="00CF0C3B"/>
    <w:rsid w:val="00CF0C86"/>
    <w:rsid w:val="00CF0DB5"/>
    <w:rsid w:val="00CF13F5"/>
    <w:rsid w:val="00CF1507"/>
    <w:rsid w:val="00CF166C"/>
    <w:rsid w:val="00CF17F3"/>
    <w:rsid w:val="00CF19D8"/>
    <w:rsid w:val="00CF2417"/>
    <w:rsid w:val="00CF25B5"/>
    <w:rsid w:val="00CF2C07"/>
    <w:rsid w:val="00CF2E55"/>
    <w:rsid w:val="00CF32A1"/>
    <w:rsid w:val="00CF34B8"/>
    <w:rsid w:val="00CF3B95"/>
    <w:rsid w:val="00CF3BCF"/>
    <w:rsid w:val="00CF3FCC"/>
    <w:rsid w:val="00CF411F"/>
    <w:rsid w:val="00CF452F"/>
    <w:rsid w:val="00CF4627"/>
    <w:rsid w:val="00CF4679"/>
    <w:rsid w:val="00CF46DA"/>
    <w:rsid w:val="00CF47B4"/>
    <w:rsid w:val="00CF4BC1"/>
    <w:rsid w:val="00CF51E5"/>
    <w:rsid w:val="00CF561A"/>
    <w:rsid w:val="00CF578B"/>
    <w:rsid w:val="00CF5C4F"/>
    <w:rsid w:val="00CF5E91"/>
    <w:rsid w:val="00CF5EAB"/>
    <w:rsid w:val="00CF6758"/>
    <w:rsid w:val="00CF68CE"/>
    <w:rsid w:val="00CF690F"/>
    <w:rsid w:val="00CF6A0C"/>
    <w:rsid w:val="00CF6A90"/>
    <w:rsid w:val="00CF6F55"/>
    <w:rsid w:val="00CF72E9"/>
    <w:rsid w:val="00CF745A"/>
    <w:rsid w:val="00CF77FF"/>
    <w:rsid w:val="00CF7DA4"/>
    <w:rsid w:val="00CF7EEB"/>
    <w:rsid w:val="00CF7EEE"/>
    <w:rsid w:val="00D00598"/>
    <w:rsid w:val="00D01006"/>
    <w:rsid w:val="00D0135D"/>
    <w:rsid w:val="00D0145C"/>
    <w:rsid w:val="00D01551"/>
    <w:rsid w:val="00D0174E"/>
    <w:rsid w:val="00D01750"/>
    <w:rsid w:val="00D01BB7"/>
    <w:rsid w:val="00D01C0A"/>
    <w:rsid w:val="00D01DE7"/>
    <w:rsid w:val="00D020AE"/>
    <w:rsid w:val="00D023DF"/>
    <w:rsid w:val="00D0242F"/>
    <w:rsid w:val="00D0291F"/>
    <w:rsid w:val="00D02BEA"/>
    <w:rsid w:val="00D02D0F"/>
    <w:rsid w:val="00D02DB8"/>
    <w:rsid w:val="00D031C0"/>
    <w:rsid w:val="00D03304"/>
    <w:rsid w:val="00D036AA"/>
    <w:rsid w:val="00D03DEE"/>
    <w:rsid w:val="00D03FB4"/>
    <w:rsid w:val="00D04087"/>
    <w:rsid w:val="00D04278"/>
    <w:rsid w:val="00D045C2"/>
    <w:rsid w:val="00D04933"/>
    <w:rsid w:val="00D049B3"/>
    <w:rsid w:val="00D049BD"/>
    <w:rsid w:val="00D04AD4"/>
    <w:rsid w:val="00D050A7"/>
    <w:rsid w:val="00D05531"/>
    <w:rsid w:val="00D05972"/>
    <w:rsid w:val="00D05DD2"/>
    <w:rsid w:val="00D05DE0"/>
    <w:rsid w:val="00D0621A"/>
    <w:rsid w:val="00D06446"/>
    <w:rsid w:val="00D069B4"/>
    <w:rsid w:val="00D06B71"/>
    <w:rsid w:val="00D0722F"/>
    <w:rsid w:val="00D0742B"/>
    <w:rsid w:val="00D07795"/>
    <w:rsid w:val="00D07A49"/>
    <w:rsid w:val="00D07BB8"/>
    <w:rsid w:val="00D07BE2"/>
    <w:rsid w:val="00D07CE4"/>
    <w:rsid w:val="00D07D9E"/>
    <w:rsid w:val="00D07E49"/>
    <w:rsid w:val="00D07F97"/>
    <w:rsid w:val="00D100DE"/>
    <w:rsid w:val="00D10486"/>
    <w:rsid w:val="00D10639"/>
    <w:rsid w:val="00D10E86"/>
    <w:rsid w:val="00D10FE6"/>
    <w:rsid w:val="00D111DD"/>
    <w:rsid w:val="00D1143C"/>
    <w:rsid w:val="00D11A02"/>
    <w:rsid w:val="00D11D14"/>
    <w:rsid w:val="00D11FBD"/>
    <w:rsid w:val="00D121CA"/>
    <w:rsid w:val="00D12262"/>
    <w:rsid w:val="00D12586"/>
    <w:rsid w:val="00D1270D"/>
    <w:rsid w:val="00D12B94"/>
    <w:rsid w:val="00D1351A"/>
    <w:rsid w:val="00D135A7"/>
    <w:rsid w:val="00D13809"/>
    <w:rsid w:val="00D13A45"/>
    <w:rsid w:val="00D145CA"/>
    <w:rsid w:val="00D14680"/>
    <w:rsid w:val="00D14CD5"/>
    <w:rsid w:val="00D14F16"/>
    <w:rsid w:val="00D153EE"/>
    <w:rsid w:val="00D153F8"/>
    <w:rsid w:val="00D159C8"/>
    <w:rsid w:val="00D15B32"/>
    <w:rsid w:val="00D160F4"/>
    <w:rsid w:val="00D1665E"/>
    <w:rsid w:val="00D166C5"/>
    <w:rsid w:val="00D16ABE"/>
    <w:rsid w:val="00D17688"/>
    <w:rsid w:val="00D17C0E"/>
    <w:rsid w:val="00D17D38"/>
    <w:rsid w:val="00D17E43"/>
    <w:rsid w:val="00D205DF"/>
    <w:rsid w:val="00D20623"/>
    <w:rsid w:val="00D20963"/>
    <w:rsid w:val="00D20B28"/>
    <w:rsid w:val="00D20BB7"/>
    <w:rsid w:val="00D210C7"/>
    <w:rsid w:val="00D211F3"/>
    <w:rsid w:val="00D21217"/>
    <w:rsid w:val="00D212A9"/>
    <w:rsid w:val="00D215A1"/>
    <w:rsid w:val="00D2168C"/>
    <w:rsid w:val="00D219BA"/>
    <w:rsid w:val="00D2201C"/>
    <w:rsid w:val="00D22027"/>
    <w:rsid w:val="00D22041"/>
    <w:rsid w:val="00D22308"/>
    <w:rsid w:val="00D22347"/>
    <w:rsid w:val="00D223AA"/>
    <w:rsid w:val="00D223C3"/>
    <w:rsid w:val="00D2262E"/>
    <w:rsid w:val="00D22937"/>
    <w:rsid w:val="00D22B9C"/>
    <w:rsid w:val="00D230F6"/>
    <w:rsid w:val="00D2315A"/>
    <w:rsid w:val="00D23319"/>
    <w:rsid w:val="00D23839"/>
    <w:rsid w:val="00D23994"/>
    <w:rsid w:val="00D23ABD"/>
    <w:rsid w:val="00D23D22"/>
    <w:rsid w:val="00D23EE2"/>
    <w:rsid w:val="00D24453"/>
    <w:rsid w:val="00D24F24"/>
    <w:rsid w:val="00D25451"/>
    <w:rsid w:val="00D254AB"/>
    <w:rsid w:val="00D257B2"/>
    <w:rsid w:val="00D25B31"/>
    <w:rsid w:val="00D25E1F"/>
    <w:rsid w:val="00D25FAA"/>
    <w:rsid w:val="00D260A1"/>
    <w:rsid w:val="00D26488"/>
    <w:rsid w:val="00D2656C"/>
    <w:rsid w:val="00D26B12"/>
    <w:rsid w:val="00D26C54"/>
    <w:rsid w:val="00D26CD5"/>
    <w:rsid w:val="00D26D71"/>
    <w:rsid w:val="00D272CA"/>
    <w:rsid w:val="00D274A2"/>
    <w:rsid w:val="00D278A0"/>
    <w:rsid w:val="00D27C92"/>
    <w:rsid w:val="00D27C9E"/>
    <w:rsid w:val="00D27CA9"/>
    <w:rsid w:val="00D27CC3"/>
    <w:rsid w:val="00D303DC"/>
    <w:rsid w:val="00D3056C"/>
    <w:rsid w:val="00D3058C"/>
    <w:rsid w:val="00D317E6"/>
    <w:rsid w:val="00D318FB"/>
    <w:rsid w:val="00D31AD3"/>
    <w:rsid w:val="00D323E0"/>
    <w:rsid w:val="00D32471"/>
    <w:rsid w:val="00D324E4"/>
    <w:rsid w:val="00D3283D"/>
    <w:rsid w:val="00D32976"/>
    <w:rsid w:val="00D32BA9"/>
    <w:rsid w:val="00D32C47"/>
    <w:rsid w:val="00D32F35"/>
    <w:rsid w:val="00D33063"/>
    <w:rsid w:val="00D330AA"/>
    <w:rsid w:val="00D332D2"/>
    <w:rsid w:val="00D33310"/>
    <w:rsid w:val="00D33395"/>
    <w:rsid w:val="00D33F96"/>
    <w:rsid w:val="00D340AF"/>
    <w:rsid w:val="00D34462"/>
    <w:rsid w:val="00D34983"/>
    <w:rsid w:val="00D349DC"/>
    <w:rsid w:val="00D34EA7"/>
    <w:rsid w:val="00D352B8"/>
    <w:rsid w:val="00D3578E"/>
    <w:rsid w:val="00D35940"/>
    <w:rsid w:val="00D35D4E"/>
    <w:rsid w:val="00D35DF2"/>
    <w:rsid w:val="00D35EF6"/>
    <w:rsid w:val="00D36010"/>
    <w:rsid w:val="00D36536"/>
    <w:rsid w:val="00D365F5"/>
    <w:rsid w:val="00D36E82"/>
    <w:rsid w:val="00D3704B"/>
    <w:rsid w:val="00D371EB"/>
    <w:rsid w:val="00D37481"/>
    <w:rsid w:val="00D37532"/>
    <w:rsid w:val="00D37551"/>
    <w:rsid w:val="00D375D1"/>
    <w:rsid w:val="00D40358"/>
    <w:rsid w:val="00D40374"/>
    <w:rsid w:val="00D404A5"/>
    <w:rsid w:val="00D406CC"/>
    <w:rsid w:val="00D408A0"/>
    <w:rsid w:val="00D410AD"/>
    <w:rsid w:val="00D4149E"/>
    <w:rsid w:val="00D4159B"/>
    <w:rsid w:val="00D415CC"/>
    <w:rsid w:val="00D416D7"/>
    <w:rsid w:val="00D4171C"/>
    <w:rsid w:val="00D41962"/>
    <w:rsid w:val="00D41A8B"/>
    <w:rsid w:val="00D4215A"/>
    <w:rsid w:val="00D421E8"/>
    <w:rsid w:val="00D42590"/>
    <w:rsid w:val="00D4276A"/>
    <w:rsid w:val="00D42791"/>
    <w:rsid w:val="00D42B55"/>
    <w:rsid w:val="00D42E31"/>
    <w:rsid w:val="00D431A9"/>
    <w:rsid w:val="00D4340C"/>
    <w:rsid w:val="00D436D6"/>
    <w:rsid w:val="00D439C0"/>
    <w:rsid w:val="00D43BDE"/>
    <w:rsid w:val="00D43C39"/>
    <w:rsid w:val="00D44196"/>
    <w:rsid w:val="00D441E6"/>
    <w:rsid w:val="00D443FA"/>
    <w:rsid w:val="00D44419"/>
    <w:rsid w:val="00D4465B"/>
    <w:rsid w:val="00D447A4"/>
    <w:rsid w:val="00D44AE9"/>
    <w:rsid w:val="00D44C44"/>
    <w:rsid w:val="00D44DBE"/>
    <w:rsid w:val="00D44E82"/>
    <w:rsid w:val="00D45042"/>
    <w:rsid w:val="00D453E5"/>
    <w:rsid w:val="00D460CC"/>
    <w:rsid w:val="00D461E3"/>
    <w:rsid w:val="00D4625C"/>
    <w:rsid w:val="00D4648F"/>
    <w:rsid w:val="00D4659C"/>
    <w:rsid w:val="00D467FF"/>
    <w:rsid w:val="00D4680C"/>
    <w:rsid w:val="00D46B50"/>
    <w:rsid w:val="00D47017"/>
    <w:rsid w:val="00D4708F"/>
    <w:rsid w:val="00D47D83"/>
    <w:rsid w:val="00D502C7"/>
    <w:rsid w:val="00D502E3"/>
    <w:rsid w:val="00D504C0"/>
    <w:rsid w:val="00D50718"/>
    <w:rsid w:val="00D50D5A"/>
    <w:rsid w:val="00D51177"/>
    <w:rsid w:val="00D518E1"/>
    <w:rsid w:val="00D51BB6"/>
    <w:rsid w:val="00D524E9"/>
    <w:rsid w:val="00D52715"/>
    <w:rsid w:val="00D528DE"/>
    <w:rsid w:val="00D52D3C"/>
    <w:rsid w:val="00D52EA3"/>
    <w:rsid w:val="00D52F58"/>
    <w:rsid w:val="00D5306B"/>
    <w:rsid w:val="00D53435"/>
    <w:rsid w:val="00D535E2"/>
    <w:rsid w:val="00D5387D"/>
    <w:rsid w:val="00D53A08"/>
    <w:rsid w:val="00D53EE6"/>
    <w:rsid w:val="00D541C1"/>
    <w:rsid w:val="00D543E3"/>
    <w:rsid w:val="00D5466C"/>
    <w:rsid w:val="00D547C7"/>
    <w:rsid w:val="00D55048"/>
    <w:rsid w:val="00D55084"/>
    <w:rsid w:val="00D555CB"/>
    <w:rsid w:val="00D55A80"/>
    <w:rsid w:val="00D5649C"/>
    <w:rsid w:val="00D5689C"/>
    <w:rsid w:val="00D56A6E"/>
    <w:rsid w:val="00D56DB0"/>
    <w:rsid w:val="00D57481"/>
    <w:rsid w:val="00D57603"/>
    <w:rsid w:val="00D57643"/>
    <w:rsid w:val="00D578F6"/>
    <w:rsid w:val="00D6005A"/>
    <w:rsid w:val="00D60068"/>
    <w:rsid w:val="00D601AB"/>
    <w:rsid w:val="00D601D0"/>
    <w:rsid w:val="00D606D9"/>
    <w:rsid w:val="00D60740"/>
    <w:rsid w:val="00D60877"/>
    <w:rsid w:val="00D61C09"/>
    <w:rsid w:val="00D6220D"/>
    <w:rsid w:val="00D629E5"/>
    <w:rsid w:val="00D62B45"/>
    <w:rsid w:val="00D62B59"/>
    <w:rsid w:val="00D62B7C"/>
    <w:rsid w:val="00D630DE"/>
    <w:rsid w:val="00D63196"/>
    <w:rsid w:val="00D6412A"/>
    <w:rsid w:val="00D6549B"/>
    <w:rsid w:val="00D65629"/>
    <w:rsid w:val="00D65865"/>
    <w:rsid w:val="00D65941"/>
    <w:rsid w:val="00D65961"/>
    <w:rsid w:val="00D65BCA"/>
    <w:rsid w:val="00D65D94"/>
    <w:rsid w:val="00D65DCA"/>
    <w:rsid w:val="00D65EC0"/>
    <w:rsid w:val="00D65F65"/>
    <w:rsid w:val="00D65FB1"/>
    <w:rsid w:val="00D667AF"/>
    <w:rsid w:val="00D668C5"/>
    <w:rsid w:val="00D669C7"/>
    <w:rsid w:val="00D66B09"/>
    <w:rsid w:val="00D66DAC"/>
    <w:rsid w:val="00D66F5F"/>
    <w:rsid w:val="00D6729A"/>
    <w:rsid w:val="00D672DB"/>
    <w:rsid w:val="00D67520"/>
    <w:rsid w:val="00D676FF"/>
    <w:rsid w:val="00D67744"/>
    <w:rsid w:val="00D67A5E"/>
    <w:rsid w:val="00D67CFE"/>
    <w:rsid w:val="00D7018F"/>
    <w:rsid w:val="00D703B2"/>
    <w:rsid w:val="00D71085"/>
    <w:rsid w:val="00D711E3"/>
    <w:rsid w:val="00D712AE"/>
    <w:rsid w:val="00D715F0"/>
    <w:rsid w:val="00D71D96"/>
    <w:rsid w:val="00D71E23"/>
    <w:rsid w:val="00D71FA1"/>
    <w:rsid w:val="00D7241A"/>
    <w:rsid w:val="00D7295C"/>
    <w:rsid w:val="00D72AB2"/>
    <w:rsid w:val="00D72ABB"/>
    <w:rsid w:val="00D72CF4"/>
    <w:rsid w:val="00D72D77"/>
    <w:rsid w:val="00D73344"/>
    <w:rsid w:val="00D734E6"/>
    <w:rsid w:val="00D73553"/>
    <w:rsid w:val="00D73636"/>
    <w:rsid w:val="00D73DC5"/>
    <w:rsid w:val="00D74130"/>
    <w:rsid w:val="00D74282"/>
    <w:rsid w:val="00D74468"/>
    <w:rsid w:val="00D746BF"/>
    <w:rsid w:val="00D746DA"/>
    <w:rsid w:val="00D74CC7"/>
    <w:rsid w:val="00D74F68"/>
    <w:rsid w:val="00D7533D"/>
    <w:rsid w:val="00D75356"/>
    <w:rsid w:val="00D7566B"/>
    <w:rsid w:val="00D75727"/>
    <w:rsid w:val="00D75732"/>
    <w:rsid w:val="00D76449"/>
    <w:rsid w:val="00D766D9"/>
    <w:rsid w:val="00D7695D"/>
    <w:rsid w:val="00D76E84"/>
    <w:rsid w:val="00D76EE0"/>
    <w:rsid w:val="00D77138"/>
    <w:rsid w:val="00D77A64"/>
    <w:rsid w:val="00D77BCF"/>
    <w:rsid w:val="00D77EE8"/>
    <w:rsid w:val="00D80573"/>
    <w:rsid w:val="00D80927"/>
    <w:rsid w:val="00D81120"/>
    <w:rsid w:val="00D811DF"/>
    <w:rsid w:val="00D812BA"/>
    <w:rsid w:val="00D81CB1"/>
    <w:rsid w:val="00D81E91"/>
    <w:rsid w:val="00D81F3B"/>
    <w:rsid w:val="00D82927"/>
    <w:rsid w:val="00D82AAB"/>
    <w:rsid w:val="00D835F5"/>
    <w:rsid w:val="00D8364C"/>
    <w:rsid w:val="00D836CE"/>
    <w:rsid w:val="00D83705"/>
    <w:rsid w:val="00D8373E"/>
    <w:rsid w:val="00D83AD4"/>
    <w:rsid w:val="00D84C7A"/>
    <w:rsid w:val="00D84CB1"/>
    <w:rsid w:val="00D853E7"/>
    <w:rsid w:val="00D85AD5"/>
    <w:rsid w:val="00D85BDE"/>
    <w:rsid w:val="00D85FC9"/>
    <w:rsid w:val="00D860B4"/>
    <w:rsid w:val="00D862B6"/>
    <w:rsid w:val="00D86417"/>
    <w:rsid w:val="00D8655E"/>
    <w:rsid w:val="00D86685"/>
    <w:rsid w:val="00D869E0"/>
    <w:rsid w:val="00D86AA3"/>
    <w:rsid w:val="00D86AE8"/>
    <w:rsid w:val="00D86D1C"/>
    <w:rsid w:val="00D86DA3"/>
    <w:rsid w:val="00D8700D"/>
    <w:rsid w:val="00D875AB"/>
    <w:rsid w:val="00D8799A"/>
    <w:rsid w:val="00D87C34"/>
    <w:rsid w:val="00D87E76"/>
    <w:rsid w:val="00D90099"/>
    <w:rsid w:val="00D9023B"/>
    <w:rsid w:val="00D90466"/>
    <w:rsid w:val="00D906A8"/>
    <w:rsid w:val="00D90805"/>
    <w:rsid w:val="00D90E23"/>
    <w:rsid w:val="00D90F70"/>
    <w:rsid w:val="00D9106C"/>
    <w:rsid w:val="00D9146C"/>
    <w:rsid w:val="00D91809"/>
    <w:rsid w:val="00D92323"/>
    <w:rsid w:val="00D933CB"/>
    <w:rsid w:val="00D937E1"/>
    <w:rsid w:val="00D937F4"/>
    <w:rsid w:val="00D93D2B"/>
    <w:rsid w:val="00D93DE4"/>
    <w:rsid w:val="00D946DC"/>
    <w:rsid w:val="00D94CDC"/>
    <w:rsid w:val="00D952A1"/>
    <w:rsid w:val="00D953AB"/>
    <w:rsid w:val="00D9579B"/>
    <w:rsid w:val="00D96450"/>
    <w:rsid w:val="00D96A9C"/>
    <w:rsid w:val="00D96C07"/>
    <w:rsid w:val="00D96D4D"/>
    <w:rsid w:val="00D9707E"/>
    <w:rsid w:val="00D974FE"/>
    <w:rsid w:val="00D976E0"/>
    <w:rsid w:val="00D976F4"/>
    <w:rsid w:val="00D977E4"/>
    <w:rsid w:val="00D977EB"/>
    <w:rsid w:val="00D97850"/>
    <w:rsid w:val="00D97CD4"/>
    <w:rsid w:val="00DA075F"/>
    <w:rsid w:val="00DA084D"/>
    <w:rsid w:val="00DA0B4F"/>
    <w:rsid w:val="00DA0D68"/>
    <w:rsid w:val="00DA0FB8"/>
    <w:rsid w:val="00DA14DF"/>
    <w:rsid w:val="00DA1738"/>
    <w:rsid w:val="00DA1AF0"/>
    <w:rsid w:val="00DA1FD6"/>
    <w:rsid w:val="00DA205B"/>
    <w:rsid w:val="00DA2883"/>
    <w:rsid w:val="00DA29BC"/>
    <w:rsid w:val="00DA29F7"/>
    <w:rsid w:val="00DA3116"/>
    <w:rsid w:val="00DA34E0"/>
    <w:rsid w:val="00DA34EA"/>
    <w:rsid w:val="00DA3525"/>
    <w:rsid w:val="00DA4884"/>
    <w:rsid w:val="00DA4943"/>
    <w:rsid w:val="00DA4944"/>
    <w:rsid w:val="00DA4B35"/>
    <w:rsid w:val="00DA4C95"/>
    <w:rsid w:val="00DA4F22"/>
    <w:rsid w:val="00DA59DF"/>
    <w:rsid w:val="00DA5BBC"/>
    <w:rsid w:val="00DA5EAF"/>
    <w:rsid w:val="00DA623F"/>
    <w:rsid w:val="00DA6311"/>
    <w:rsid w:val="00DA645A"/>
    <w:rsid w:val="00DA662C"/>
    <w:rsid w:val="00DA6D34"/>
    <w:rsid w:val="00DA6FED"/>
    <w:rsid w:val="00DA712A"/>
    <w:rsid w:val="00DA71DB"/>
    <w:rsid w:val="00DA744C"/>
    <w:rsid w:val="00DA7E02"/>
    <w:rsid w:val="00DB0395"/>
    <w:rsid w:val="00DB05D5"/>
    <w:rsid w:val="00DB06F9"/>
    <w:rsid w:val="00DB1020"/>
    <w:rsid w:val="00DB11D9"/>
    <w:rsid w:val="00DB14E7"/>
    <w:rsid w:val="00DB1685"/>
    <w:rsid w:val="00DB173F"/>
    <w:rsid w:val="00DB1795"/>
    <w:rsid w:val="00DB18EB"/>
    <w:rsid w:val="00DB1B52"/>
    <w:rsid w:val="00DB1E6C"/>
    <w:rsid w:val="00DB1F49"/>
    <w:rsid w:val="00DB23BE"/>
    <w:rsid w:val="00DB26EE"/>
    <w:rsid w:val="00DB283C"/>
    <w:rsid w:val="00DB287B"/>
    <w:rsid w:val="00DB2C81"/>
    <w:rsid w:val="00DB2CAC"/>
    <w:rsid w:val="00DB2CEA"/>
    <w:rsid w:val="00DB3090"/>
    <w:rsid w:val="00DB34FD"/>
    <w:rsid w:val="00DB391D"/>
    <w:rsid w:val="00DB3A6A"/>
    <w:rsid w:val="00DB3BD5"/>
    <w:rsid w:val="00DB4142"/>
    <w:rsid w:val="00DB445E"/>
    <w:rsid w:val="00DB47C1"/>
    <w:rsid w:val="00DB485E"/>
    <w:rsid w:val="00DB534E"/>
    <w:rsid w:val="00DB5D53"/>
    <w:rsid w:val="00DB6096"/>
    <w:rsid w:val="00DB617A"/>
    <w:rsid w:val="00DB62C6"/>
    <w:rsid w:val="00DB65C1"/>
    <w:rsid w:val="00DB6812"/>
    <w:rsid w:val="00DB698E"/>
    <w:rsid w:val="00DB6C49"/>
    <w:rsid w:val="00DB751E"/>
    <w:rsid w:val="00DB75C9"/>
    <w:rsid w:val="00DB7BB6"/>
    <w:rsid w:val="00DB7CF2"/>
    <w:rsid w:val="00DC05D4"/>
    <w:rsid w:val="00DC0822"/>
    <w:rsid w:val="00DC0893"/>
    <w:rsid w:val="00DC097C"/>
    <w:rsid w:val="00DC0B14"/>
    <w:rsid w:val="00DC0F18"/>
    <w:rsid w:val="00DC153B"/>
    <w:rsid w:val="00DC1AD0"/>
    <w:rsid w:val="00DC1D7D"/>
    <w:rsid w:val="00DC1DDE"/>
    <w:rsid w:val="00DC222E"/>
    <w:rsid w:val="00DC25B0"/>
    <w:rsid w:val="00DC2622"/>
    <w:rsid w:val="00DC2CEA"/>
    <w:rsid w:val="00DC2D9A"/>
    <w:rsid w:val="00DC2F31"/>
    <w:rsid w:val="00DC3323"/>
    <w:rsid w:val="00DC3600"/>
    <w:rsid w:val="00DC3A50"/>
    <w:rsid w:val="00DC3BA1"/>
    <w:rsid w:val="00DC46B3"/>
    <w:rsid w:val="00DC4C84"/>
    <w:rsid w:val="00DC4EA1"/>
    <w:rsid w:val="00DC515E"/>
    <w:rsid w:val="00DC53CD"/>
    <w:rsid w:val="00DC54D5"/>
    <w:rsid w:val="00DC5B34"/>
    <w:rsid w:val="00DC5FB9"/>
    <w:rsid w:val="00DC61D5"/>
    <w:rsid w:val="00DC63E3"/>
    <w:rsid w:val="00DC6716"/>
    <w:rsid w:val="00DC688C"/>
    <w:rsid w:val="00DC68F5"/>
    <w:rsid w:val="00DC6D6E"/>
    <w:rsid w:val="00DC6F2B"/>
    <w:rsid w:val="00DC7022"/>
    <w:rsid w:val="00DC71E0"/>
    <w:rsid w:val="00DC72C7"/>
    <w:rsid w:val="00DC743A"/>
    <w:rsid w:val="00DC76F2"/>
    <w:rsid w:val="00DC79BB"/>
    <w:rsid w:val="00DD0177"/>
    <w:rsid w:val="00DD01BA"/>
    <w:rsid w:val="00DD03EF"/>
    <w:rsid w:val="00DD08EF"/>
    <w:rsid w:val="00DD0BB5"/>
    <w:rsid w:val="00DD0D90"/>
    <w:rsid w:val="00DD0F39"/>
    <w:rsid w:val="00DD0FAE"/>
    <w:rsid w:val="00DD1553"/>
    <w:rsid w:val="00DD1563"/>
    <w:rsid w:val="00DD1766"/>
    <w:rsid w:val="00DD18EF"/>
    <w:rsid w:val="00DD2078"/>
    <w:rsid w:val="00DD25BF"/>
    <w:rsid w:val="00DD2652"/>
    <w:rsid w:val="00DD27AF"/>
    <w:rsid w:val="00DD27CC"/>
    <w:rsid w:val="00DD2E2E"/>
    <w:rsid w:val="00DD30CD"/>
    <w:rsid w:val="00DD313D"/>
    <w:rsid w:val="00DD352E"/>
    <w:rsid w:val="00DD37AB"/>
    <w:rsid w:val="00DD385C"/>
    <w:rsid w:val="00DD3B45"/>
    <w:rsid w:val="00DD3EF4"/>
    <w:rsid w:val="00DD42CF"/>
    <w:rsid w:val="00DD43D8"/>
    <w:rsid w:val="00DD4603"/>
    <w:rsid w:val="00DD5017"/>
    <w:rsid w:val="00DD513B"/>
    <w:rsid w:val="00DD5438"/>
    <w:rsid w:val="00DD5778"/>
    <w:rsid w:val="00DD5790"/>
    <w:rsid w:val="00DD5AE9"/>
    <w:rsid w:val="00DD5F53"/>
    <w:rsid w:val="00DD5FFA"/>
    <w:rsid w:val="00DD65F4"/>
    <w:rsid w:val="00DD690C"/>
    <w:rsid w:val="00DD6B92"/>
    <w:rsid w:val="00DD6CA7"/>
    <w:rsid w:val="00DD71E4"/>
    <w:rsid w:val="00DD75CE"/>
    <w:rsid w:val="00DD7C4B"/>
    <w:rsid w:val="00DE01EE"/>
    <w:rsid w:val="00DE04BC"/>
    <w:rsid w:val="00DE0621"/>
    <w:rsid w:val="00DE090E"/>
    <w:rsid w:val="00DE0CF9"/>
    <w:rsid w:val="00DE0D96"/>
    <w:rsid w:val="00DE0DA2"/>
    <w:rsid w:val="00DE0FA1"/>
    <w:rsid w:val="00DE102B"/>
    <w:rsid w:val="00DE10C8"/>
    <w:rsid w:val="00DE173A"/>
    <w:rsid w:val="00DE1786"/>
    <w:rsid w:val="00DE2620"/>
    <w:rsid w:val="00DE296B"/>
    <w:rsid w:val="00DE2BC5"/>
    <w:rsid w:val="00DE2C26"/>
    <w:rsid w:val="00DE3124"/>
    <w:rsid w:val="00DE3361"/>
    <w:rsid w:val="00DE3758"/>
    <w:rsid w:val="00DE38DB"/>
    <w:rsid w:val="00DE4226"/>
    <w:rsid w:val="00DE44AF"/>
    <w:rsid w:val="00DE516D"/>
    <w:rsid w:val="00DE5877"/>
    <w:rsid w:val="00DE5A12"/>
    <w:rsid w:val="00DE5B54"/>
    <w:rsid w:val="00DE5E3D"/>
    <w:rsid w:val="00DE5F5B"/>
    <w:rsid w:val="00DE62CB"/>
    <w:rsid w:val="00DE66BD"/>
    <w:rsid w:val="00DE6DE7"/>
    <w:rsid w:val="00DE6FA7"/>
    <w:rsid w:val="00DE7448"/>
    <w:rsid w:val="00DE7EB4"/>
    <w:rsid w:val="00DF01E6"/>
    <w:rsid w:val="00DF0287"/>
    <w:rsid w:val="00DF0531"/>
    <w:rsid w:val="00DF0741"/>
    <w:rsid w:val="00DF0AD0"/>
    <w:rsid w:val="00DF15F6"/>
    <w:rsid w:val="00DF1784"/>
    <w:rsid w:val="00DF191C"/>
    <w:rsid w:val="00DF19C0"/>
    <w:rsid w:val="00DF1A9F"/>
    <w:rsid w:val="00DF1B23"/>
    <w:rsid w:val="00DF214E"/>
    <w:rsid w:val="00DF2252"/>
    <w:rsid w:val="00DF2750"/>
    <w:rsid w:val="00DF29C3"/>
    <w:rsid w:val="00DF29E3"/>
    <w:rsid w:val="00DF2D47"/>
    <w:rsid w:val="00DF3117"/>
    <w:rsid w:val="00DF3239"/>
    <w:rsid w:val="00DF3373"/>
    <w:rsid w:val="00DF3C75"/>
    <w:rsid w:val="00DF3CC9"/>
    <w:rsid w:val="00DF3DA1"/>
    <w:rsid w:val="00DF3FB3"/>
    <w:rsid w:val="00DF415B"/>
    <w:rsid w:val="00DF4413"/>
    <w:rsid w:val="00DF4DCB"/>
    <w:rsid w:val="00DF5044"/>
    <w:rsid w:val="00DF5275"/>
    <w:rsid w:val="00DF5442"/>
    <w:rsid w:val="00DF575B"/>
    <w:rsid w:val="00DF57C7"/>
    <w:rsid w:val="00DF63E4"/>
    <w:rsid w:val="00DF6F79"/>
    <w:rsid w:val="00DF7370"/>
    <w:rsid w:val="00DF759C"/>
    <w:rsid w:val="00DF7DA5"/>
    <w:rsid w:val="00DF7E24"/>
    <w:rsid w:val="00E00195"/>
    <w:rsid w:val="00E0034C"/>
    <w:rsid w:val="00E004AB"/>
    <w:rsid w:val="00E00DCB"/>
    <w:rsid w:val="00E00EA5"/>
    <w:rsid w:val="00E0100D"/>
    <w:rsid w:val="00E01A13"/>
    <w:rsid w:val="00E01AB0"/>
    <w:rsid w:val="00E01BB1"/>
    <w:rsid w:val="00E01C88"/>
    <w:rsid w:val="00E01D97"/>
    <w:rsid w:val="00E01F73"/>
    <w:rsid w:val="00E02534"/>
    <w:rsid w:val="00E025B8"/>
    <w:rsid w:val="00E02C75"/>
    <w:rsid w:val="00E02CC8"/>
    <w:rsid w:val="00E03345"/>
    <w:rsid w:val="00E03396"/>
    <w:rsid w:val="00E039EB"/>
    <w:rsid w:val="00E043A1"/>
    <w:rsid w:val="00E04694"/>
    <w:rsid w:val="00E04745"/>
    <w:rsid w:val="00E048BB"/>
    <w:rsid w:val="00E04B5C"/>
    <w:rsid w:val="00E04E7B"/>
    <w:rsid w:val="00E04EB9"/>
    <w:rsid w:val="00E05186"/>
    <w:rsid w:val="00E051C0"/>
    <w:rsid w:val="00E05365"/>
    <w:rsid w:val="00E0538D"/>
    <w:rsid w:val="00E053A7"/>
    <w:rsid w:val="00E05436"/>
    <w:rsid w:val="00E0566B"/>
    <w:rsid w:val="00E059EB"/>
    <w:rsid w:val="00E05A60"/>
    <w:rsid w:val="00E05B54"/>
    <w:rsid w:val="00E05DD9"/>
    <w:rsid w:val="00E05E72"/>
    <w:rsid w:val="00E06302"/>
    <w:rsid w:val="00E0649F"/>
    <w:rsid w:val="00E06512"/>
    <w:rsid w:val="00E06BC1"/>
    <w:rsid w:val="00E06E7A"/>
    <w:rsid w:val="00E07291"/>
    <w:rsid w:val="00E077AF"/>
    <w:rsid w:val="00E079B8"/>
    <w:rsid w:val="00E07DFE"/>
    <w:rsid w:val="00E10198"/>
    <w:rsid w:val="00E101CE"/>
    <w:rsid w:val="00E10378"/>
    <w:rsid w:val="00E10411"/>
    <w:rsid w:val="00E10A6C"/>
    <w:rsid w:val="00E10D60"/>
    <w:rsid w:val="00E10DC9"/>
    <w:rsid w:val="00E11024"/>
    <w:rsid w:val="00E111A6"/>
    <w:rsid w:val="00E1181E"/>
    <w:rsid w:val="00E1229F"/>
    <w:rsid w:val="00E126BF"/>
    <w:rsid w:val="00E128B6"/>
    <w:rsid w:val="00E12916"/>
    <w:rsid w:val="00E1296C"/>
    <w:rsid w:val="00E12C2B"/>
    <w:rsid w:val="00E12E19"/>
    <w:rsid w:val="00E12FB9"/>
    <w:rsid w:val="00E13357"/>
    <w:rsid w:val="00E1339B"/>
    <w:rsid w:val="00E1357C"/>
    <w:rsid w:val="00E13736"/>
    <w:rsid w:val="00E13819"/>
    <w:rsid w:val="00E13D6C"/>
    <w:rsid w:val="00E142D9"/>
    <w:rsid w:val="00E14A2D"/>
    <w:rsid w:val="00E14D78"/>
    <w:rsid w:val="00E14E7F"/>
    <w:rsid w:val="00E14E81"/>
    <w:rsid w:val="00E150B8"/>
    <w:rsid w:val="00E1517E"/>
    <w:rsid w:val="00E1527F"/>
    <w:rsid w:val="00E1583D"/>
    <w:rsid w:val="00E15EB3"/>
    <w:rsid w:val="00E165AB"/>
    <w:rsid w:val="00E166DC"/>
    <w:rsid w:val="00E168F4"/>
    <w:rsid w:val="00E16963"/>
    <w:rsid w:val="00E16C68"/>
    <w:rsid w:val="00E16C91"/>
    <w:rsid w:val="00E17296"/>
    <w:rsid w:val="00E1729B"/>
    <w:rsid w:val="00E17319"/>
    <w:rsid w:val="00E17475"/>
    <w:rsid w:val="00E17569"/>
    <w:rsid w:val="00E17865"/>
    <w:rsid w:val="00E17CA8"/>
    <w:rsid w:val="00E17FD7"/>
    <w:rsid w:val="00E2007D"/>
    <w:rsid w:val="00E2025B"/>
    <w:rsid w:val="00E20464"/>
    <w:rsid w:val="00E20649"/>
    <w:rsid w:val="00E209BD"/>
    <w:rsid w:val="00E20C54"/>
    <w:rsid w:val="00E20C5C"/>
    <w:rsid w:val="00E21052"/>
    <w:rsid w:val="00E21278"/>
    <w:rsid w:val="00E212E7"/>
    <w:rsid w:val="00E21631"/>
    <w:rsid w:val="00E21705"/>
    <w:rsid w:val="00E2198C"/>
    <w:rsid w:val="00E21C2B"/>
    <w:rsid w:val="00E22264"/>
    <w:rsid w:val="00E2242E"/>
    <w:rsid w:val="00E22593"/>
    <w:rsid w:val="00E228FC"/>
    <w:rsid w:val="00E2361D"/>
    <w:rsid w:val="00E23733"/>
    <w:rsid w:val="00E23741"/>
    <w:rsid w:val="00E23A5C"/>
    <w:rsid w:val="00E24121"/>
    <w:rsid w:val="00E24417"/>
    <w:rsid w:val="00E2444E"/>
    <w:rsid w:val="00E2456F"/>
    <w:rsid w:val="00E24585"/>
    <w:rsid w:val="00E246C9"/>
    <w:rsid w:val="00E246CF"/>
    <w:rsid w:val="00E249A8"/>
    <w:rsid w:val="00E24D70"/>
    <w:rsid w:val="00E25278"/>
    <w:rsid w:val="00E25368"/>
    <w:rsid w:val="00E254FD"/>
    <w:rsid w:val="00E256D0"/>
    <w:rsid w:val="00E259C2"/>
    <w:rsid w:val="00E25A6C"/>
    <w:rsid w:val="00E25A98"/>
    <w:rsid w:val="00E25B44"/>
    <w:rsid w:val="00E26047"/>
    <w:rsid w:val="00E26175"/>
    <w:rsid w:val="00E261A2"/>
    <w:rsid w:val="00E26262"/>
    <w:rsid w:val="00E264BE"/>
    <w:rsid w:val="00E265B1"/>
    <w:rsid w:val="00E2663C"/>
    <w:rsid w:val="00E26735"/>
    <w:rsid w:val="00E26A37"/>
    <w:rsid w:val="00E26BA6"/>
    <w:rsid w:val="00E26DEC"/>
    <w:rsid w:val="00E26E46"/>
    <w:rsid w:val="00E26E67"/>
    <w:rsid w:val="00E27416"/>
    <w:rsid w:val="00E27542"/>
    <w:rsid w:val="00E27F50"/>
    <w:rsid w:val="00E303B0"/>
    <w:rsid w:val="00E31668"/>
    <w:rsid w:val="00E318E5"/>
    <w:rsid w:val="00E31906"/>
    <w:rsid w:val="00E31915"/>
    <w:rsid w:val="00E31B4A"/>
    <w:rsid w:val="00E31F5A"/>
    <w:rsid w:val="00E3262D"/>
    <w:rsid w:val="00E3303A"/>
    <w:rsid w:val="00E33224"/>
    <w:rsid w:val="00E337BF"/>
    <w:rsid w:val="00E33B2E"/>
    <w:rsid w:val="00E33F09"/>
    <w:rsid w:val="00E3436A"/>
    <w:rsid w:val="00E345A0"/>
    <w:rsid w:val="00E34617"/>
    <w:rsid w:val="00E34933"/>
    <w:rsid w:val="00E34986"/>
    <w:rsid w:val="00E34EA0"/>
    <w:rsid w:val="00E35495"/>
    <w:rsid w:val="00E35521"/>
    <w:rsid w:val="00E356F3"/>
    <w:rsid w:val="00E35BD3"/>
    <w:rsid w:val="00E35E23"/>
    <w:rsid w:val="00E365A4"/>
    <w:rsid w:val="00E3685F"/>
    <w:rsid w:val="00E36AA0"/>
    <w:rsid w:val="00E37845"/>
    <w:rsid w:val="00E3789F"/>
    <w:rsid w:val="00E37AC3"/>
    <w:rsid w:val="00E37C9C"/>
    <w:rsid w:val="00E37F07"/>
    <w:rsid w:val="00E403B9"/>
    <w:rsid w:val="00E406B0"/>
    <w:rsid w:val="00E40EE1"/>
    <w:rsid w:val="00E41124"/>
    <w:rsid w:val="00E41224"/>
    <w:rsid w:val="00E41530"/>
    <w:rsid w:val="00E415DC"/>
    <w:rsid w:val="00E41858"/>
    <w:rsid w:val="00E41939"/>
    <w:rsid w:val="00E41A81"/>
    <w:rsid w:val="00E41B53"/>
    <w:rsid w:val="00E41C20"/>
    <w:rsid w:val="00E41C90"/>
    <w:rsid w:val="00E41D23"/>
    <w:rsid w:val="00E41EBE"/>
    <w:rsid w:val="00E423CA"/>
    <w:rsid w:val="00E42846"/>
    <w:rsid w:val="00E43260"/>
    <w:rsid w:val="00E432E0"/>
    <w:rsid w:val="00E43383"/>
    <w:rsid w:val="00E436B7"/>
    <w:rsid w:val="00E43884"/>
    <w:rsid w:val="00E43ABA"/>
    <w:rsid w:val="00E43EAD"/>
    <w:rsid w:val="00E44587"/>
    <w:rsid w:val="00E44853"/>
    <w:rsid w:val="00E44A67"/>
    <w:rsid w:val="00E44D1C"/>
    <w:rsid w:val="00E450C2"/>
    <w:rsid w:val="00E455FA"/>
    <w:rsid w:val="00E46125"/>
    <w:rsid w:val="00E46531"/>
    <w:rsid w:val="00E46544"/>
    <w:rsid w:val="00E468BB"/>
    <w:rsid w:val="00E46ACE"/>
    <w:rsid w:val="00E46B4E"/>
    <w:rsid w:val="00E46E13"/>
    <w:rsid w:val="00E472D7"/>
    <w:rsid w:val="00E476F8"/>
    <w:rsid w:val="00E47876"/>
    <w:rsid w:val="00E47B68"/>
    <w:rsid w:val="00E47F08"/>
    <w:rsid w:val="00E50DBE"/>
    <w:rsid w:val="00E50F43"/>
    <w:rsid w:val="00E51294"/>
    <w:rsid w:val="00E51408"/>
    <w:rsid w:val="00E517EC"/>
    <w:rsid w:val="00E51C50"/>
    <w:rsid w:val="00E51D15"/>
    <w:rsid w:val="00E51E8F"/>
    <w:rsid w:val="00E51EA7"/>
    <w:rsid w:val="00E525B4"/>
    <w:rsid w:val="00E525E8"/>
    <w:rsid w:val="00E525F6"/>
    <w:rsid w:val="00E5298C"/>
    <w:rsid w:val="00E52A30"/>
    <w:rsid w:val="00E53E9C"/>
    <w:rsid w:val="00E54239"/>
    <w:rsid w:val="00E543AA"/>
    <w:rsid w:val="00E550B2"/>
    <w:rsid w:val="00E551D9"/>
    <w:rsid w:val="00E55BFC"/>
    <w:rsid w:val="00E55C1F"/>
    <w:rsid w:val="00E55D2F"/>
    <w:rsid w:val="00E55FBB"/>
    <w:rsid w:val="00E5675D"/>
    <w:rsid w:val="00E56E4B"/>
    <w:rsid w:val="00E57479"/>
    <w:rsid w:val="00E57529"/>
    <w:rsid w:val="00E57879"/>
    <w:rsid w:val="00E57928"/>
    <w:rsid w:val="00E57FBD"/>
    <w:rsid w:val="00E6000A"/>
    <w:rsid w:val="00E6030F"/>
    <w:rsid w:val="00E60A25"/>
    <w:rsid w:val="00E60BAB"/>
    <w:rsid w:val="00E60DA6"/>
    <w:rsid w:val="00E60E5C"/>
    <w:rsid w:val="00E61148"/>
    <w:rsid w:val="00E61220"/>
    <w:rsid w:val="00E61887"/>
    <w:rsid w:val="00E61A0F"/>
    <w:rsid w:val="00E61A23"/>
    <w:rsid w:val="00E62421"/>
    <w:rsid w:val="00E62BF2"/>
    <w:rsid w:val="00E62CBE"/>
    <w:rsid w:val="00E6353E"/>
    <w:rsid w:val="00E63716"/>
    <w:rsid w:val="00E63832"/>
    <w:rsid w:val="00E64B81"/>
    <w:rsid w:val="00E64C75"/>
    <w:rsid w:val="00E64CD6"/>
    <w:rsid w:val="00E64F1D"/>
    <w:rsid w:val="00E65406"/>
    <w:rsid w:val="00E65CA3"/>
    <w:rsid w:val="00E65E2B"/>
    <w:rsid w:val="00E6647B"/>
    <w:rsid w:val="00E664E1"/>
    <w:rsid w:val="00E668AF"/>
    <w:rsid w:val="00E66F63"/>
    <w:rsid w:val="00E677E5"/>
    <w:rsid w:val="00E67DA0"/>
    <w:rsid w:val="00E701F7"/>
    <w:rsid w:val="00E704F7"/>
    <w:rsid w:val="00E70CC4"/>
    <w:rsid w:val="00E70D8A"/>
    <w:rsid w:val="00E7136F"/>
    <w:rsid w:val="00E71703"/>
    <w:rsid w:val="00E71C9A"/>
    <w:rsid w:val="00E722AE"/>
    <w:rsid w:val="00E723D5"/>
    <w:rsid w:val="00E72536"/>
    <w:rsid w:val="00E72691"/>
    <w:rsid w:val="00E72835"/>
    <w:rsid w:val="00E729FA"/>
    <w:rsid w:val="00E72B6B"/>
    <w:rsid w:val="00E7350E"/>
    <w:rsid w:val="00E735C0"/>
    <w:rsid w:val="00E73647"/>
    <w:rsid w:val="00E73845"/>
    <w:rsid w:val="00E7394D"/>
    <w:rsid w:val="00E73B96"/>
    <w:rsid w:val="00E73BC4"/>
    <w:rsid w:val="00E73C9E"/>
    <w:rsid w:val="00E73DE4"/>
    <w:rsid w:val="00E73E83"/>
    <w:rsid w:val="00E744BD"/>
    <w:rsid w:val="00E7464C"/>
    <w:rsid w:val="00E74708"/>
    <w:rsid w:val="00E747B2"/>
    <w:rsid w:val="00E74AD2"/>
    <w:rsid w:val="00E74D2E"/>
    <w:rsid w:val="00E74EF8"/>
    <w:rsid w:val="00E75FCC"/>
    <w:rsid w:val="00E764F4"/>
    <w:rsid w:val="00E76EAC"/>
    <w:rsid w:val="00E76F42"/>
    <w:rsid w:val="00E76FA5"/>
    <w:rsid w:val="00E77522"/>
    <w:rsid w:val="00E7786B"/>
    <w:rsid w:val="00E779E8"/>
    <w:rsid w:val="00E77A6D"/>
    <w:rsid w:val="00E77EC7"/>
    <w:rsid w:val="00E77F9B"/>
    <w:rsid w:val="00E809E3"/>
    <w:rsid w:val="00E80CD8"/>
    <w:rsid w:val="00E8152E"/>
    <w:rsid w:val="00E815B4"/>
    <w:rsid w:val="00E81724"/>
    <w:rsid w:val="00E819E6"/>
    <w:rsid w:val="00E81B10"/>
    <w:rsid w:val="00E81B1B"/>
    <w:rsid w:val="00E81CB4"/>
    <w:rsid w:val="00E820BA"/>
    <w:rsid w:val="00E8244F"/>
    <w:rsid w:val="00E824C7"/>
    <w:rsid w:val="00E82F0B"/>
    <w:rsid w:val="00E8363E"/>
    <w:rsid w:val="00E83937"/>
    <w:rsid w:val="00E83DBA"/>
    <w:rsid w:val="00E842CF"/>
    <w:rsid w:val="00E8437E"/>
    <w:rsid w:val="00E843CD"/>
    <w:rsid w:val="00E845E9"/>
    <w:rsid w:val="00E846F1"/>
    <w:rsid w:val="00E8479A"/>
    <w:rsid w:val="00E847EB"/>
    <w:rsid w:val="00E849ED"/>
    <w:rsid w:val="00E84B99"/>
    <w:rsid w:val="00E84CEE"/>
    <w:rsid w:val="00E84ECF"/>
    <w:rsid w:val="00E85183"/>
    <w:rsid w:val="00E8552E"/>
    <w:rsid w:val="00E857DA"/>
    <w:rsid w:val="00E8596C"/>
    <w:rsid w:val="00E86079"/>
    <w:rsid w:val="00E86354"/>
    <w:rsid w:val="00E8651D"/>
    <w:rsid w:val="00E866A1"/>
    <w:rsid w:val="00E86743"/>
    <w:rsid w:val="00E8726C"/>
    <w:rsid w:val="00E875D8"/>
    <w:rsid w:val="00E8797F"/>
    <w:rsid w:val="00E87A5D"/>
    <w:rsid w:val="00E87AE7"/>
    <w:rsid w:val="00E87B0C"/>
    <w:rsid w:val="00E90232"/>
    <w:rsid w:val="00E90537"/>
    <w:rsid w:val="00E908A3"/>
    <w:rsid w:val="00E90971"/>
    <w:rsid w:val="00E90CA4"/>
    <w:rsid w:val="00E91601"/>
    <w:rsid w:val="00E9173B"/>
    <w:rsid w:val="00E91898"/>
    <w:rsid w:val="00E918BB"/>
    <w:rsid w:val="00E91A88"/>
    <w:rsid w:val="00E91BAF"/>
    <w:rsid w:val="00E91BE6"/>
    <w:rsid w:val="00E91F1E"/>
    <w:rsid w:val="00E92136"/>
    <w:rsid w:val="00E92552"/>
    <w:rsid w:val="00E92634"/>
    <w:rsid w:val="00E92778"/>
    <w:rsid w:val="00E92A1F"/>
    <w:rsid w:val="00E92BBB"/>
    <w:rsid w:val="00E92CCE"/>
    <w:rsid w:val="00E92E65"/>
    <w:rsid w:val="00E93628"/>
    <w:rsid w:val="00E93667"/>
    <w:rsid w:val="00E9370D"/>
    <w:rsid w:val="00E9379C"/>
    <w:rsid w:val="00E937E9"/>
    <w:rsid w:val="00E93831"/>
    <w:rsid w:val="00E94353"/>
    <w:rsid w:val="00E9451E"/>
    <w:rsid w:val="00E94AB3"/>
    <w:rsid w:val="00E94B30"/>
    <w:rsid w:val="00E94B7B"/>
    <w:rsid w:val="00E95081"/>
    <w:rsid w:val="00E95146"/>
    <w:rsid w:val="00E95241"/>
    <w:rsid w:val="00E958DE"/>
    <w:rsid w:val="00E95961"/>
    <w:rsid w:val="00E95AB6"/>
    <w:rsid w:val="00E95C6F"/>
    <w:rsid w:val="00E96439"/>
    <w:rsid w:val="00E96725"/>
    <w:rsid w:val="00E96846"/>
    <w:rsid w:val="00E968A0"/>
    <w:rsid w:val="00E96AF2"/>
    <w:rsid w:val="00E96BA2"/>
    <w:rsid w:val="00E96CA3"/>
    <w:rsid w:val="00E96E19"/>
    <w:rsid w:val="00E97148"/>
    <w:rsid w:val="00E97295"/>
    <w:rsid w:val="00E97508"/>
    <w:rsid w:val="00E97A48"/>
    <w:rsid w:val="00E97B5C"/>
    <w:rsid w:val="00EA029A"/>
    <w:rsid w:val="00EA0AF9"/>
    <w:rsid w:val="00EA0CF2"/>
    <w:rsid w:val="00EA0DF9"/>
    <w:rsid w:val="00EA1124"/>
    <w:rsid w:val="00EA1ADC"/>
    <w:rsid w:val="00EA1CED"/>
    <w:rsid w:val="00EA1D17"/>
    <w:rsid w:val="00EA207D"/>
    <w:rsid w:val="00EA22BC"/>
    <w:rsid w:val="00EA29B6"/>
    <w:rsid w:val="00EA29E4"/>
    <w:rsid w:val="00EA3131"/>
    <w:rsid w:val="00EA3198"/>
    <w:rsid w:val="00EA3330"/>
    <w:rsid w:val="00EA411A"/>
    <w:rsid w:val="00EA4195"/>
    <w:rsid w:val="00EA4473"/>
    <w:rsid w:val="00EA46AF"/>
    <w:rsid w:val="00EA46FA"/>
    <w:rsid w:val="00EA61D1"/>
    <w:rsid w:val="00EA68D2"/>
    <w:rsid w:val="00EA6A9F"/>
    <w:rsid w:val="00EA6CEA"/>
    <w:rsid w:val="00EA705F"/>
    <w:rsid w:val="00EA71DA"/>
    <w:rsid w:val="00EA72B3"/>
    <w:rsid w:val="00EB02FC"/>
    <w:rsid w:val="00EB04CC"/>
    <w:rsid w:val="00EB073A"/>
    <w:rsid w:val="00EB0941"/>
    <w:rsid w:val="00EB09A3"/>
    <w:rsid w:val="00EB09E9"/>
    <w:rsid w:val="00EB0E96"/>
    <w:rsid w:val="00EB1136"/>
    <w:rsid w:val="00EB11F0"/>
    <w:rsid w:val="00EB1254"/>
    <w:rsid w:val="00EB147E"/>
    <w:rsid w:val="00EB14D6"/>
    <w:rsid w:val="00EB16C7"/>
    <w:rsid w:val="00EB1A44"/>
    <w:rsid w:val="00EB1B12"/>
    <w:rsid w:val="00EB1BF0"/>
    <w:rsid w:val="00EB1D0A"/>
    <w:rsid w:val="00EB1F96"/>
    <w:rsid w:val="00EB1FA5"/>
    <w:rsid w:val="00EB21AA"/>
    <w:rsid w:val="00EB21CB"/>
    <w:rsid w:val="00EB2280"/>
    <w:rsid w:val="00EB23F7"/>
    <w:rsid w:val="00EB287F"/>
    <w:rsid w:val="00EB2918"/>
    <w:rsid w:val="00EB2F3D"/>
    <w:rsid w:val="00EB2F94"/>
    <w:rsid w:val="00EB326F"/>
    <w:rsid w:val="00EB3404"/>
    <w:rsid w:val="00EB37C6"/>
    <w:rsid w:val="00EB3880"/>
    <w:rsid w:val="00EB395F"/>
    <w:rsid w:val="00EB3C98"/>
    <w:rsid w:val="00EB4005"/>
    <w:rsid w:val="00EB4082"/>
    <w:rsid w:val="00EB40C1"/>
    <w:rsid w:val="00EB472D"/>
    <w:rsid w:val="00EB477C"/>
    <w:rsid w:val="00EB4AFE"/>
    <w:rsid w:val="00EB4B66"/>
    <w:rsid w:val="00EB5311"/>
    <w:rsid w:val="00EB552F"/>
    <w:rsid w:val="00EB57FF"/>
    <w:rsid w:val="00EB58BC"/>
    <w:rsid w:val="00EB599A"/>
    <w:rsid w:val="00EB5B00"/>
    <w:rsid w:val="00EB5C45"/>
    <w:rsid w:val="00EB5EB4"/>
    <w:rsid w:val="00EB60EC"/>
    <w:rsid w:val="00EB6AE6"/>
    <w:rsid w:val="00EB6B39"/>
    <w:rsid w:val="00EB703C"/>
    <w:rsid w:val="00EB7113"/>
    <w:rsid w:val="00EB7125"/>
    <w:rsid w:val="00EB7221"/>
    <w:rsid w:val="00EB7305"/>
    <w:rsid w:val="00EB7738"/>
    <w:rsid w:val="00EB7D2E"/>
    <w:rsid w:val="00EB7E67"/>
    <w:rsid w:val="00EC0001"/>
    <w:rsid w:val="00EC0180"/>
    <w:rsid w:val="00EC0328"/>
    <w:rsid w:val="00EC04D1"/>
    <w:rsid w:val="00EC083A"/>
    <w:rsid w:val="00EC0C2E"/>
    <w:rsid w:val="00EC0EBE"/>
    <w:rsid w:val="00EC109E"/>
    <w:rsid w:val="00EC166D"/>
    <w:rsid w:val="00EC1671"/>
    <w:rsid w:val="00EC1A9D"/>
    <w:rsid w:val="00EC1D80"/>
    <w:rsid w:val="00EC2178"/>
    <w:rsid w:val="00EC226A"/>
    <w:rsid w:val="00EC2595"/>
    <w:rsid w:val="00EC2A06"/>
    <w:rsid w:val="00EC2BAB"/>
    <w:rsid w:val="00EC2BF7"/>
    <w:rsid w:val="00EC320E"/>
    <w:rsid w:val="00EC32C6"/>
    <w:rsid w:val="00EC366B"/>
    <w:rsid w:val="00EC3A8B"/>
    <w:rsid w:val="00EC3F35"/>
    <w:rsid w:val="00EC43D1"/>
    <w:rsid w:val="00EC4696"/>
    <w:rsid w:val="00EC49A2"/>
    <w:rsid w:val="00EC4FB6"/>
    <w:rsid w:val="00EC507F"/>
    <w:rsid w:val="00EC50C9"/>
    <w:rsid w:val="00EC57F8"/>
    <w:rsid w:val="00EC5855"/>
    <w:rsid w:val="00EC59BA"/>
    <w:rsid w:val="00EC5B09"/>
    <w:rsid w:val="00EC5CD4"/>
    <w:rsid w:val="00EC5FF4"/>
    <w:rsid w:val="00EC6297"/>
    <w:rsid w:val="00EC6586"/>
    <w:rsid w:val="00EC6A00"/>
    <w:rsid w:val="00EC6B47"/>
    <w:rsid w:val="00EC6B94"/>
    <w:rsid w:val="00EC6EEF"/>
    <w:rsid w:val="00EC6F01"/>
    <w:rsid w:val="00EC70C1"/>
    <w:rsid w:val="00EC7D73"/>
    <w:rsid w:val="00ED0055"/>
    <w:rsid w:val="00ED0359"/>
    <w:rsid w:val="00ED0459"/>
    <w:rsid w:val="00ED05B2"/>
    <w:rsid w:val="00ED0BE5"/>
    <w:rsid w:val="00ED0DBC"/>
    <w:rsid w:val="00ED0E5F"/>
    <w:rsid w:val="00ED0F94"/>
    <w:rsid w:val="00ED1224"/>
    <w:rsid w:val="00ED13CF"/>
    <w:rsid w:val="00ED16E5"/>
    <w:rsid w:val="00ED1922"/>
    <w:rsid w:val="00ED1B49"/>
    <w:rsid w:val="00ED1D4D"/>
    <w:rsid w:val="00ED1EE1"/>
    <w:rsid w:val="00ED2200"/>
    <w:rsid w:val="00ED26AA"/>
    <w:rsid w:val="00ED29FE"/>
    <w:rsid w:val="00ED2B33"/>
    <w:rsid w:val="00ED301F"/>
    <w:rsid w:val="00ED34CB"/>
    <w:rsid w:val="00ED37F3"/>
    <w:rsid w:val="00ED3800"/>
    <w:rsid w:val="00ED3B6E"/>
    <w:rsid w:val="00ED3C3D"/>
    <w:rsid w:val="00ED3D26"/>
    <w:rsid w:val="00ED3DC2"/>
    <w:rsid w:val="00ED3E8F"/>
    <w:rsid w:val="00ED3EF9"/>
    <w:rsid w:val="00ED3F8B"/>
    <w:rsid w:val="00ED4275"/>
    <w:rsid w:val="00ED42CC"/>
    <w:rsid w:val="00ED44EA"/>
    <w:rsid w:val="00ED4579"/>
    <w:rsid w:val="00ED4773"/>
    <w:rsid w:val="00ED52A5"/>
    <w:rsid w:val="00ED572B"/>
    <w:rsid w:val="00ED5BB3"/>
    <w:rsid w:val="00ED5CE9"/>
    <w:rsid w:val="00ED65E9"/>
    <w:rsid w:val="00ED7094"/>
    <w:rsid w:val="00ED7282"/>
    <w:rsid w:val="00ED746A"/>
    <w:rsid w:val="00ED795A"/>
    <w:rsid w:val="00ED7E83"/>
    <w:rsid w:val="00EE014E"/>
    <w:rsid w:val="00EE07D5"/>
    <w:rsid w:val="00EE08C1"/>
    <w:rsid w:val="00EE153B"/>
    <w:rsid w:val="00EE1B94"/>
    <w:rsid w:val="00EE1C36"/>
    <w:rsid w:val="00EE1D1B"/>
    <w:rsid w:val="00EE1F4A"/>
    <w:rsid w:val="00EE1F92"/>
    <w:rsid w:val="00EE220D"/>
    <w:rsid w:val="00EE22B2"/>
    <w:rsid w:val="00EE24BE"/>
    <w:rsid w:val="00EE2C1F"/>
    <w:rsid w:val="00EE2D39"/>
    <w:rsid w:val="00EE33B2"/>
    <w:rsid w:val="00EE3605"/>
    <w:rsid w:val="00EE38D9"/>
    <w:rsid w:val="00EE3E34"/>
    <w:rsid w:val="00EE3ED9"/>
    <w:rsid w:val="00EE40C2"/>
    <w:rsid w:val="00EE41D0"/>
    <w:rsid w:val="00EE42B6"/>
    <w:rsid w:val="00EE433C"/>
    <w:rsid w:val="00EE4696"/>
    <w:rsid w:val="00EE5110"/>
    <w:rsid w:val="00EE55BE"/>
    <w:rsid w:val="00EE57F2"/>
    <w:rsid w:val="00EE6001"/>
    <w:rsid w:val="00EE650B"/>
    <w:rsid w:val="00EE6A13"/>
    <w:rsid w:val="00EE6A4F"/>
    <w:rsid w:val="00EE6CC2"/>
    <w:rsid w:val="00EE6EBE"/>
    <w:rsid w:val="00EE7129"/>
    <w:rsid w:val="00EE7803"/>
    <w:rsid w:val="00EE7871"/>
    <w:rsid w:val="00EE7C77"/>
    <w:rsid w:val="00EE7C80"/>
    <w:rsid w:val="00EE7D02"/>
    <w:rsid w:val="00EE7FE5"/>
    <w:rsid w:val="00EF0242"/>
    <w:rsid w:val="00EF0695"/>
    <w:rsid w:val="00EF0878"/>
    <w:rsid w:val="00EF0E66"/>
    <w:rsid w:val="00EF0EC7"/>
    <w:rsid w:val="00EF0F9F"/>
    <w:rsid w:val="00EF15BB"/>
    <w:rsid w:val="00EF174D"/>
    <w:rsid w:val="00EF1F01"/>
    <w:rsid w:val="00EF2273"/>
    <w:rsid w:val="00EF2336"/>
    <w:rsid w:val="00EF24EF"/>
    <w:rsid w:val="00EF2887"/>
    <w:rsid w:val="00EF2CF9"/>
    <w:rsid w:val="00EF2E41"/>
    <w:rsid w:val="00EF3B69"/>
    <w:rsid w:val="00EF421E"/>
    <w:rsid w:val="00EF4414"/>
    <w:rsid w:val="00EF4458"/>
    <w:rsid w:val="00EF44A2"/>
    <w:rsid w:val="00EF51DC"/>
    <w:rsid w:val="00EF55F9"/>
    <w:rsid w:val="00EF5605"/>
    <w:rsid w:val="00EF5AE2"/>
    <w:rsid w:val="00EF5BB8"/>
    <w:rsid w:val="00EF5ED0"/>
    <w:rsid w:val="00EF6568"/>
    <w:rsid w:val="00EF67F5"/>
    <w:rsid w:val="00EF68F5"/>
    <w:rsid w:val="00EF6CDA"/>
    <w:rsid w:val="00EF6D39"/>
    <w:rsid w:val="00EF6DDE"/>
    <w:rsid w:val="00EF73EA"/>
    <w:rsid w:val="00EF7663"/>
    <w:rsid w:val="00EF76F0"/>
    <w:rsid w:val="00EF7895"/>
    <w:rsid w:val="00F0073F"/>
    <w:rsid w:val="00F00BCB"/>
    <w:rsid w:val="00F0128F"/>
    <w:rsid w:val="00F013E5"/>
    <w:rsid w:val="00F015CC"/>
    <w:rsid w:val="00F016D0"/>
    <w:rsid w:val="00F01EC0"/>
    <w:rsid w:val="00F02362"/>
    <w:rsid w:val="00F02925"/>
    <w:rsid w:val="00F02A47"/>
    <w:rsid w:val="00F02A53"/>
    <w:rsid w:val="00F02CA5"/>
    <w:rsid w:val="00F02D83"/>
    <w:rsid w:val="00F03205"/>
    <w:rsid w:val="00F0347F"/>
    <w:rsid w:val="00F0357C"/>
    <w:rsid w:val="00F03837"/>
    <w:rsid w:val="00F03BCB"/>
    <w:rsid w:val="00F03DB5"/>
    <w:rsid w:val="00F03F85"/>
    <w:rsid w:val="00F044DD"/>
    <w:rsid w:val="00F047EE"/>
    <w:rsid w:val="00F04B05"/>
    <w:rsid w:val="00F04CA7"/>
    <w:rsid w:val="00F04D9B"/>
    <w:rsid w:val="00F04E5A"/>
    <w:rsid w:val="00F04FD6"/>
    <w:rsid w:val="00F052B2"/>
    <w:rsid w:val="00F058D6"/>
    <w:rsid w:val="00F05F92"/>
    <w:rsid w:val="00F065C2"/>
    <w:rsid w:val="00F06602"/>
    <w:rsid w:val="00F0686C"/>
    <w:rsid w:val="00F079A1"/>
    <w:rsid w:val="00F07A99"/>
    <w:rsid w:val="00F10202"/>
    <w:rsid w:val="00F105C7"/>
    <w:rsid w:val="00F10C73"/>
    <w:rsid w:val="00F10F89"/>
    <w:rsid w:val="00F11421"/>
    <w:rsid w:val="00F114E1"/>
    <w:rsid w:val="00F118EF"/>
    <w:rsid w:val="00F119CD"/>
    <w:rsid w:val="00F11BBE"/>
    <w:rsid w:val="00F12278"/>
    <w:rsid w:val="00F129D8"/>
    <w:rsid w:val="00F13178"/>
    <w:rsid w:val="00F1331D"/>
    <w:rsid w:val="00F13A6C"/>
    <w:rsid w:val="00F13F1D"/>
    <w:rsid w:val="00F13F3A"/>
    <w:rsid w:val="00F14577"/>
    <w:rsid w:val="00F14889"/>
    <w:rsid w:val="00F14BB3"/>
    <w:rsid w:val="00F15486"/>
    <w:rsid w:val="00F157F1"/>
    <w:rsid w:val="00F15808"/>
    <w:rsid w:val="00F159DB"/>
    <w:rsid w:val="00F15A44"/>
    <w:rsid w:val="00F162FD"/>
    <w:rsid w:val="00F16578"/>
    <w:rsid w:val="00F166B1"/>
    <w:rsid w:val="00F16790"/>
    <w:rsid w:val="00F168A4"/>
    <w:rsid w:val="00F16E7A"/>
    <w:rsid w:val="00F173EA"/>
    <w:rsid w:val="00F17902"/>
    <w:rsid w:val="00F1797F"/>
    <w:rsid w:val="00F17AE2"/>
    <w:rsid w:val="00F17C69"/>
    <w:rsid w:val="00F17D0F"/>
    <w:rsid w:val="00F17DCB"/>
    <w:rsid w:val="00F17ED7"/>
    <w:rsid w:val="00F17F5B"/>
    <w:rsid w:val="00F2011F"/>
    <w:rsid w:val="00F20536"/>
    <w:rsid w:val="00F20588"/>
    <w:rsid w:val="00F208F1"/>
    <w:rsid w:val="00F21364"/>
    <w:rsid w:val="00F2145E"/>
    <w:rsid w:val="00F21B99"/>
    <w:rsid w:val="00F22985"/>
    <w:rsid w:val="00F229F2"/>
    <w:rsid w:val="00F22C20"/>
    <w:rsid w:val="00F22DCE"/>
    <w:rsid w:val="00F2335D"/>
    <w:rsid w:val="00F23C99"/>
    <w:rsid w:val="00F2471A"/>
    <w:rsid w:val="00F24A6F"/>
    <w:rsid w:val="00F24C67"/>
    <w:rsid w:val="00F24F52"/>
    <w:rsid w:val="00F250B5"/>
    <w:rsid w:val="00F2536A"/>
    <w:rsid w:val="00F25629"/>
    <w:rsid w:val="00F2589B"/>
    <w:rsid w:val="00F26182"/>
    <w:rsid w:val="00F265DF"/>
    <w:rsid w:val="00F26C31"/>
    <w:rsid w:val="00F271B4"/>
    <w:rsid w:val="00F27AFA"/>
    <w:rsid w:val="00F27BF9"/>
    <w:rsid w:val="00F27C3C"/>
    <w:rsid w:val="00F30985"/>
    <w:rsid w:val="00F30D25"/>
    <w:rsid w:val="00F311F5"/>
    <w:rsid w:val="00F318AA"/>
    <w:rsid w:val="00F32557"/>
    <w:rsid w:val="00F325D7"/>
    <w:rsid w:val="00F32651"/>
    <w:rsid w:val="00F32A23"/>
    <w:rsid w:val="00F32A3F"/>
    <w:rsid w:val="00F32F3A"/>
    <w:rsid w:val="00F330DD"/>
    <w:rsid w:val="00F33719"/>
    <w:rsid w:val="00F33882"/>
    <w:rsid w:val="00F33AC3"/>
    <w:rsid w:val="00F33F27"/>
    <w:rsid w:val="00F33F3B"/>
    <w:rsid w:val="00F3422C"/>
    <w:rsid w:val="00F3425A"/>
    <w:rsid w:val="00F344B8"/>
    <w:rsid w:val="00F3493F"/>
    <w:rsid w:val="00F34CEC"/>
    <w:rsid w:val="00F34FB4"/>
    <w:rsid w:val="00F35011"/>
    <w:rsid w:val="00F3508C"/>
    <w:rsid w:val="00F351AE"/>
    <w:rsid w:val="00F35275"/>
    <w:rsid w:val="00F35400"/>
    <w:rsid w:val="00F3566C"/>
    <w:rsid w:val="00F35ADE"/>
    <w:rsid w:val="00F35D29"/>
    <w:rsid w:val="00F36179"/>
    <w:rsid w:val="00F363B8"/>
    <w:rsid w:val="00F3697B"/>
    <w:rsid w:val="00F36C25"/>
    <w:rsid w:val="00F36CD7"/>
    <w:rsid w:val="00F36F25"/>
    <w:rsid w:val="00F376BD"/>
    <w:rsid w:val="00F37773"/>
    <w:rsid w:val="00F3780B"/>
    <w:rsid w:val="00F37F08"/>
    <w:rsid w:val="00F40616"/>
    <w:rsid w:val="00F409E0"/>
    <w:rsid w:val="00F41304"/>
    <w:rsid w:val="00F4144E"/>
    <w:rsid w:val="00F4163A"/>
    <w:rsid w:val="00F419EB"/>
    <w:rsid w:val="00F41B5D"/>
    <w:rsid w:val="00F41DB5"/>
    <w:rsid w:val="00F41F27"/>
    <w:rsid w:val="00F41F66"/>
    <w:rsid w:val="00F42479"/>
    <w:rsid w:val="00F427B7"/>
    <w:rsid w:val="00F42AFB"/>
    <w:rsid w:val="00F42D6B"/>
    <w:rsid w:val="00F42F2B"/>
    <w:rsid w:val="00F434CF"/>
    <w:rsid w:val="00F43829"/>
    <w:rsid w:val="00F4392F"/>
    <w:rsid w:val="00F44095"/>
    <w:rsid w:val="00F44105"/>
    <w:rsid w:val="00F44343"/>
    <w:rsid w:val="00F44629"/>
    <w:rsid w:val="00F448C9"/>
    <w:rsid w:val="00F44908"/>
    <w:rsid w:val="00F451E6"/>
    <w:rsid w:val="00F451EB"/>
    <w:rsid w:val="00F458AC"/>
    <w:rsid w:val="00F458E6"/>
    <w:rsid w:val="00F459FB"/>
    <w:rsid w:val="00F45AAC"/>
    <w:rsid w:val="00F45C8C"/>
    <w:rsid w:val="00F4618E"/>
    <w:rsid w:val="00F465E6"/>
    <w:rsid w:val="00F46724"/>
    <w:rsid w:val="00F467B6"/>
    <w:rsid w:val="00F469CB"/>
    <w:rsid w:val="00F46A06"/>
    <w:rsid w:val="00F46A21"/>
    <w:rsid w:val="00F46B50"/>
    <w:rsid w:val="00F46E34"/>
    <w:rsid w:val="00F474C6"/>
    <w:rsid w:val="00F47A17"/>
    <w:rsid w:val="00F47D08"/>
    <w:rsid w:val="00F47E65"/>
    <w:rsid w:val="00F47F37"/>
    <w:rsid w:val="00F504D1"/>
    <w:rsid w:val="00F50DDF"/>
    <w:rsid w:val="00F5132D"/>
    <w:rsid w:val="00F51967"/>
    <w:rsid w:val="00F51AD0"/>
    <w:rsid w:val="00F5224F"/>
    <w:rsid w:val="00F52338"/>
    <w:rsid w:val="00F52710"/>
    <w:rsid w:val="00F52780"/>
    <w:rsid w:val="00F52808"/>
    <w:rsid w:val="00F5286C"/>
    <w:rsid w:val="00F52EB1"/>
    <w:rsid w:val="00F533A6"/>
    <w:rsid w:val="00F5354D"/>
    <w:rsid w:val="00F5384E"/>
    <w:rsid w:val="00F538B4"/>
    <w:rsid w:val="00F538EC"/>
    <w:rsid w:val="00F53ADE"/>
    <w:rsid w:val="00F5408F"/>
    <w:rsid w:val="00F542C8"/>
    <w:rsid w:val="00F54787"/>
    <w:rsid w:val="00F549D9"/>
    <w:rsid w:val="00F54E11"/>
    <w:rsid w:val="00F55229"/>
    <w:rsid w:val="00F5568E"/>
    <w:rsid w:val="00F55E83"/>
    <w:rsid w:val="00F567C4"/>
    <w:rsid w:val="00F56EA5"/>
    <w:rsid w:val="00F573A7"/>
    <w:rsid w:val="00F57777"/>
    <w:rsid w:val="00F57A53"/>
    <w:rsid w:val="00F57F9E"/>
    <w:rsid w:val="00F6003C"/>
    <w:rsid w:val="00F60105"/>
    <w:rsid w:val="00F601CD"/>
    <w:rsid w:val="00F6074A"/>
    <w:rsid w:val="00F60952"/>
    <w:rsid w:val="00F60B0A"/>
    <w:rsid w:val="00F61026"/>
    <w:rsid w:val="00F61684"/>
    <w:rsid w:val="00F61687"/>
    <w:rsid w:val="00F61855"/>
    <w:rsid w:val="00F61945"/>
    <w:rsid w:val="00F61E8A"/>
    <w:rsid w:val="00F6237D"/>
    <w:rsid w:val="00F62D03"/>
    <w:rsid w:val="00F632DA"/>
    <w:rsid w:val="00F633BA"/>
    <w:rsid w:val="00F633D9"/>
    <w:rsid w:val="00F6360B"/>
    <w:rsid w:val="00F6376A"/>
    <w:rsid w:val="00F64317"/>
    <w:rsid w:val="00F643BE"/>
    <w:rsid w:val="00F644EC"/>
    <w:rsid w:val="00F6459A"/>
    <w:rsid w:val="00F65141"/>
    <w:rsid w:val="00F65710"/>
    <w:rsid w:val="00F65767"/>
    <w:rsid w:val="00F65A7B"/>
    <w:rsid w:val="00F65BC3"/>
    <w:rsid w:val="00F65C11"/>
    <w:rsid w:val="00F66012"/>
    <w:rsid w:val="00F660BA"/>
    <w:rsid w:val="00F675DC"/>
    <w:rsid w:val="00F67BFE"/>
    <w:rsid w:val="00F70091"/>
    <w:rsid w:val="00F7020A"/>
    <w:rsid w:val="00F705E5"/>
    <w:rsid w:val="00F70917"/>
    <w:rsid w:val="00F70A62"/>
    <w:rsid w:val="00F70BF0"/>
    <w:rsid w:val="00F718B0"/>
    <w:rsid w:val="00F7198C"/>
    <w:rsid w:val="00F71BD4"/>
    <w:rsid w:val="00F71EB0"/>
    <w:rsid w:val="00F72020"/>
    <w:rsid w:val="00F723A1"/>
    <w:rsid w:val="00F72B97"/>
    <w:rsid w:val="00F73889"/>
    <w:rsid w:val="00F73FF5"/>
    <w:rsid w:val="00F74056"/>
    <w:rsid w:val="00F740B0"/>
    <w:rsid w:val="00F74196"/>
    <w:rsid w:val="00F741AC"/>
    <w:rsid w:val="00F742DE"/>
    <w:rsid w:val="00F74597"/>
    <w:rsid w:val="00F745B8"/>
    <w:rsid w:val="00F74972"/>
    <w:rsid w:val="00F74A8E"/>
    <w:rsid w:val="00F74F3A"/>
    <w:rsid w:val="00F757F6"/>
    <w:rsid w:val="00F76227"/>
    <w:rsid w:val="00F76707"/>
    <w:rsid w:val="00F76805"/>
    <w:rsid w:val="00F76A93"/>
    <w:rsid w:val="00F76E6F"/>
    <w:rsid w:val="00F770C3"/>
    <w:rsid w:val="00F77383"/>
    <w:rsid w:val="00F77B6E"/>
    <w:rsid w:val="00F77D8D"/>
    <w:rsid w:val="00F80362"/>
    <w:rsid w:val="00F803A8"/>
    <w:rsid w:val="00F803AA"/>
    <w:rsid w:val="00F80442"/>
    <w:rsid w:val="00F817F8"/>
    <w:rsid w:val="00F817FB"/>
    <w:rsid w:val="00F819BC"/>
    <w:rsid w:val="00F81DAE"/>
    <w:rsid w:val="00F82131"/>
    <w:rsid w:val="00F826C4"/>
    <w:rsid w:val="00F82EBD"/>
    <w:rsid w:val="00F83111"/>
    <w:rsid w:val="00F8378F"/>
    <w:rsid w:val="00F83E37"/>
    <w:rsid w:val="00F84051"/>
    <w:rsid w:val="00F841AA"/>
    <w:rsid w:val="00F8452F"/>
    <w:rsid w:val="00F84672"/>
    <w:rsid w:val="00F84E70"/>
    <w:rsid w:val="00F84F29"/>
    <w:rsid w:val="00F85068"/>
    <w:rsid w:val="00F8514C"/>
    <w:rsid w:val="00F85392"/>
    <w:rsid w:val="00F85444"/>
    <w:rsid w:val="00F85740"/>
    <w:rsid w:val="00F85AAA"/>
    <w:rsid w:val="00F85BEB"/>
    <w:rsid w:val="00F85E3A"/>
    <w:rsid w:val="00F8622F"/>
    <w:rsid w:val="00F864B0"/>
    <w:rsid w:val="00F8662C"/>
    <w:rsid w:val="00F87BD3"/>
    <w:rsid w:val="00F87FE7"/>
    <w:rsid w:val="00F901A5"/>
    <w:rsid w:val="00F90306"/>
    <w:rsid w:val="00F90676"/>
    <w:rsid w:val="00F90B48"/>
    <w:rsid w:val="00F90B96"/>
    <w:rsid w:val="00F90BF2"/>
    <w:rsid w:val="00F90DD0"/>
    <w:rsid w:val="00F9182F"/>
    <w:rsid w:val="00F91D21"/>
    <w:rsid w:val="00F91ECF"/>
    <w:rsid w:val="00F91F42"/>
    <w:rsid w:val="00F92504"/>
    <w:rsid w:val="00F925EB"/>
    <w:rsid w:val="00F92717"/>
    <w:rsid w:val="00F92C46"/>
    <w:rsid w:val="00F92FE1"/>
    <w:rsid w:val="00F9371A"/>
    <w:rsid w:val="00F93773"/>
    <w:rsid w:val="00F9377B"/>
    <w:rsid w:val="00F93E9A"/>
    <w:rsid w:val="00F93E9F"/>
    <w:rsid w:val="00F9432A"/>
    <w:rsid w:val="00F943A6"/>
    <w:rsid w:val="00F944BF"/>
    <w:rsid w:val="00F94A0C"/>
    <w:rsid w:val="00F950D1"/>
    <w:rsid w:val="00F9529A"/>
    <w:rsid w:val="00F95474"/>
    <w:rsid w:val="00F954EE"/>
    <w:rsid w:val="00F95533"/>
    <w:rsid w:val="00F95F57"/>
    <w:rsid w:val="00F96857"/>
    <w:rsid w:val="00F96B65"/>
    <w:rsid w:val="00F972C3"/>
    <w:rsid w:val="00F97385"/>
    <w:rsid w:val="00F9743A"/>
    <w:rsid w:val="00F9763B"/>
    <w:rsid w:val="00F9771F"/>
    <w:rsid w:val="00F97812"/>
    <w:rsid w:val="00F97D8C"/>
    <w:rsid w:val="00FA0086"/>
    <w:rsid w:val="00FA0A99"/>
    <w:rsid w:val="00FA0AFA"/>
    <w:rsid w:val="00FA0E07"/>
    <w:rsid w:val="00FA1035"/>
    <w:rsid w:val="00FA11B1"/>
    <w:rsid w:val="00FA1209"/>
    <w:rsid w:val="00FA19A7"/>
    <w:rsid w:val="00FA1A95"/>
    <w:rsid w:val="00FA1DC3"/>
    <w:rsid w:val="00FA1EC5"/>
    <w:rsid w:val="00FA1F6F"/>
    <w:rsid w:val="00FA2088"/>
    <w:rsid w:val="00FA20D7"/>
    <w:rsid w:val="00FA2128"/>
    <w:rsid w:val="00FA24AB"/>
    <w:rsid w:val="00FA273B"/>
    <w:rsid w:val="00FA283B"/>
    <w:rsid w:val="00FA2872"/>
    <w:rsid w:val="00FA2CE8"/>
    <w:rsid w:val="00FA3554"/>
    <w:rsid w:val="00FA35DA"/>
    <w:rsid w:val="00FA368D"/>
    <w:rsid w:val="00FA369A"/>
    <w:rsid w:val="00FA3877"/>
    <w:rsid w:val="00FA3A57"/>
    <w:rsid w:val="00FA3ECC"/>
    <w:rsid w:val="00FA41DD"/>
    <w:rsid w:val="00FA41F9"/>
    <w:rsid w:val="00FA4335"/>
    <w:rsid w:val="00FA46E1"/>
    <w:rsid w:val="00FA4865"/>
    <w:rsid w:val="00FA4968"/>
    <w:rsid w:val="00FA4B3E"/>
    <w:rsid w:val="00FA4D06"/>
    <w:rsid w:val="00FA4FC8"/>
    <w:rsid w:val="00FA5365"/>
    <w:rsid w:val="00FA53CD"/>
    <w:rsid w:val="00FA5581"/>
    <w:rsid w:val="00FA56EE"/>
    <w:rsid w:val="00FA5757"/>
    <w:rsid w:val="00FA5BC4"/>
    <w:rsid w:val="00FA5E13"/>
    <w:rsid w:val="00FA5E55"/>
    <w:rsid w:val="00FA5ED6"/>
    <w:rsid w:val="00FA60E9"/>
    <w:rsid w:val="00FA61BC"/>
    <w:rsid w:val="00FA668D"/>
    <w:rsid w:val="00FA66AF"/>
    <w:rsid w:val="00FA6D84"/>
    <w:rsid w:val="00FA6FF5"/>
    <w:rsid w:val="00FA71E1"/>
    <w:rsid w:val="00FA755A"/>
    <w:rsid w:val="00FA79DF"/>
    <w:rsid w:val="00FB0ADF"/>
    <w:rsid w:val="00FB10D1"/>
    <w:rsid w:val="00FB10D6"/>
    <w:rsid w:val="00FB126B"/>
    <w:rsid w:val="00FB14A4"/>
    <w:rsid w:val="00FB1529"/>
    <w:rsid w:val="00FB17E0"/>
    <w:rsid w:val="00FB192F"/>
    <w:rsid w:val="00FB2066"/>
    <w:rsid w:val="00FB20ED"/>
    <w:rsid w:val="00FB24A1"/>
    <w:rsid w:val="00FB2582"/>
    <w:rsid w:val="00FB287F"/>
    <w:rsid w:val="00FB332E"/>
    <w:rsid w:val="00FB346A"/>
    <w:rsid w:val="00FB35B4"/>
    <w:rsid w:val="00FB38BD"/>
    <w:rsid w:val="00FB3D2A"/>
    <w:rsid w:val="00FB3DA0"/>
    <w:rsid w:val="00FB411F"/>
    <w:rsid w:val="00FB420F"/>
    <w:rsid w:val="00FB4552"/>
    <w:rsid w:val="00FB4554"/>
    <w:rsid w:val="00FB4F08"/>
    <w:rsid w:val="00FB504D"/>
    <w:rsid w:val="00FB518F"/>
    <w:rsid w:val="00FB52BA"/>
    <w:rsid w:val="00FB553E"/>
    <w:rsid w:val="00FB56A7"/>
    <w:rsid w:val="00FB5A14"/>
    <w:rsid w:val="00FB6064"/>
    <w:rsid w:val="00FB68A3"/>
    <w:rsid w:val="00FB6929"/>
    <w:rsid w:val="00FB6B8E"/>
    <w:rsid w:val="00FB6D88"/>
    <w:rsid w:val="00FB6F6B"/>
    <w:rsid w:val="00FB72DA"/>
    <w:rsid w:val="00FB757D"/>
    <w:rsid w:val="00FB7CA9"/>
    <w:rsid w:val="00FB7D4E"/>
    <w:rsid w:val="00FC0109"/>
    <w:rsid w:val="00FC02AF"/>
    <w:rsid w:val="00FC03A7"/>
    <w:rsid w:val="00FC055D"/>
    <w:rsid w:val="00FC06D9"/>
    <w:rsid w:val="00FC08A4"/>
    <w:rsid w:val="00FC0D66"/>
    <w:rsid w:val="00FC0E39"/>
    <w:rsid w:val="00FC0FBF"/>
    <w:rsid w:val="00FC1B0E"/>
    <w:rsid w:val="00FC1DFB"/>
    <w:rsid w:val="00FC1E3E"/>
    <w:rsid w:val="00FC1FAD"/>
    <w:rsid w:val="00FC252D"/>
    <w:rsid w:val="00FC2557"/>
    <w:rsid w:val="00FC26E2"/>
    <w:rsid w:val="00FC2AEF"/>
    <w:rsid w:val="00FC2D5F"/>
    <w:rsid w:val="00FC3F9A"/>
    <w:rsid w:val="00FC4074"/>
    <w:rsid w:val="00FC43F6"/>
    <w:rsid w:val="00FC451B"/>
    <w:rsid w:val="00FC45E5"/>
    <w:rsid w:val="00FC4B48"/>
    <w:rsid w:val="00FC4B73"/>
    <w:rsid w:val="00FC5B27"/>
    <w:rsid w:val="00FC5EDA"/>
    <w:rsid w:val="00FC5FA4"/>
    <w:rsid w:val="00FC6228"/>
    <w:rsid w:val="00FC632C"/>
    <w:rsid w:val="00FC67BF"/>
    <w:rsid w:val="00FC692B"/>
    <w:rsid w:val="00FC6AFB"/>
    <w:rsid w:val="00FC6E0D"/>
    <w:rsid w:val="00FC7659"/>
    <w:rsid w:val="00FC76B5"/>
    <w:rsid w:val="00FC77AC"/>
    <w:rsid w:val="00FC784F"/>
    <w:rsid w:val="00FC794A"/>
    <w:rsid w:val="00FC7F73"/>
    <w:rsid w:val="00FC7FF5"/>
    <w:rsid w:val="00FD0245"/>
    <w:rsid w:val="00FD04DA"/>
    <w:rsid w:val="00FD0A79"/>
    <w:rsid w:val="00FD1322"/>
    <w:rsid w:val="00FD17A2"/>
    <w:rsid w:val="00FD1C62"/>
    <w:rsid w:val="00FD1E62"/>
    <w:rsid w:val="00FD20FF"/>
    <w:rsid w:val="00FD2103"/>
    <w:rsid w:val="00FD2530"/>
    <w:rsid w:val="00FD2555"/>
    <w:rsid w:val="00FD25F5"/>
    <w:rsid w:val="00FD2B42"/>
    <w:rsid w:val="00FD2BC2"/>
    <w:rsid w:val="00FD30DB"/>
    <w:rsid w:val="00FD351E"/>
    <w:rsid w:val="00FD3DEB"/>
    <w:rsid w:val="00FD3E24"/>
    <w:rsid w:val="00FD48A2"/>
    <w:rsid w:val="00FD4AAB"/>
    <w:rsid w:val="00FD50EB"/>
    <w:rsid w:val="00FD52CF"/>
    <w:rsid w:val="00FD56B9"/>
    <w:rsid w:val="00FD59DE"/>
    <w:rsid w:val="00FD5B8F"/>
    <w:rsid w:val="00FD5BBD"/>
    <w:rsid w:val="00FD6386"/>
    <w:rsid w:val="00FD64D5"/>
    <w:rsid w:val="00FD65BE"/>
    <w:rsid w:val="00FD671A"/>
    <w:rsid w:val="00FD6D3D"/>
    <w:rsid w:val="00FD6EBD"/>
    <w:rsid w:val="00FD7031"/>
    <w:rsid w:val="00FD736F"/>
    <w:rsid w:val="00FD79CA"/>
    <w:rsid w:val="00FE0195"/>
    <w:rsid w:val="00FE0261"/>
    <w:rsid w:val="00FE041B"/>
    <w:rsid w:val="00FE082D"/>
    <w:rsid w:val="00FE0A15"/>
    <w:rsid w:val="00FE137A"/>
    <w:rsid w:val="00FE13BC"/>
    <w:rsid w:val="00FE18F1"/>
    <w:rsid w:val="00FE1C48"/>
    <w:rsid w:val="00FE201F"/>
    <w:rsid w:val="00FE234E"/>
    <w:rsid w:val="00FE2663"/>
    <w:rsid w:val="00FE2A64"/>
    <w:rsid w:val="00FE3035"/>
    <w:rsid w:val="00FE33DF"/>
    <w:rsid w:val="00FE376C"/>
    <w:rsid w:val="00FE385C"/>
    <w:rsid w:val="00FE3A34"/>
    <w:rsid w:val="00FE3B4B"/>
    <w:rsid w:val="00FE4217"/>
    <w:rsid w:val="00FE436F"/>
    <w:rsid w:val="00FE4464"/>
    <w:rsid w:val="00FE4875"/>
    <w:rsid w:val="00FE4A0F"/>
    <w:rsid w:val="00FE4DE7"/>
    <w:rsid w:val="00FE4E01"/>
    <w:rsid w:val="00FE547F"/>
    <w:rsid w:val="00FE55BC"/>
    <w:rsid w:val="00FE5CEF"/>
    <w:rsid w:val="00FE5F7A"/>
    <w:rsid w:val="00FE5FCA"/>
    <w:rsid w:val="00FE6830"/>
    <w:rsid w:val="00FE787B"/>
    <w:rsid w:val="00FE7B54"/>
    <w:rsid w:val="00FE7E33"/>
    <w:rsid w:val="00FF014B"/>
    <w:rsid w:val="00FF0A22"/>
    <w:rsid w:val="00FF0BDE"/>
    <w:rsid w:val="00FF1389"/>
    <w:rsid w:val="00FF1399"/>
    <w:rsid w:val="00FF1756"/>
    <w:rsid w:val="00FF1786"/>
    <w:rsid w:val="00FF22B6"/>
    <w:rsid w:val="00FF22E9"/>
    <w:rsid w:val="00FF2498"/>
    <w:rsid w:val="00FF2624"/>
    <w:rsid w:val="00FF28C9"/>
    <w:rsid w:val="00FF2C5E"/>
    <w:rsid w:val="00FF2CB2"/>
    <w:rsid w:val="00FF2E41"/>
    <w:rsid w:val="00FF3029"/>
    <w:rsid w:val="00FF320F"/>
    <w:rsid w:val="00FF3D07"/>
    <w:rsid w:val="00FF3F9A"/>
    <w:rsid w:val="00FF3FF2"/>
    <w:rsid w:val="00FF43BB"/>
    <w:rsid w:val="00FF4417"/>
    <w:rsid w:val="00FF4784"/>
    <w:rsid w:val="00FF47E9"/>
    <w:rsid w:val="00FF4900"/>
    <w:rsid w:val="00FF49A5"/>
    <w:rsid w:val="00FF4ADB"/>
    <w:rsid w:val="00FF4B16"/>
    <w:rsid w:val="00FF581F"/>
    <w:rsid w:val="00FF6167"/>
    <w:rsid w:val="00FF61A3"/>
    <w:rsid w:val="00FF6907"/>
    <w:rsid w:val="00FF6CC1"/>
    <w:rsid w:val="00FF7581"/>
    <w:rsid w:val="00FF7584"/>
    <w:rsid w:val="00FF7C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D3F04"/>
  <w15:docId w15:val="{5A85D04F-942B-4CD0-B8CB-9B53648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35562"/>
    <w:pPr>
      <w:widowControl w:val="0"/>
      <w:overflowPunct w:val="0"/>
      <w:autoSpaceDE w:val="0"/>
      <w:autoSpaceDN w:val="0"/>
      <w:adjustRightInd w:val="0"/>
      <w:snapToGrid w:val="0"/>
      <w:spacing w:before="48" w:after="120"/>
      <w:jc w:val="both"/>
      <w:textAlignment w:val="baseline"/>
    </w:pPr>
    <w:rPr>
      <w:rFonts w:ascii="Arial" w:hAnsi="Arial"/>
      <w:lang w:eastAsia="en-US"/>
    </w:rPr>
  </w:style>
  <w:style w:type="paragraph" w:styleId="Heading1">
    <w:name w:val="heading 1"/>
    <w:aliases w:val="head 1,Heading U,H1,H11,Œ©o‚µ 1,?co??E 1,h1,뙥,?c,?co?ƒÊ 1,?,Heading U1,H12,H111,Œ©o‚µ 11,?co??E 11,h11,뙥1,?c2,?co?ƒÊ 11,?1"/>
    <w:basedOn w:val="Normal"/>
    <w:next w:val="Normal"/>
    <w:link w:val="Heading1Char"/>
    <w:qFormat/>
    <w:rsid w:val="006164A1"/>
    <w:pPr>
      <w:pageBreakBefore/>
      <w:numPr>
        <w:numId w:val="78"/>
      </w:numPr>
      <w:kinsoku w:val="0"/>
      <w:snapToGrid/>
      <w:spacing w:before="240" w:after="60"/>
      <w:outlineLvl w:val="0"/>
    </w:pPr>
    <w:rPr>
      <w:b/>
      <w:bCs/>
      <w:caps/>
      <w:kern w:val="28"/>
      <w:sz w:val="24"/>
      <w:szCs w:val="24"/>
    </w:rPr>
  </w:style>
  <w:style w:type="paragraph" w:styleId="Heading2">
    <w:name w:val="heading 2"/>
    <w:aliases w:val="H2,H21,Œ©o‚µ 2,?co??E 2,h2,뙥2,?c1,?co?ƒÊ 2,?2,?2 字元,?2 ¦r¤¸,H22,H211,Œ©o‚µ 21,?co??E 21,h21,뙥21,?c11,?co?ƒÊ 21,?21,?2 ¦r¤¸7,?2 ¦r¤¸2"/>
    <w:basedOn w:val="Normal"/>
    <w:next w:val="Normal"/>
    <w:link w:val="Heading2Char"/>
    <w:qFormat/>
    <w:rsid w:val="006164A1"/>
    <w:pPr>
      <w:pageBreakBefore/>
      <w:numPr>
        <w:ilvl w:val="1"/>
        <w:numId w:val="78"/>
      </w:numPr>
      <w:kinsoku w:val="0"/>
      <w:spacing w:before="240"/>
      <w:outlineLvl w:val="1"/>
    </w:pPr>
    <w:rPr>
      <w:b/>
      <w:noProof/>
      <w:sz w:val="23"/>
      <w:szCs w:val="23"/>
    </w:rPr>
  </w:style>
  <w:style w:type="paragraph" w:styleId="Heading3">
    <w:name w:val="heading 3"/>
    <w:aliases w:val="H3,H31,h3,+Arial,10.5 pt,H32,H311,h31,+Arial1,10.5 pt1"/>
    <w:basedOn w:val="Normal"/>
    <w:next w:val="Normal"/>
    <w:link w:val="Heading3Char"/>
    <w:qFormat/>
    <w:rsid w:val="006164A1"/>
    <w:pPr>
      <w:numPr>
        <w:ilvl w:val="2"/>
        <w:numId w:val="78"/>
      </w:numPr>
      <w:kinsoku w:val="0"/>
      <w:adjustRightInd/>
      <w:snapToGrid/>
      <w:spacing w:before="240"/>
      <w:jc w:val="left"/>
      <w:textAlignment w:val="auto"/>
      <w:outlineLvl w:val="2"/>
    </w:pPr>
    <w:rPr>
      <w:b/>
      <w:bCs/>
      <w:noProof/>
      <w:sz w:val="21"/>
      <w:szCs w:val="21"/>
    </w:rPr>
  </w:style>
  <w:style w:type="paragraph" w:styleId="Heading4">
    <w:name w:val="heading 4"/>
    <w:aliases w:val="Heading 14,Heading 141,Heading 142,H4,H41,h4,h4 字元,Heading 143,Heading 1411,Heading 1421,H42,H411,h41,h4 字元1"/>
    <w:basedOn w:val="Normal"/>
    <w:next w:val="Normal"/>
    <w:link w:val="Heading4Char"/>
    <w:qFormat/>
    <w:rsid w:val="006164A1"/>
    <w:pPr>
      <w:keepNext/>
      <w:numPr>
        <w:ilvl w:val="3"/>
        <w:numId w:val="78"/>
      </w:numPr>
      <w:tabs>
        <w:tab w:val="num" w:pos="862"/>
      </w:tabs>
      <w:kinsoku w:val="0"/>
      <w:spacing w:before="240"/>
      <w:ind w:left="862" w:hanging="862"/>
      <w:jc w:val="left"/>
      <w:outlineLvl w:val="3"/>
    </w:pPr>
    <w:rPr>
      <w:bCs/>
      <w:i/>
      <w:noProof/>
    </w:rPr>
  </w:style>
  <w:style w:type="paragraph" w:styleId="Heading5">
    <w:name w:val="heading 5"/>
    <w:aliases w:val="H5,H51,h5,我的標題 5,H5-0Register"/>
    <w:basedOn w:val="Normal"/>
    <w:next w:val="Normal"/>
    <w:link w:val="Heading5Char1"/>
    <w:qFormat/>
    <w:rsid w:val="006164A1"/>
    <w:pPr>
      <w:pageBreakBefore/>
      <w:tabs>
        <w:tab w:val="right" w:pos="9066"/>
      </w:tabs>
      <w:spacing w:before="180" w:after="60"/>
      <w:outlineLvl w:val="4"/>
    </w:pPr>
    <w:rPr>
      <w:b/>
      <w:bCs/>
      <w:iCs/>
      <w:u w:val="single" w:color="0000FF"/>
      <w:lang w:eastAsia="zh-TW"/>
    </w:rPr>
  </w:style>
  <w:style w:type="paragraph" w:styleId="Heading6">
    <w:name w:val="heading 6"/>
    <w:aliases w:val="標題 bb"/>
    <w:basedOn w:val="Normal"/>
    <w:next w:val="Normal"/>
    <w:link w:val="Heading6Char"/>
    <w:rsid w:val="006164A1"/>
    <w:pPr>
      <w:spacing w:before="240"/>
      <w:outlineLvl w:val="5"/>
    </w:pPr>
    <w:rPr>
      <w:rFonts w:ascii="Times New Roman" w:hAnsi="Times New Roman"/>
      <w:b/>
      <w:bCs/>
      <w:sz w:val="22"/>
      <w:szCs w:val="22"/>
    </w:rPr>
  </w:style>
  <w:style w:type="paragraph" w:styleId="Heading7">
    <w:name w:val="heading 7"/>
    <w:aliases w:val="H5-1"/>
    <w:basedOn w:val="Normal"/>
    <w:next w:val="Normal"/>
    <w:link w:val="Heading7Char"/>
    <w:rsid w:val="006164A1"/>
    <w:pPr>
      <w:keepNext/>
      <w:tabs>
        <w:tab w:val="left" w:pos="1560"/>
      </w:tabs>
      <w:spacing w:before="240"/>
      <w:ind w:left="601" w:hanging="601"/>
      <w:jc w:val="left"/>
      <w:textAlignment w:val="auto"/>
      <w:outlineLvl w:val="6"/>
    </w:pPr>
    <w:rPr>
      <w:b/>
      <w:bCs/>
      <w:noProof/>
      <w:lang w:eastAsia="zh-TW"/>
    </w:rPr>
  </w:style>
  <w:style w:type="paragraph" w:styleId="Heading8">
    <w:name w:val="heading 8"/>
    <w:basedOn w:val="Normal"/>
    <w:next w:val="Normal"/>
    <w:link w:val="Heading8Char"/>
    <w:qFormat/>
    <w:rsid w:val="006164A1"/>
    <w:pPr>
      <w:numPr>
        <w:ilvl w:val="7"/>
        <w:numId w:val="78"/>
      </w:numPr>
      <w:tabs>
        <w:tab w:val="num" w:pos="1440"/>
      </w:tabs>
      <w:spacing w:before="240"/>
      <w:ind w:left="1440"/>
      <w:outlineLvl w:val="7"/>
    </w:pPr>
    <w:rPr>
      <w:rFonts w:ascii="Times New Roman" w:hAnsi="Times New Roman"/>
      <w:i/>
      <w:iCs/>
      <w:sz w:val="24"/>
    </w:rPr>
  </w:style>
  <w:style w:type="paragraph" w:styleId="Heading9">
    <w:name w:val="heading 9"/>
    <w:basedOn w:val="Normal"/>
    <w:next w:val="Normal"/>
    <w:link w:val="Heading9Char"/>
    <w:rsid w:val="006164A1"/>
    <w:pPr>
      <w:keepNext/>
      <w:outlineLvl w:val="8"/>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164A1"/>
    <w:pPr>
      <w:ind w:leftChars="600" w:left="1440"/>
    </w:pPr>
    <w:rPr>
      <w:bCs/>
      <w:sz w:val="18"/>
    </w:rPr>
  </w:style>
  <w:style w:type="paragraph" w:styleId="BodyTextIndent2">
    <w:name w:val="Body Text Indent 2"/>
    <w:basedOn w:val="Normal"/>
    <w:link w:val="BodyTextIndent2Char"/>
    <w:rsid w:val="006164A1"/>
    <w:pPr>
      <w:ind w:leftChars="150" w:left="360" w:firstLineChars="200" w:firstLine="480"/>
    </w:pPr>
    <w:rPr>
      <w:sz w:val="18"/>
    </w:rPr>
  </w:style>
  <w:style w:type="paragraph" w:styleId="BodyTextIndent3">
    <w:name w:val="Body Text Indent 3"/>
    <w:basedOn w:val="Normal"/>
    <w:link w:val="BodyTextIndent3Char"/>
    <w:rsid w:val="006164A1"/>
    <w:pPr>
      <w:ind w:leftChars="375" w:left="900"/>
    </w:pPr>
    <w:rPr>
      <w:sz w:val="18"/>
    </w:rPr>
  </w:style>
  <w:style w:type="paragraph" w:styleId="Caption">
    <w:name w:val="caption"/>
    <w:basedOn w:val="Normal"/>
    <w:next w:val="Normal"/>
    <w:link w:val="CaptionChar1"/>
    <w:qFormat/>
    <w:rsid w:val="006164A1"/>
    <w:pPr>
      <w:overflowPunct/>
      <w:autoSpaceDE/>
      <w:autoSpaceDN/>
      <w:adjustRightInd/>
      <w:spacing w:before="120" w:after="240"/>
      <w:jc w:val="center"/>
      <w:textAlignment w:val="auto"/>
    </w:pPr>
  </w:style>
  <w:style w:type="paragraph" w:styleId="Footer">
    <w:name w:val="footer"/>
    <w:basedOn w:val="Normal"/>
    <w:link w:val="FooterChar"/>
    <w:uiPriority w:val="99"/>
    <w:rsid w:val="006164A1"/>
    <w:pPr>
      <w:tabs>
        <w:tab w:val="center" w:pos="4153"/>
        <w:tab w:val="right" w:pos="8306"/>
      </w:tabs>
    </w:pPr>
  </w:style>
  <w:style w:type="character" w:styleId="Hyperlink">
    <w:name w:val="Hyperlink"/>
    <w:uiPriority w:val="99"/>
    <w:rsid w:val="006164A1"/>
    <w:rPr>
      <w:rFonts w:ascii="Arial" w:hAnsi="Arial"/>
      <w:color w:val="0000FF"/>
      <w:u w:val="single"/>
    </w:rPr>
  </w:style>
  <w:style w:type="character" w:styleId="PageNumber">
    <w:name w:val="page number"/>
    <w:rsid w:val="006164A1"/>
  </w:style>
  <w:style w:type="paragraph" w:styleId="TOC1">
    <w:name w:val="toc 1"/>
    <w:basedOn w:val="Normal"/>
    <w:next w:val="Normal"/>
    <w:autoRedefine/>
    <w:uiPriority w:val="39"/>
    <w:rsid w:val="006164A1"/>
    <w:pPr>
      <w:widowControl/>
      <w:tabs>
        <w:tab w:val="left" w:pos="709"/>
        <w:tab w:val="right" w:leader="dot" w:pos="9056"/>
        <w:tab w:val="right" w:leader="dot" w:pos="9785"/>
      </w:tabs>
      <w:snapToGrid/>
      <w:spacing w:before="52"/>
      <w:ind w:leftChars="200" w:left="400"/>
      <w:textAlignment w:val="auto"/>
    </w:pPr>
    <w:rPr>
      <w:rFonts w:cs="Arial"/>
      <w:b/>
      <w:bCs/>
      <w:caps/>
      <w:noProof/>
      <w:sz w:val="24"/>
      <w:szCs w:val="24"/>
      <w:lang w:eastAsia="zh-TW"/>
    </w:rPr>
  </w:style>
  <w:style w:type="paragraph" w:styleId="TOC2">
    <w:name w:val="toc 2"/>
    <w:basedOn w:val="Normal"/>
    <w:next w:val="Normal"/>
    <w:autoRedefine/>
    <w:uiPriority w:val="39"/>
    <w:rsid w:val="006164A1"/>
    <w:pPr>
      <w:widowControl/>
      <w:tabs>
        <w:tab w:val="left" w:pos="1276"/>
        <w:tab w:val="right" w:leader="dot" w:pos="9056"/>
      </w:tabs>
      <w:snapToGrid/>
      <w:ind w:left="900"/>
      <w:textAlignment w:val="auto"/>
    </w:pPr>
    <w:rPr>
      <w:rFonts w:ascii="Calibri" w:hAnsi="Calibri"/>
      <w:noProof/>
      <w:kern w:val="2"/>
      <w:sz w:val="22"/>
      <w:szCs w:val="22"/>
      <w:lang w:eastAsia="zh-TW"/>
    </w:rPr>
  </w:style>
  <w:style w:type="paragraph" w:styleId="TOC3">
    <w:name w:val="toc 3"/>
    <w:basedOn w:val="Normal"/>
    <w:next w:val="Normal"/>
    <w:uiPriority w:val="39"/>
    <w:rsid w:val="006164A1"/>
    <w:pPr>
      <w:widowControl/>
      <w:tabs>
        <w:tab w:val="left" w:pos="1843"/>
        <w:tab w:val="right" w:leader="dot" w:pos="9056"/>
      </w:tabs>
      <w:snapToGrid/>
      <w:spacing w:before="20" w:after="60"/>
      <w:ind w:left="1276"/>
      <w:textAlignment w:val="auto"/>
    </w:pPr>
    <w:rPr>
      <w:rFonts w:ascii="Calibri" w:hAnsi="Calibri"/>
      <w:noProof/>
      <w:kern w:val="2"/>
      <w:lang w:eastAsia="zh-TW"/>
    </w:rPr>
  </w:style>
  <w:style w:type="paragraph" w:styleId="TOC4">
    <w:name w:val="toc 4"/>
    <w:basedOn w:val="Normal"/>
    <w:next w:val="Normal"/>
    <w:autoRedefine/>
    <w:uiPriority w:val="39"/>
    <w:rsid w:val="006164A1"/>
    <w:pPr>
      <w:spacing w:after="0"/>
      <w:ind w:left="600"/>
    </w:pPr>
    <w:rPr>
      <w:rFonts w:ascii="Times New Roman" w:hAnsi="Times New Roman"/>
      <w:sz w:val="18"/>
      <w:szCs w:val="18"/>
    </w:rPr>
  </w:style>
  <w:style w:type="paragraph" w:styleId="TOC5">
    <w:name w:val="toc 5"/>
    <w:basedOn w:val="Normal"/>
    <w:next w:val="Normal"/>
    <w:autoRedefine/>
    <w:uiPriority w:val="39"/>
    <w:rsid w:val="006164A1"/>
    <w:pPr>
      <w:spacing w:after="0"/>
      <w:ind w:left="800"/>
    </w:pPr>
    <w:rPr>
      <w:rFonts w:ascii="Times New Roman" w:hAnsi="Times New Roman"/>
      <w:sz w:val="18"/>
      <w:szCs w:val="18"/>
    </w:rPr>
  </w:style>
  <w:style w:type="paragraph" w:styleId="TOC6">
    <w:name w:val="toc 6"/>
    <w:basedOn w:val="Normal"/>
    <w:next w:val="Normal"/>
    <w:autoRedefine/>
    <w:uiPriority w:val="39"/>
    <w:rsid w:val="006164A1"/>
    <w:pPr>
      <w:spacing w:after="0"/>
      <w:ind w:left="1000"/>
    </w:pPr>
    <w:rPr>
      <w:rFonts w:ascii="Times New Roman" w:hAnsi="Times New Roman"/>
      <w:sz w:val="18"/>
      <w:szCs w:val="18"/>
    </w:rPr>
  </w:style>
  <w:style w:type="paragraph" w:styleId="TOC7">
    <w:name w:val="toc 7"/>
    <w:basedOn w:val="Normal"/>
    <w:next w:val="Normal"/>
    <w:autoRedefine/>
    <w:uiPriority w:val="39"/>
    <w:rsid w:val="006164A1"/>
    <w:pPr>
      <w:spacing w:after="0"/>
      <w:ind w:left="1200"/>
    </w:pPr>
    <w:rPr>
      <w:rFonts w:ascii="Times New Roman" w:hAnsi="Times New Roman"/>
      <w:sz w:val="18"/>
      <w:szCs w:val="18"/>
    </w:rPr>
  </w:style>
  <w:style w:type="paragraph" w:styleId="TOC8">
    <w:name w:val="toc 8"/>
    <w:basedOn w:val="Normal"/>
    <w:next w:val="Normal"/>
    <w:autoRedefine/>
    <w:uiPriority w:val="39"/>
    <w:rsid w:val="006164A1"/>
    <w:pPr>
      <w:spacing w:after="0"/>
      <w:ind w:left="1400"/>
    </w:pPr>
    <w:rPr>
      <w:rFonts w:ascii="Times New Roman" w:hAnsi="Times New Roman"/>
      <w:sz w:val="18"/>
      <w:szCs w:val="18"/>
    </w:rPr>
  </w:style>
  <w:style w:type="paragraph" w:styleId="TOC9">
    <w:name w:val="toc 9"/>
    <w:basedOn w:val="Normal"/>
    <w:next w:val="Normal"/>
    <w:autoRedefine/>
    <w:uiPriority w:val="39"/>
    <w:rsid w:val="006164A1"/>
    <w:pPr>
      <w:spacing w:after="0"/>
      <w:ind w:left="1600"/>
    </w:pPr>
    <w:rPr>
      <w:rFonts w:ascii="Times New Roman" w:hAnsi="Times New Roman"/>
      <w:sz w:val="18"/>
      <w:szCs w:val="18"/>
    </w:rPr>
  </w:style>
  <w:style w:type="paragraph" w:customStyle="1" w:styleId="1stsmalltitle">
    <w:name w:val="1st small title"/>
    <w:basedOn w:val="Normal"/>
    <w:autoRedefine/>
    <w:rsid w:val="006164A1"/>
    <w:pPr>
      <w:spacing w:before="60"/>
    </w:pPr>
    <w:rPr>
      <w:b/>
      <w:bCs/>
      <w:i/>
      <w:noProof/>
      <w:u w:val="single"/>
    </w:rPr>
  </w:style>
  <w:style w:type="character" w:customStyle="1" w:styleId="1stsmalltitleChar">
    <w:name w:val="1st small title Char"/>
    <w:rsid w:val="006164A1"/>
    <w:rPr>
      <w:rFonts w:ascii="Arial" w:eastAsia="細明體" w:hAnsi="Arial"/>
      <w:bCs/>
      <w:noProof/>
      <w:sz w:val="22"/>
      <w:lang w:val="en-US" w:eastAsia="en-US" w:bidi="ar-SA"/>
    </w:rPr>
  </w:style>
  <w:style w:type="paragraph" w:customStyle="1" w:styleId="coverage">
    <w:name w:val="coverage"/>
    <w:basedOn w:val="Normal"/>
    <w:rsid w:val="006164A1"/>
    <w:pPr>
      <w:overflowPunct/>
      <w:autoSpaceDE/>
      <w:autoSpaceDN/>
      <w:adjustRightInd/>
      <w:snapToGrid/>
      <w:jc w:val="center"/>
      <w:textAlignment w:val="auto"/>
    </w:pPr>
    <w:rPr>
      <w:b/>
      <w:bCs/>
      <w:sz w:val="52"/>
      <w:u w:val="double"/>
    </w:rPr>
  </w:style>
  <w:style w:type="paragraph" w:customStyle="1" w:styleId="header1">
    <w:name w:val="header 1"/>
    <w:basedOn w:val="Header"/>
    <w:autoRedefine/>
    <w:rsid w:val="006164A1"/>
    <w:pPr>
      <w:tabs>
        <w:tab w:val="clear" w:pos="4153"/>
        <w:tab w:val="clear" w:pos="8306"/>
        <w:tab w:val="center" w:pos="4252"/>
        <w:tab w:val="right" w:pos="9000"/>
      </w:tabs>
      <w:snapToGrid/>
      <w:spacing w:before="0" w:after="200"/>
      <w:ind w:rightChars="6" w:right="12"/>
      <w:jc w:val="right"/>
    </w:pPr>
    <w:rPr>
      <w:rFonts w:ascii="Times New Roman" w:hAnsi="Times New Roman"/>
      <w:b/>
      <w:bCs/>
      <w:caps/>
      <w:sz w:val="36"/>
      <w:lang w:eastAsia="zh-TW"/>
    </w:rPr>
  </w:style>
  <w:style w:type="paragraph" w:styleId="Header">
    <w:name w:val="header"/>
    <w:basedOn w:val="Normal"/>
    <w:link w:val="HeaderChar1"/>
    <w:uiPriority w:val="99"/>
    <w:rsid w:val="006164A1"/>
    <w:pPr>
      <w:tabs>
        <w:tab w:val="center" w:pos="4153"/>
        <w:tab w:val="right" w:pos="8306"/>
      </w:tabs>
    </w:pPr>
    <w:rPr>
      <w:sz w:val="16"/>
      <w:szCs w:val="16"/>
    </w:rPr>
  </w:style>
  <w:style w:type="paragraph" w:customStyle="1" w:styleId="stylesfrcontentleft0cmhanging611chjustified3justified">
    <w:name w:val="stylesfrcontentleft0cmhanging611chjustified3justified"/>
    <w:basedOn w:val="Normal"/>
    <w:rsid w:val="006164A1"/>
    <w:pPr>
      <w:widowControl/>
      <w:adjustRightInd/>
      <w:spacing w:after="60"/>
      <w:textAlignment w:val="auto"/>
    </w:pPr>
    <w:rPr>
      <w:rFonts w:eastAsia="MS Mincho" w:cs="Arial"/>
      <w:lang w:eastAsia="zh-CN"/>
    </w:rPr>
  </w:style>
  <w:style w:type="paragraph" w:customStyle="1" w:styleId="note">
    <w:name w:val="note"/>
    <w:basedOn w:val="Normal"/>
    <w:rsid w:val="006164A1"/>
    <w:pPr>
      <w:tabs>
        <w:tab w:val="left" w:pos="426"/>
      </w:tabs>
      <w:spacing w:after="48"/>
    </w:pPr>
    <w:rPr>
      <w:rFonts w:ascii="Arial Narrow" w:hAnsi="Arial Narrow"/>
      <w:sz w:val="14"/>
      <w:szCs w:val="14"/>
    </w:rPr>
  </w:style>
  <w:style w:type="paragraph" w:customStyle="1" w:styleId="tabletext1C">
    <w:name w:val="table text 1C"/>
    <w:basedOn w:val="Normal"/>
    <w:link w:val="tabletext1CChar"/>
    <w:rsid w:val="006164A1"/>
    <w:pPr>
      <w:spacing w:before="20" w:after="20"/>
    </w:pPr>
    <w:rPr>
      <w:sz w:val="14"/>
      <w:lang w:eastAsia="zh-TW"/>
    </w:rPr>
  </w:style>
  <w:style w:type="paragraph" w:customStyle="1" w:styleId="tabletext1L">
    <w:name w:val="table text 1L"/>
    <w:basedOn w:val="tabletext1C"/>
    <w:link w:val="tabletext1LChar"/>
    <w:rsid w:val="006164A1"/>
    <w:pPr>
      <w:jc w:val="left"/>
    </w:pPr>
  </w:style>
  <w:style w:type="paragraph" w:customStyle="1" w:styleId="tabletitle">
    <w:name w:val="table title"/>
    <w:basedOn w:val="Normal"/>
    <w:link w:val="tabletitleChar1"/>
    <w:autoRedefine/>
    <w:rsid w:val="006164A1"/>
    <w:pPr>
      <w:widowControl/>
      <w:overflowPunct/>
      <w:autoSpaceDE/>
      <w:autoSpaceDN/>
      <w:adjustRightInd/>
      <w:jc w:val="center"/>
      <w:textAlignment w:val="auto"/>
    </w:pPr>
    <w:rPr>
      <w:rFonts w:cs="Arial"/>
      <w:b/>
      <w:caps/>
      <w:sz w:val="19"/>
      <w:szCs w:val="19"/>
      <w:lang w:eastAsia="zh-TW"/>
    </w:rPr>
  </w:style>
  <w:style w:type="character" w:customStyle="1" w:styleId="tabletitleChar">
    <w:name w:val="table title Char"/>
    <w:rsid w:val="006164A1"/>
    <w:rPr>
      <w:rFonts w:ascii="Arial" w:eastAsia="新細明體" w:hAnsi="Arial" w:cs="Arial"/>
      <w:b/>
      <w:caps/>
      <w:sz w:val="19"/>
      <w:szCs w:val="19"/>
      <w:lang w:val="en-US" w:eastAsia="zh-TW" w:bidi="ar-SA"/>
    </w:rPr>
  </w:style>
  <w:style w:type="paragraph" w:customStyle="1" w:styleId="header20">
    <w:name w:val="header 2"/>
    <w:basedOn w:val="header1"/>
    <w:rsid w:val="006164A1"/>
    <w:pPr>
      <w:spacing w:before="912"/>
    </w:pPr>
    <w:rPr>
      <w:rFonts w:ascii="細明體"/>
      <w:bCs w:val="0"/>
      <w:szCs w:val="20"/>
    </w:rPr>
  </w:style>
  <w:style w:type="paragraph" w:customStyle="1" w:styleId="Winbond1">
    <w:name w:val="Winbond 1"/>
    <w:basedOn w:val="Header"/>
    <w:rsid w:val="006164A1"/>
    <w:pPr>
      <w:tabs>
        <w:tab w:val="clear" w:pos="4153"/>
        <w:tab w:val="clear" w:pos="8306"/>
        <w:tab w:val="center" w:pos="4252"/>
        <w:tab w:val="right" w:pos="8504"/>
      </w:tabs>
      <w:jc w:val="right"/>
    </w:pPr>
    <w:rPr>
      <w:rFonts w:ascii="細明體" w:hAnsi="Times New Roman"/>
      <w:b/>
      <w:caps/>
      <w:sz w:val="36"/>
      <w:szCs w:val="20"/>
    </w:rPr>
  </w:style>
  <w:style w:type="paragraph" w:styleId="NormalIndent">
    <w:name w:val="Normal Indent"/>
    <w:basedOn w:val="Normal"/>
    <w:link w:val="NormalIndentChar"/>
    <w:rsid w:val="006164A1"/>
    <w:pPr>
      <w:spacing w:after="48"/>
      <w:ind w:left="720"/>
    </w:pPr>
    <w:rPr>
      <w:rFonts w:ascii="細明體" w:hAnsi="Times New Roman"/>
    </w:rPr>
  </w:style>
  <w:style w:type="paragraph" w:customStyle="1" w:styleId="StyletabletitleBefore6line">
    <w:name w:val="Style table title + Before:  6 line"/>
    <w:basedOn w:val="tabletitle"/>
    <w:autoRedefine/>
    <w:rsid w:val="006164A1"/>
    <w:pPr>
      <w:spacing w:beforeLines="100"/>
    </w:pPr>
    <w:rPr>
      <w:rFonts w:cs="新細明體"/>
      <w:szCs w:val="20"/>
    </w:rPr>
  </w:style>
  <w:style w:type="character" w:customStyle="1" w:styleId="StyletabletitleBefore6lineChar">
    <w:name w:val="Style table title + Before:  6 line Char"/>
    <w:rsid w:val="006164A1"/>
    <w:rPr>
      <w:rFonts w:ascii="Arial" w:eastAsia="新細明體" w:hAnsi="Arial" w:cs="新細明體"/>
      <w:b/>
      <w:caps/>
      <w:sz w:val="19"/>
      <w:szCs w:val="19"/>
      <w:lang w:val="en-US" w:eastAsia="zh-TW" w:bidi="ar-SA"/>
    </w:rPr>
  </w:style>
  <w:style w:type="paragraph" w:customStyle="1" w:styleId="StyleStyletabletitleBefore6lineBefore1line">
    <w:name w:val="Style Style table title + Before:  6 line + Before:  1 line"/>
    <w:basedOn w:val="StyletabletitleBefore6line"/>
    <w:rsid w:val="006164A1"/>
    <w:rPr>
      <w:caps w:val="0"/>
      <w:szCs w:val="18"/>
    </w:rPr>
  </w:style>
  <w:style w:type="character" w:customStyle="1" w:styleId="StyleStyletabletitleBefore6lineBefore1lineChar">
    <w:name w:val="Style Style table title + Before:  6 line + Before:  1 line Char"/>
    <w:rsid w:val="006164A1"/>
    <w:rPr>
      <w:rFonts w:ascii="Arial" w:eastAsia="新細明體" w:hAnsi="Arial" w:cs="新細明體"/>
      <w:b/>
      <w:caps/>
      <w:sz w:val="19"/>
      <w:szCs w:val="18"/>
      <w:lang w:val="en-US" w:eastAsia="zh-TW" w:bidi="ar-SA"/>
    </w:rPr>
  </w:style>
  <w:style w:type="paragraph" w:customStyle="1" w:styleId="tabletitle1byYJS">
    <w:name w:val="table title1 by YJS"/>
    <w:basedOn w:val="StyleStyletabletitleBefore6lineBefore1line"/>
    <w:rsid w:val="006164A1"/>
    <w:pPr>
      <w:spacing w:beforeLines="50"/>
      <w:jc w:val="left"/>
    </w:pPr>
    <w:rPr>
      <w:szCs w:val="20"/>
    </w:rPr>
  </w:style>
  <w:style w:type="character" w:customStyle="1" w:styleId="tabletitle1byYJSChar">
    <w:name w:val="table title1 by YJS Char"/>
    <w:rsid w:val="006164A1"/>
    <w:rPr>
      <w:rFonts w:ascii="Arial" w:eastAsia="新細明體" w:hAnsi="Arial" w:cs="新細明體"/>
      <w:b w:val="0"/>
      <w:caps w:val="0"/>
      <w:sz w:val="19"/>
      <w:szCs w:val="18"/>
      <w:lang w:val="en-US" w:eastAsia="zh-TW" w:bidi="ar-SA"/>
    </w:rPr>
  </w:style>
  <w:style w:type="paragraph" w:customStyle="1" w:styleId="StylenoteLeft0Hanging142ch">
    <w:name w:val="Style note + Left:  0&quot; Hanging:  1.42 ch"/>
    <w:basedOn w:val="note"/>
    <w:rsid w:val="006164A1"/>
    <w:pPr>
      <w:ind w:left="199" w:hangingChars="142" w:hanging="199"/>
    </w:pPr>
    <w:rPr>
      <w:rFonts w:cs="新細明體"/>
      <w:szCs w:val="20"/>
    </w:rPr>
  </w:style>
  <w:style w:type="paragraph" w:customStyle="1" w:styleId="NormalCenter7">
    <w:name w:val="Normal Center 7"/>
    <w:basedOn w:val="Normal"/>
    <w:rsid w:val="006164A1"/>
    <w:pPr>
      <w:jc w:val="center"/>
    </w:pPr>
    <w:rPr>
      <w:sz w:val="14"/>
    </w:rPr>
  </w:style>
  <w:style w:type="paragraph" w:customStyle="1" w:styleId="SFRMnemonic">
    <w:name w:val="SFR Mnemonic"/>
    <w:basedOn w:val="Normal"/>
    <w:link w:val="SFRMnemonicChar"/>
    <w:rsid w:val="006164A1"/>
    <w:pPr>
      <w:tabs>
        <w:tab w:val="left" w:pos="7900"/>
      </w:tabs>
      <w:spacing w:before="60" w:after="60"/>
      <w:ind w:leftChars="944" w:left="1699"/>
    </w:pPr>
    <w:rPr>
      <w:lang w:eastAsia="zh-TW"/>
    </w:rPr>
  </w:style>
  <w:style w:type="paragraph" w:customStyle="1" w:styleId="SFRContent">
    <w:name w:val="SFR Content"/>
    <w:basedOn w:val="Normal"/>
    <w:link w:val="SFRContentChar"/>
    <w:rsid w:val="006164A1"/>
    <w:pPr>
      <w:tabs>
        <w:tab w:val="left" w:pos="1100"/>
      </w:tabs>
      <w:spacing w:after="60"/>
      <w:ind w:left="1100" w:hangingChars="611" w:hanging="1100"/>
    </w:pPr>
    <w:rPr>
      <w:lang w:eastAsia="zh-TW"/>
    </w:rPr>
  </w:style>
  <w:style w:type="paragraph" w:customStyle="1" w:styleId="SFRContentTable1">
    <w:name w:val="SFR Content Table1"/>
    <w:basedOn w:val="SFRContent"/>
    <w:rsid w:val="006164A1"/>
    <w:pPr>
      <w:jc w:val="center"/>
    </w:pPr>
    <w:rPr>
      <w:rFonts w:cs="新細明體"/>
    </w:rPr>
  </w:style>
  <w:style w:type="paragraph" w:styleId="BlockText">
    <w:name w:val="Block Text"/>
    <w:basedOn w:val="Normal"/>
    <w:rsid w:val="006164A1"/>
    <w:pPr>
      <w:widowControl/>
      <w:spacing w:before="120" w:after="48"/>
      <w:ind w:left="709" w:right="-6" w:hanging="709"/>
    </w:pPr>
    <w:rPr>
      <w:noProof/>
    </w:rPr>
  </w:style>
  <w:style w:type="paragraph" w:customStyle="1" w:styleId="Normalheading3">
    <w:name w:val="Normal_heading3"/>
    <w:basedOn w:val="Normal"/>
    <w:rsid w:val="006164A1"/>
    <w:pPr>
      <w:widowControl/>
      <w:spacing w:before="120" w:after="60"/>
    </w:pPr>
    <w:rPr>
      <w:b/>
    </w:rPr>
  </w:style>
  <w:style w:type="character" w:styleId="CommentReference">
    <w:name w:val="annotation reference"/>
    <w:rsid w:val="006164A1"/>
    <w:rPr>
      <w:sz w:val="18"/>
      <w:szCs w:val="18"/>
    </w:rPr>
  </w:style>
  <w:style w:type="paragraph" w:styleId="CommentText">
    <w:name w:val="annotation text"/>
    <w:basedOn w:val="Normal"/>
    <w:link w:val="CommentTextChar"/>
    <w:rsid w:val="006164A1"/>
  </w:style>
  <w:style w:type="paragraph" w:styleId="CommentSubject">
    <w:name w:val="annotation subject"/>
    <w:basedOn w:val="CommentText"/>
    <w:next w:val="CommentText"/>
    <w:link w:val="CommentSubjectChar"/>
    <w:rsid w:val="006164A1"/>
    <w:rPr>
      <w:b/>
      <w:bCs/>
    </w:rPr>
  </w:style>
  <w:style w:type="paragraph" w:styleId="BalloonText">
    <w:name w:val="Balloon Text"/>
    <w:basedOn w:val="Normal"/>
    <w:link w:val="BalloonTextChar"/>
    <w:rsid w:val="006164A1"/>
    <w:rPr>
      <w:sz w:val="16"/>
      <w:szCs w:val="16"/>
    </w:rPr>
  </w:style>
  <w:style w:type="paragraph" w:customStyle="1" w:styleId="NORMAL1">
    <w:name w:val="NORMAL1"/>
    <w:basedOn w:val="Normal"/>
    <w:rsid w:val="006164A1"/>
    <w:pPr>
      <w:tabs>
        <w:tab w:val="left" w:pos="1276"/>
        <w:tab w:val="left" w:pos="1985"/>
      </w:tabs>
      <w:spacing w:before="72" w:after="72" w:line="360" w:lineRule="auto"/>
      <w:ind w:left="851" w:right="737"/>
    </w:pPr>
    <w:rPr>
      <w:rFonts w:ascii="細明體" w:hAnsi="Times New Roman"/>
      <w:sz w:val="24"/>
      <w:szCs w:val="24"/>
    </w:rPr>
  </w:style>
  <w:style w:type="paragraph" w:customStyle="1" w:styleId="bullettext0">
    <w:name w:val="bullet text"/>
    <w:basedOn w:val="Normal"/>
    <w:rsid w:val="006164A1"/>
    <w:pPr>
      <w:tabs>
        <w:tab w:val="left" w:pos="170"/>
        <w:tab w:val="left" w:pos="340"/>
      </w:tabs>
      <w:spacing w:after="48"/>
    </w:pPr>
    <w:rPr>
      <w:rFonts w:ascii="細明體" w:hAnsi="Times New Roman"/>
    </w:rPr>
  </w:style>
  <w:style w:type="character" w:customStyle="1" w:styleId="bullettextChar">
    <w:name w:val="bullet text Char"/>
    <w:rsid w:val="006164A1"/>
    <w:rPr>
      <w:rFonts w:ascii="細明體" w:eastAsia="細明體"/>
      <w:lang w:val="en-US" w:eastAsia="en-US" w:bidi="ar-SA"/>
    </w:rPr>
  </w:style>
  <w:style w:type="paragraph" w:customStyle="1" w:styleId="2ndsmalltitle">
    <w:name w:val="2nd small title"/>
    <w:basedOn w:val="Normal"/>
    <w:link w:val="2ndsmalltitleChar"/>
    <w:rsid w:val="006164A1"/>
    <w:pPr>
      <w:spacing w:before="180" w:after="48"/>
    </w:pPr>
    <w:rPr>
      <w:rFonts w:ascii="細明體" w:hAnsi="Times New Roman"/>
      <w:b/>
    </w:rPr>
  </w:style>
  <w:style w:type="paragraph" w:customStyle="1" w:styleId="3rdsmalltitle">
    <w:name w:val="3rd small title"/>
    <w:basedOn w:val="2ndsmalltitle"/>
    <w:autoRedefine/>
    <w:rsid w:val="006164A1"/>
    <w:pPr>
      <w:spacing w:before="120" w:after="0"/>
      <w:jc w:val="center"/>
    </w:pPr>
    <w:rPr>
      <w:rFonts w:ascii="Arial" w:eastAsia="Arial" w:hAnsi="Arial"/>
    </w:rPr>
  </w:style>
  <w:style w:type="paragraph" w:customStyle="1" w:styleId="continue">
    <w:name w:val="continue"/>
    <w:basedOn w:val="Normal"/>
    <w:rsid w:val="006164A1"/>
    <w:pPr>
      <w:spacing w:after="40"/>
    </w:pPr>
    <w:rPr>
      <w:rFonts w:ascii="細明體" w:hAnsi="Times New Roman"/>
      <w:sz w:val="16"/>
    </w:rPr>
  </w:style>
  <w:style w:type="paragraph" w:customStyle="1" w:styleId="tabletext15C">
    <w:name w:val="table text 1.5C"/>
    <w:basedOn w:val="tabletext1C"/>
    <w:link w:val="tabletext15CChar"/>
    <w:rsid w:val="006164A1"/>
    <w:pPr>
      <w:jc w:val="center"/>
    </w:pPr>
    <w:rPr>
      <w:rFonts w:ascii="細明體"/>
      <w:lang w:eastAsia="en-US"/>
    </w:rPr>
  </w:style>
  <w:style w:type="paragraph" w:customStyle="1" w:styleId="tabletext25C">
    <w:name w:val="table text 2.5C"/>
    <w:basedOn w:val="tabletext15C"/>
    <w:link w:val="tabletext25CChar"/>
    <w:rsid w:val="006164A1"/>
    <w:pPr>
      <w:spacing w:line="600" w:lineRule="auto"/>
    </w:pPr>
  </w:style>
  <w:style w:type="paragraph" w:customStyle="1" w:styleId="tabletext15L">
    <w:name w:val="table text 1.5L"/>
    <w:basedOn w:val="tabletext15C"/>
    <w:link w:val="tabletext15LChar"/>
    <w:rsid w:val="006164A1"/>
    <w:pPr>
      <w:jc w:val="left"/>
    </w:pPr>
  </w:style>
  <w:style w:type="paragraph" w:customStyle="1" w:styleId="tabletext25L">
    <w:name w:val="table text 2.5L"/>
    <w:basedOn w:val="tabletext25C"/>
    <w:link w:val="tabletext25LChar"/>
    <w:rsid w:val="006164A1"/>
    <w:pPr>
      <w:jc w:val="left"/>
    </w:pPr>
  </w:style>
  <w:style w:type="paragraph" w:customStyle="1" w:styleId="tabletext35L">
    <w:name w:val="table text 3.5L"/>
    <w:basedOn w:val="tabletext25L"/>
    <w:rsid w:val="006164A1"/>
    <w:pPr>
      <w:spacing w:line="840" w:lineRule="auto"/>
    </w:pPr>
  </w:style>
  <w:style w:type="paragraph" w:customStyle="1" w:styleId="FOOTER1">
    <w:name w:val="FOOTER 1"/>
    <w:basedOn w:val="Normal"/>
    <w:autoRedefine/>
    <w:rsid w:val="006164A1"/>
    <w:pPr>
      <w:widowControl/>
      <w:tabs>
        <w:tab w:val="left" w:pos="3628"/>
      </w:tabs>
      <w:spacing w:before="280" w:after="400"/>
      <w:jc w:val="center"/>
      <w:textAlignment w:val="auto"/>
    </w:pPr>
    <w:rPr>
      <w:rFonts w:ascii="Times New Roman" w:hAnsi="Times New Roman"/>
      <w:i/>
      <w:lang w:eastAsia="zh-TW"/>
    </w:rPr>
  </w:style>
  <w:style w:type="paragraph" w:customStyle="1" w:styleId="1">
    <w:name w:val="頁尾1"/>
    <w:basedOn w:val="FOOTER1"/>
    <w:rsid w:val="006164A1"/>
    <w:pPr>
      <w:spacing w:after="454"/>
    </w:pPr>
  </w:style>
  <w:style w:type="paragraph" w:customStyle="1" w:styleId="box">
    <w:name w:val="box"/>
    <w:basedOn w:val="note"/>
    <w:rsid w:val="006164A1"/>
    <w:pPr>
      <w:tabs>
        <w:tab w:val="clear" w:pos="426"/>
        <w:tab w:val="left" w:pos="170"/>
        <w:tab w:val="left" w:pos="425"/>
      </w:tabs>
      <w:spacing w:before="360" w:after="360"/>
      <w:jc w:val="center"/>
    </w:pPr>
    <w:rPr>
      <w:rFonts w:ascii="細明體" w:hAnsi="Times New Roman"/>
      <w:sz w:val="16"/>
      <w:szCs w:val="20"/>
    </w:rPr>
  </w:style>
  <w:style w:type="paragraph" w:customStyle="1" w:styleId="Winbond2">
    <w:name w:val="Winbond 2"/>
    <w:basedOn w:val="Header"/>
    <w:rsid w:val="006164A1"/>
    <w:pPr>
      <w:tabs>
        <w:tab w:val="clear" w:pos="4153"/>
        <w:tab w:val="clear" w:pos="8306"/>
        <w:tab w:val="center" w:pos="4252"/>
        <w:tab w:val="right" w:pos="8504"/>
      </w:tabs>
      <w:spacing w:after="200"/>
      <w:jc w:val="right"/>
    </w:pPr>
    <w:rPr>
      <w:rFonts w:ascii="細明體" w:hAnsi="Times New Roman"/>
      <w:b/>
      <w:caps/>
      <w:sz w:val="36"/>
      <w:szCs w:val="20"/>
    </w:rPr>
  </w:style>
  <w:style w:type="paragraph" w:customStyle="1" w:styleId="Figure">
    <w:name w:val="Figure"/>
    <w:basedOn w:val="note"/>
    <w:rsid w:val="006164A1"/>
    <w:pPr>
      <w:widowControl/>
      <w:tabs>
        <w:tab w:val="clear" w:pos="426"/>
        <w:tab w:val="left" w:pos="425"/>
      </w:tabs>
      <w:jc w:val="center"/>
    </w:pPr>
    <w:rPr>
      <w:rFonts w:ascii="Arial" w:hAnsi="Arial"/>
      <w:noProof/>
      <w:sz w:val="16"/>
      <w:szCs w:val="20"/>
    </w:rPr>
  </w:style>
  <w:style w:type="character" w:customStyle="1" w:styleId="FigureChar">
    <w:name w:val="Figure Char"/>
    <w:rsid w:val="006164A1"/>
    <w:rPr>
      <w:rFonts w:ascii="Arial" w:eastAsia="新細明體" w:hAnsi="Arial"/>
      <w:noProof/>
      <w:sz w:val="16"/>
      <w:lang w:val="en-US" w:eastAsia="en-US" w:bidi="ar-SA"/>
    </w:rPr>
  </w:style>
  <w:style w:type="paragraph" w:customStyle="1" w:styleId="Styletabletitle1byYJS">
    <w:name w:val="Style table title1 by YJS"/>
    <w:basedOn w:val="tabletitle1byYJS"/>
    <w:rsid w:val="006164A1"/>
    <w:pPr>
      <w:spacing w:before="120"/>
    </w:pPr>
    <w:rPr>
      <w:b w:val="0"/>
    </w:rPr>
  </w:style>
  <w:style w:type="character" w:customStyle="1" w:styleId="Styletabletitle1byYJSChar">
    <w:name w:val="Style table title1 by YJS Char"/>
    <w:rsid w:val="006164A1"/>
    <w:rPr>
      <w:rFonts w:ascii="Arial" w:eastAsia="新細明體" w:hAnsi="Arial" w:cs="新細明體"/>
      <w:b/>
      <w:caps/>
      <w:sz w:val="19"/>
      <w:szCs w:val="18"/>
      <w:lang w:val="en-US" w:eastAsia="zh-TW" w:bidi="ar-SA"/>
    </w:rPr>
  </w:style>
  <w:style w:type="paragraph" w:styleId="BodyText">
    <w:name w:val="Body Text"/>
    <w:basedOn w:val="Normal"/>
    <w:link w:val="BodyTextChar2"/>
    <w:rsid w:val="006164A1"/>
    <w:pPr>
      <w:widowControl/>
      <w:spacing w:after="48"/>
      <w:ind w:right="-6"/>
    </w:pPr>
    <w:rPr>
      <w:noProof/>
    </w:rPr>
  </w:style>
  <w:style w:type="paragraph" w:styleId="FootnoteText">
    <w:name w:val="footnote text"/>
    <w:basedOn w:val="Normal"/>
    <w:link w:val="FootnoteTextChar"/>
    <w:rsid w:val="006164A1"/>
  </w:style>
  <w:style w:type="paragraph" w:styleId="BodyText3">
    <w:name w:val="Body Text 3"/>
    <w:basedOn w:val="Normal"/>
    <w:link w:val="BodyText3Char1"/>
    <w:rsid w:val="006164A1"/>
    <w:rPr>
      <w:sz w:val="16"/>
      <w:szCs w:val="16"/>
    </w:rPr>
  </w:style>
  <w:style w:type="paragraph" w:customStyle="1" w:styleId="StyleSFRContentLeft0cmHanging611ch">
    <w:name w:val="Style SFR Content + Left:  0 cm Hanging:  6.11 ch"/>
    <w:basedOn w:val="SFRContent"/>
    <w:link w:val="StyleSFRContentLeft0cmHanging611chChar"/>
    <w:rsid w:val="006164A1"/>
    <w:pPr>
      <w:ind w:hangingChars="550" w:hanging="550"/>
    </w:pPr>
    <w:rPr>
      <w:rFonts w:cs="新細明體"/>
    </w:rPr>
  </w:style>
  <w:style w:type="paragraph" w:customStyle="1" w:styleId="Styleforregistertable">
    <w:name w:val="Style for register table"/>
    <w:basedOn w:val="Normal"/>
    <w:rsid w:val="006164A1"/>
    <w:rPr>
      <w:sz w:val="18"/>
      <w:lang w:eastAsia="zh-TW"/>
    </w:rPr>
  </w:style>
  <w:style w:type="paragraph" w:customStyle="1" w:styleId="StyleHeading1TimesNewRoman">
    <w:name w:val="Style Heading 1 + Times New Roman"/>
    <w:basedOn w:val="Heading1"/>
    <w:autoRedefine/>
    <w:rsid w:val="006164A1"/>
    <w:pPr>
      <w:numPr>
        <w:numId w:val="0"/>
      </w:numPr>
    </w:pPr>
    <w:rPr>
      <w:rFonts w:ascii="Times New Roman" w:hAnsi="Times New Roman"/>
    </w:rPr>
  </w:style>
  <w:style w:type="character" w:customStyle="1" w:styleId="StyleHeading1TimesNewRomanChar">
    <w:name w:val="Style Heading 1 + Times New Roman Char"/>
    <w:rsid w:val="006164A1"/>
    <w:rPr>
      <w:rFonts w:eastAsia="細明體"/>
      <w:b/>
      <w:bCs/>
      <w:caps/>
      <w:kern w:val="28"/>
      <w:sz w:val="24"/>
      <w:lang w:val="en-US" w:eastAsia="en-US" w:bidi="ar-SA"/>
    </w:rPr>
  </w:style>
  <w:style w:type="paragraph" w:customStyle="1" w:styleId="NormalCenter">
    <w:name w:val="Normal Center"/>
    <w:basedOn w:val="Normal"/>
    <w:rsid w:val="006164A1"/>
    <w:pPr>
      <w:jc w:val="center"/>
    </w:pPr>
  </w:style>
  <w:style w:type="character" w:styleId="FollowedHyperlink">
    <w:name w:val="FollowedHyperlink"/>
    <w:rsid w:val="006164A1"/>
    <w:rPr>
      <w:color w:val="800080"/>
      <w:u w:val="single"/>
    </w:rPr>
  </w:style>
  <w:style w:type="paragraph" w:customStyle="1" w:styleId="tablecontentleft-right">
    <w:name w:val="table_content_left-right"/>
    <w:basedOn w:val="Normal"/>
    <w:rsid w:val="006164A1"/>
  </w:style>
  <w:style w:type="paragraph" w:customStyle="1" w:styleId="StyleCaptionCentered">
    <w:name w:val="Style Caption + Centered"/>
    <w:basedOn w:val="Caption"/>
    <w:rsid w:val="006164A1"/>
    <w:rPr>
      <w:rFonts w:cs="新細明體"/>
    </w:rPr>
  </w:style>
  <w:style w:type="paragraph" w:customStyle="1" w:styleId="bullet1">
    <w:name w:val="bullet1"/>
    <w:basedOn w:val="Normal"/>
    <w:rsid w:val="006164A1"/>
    <w:pPr>
      <w:widowControl/>
      <w:ind w:left="586" w:hanging="132"/>
      <w:textAlignment w:val="auto"/>
    </w:pPr>
    <w:rPr>
      <w:rFonts w:cs="Arial"/>
      <w:color w:val="000000"/>
      <w:lang w:eastAsia="zh-TW"/>
    </w:rPr>
  </w:style>
  <w:style w:type="paragraph" w:styleId="BodyText2">
    <w:name w:val="Body Text 2"/>
    <w:basedOn w:val="Normal"/>
    <w:link w:val="BodyText2Char"/>
    <w:rsid w:val="006164A1"/>
    <w:pPr>
      <w:spacing w:line="480" w:lineRule="auto"/>
    </w:pPr>
  </w:style>
  <w:style w:type="paragraph" w:customStyle="1" w:styleId="StyleSFRMnemonicLeft944ch">
    <w:name w:val="Style SFR Mnemonic + Left:  9.44 ch"/>
    <w:basedOn w:val="SFRMnemonic"/>
    <w:rsid w:val="006164A1"/>
    <w:pPr>
      <w:tabs>
        <w:tab w:val="clear" w:pos="7900"/>
        <w:tab w:val="left" w:pos="6500"/>
      </w:tabs>
      <w:ind w:left="1888"/>
    </w:pPr>
    <w:rPr>
      <w:rFonts w:cs="新細明體"/>
    </w:rPr>
  </w:style>
  <w:style w:type="paragraph" w:customStyle="1" w:styleId="10">
    <w:name w:val="表格內文1"/>
    <w:basedOn w:val="Normal"/>
    <w:link w:val="NormaltableChar"/>
    <w:rsid w:val="006164A1"/>
    <w:pPr>
      <w:widowControl/>
      <w:tabs>
        <w:tab w:val="left" w:pos="170"/>
      </w:tabs>
      <w:spacing w:before="20" w:after="20"/>
      <w:jc w:val="center"/>
      <w:textAlignment w:val="auto"/>
    </w:pPr>
    <w:rPr>
      <w:rFonts w:cs="Arial"/>
      <w:lang w:eastAsia="zh-TW"/>
    </w:rPr>
  </w:style>
  <w:style w:type="paragraph" w:customStyle="1" w:styleId="StyletabletitleAfter1pt">
    <w:name w:val="Style table title + After:  1 pt"/>
    <w:basedOn w:val="tabletitle"/>
    <w:rsid w:val="006164A1"/>
    <w:pPr>
      <w:spacing w:before="0" w:after="0"/>
    </w:pPr>
    <w:rPr>
      <w:rFonts w:cs="新細明體"/>
      <w:b w:val="0"/>
    </w:rPr>
  </w:style>
  <w:style w:type="paragraph" w:customStyle="1" w:styleId="winbond10">
    <w:name w:val="winbond 1"/>
    <w:basedOn w:val="Normal"/>
    <w:rsid w:val="006164A1"/>
    <w:pPr>
      <w:widowControl/>
      <w:tabs>
        <w:tab w:val="left" w:pos="170"/>
      </w:tabs>
      <w:spacing w:after="0"/>
      <w:jc w:val="right"/>
      <w:textAlignment w:val="auto"/>
    </w:pPr>
    <w:rPr>
      <w:rFonts w:cs="Arial"/>
      <w:b/>
      <w:caps/>
      <w:sz w:val="36"/>
      <w:lang w:eastAsia="zh-TW"/>
    </w:rPr>
  </w:style>
  <w:style w:type="paragraph" w:customStyle="1" w:styleId="winbond20">
    <w:name w:val="winbond 2"/>
    <w:basedOn w:val="Normal"/>
    <w:rsid w:val="006164A1"/>
    <w:pPr>
      <w:widowControl/>
      <w:tabs>
        <w:tab w:val="left" w:pos="170"/>
      </w:tabs>
      <w:spacing w:after="200"/>
      <w:jc w:val="right"/>
      <w:textAlignment w:val="auto"/>
    </w:pPr>
    <w:rPr>
      <w:rFonts w:cs="Arial"/>
      <w:b/>
      <w:caps/>
      <w:sz w:val="36"/>
      <w:lang w:eastAsia="zh-TW"/>
    </w:rPr>
  </w:style>
  <w:style w:type="character" w:customStyle="1" w:styleId="HeaderChar">
    <w:name w:val="Header Char"/>
    <w:uiPriority w:val="99"/>
    <w:rsid w:val="006164A1"/>
    <w:rPr>
      <w:rFonts w:eastAsia="Arial"/>
      <w:b/>
      <w:caps/>
      <w:sz w:val="36"/>
      <w:lang w:val="en-US" w:eastAsia="en-US" w:bidi="ar-SA"/>
    </w:rPr>
  </w:style>
  <w:style w:type="paragraph" w:customStyle="1" w:styleId="StyletabletitleAfter1pt1">
    <w:name w:val="Style table title + After:  1 pt1"/>
    <w:basedOn w:val="tabletitle"/>
    <w:autoRedefine/>
    <w:rsid w:val="006164A1"/>
    <w:pPr>
      <w:spacing w:after="20"/>
    </w:pPr>
    <w:rPr>
      <w:rFonts w:cs="新細明體"/>
    </w:rPr>
  </w:style>
  <w:style w:type="paragraph" w:customStyle="1" w:styleId="Styletabletitle10pt">
    <w:name w:val="Style table title + 10 pt"/>
    <w:basedOn w:val="tabletitle"/>
    <w:rsid w:val="006164A1"/>
    <w:pPr>
      <w:spacing w:after="48"/>
    </w:pPr>
    <w:rPr>
      <w:b w:val="0"/>
      <w:bCs/>
      <w:caps w:val="0"/>
      <w:szCs w:val="18"/>
    </w:rPr>
  </w:style>
  <w:style w:type="character" w:styleId="FootnoteReference">
    <w:name w:val="footnote reference"/>
    <w:rsid w:val="006164A1"/>
    <w:rPr>
      <w:rFonts w:ascii="新細明體" w:eastAsia="新細明體"/>
      <w:position w:val="6"/>
      <w:sz w:val="16"/>
    </w:rPr>
  </w:style>
  <w:style w:type="paragraph" w:customStyle="1" w:styleId="winbond3">
    <w:name w:val="winbond 3"/>
    <w:basedOn w:val="Normal"/>
    <w:rsid w:val="006164A1"/>
    <w:pPr>
      <w:widowControl/>
      <w:spacing w:before="360" w:after="0"/>
      <w:jc w:val="right"/>
    </w:pPr>
    <w:rPr>
      <w:b/>
      <w:caps/>
      <w:noProof/>
      <w:sz w:val="36"/>
    </w:rPr>
  </w:style>
  <w:style w:type="paragraph" w:customStyle="1" w:styleId="StylebullettextAfter0pt">
    <w:name w:val="Style bullet text + After:  0 pt"/>
    <w:basedOn w:val="Normal"/>
    <w:rsid w:val="006164A1"/>
    <w:pPr>
      <w:widowControl/>
      <w:tabs>
        <w:tab w:val="left" w:pos="170"/>
        <w:tab w:val="left" w:pos="340"/>
      </w:tabs>
      <w:snapToGrid/>
      <w:spacing w:after="0"/>
    </w:pPr>
    <w:rPr>
      <w:rFonts w:cs="新細明體"/>
      <w:noProof/>
    </w:rPr>
  </w:style>
  <w:style w:type="paragraph" w:customStyle="1" w:styleId="StyleAsian95ptBoldAllcapsCentered">
    <w:name w:val="Style (Asian) 新細明體 9.5 pt Bold All caps Centered"/>
    <w:basedOn w:val="Normal"/>
    <w:rsid w:val="006164A1"/>
    <w:pPr>
      <w:jc w:val="center"/>
    </w:pPr>
    <w:rPr>
      <w:rFonts w:cs="新細明體"/>
      <w:b/>
      <w:bCs/>
      <w:sz w:val="19"/>
      <w:szCs w:val="19"/>
    </w:rPr>
  </w:style>
  <w:style w:type="character" w:customStyle="1" w:styleId="CharChar">
    <w:name w:val="Char Char"/>
    <w:rsid w:val="006164A1"/>
    <w:rPr>
      <w:rFonts w:ascii="Arial" w:eastAsia="細明體" w:hAnsi="Arial"/>
      <w:lang w:val="en-US" w:eastAsia="en-US" w:bidi="ar-SA"/>
    </w:rPr>
  </w:style>
  <w:style w:type="paragraph" w:styleId="Date">
    <w:name w:val="Date"/>
    <w:basedOn w:val="Normal"/>
    <w:next w:val="Normal"/>
    <w:link w:val="DateChar"/>
    <w:rsid w:val="006164A1"/>
    <w:pPr>
      <w:snapToGrid/>
      <w:spacing w:before="0" w:after="60"/>
    </w:pPr>
  </w:style>
  <w:style w:type="paragraph" w:customStyle="1" w:styleId="stylesfrcontentleft0cmhanging611ch0">
    <w:name w:val="stylesfrcontentleft0cmhanging611ch"/>
    <w:basedOn w:val="Normal"/>
    <w:rsid w:val="006164A1"/>
    <w:pPr>
      <w:widowControl/>
      <w:adjustRightInd/>
      <w:snapToGrid/>
      <w:spacing w:before="0" w:after="60"/>
      <w:ind w:left="1100" w:hanging="1100"/>
      <w:textAlignment w:val="auto"/>
    </w:pPr>
    <w:rPr>
      <w:rFonts w:eastAsia="MS Mincho" w:cs="Arial"/>
      <w:lang w:eastAsia="zh-CN"/>
    </w:rPr>
  </w:style>
  <w:style w:type="paragraph" w:customStyle="1" w:styleId="StyleStyleSFRContentLeft0cmHanging611chJustified">
    <w:name w:val="Style Style SFR Content + Left:  0 cm Hanging:  6.11 ch + Justified..."/>
    <w:basedOn w:val="StyleSFRContentLeft0cmHanging611ch"/>
    <w:autoRedefine/>
    <w:rsid w:val="006164A1"/>
    <w:pPr>
      <w:ind w:left="1400" w:hangingChars="700" w:hanging="1400"/>
    </w:pPr>
  </w:style>
  <w:style w:type="paragraph" w:customStyle="1" w:styleId="StyleStyleSFRContentLeft0cmHanging611chLeft0">
    <w:name w:val="Style Style SFR Content + Left:  0 cm Hanging:  6.11 ch + Left:  0 ..."/>
    <w:basedOn w:val="StyleSFRContentLeft0cmHanging611ch"/>
    <w:autoRedefine/>
    <w:rsid w:val="006164A1"/>
  </w:style>
  <w:style w:type="paragraph" w:customStyle="1" w:styleId="StyleStyleSFRContentLeft0cmHanging611chJustified1">
    <w:name w:val="Style Style SFR Content + Left:  0 cm Hanging:  6.11 ch + Justified...1"/>
    <w:basedOn w:val="StyleSFRContentLeft0cmHanging611ch"/>
    <w:autoRedefine/>
    <w:rsid w:val="006164A1"/>
    <w:pPr>
      <w:ind w:left="1400" w:hangingChars="700" w:hanging="1400"/>
    </w:pPr>
  </w:style>
  <w:style w:type="paragraph" w:customStyle="1" w:styleId="StyleStyleSFRContentLeft0cmHanging611chJustified2">
    <w:name w:val="Style Style SFR Content + Left:  0 cm Hanging:  6.11 ch + Justified...2"/>
    <w:basedOn w:val="StyleSFRContentLeft0cmHanging611ch"/>
    <w:autoRedefine/>
    <w:rsid w:val="006164A1"/>
  </w:style>
  <w:style w:type="paragraph" w:customStyle="1" w:styleId="StyleSFRContentLeft0cmHanging611chJustified3">
    <w:name w:val="Style SFR Content + Left:  0 cm Hanging:  6.11 ch + Justified...3"/>
    <w:basedOn w:val="StyleSFRContentLeft0cmHanging611ch"/>
    <w:link w:val="StyleSFRContentLeft0cmHanging611chJustified3Char"/>
    <w:rsid w:val="006164A1"/>
  </w:style>
  <w:style w:type="paragraph" w:styleId="TableofFigures">
    <w:name w:val="table of figures"/>
    <w:basedOn w:val="Normal"/>
    <w:next w:val="Normal"/>
    <w:uiPriority w:val="99"/>
    <w:rsid w:val="006164A1"/>
    <w:pPr>
      <w:ind w:leftChars="200" w:left="200" w:hangingChars="200" w:hanging="200"/>
    </w:pPr>
  </w:style>
  <w:style w:type="paragraph" w:styleId="DocumentMap">
    <w:name w:val="Document Map"/>
    <w:basedOn w:val="Normal"/>
    <w:link w:val="DocumentMapChar"/>
    <w:rsid w:val="006164A1"/>
    <w:pPr>
      <w:shd w:val="clear" w:color="auto" w:fill="000080"/>
    </w:pPr>
    <w:rPr>
      <w:rFonts w:eastAsia="MS Gothic"/>
    </w:rPr>
  </w:style>
  <w:style w:type="paragraph" w:styleId="Index6">
    <w:name w:val="index 6"/>
    <w:basedOn w:val="Normal"/>
    <w:next w:val="Normal"/>
    <w:autoRedefine/>
    <w:rsid w:val="006164A1"/>
    <w:pPr>
      <w:widowControl/>
      <w:tabs>
        <w:tab w:val="left" w:pos="170"/>
      </w:tabs>
      <w:ind w:left="1200" w:hanging="200"/>
      <w:jc w:val="center"/>
      <w:textAlignment w:val="auto"/>
    </w:pPr>
    <w:rPr>
      <w:rFonts w:cs="Arial"/>
      <w:lang w:eastAsia="zh-TW"/>
    </w:rPr>
  </w:style>
  <w:style w:type="paragraph" w:styleId="Index4">
    <w:name w:val="index 4"/>
    <w:basedOn w:val="Normal"/>
    <w:next w:val="Normal"/>
    <w:autoRedefine/>
    <w:rsid w:val="006164A1"/>
    <w:pPr>
      <w:widowControl/>
      <w:tabs>
        <w:tab w:val="left" w:pos="170"/>
      </w:tabs>
      <w:ind w:left="800" w:hanging="200"/>
      <w:textAlignment w:val="auto"/>
    </w:pPr>
    <w:rPr>
      <w:rFonts w:cs="Arial"/>
      <w:lang w:eastAsia="zh-TW"/>
    </w:rPr>
  </w:style>
  <w:style w:type="paragraph" w:styleId="Index1">
    <w:name w:val="index 1"/>
    <w:basedOn w:val="Normal"/>
    <w:next w:val="Normal"/>
    <w:autoRedefine/>
    <w:rsid w:val="006164A1"/>
    <w:pPr>
      <w:widowControl/>
      <w:tabs>
        <w:tab w:val="left" w:pos="170"/>
      </w:tabs>
      <w:ind w:left="200" w:hanging="200"/>
      <w:textAlignment w:val="auto"/>
    </w:pPr>
    <w:rPr>
      <w:rFonts w:cs="Arial"/>
      <w:lang w:eastAsia="zh-TW"/>
    </w:rPr>
  </w:style>
  <w:style w:type="paragraph" w:customStyle="1" w:styleId="StyleSFRContentLeft0cmHanging611chJustified">
    <w:name w:val="Style SFR Content + Left:  0 cm Hanging:  6.11 ch + Justified"/>
    <w:aliases w:val="Hanging:  1.5 ...."/>
    <w:basedOn w:val="StyleSFRContentLeft0cmHanging611ch"/>
    <w:rsid w:val="006164A1"/>
    <w:rPr>
      <w:rFonts w:cs="Arial"/>
    </w:rPr>
  </w:style>
  <w:style w:type="paragraph" w:customStyle="1" w:styleId="NormalBlack">
    <w:name w:val="Normal + Black"/>
    <w:basedOn w:val="Normal"/>
    <w:rsid w:val="006164A1"/>
    <w:pPr>
      <w:widowControl/>
      <w:tabs>
        <w:tab w:val="left" w:pos="170"/>
      </w:tabs>
      <w:spacing w:before="0" w:after="0"/>
      <w:textAlignment w:val="auto"/>
    </w:pPr>
    <w:rPr>
      <w:rFonts w:cs="Arial"/>
      <w:color w:val="000000"/>
      <w:sz w:val="18"/>
      <w:szCs w:val="18"/>
      <w:lang w:eastAsia="zh-TW"/>
    </w:rPr>
  </w:style>
  <w:style w:type="paragraph" w:customStyle="1" w:styleId="StyleSFRContentLeft0cmHanging611chJustified3Justified0">
    <w:name w:val="Style SFR Content + Left:  0 cm Hanging:  6.11 ch + Justified...3 + Justified..."/>
    <w:basedOn w:val="StyleSFRContentLeft0cmHanging611chJustified3"/>
    <w:link w:val="StyleSFRContentLeft0cmHanging611chJustified3JustifiedChar"/>
    <w:rsid w:val="006164A1"/>
    <w:pPr>
      <w:tabs>
        <w:tab w:val="clear" w:pos="1100"/>
      </w:tabs>
      <w:spacing w:before="60" w:after="48"/>
      <w:ind w:left="68" w:firstLineChars="0" w:firstLine="3"/>
      <w:jc w:val="left"/>
    </w:pPr>
  </w:style>
  <w:style w:type="paragraph" w:customStyle="1" w:styleId="NormalArial">
    <w:name w:val="Normal + Arial"/>
    <w:aliases w:val="10 pt"/>
    <w:basedOn w:val="NormalCenter"/>
    <w:autoRedefine/>
    <w:rsid w:val="006164A1"/>
    <w:pPr>
      <w:overflowPunct/>
      <w:autoSpaceDE/>
      <w:autoSpaceDN/>
      <w:adjustRightInd/>
      <w:snapToGrid/>
      <w:spacing w:before="0" w:after="0"/>
      <w:jc w:val="both"/>
      <w:textAlignment w:val="auto"/>
    </w:pPr>
    <w:rPr>
      <w:rFonts w:eastAsia="Arial" w:cs="新細明體"/>
      <w:i/>
      <w:color w:val="000000"/>
      <w:kern w:val="2"/>
      <w:lang w:eastAsia="zh-TW"/>
    </w:rPr>
  </w:style>
  <w:style w:type="paragraph" w:customStyle="1" w:styleId="NormalJustified">
    <w:name w:val="Normal + Justified"/>
    <w:basedOn w:val="tabletext1L"/>
    <w:rsid w:val="006164A1"/>
    <w:pPr>
      <w:ind w:leftChars="72" w:left="144" w:rightChars="66" w:right="132" w:firstLine="3"/>
    </w:pPr>
  </w:style>
  <w:style w:type="paragraph" w:customStyle="1" w:styleId="NormalBlue">
    <w:name w:val="Normal + Blue"/>
    <w:aliases w:val="Justified,Normal + Verdana,9 pt,Bold,Black,First line:  1 cm,Right  0.75 ch,Normal + 12 pt,Left,First line:  0.71 cm,Before:  0 pt,After:  0 pt"/>
    <w:basedOn w:val="BodyText"/>
    <w:rsid w:val="006164A1"/>
    <w:pPr>
      <w:snapToGrid/>
      <w:spacing w:before="0" w:after="0"/>
      <w:ind w:right="0"/>
      <w:jc w:val="left"/>
    </w:pPr>
    <w:rPr>
      <w:rFonts w:ascii="Verdana" w:eastAsia="Arial Unicode MS" w:hAnsi="Verdana"/>
      <w:bCs/>
      <w:noProof w:val="0"/>
      <w:color w:val="000000"/>
      <w:spacing w:val="-2"/>
      <w:lang w:eastAsia="zh-TW"/>
    </w:rPr>
  </w:style>
  <w:style w:type="paragraph" w:customStyle="1" w:styleId="StyleHeading1Arial">
    <w:name w:val="Style Heading 1 + Arial"/>
    <w:basedOn w:val="Heading1"/>
    <w:autoRedefine/>
    <w:rsid w:val="006164A1"/>
    <w:pPr>
      <w:tabs>
        <w:tab w:val="num" w:pos="510"/>
      </w:tabs>
      <w:overflowPunct/>
      <w:autoSpaceDE/>
      <w:autoSpaceDN/>
      <w:adjustRightInd/>
      <w:ind w:left="510" w:hanging="510"/>
      <w:textAlignment w:val="auto"/>
    </w:pPr>
    <w:rPr>
      <w:rFonts w:cs="Arial"/>
      <w:bCs w:val="0"/>
      <w:kern w:val="0"/>
      <w:lang w:eastAsia="zh-TW"/>
    </w:rPr>
  </w:style>
  <w:style w:type="character" w:customStyle="1" w:styleId="NormalCenterChar">
    <w:name w:val="Normal Center Char"/>
    <w:rsid w:val="006164A1"/>
    <w:rPr>
      <w:rFonts w:ascii="Arial" w:eastAsia="細明體" w:hAnsi="Arial"/>
      <w:lang w:val="en-US" w:eastAsia="en-US" w:bidi="ar-SA"/>
    </w:rPr>
  </w:style>
  <w:style w:type="character" w:customStyle="1" w:styleId="NormalArialChar">
    <w:name w:val="Normal + Arial Char"/>
    <w:aliases w:val="10 pt Char"/>
    <w:rsid w:val="006164A1"/>
    <w:rPr>
      <w:rFonts w:ascii="Arial" w:eastAsia="Arial" w:hAnsi="Arial" w:cs="新細明體"/>
      <w:b/>
      <w:i/>
      <w:color w:val="000000"/>
      <w:kern w:val="2"/>
      <w:lang w:val="en-US" w:eastAsia="zh-TW" w:bidi="ar-SA"/>
    </w:rPr>
  </w:style>
  <w:style w:type="paragraph" w:customStyle="1" w:styleId="Tableofcontent">
    <w:name w:val="Table of content"/>
    <w:next w:val="Normal"/>
    <w:rsid w:val="006164A1"/>
    <w:pPr>
      <w:spacing w:before="240" w:after="240"/>
    </w:pPr>
    <w:rPr>
      <w:rFonts w:ascii="Arial" w:hAnsi="Arial"/>
      <w:b/>
      <w:i/>
      <w:sz w:val="24"/>
      <w:szCs w:val="24"/>
      <w:lang w:eastAsia="zh-CN"/>
    </w:rPr>
  </w:style>
  <w:style w:type="paragraph" w:customStyle="1" w:styleId="BulletText">
    <w:name w:val="Bullet Text"/>
    <w:basedOn w:val="Normal"/>
    <w:link w:val="BulletTextChar0"/>
    <w:rsid w:val="006164A1"/>
    <w:pPr>
      <w:widowControl/>
      <w:numPr>
        <w:numId w:val="1"/>
      </w:numPr>
      <w:tabs>
        <w:tab w:val="left" w:pos="340"/>
      </w:tabs>
      <w:snapToGrid/>
    </w:pPr>
    <w:rPr>
      <w:rFonts w:eastAsia="Arial"/>
    </w:rPr>
  </w:style>
  <w:style w:type="character" w:customStyle="1" w:styleId="Heading1Char3">
    <w:name w:val="Heading 1 Char3"/>
    <w:aliases w:val="head 1 Char2,Heading U Char2,H1 Char2,H11 Char2,Œ©o‚µ 1 Char2,?co??E 1 Char2,h1 Char2,뙥 Char2,?c Char2,?co?ƒÊ 1 Char2,? Char3,head 1 Char3"/>
    <w:rsid w:val="006164A1"/>
    <w:rPr>
      <w:rFonts w:ascii="Arial" w:hAnsi="Arial" w:cs="Arial"/>
      <w:b/>
      <w:bCs/>
      <w:caps/>
      <w:kern w:val="28"/>
      <w:sz w:val="24"/>
      <w:szCs w:val="24"/>
    </w:rPr>
  </w:style>
  <w:style w:type="paragraph" w:customStyle="1" w:styleId="StyleNormalArial10ptBlackJustified">
    <w:name w:val="Style Normal + Arial 10 pt Black Justified"/>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customStyle="1" w:styleId="NormalArial10pt">
    <w:name w:val="Normal + Arial 10 pt"/>
    <w:basedOn w:val="Normal"/>
    <w:autoRedefine/>
    <w:rsid w:val="006164A1"/>
    <w:pPr>
      <w:overflowPunct/>
      <w:autoSpaceDE/>
      <w:autoSpaceDN/>
      <w:adjustRightInd/>
      <w:snapToGrid/>
      <w:spacing w:before="0" w:after="0"/>
      <w:textAlignment w:val="auto"/>
    </w:pPr>
    <w:rPr>
      <w:rFonts w:eastAsia="Arial" w:cs="新細明體"/>
      <w:color w:val="000000"/>
      <w:kern w:val="2"/>
      <w:lang w:eastAsia="zh-TW"/>
    </w:rPr>
  </w:style>
  <w:style w:type="paragraph" w:styleId="Title">
    <w:name w:val="Title"/>
    <w:basedOn w:val="Normal"/>
    <w:link w:val="TitleChar"/>
    <w:autoRedefine/>
    <w:rsid w:val="006164A1"/>
    <w:pPr>
      <w:widowControl/>
      <w:overflowPunct/>
      <w:autoSpaceDE/>
      <w:autoSpaceDN/>
      <w:adjustRightInd/>
      <w:snapToGrid/>
      <w:spacing w:before="240" w:after="60"/>
      <w:jc w:val="center"/>
      <w:textAlignment w:val="auto"/>
    </w:pPr>
    <w:rPr>
      <w:rFonts w:eastAsia="Arial"/>
      <w:b/>
      <w:bCs/>
      <w:kern w:val="28"/>
      <w:sz w:val="40"/>
      <w:szCs w:val="40"/>
    </w:rPr>
  </w:style>
  <w:style w:type="paragraph" w:customStyle="1" w:styleId="StyleAsianAsian9ptBoldItalicBlack">
    <w:name w:val="Style (Asian) Asian 9 pt Bold Italic Black"/>
    <w:basedOn w:val="Normal"/>
    <w:autoRedefine/>
    <w:rsid w:val="006164A1"/>
    <w:pPr>
      <w:widowControl/>
      <w:overflowPunct/>
      <w:autoSpaceDE/>
      <w:autoSpaceDN/>
      <w:adjustRightInd/>
      <w:snapToGrid/>
      <w:spacing w:before="0" w:after="0"/>
      <w:textAlignment w:val="auto"/>
    </w:pPr>
    <w:rPr>
      <w:rFonts w:eastAsia="Arial" w:cs="Arial"/>
      <w:b/>
      <w:i/>
      <w:iCs/>
      <w:color w:val="000000"/>
      <w:sz w:val="16"/>
      <w:szCs w:val="24"/>
      <w:lang w:eastAsia="zh-TW"/>
    </w:rPr>
  </w:style>
  <w:style w:type="paragraph" w:customStyle="1" w:styleId="tableheader">
    <w:name w:val="table_header"/>
    <w:basedOn w:val="Normal"/>
    <w:rsid w:val="006164A1"/>
    <w:pPr>
      <w:widowControl/>
      <w:overflowPunct/>
      <w:autoSpaceDE/>
      <w:autoSpaceDN/>
      <w:adjustRightInd/>
      <w:snapToGrid/>
      <w:spacing w:before="0" w:after="0"/>
      <w:jc w:val="center"/>
      <w:textAlignment w:val="auto"/>
    </w:pPr>
    <w:rPr>
      <w:rFonts w:eastAsia="Arial"/>
      <w:b/>
      <w:bCs/>
      <w:lang w:eastAsia="zh-TW"/>
    </w:rPr>
  </w:style>
  <w:style w:type="paragraph" w:customStyle="1" w:styleId="tablecontentmid">
    <w:name w:val="table_content_mid"/>
    <w:basedOn w:val="Normal"/>
    <w:rsid w:val="006164A1"/>
    <w:pPr>
      <w:widowControl/>
      <w:overflowPunct/>
      <w:autoSpaceDE/>
      <w:autoSpaceDN/>
      <w:adjustRightInd/>
      <w:snapToGrid/>
      <w:spacing w:before="0" w:after="0"/>
      <w:jc w:val="center"/>
      <w:textAlignment w:val="auto"/>
    </w:pPr>
    <w:rPr>
      <w:rFonts w:eastAsia="Arial"/>
      <w:lang w:eastAsia="zh-TW"/>
    </w:rPr>
  </w:style>
  <w:style w:type="paragraph" w:customStyle="1" w:styleId="featurefinger">
    <w:name w:val="feature_finger"/>
    <w:basedOn w:val="Normal"/>
    <w:rsid w:val="006164A1"/>
    <w:pPr>
      <w:widowControl/>
      <w:overflowPunct/>
      <w:autoSpaceDE/>
      <w:autoSpaceDN/>
      <w:adjustRightInd/>
      <w:snapToGrid/>
      <w:spacing w:before="0" w:after="0"/>
      <w:ind w:left="283" w:hanging="283"/>
      <w:textAlignment w:val="auto"/>
    </w:pPr>
    <w:rPr>
      <w:rFonts w:eastAsia="Arial"/>
      <w:lang w:eastAsia="zh-TW"/>
    </w:rPr>
  </w:style>
  <w:style w:type="paragraph" w:customStyle="1" w:styleId="featurediamond">
    <w:name w:val="feature_diamond"/>
    <w:basedOn w:val="featurefinger"/>
    <w:rsid w:val="006164A1"/>
  </w:style>
  <w:style w:type="paragraph" w:customStyle="1" w:styleId="featurepencil">
    <w:name w:val="feature_pencil"/>
    <w:basedOn w:val="featurediamond"/>
    <w:rsid w:val="006164A1"/>
  </w:style>
  <w:style w:type="paragraph" w:styleId="Subtitle">
    <w:name w:val="Subtitle"/>
    <w:basedOn w:val="Normal"/>
    <w:link w:val="SubtitleChar"/>
    <w:rsid w:val="006164A1"/>
    <w:pPr>
      <w:widowControl/>
      <w:overflowPunct/>
      <w:autoSpaceDE/>
      <w:autoSpaceDN/>
      <w:adjustRightInd/>
      <w:snapToGrid/>
      <w:spacing w:before="0" w:after="60"/>
      <w:jc w:val="center"/>
      <w:textAlignment w:val="auto"/>
    </w:pPr>
    <w:rPr>
      <w:rFonts w:eastAsia="Arial"/>
      <w:i/>
      <w:iCs/>
    </w:rPr>
  </w:style>
  <w:style w:type="paragraph" w:customStyle="1" w:styleId="tablecontentleft">
    <w:name w:val="table_content_left"/>
    <w:basedOn w:val="NormalIndent"/>
    <w:rsid w:val="006164A1"/>
    <w:pPr>
      <w:widowControl/>
      <w:overflowPunct/>
      <w:autoSpaceDE/>
      <w:autoSpaceDN/>
      <w:adjustRightInd/>
      <w:snapToGrid/>
      <w:spacing w:before="120" w:after="120"/>
      <w:ind w:left="0"/>
      <w:jc w:val="left"/>
      <w:textAlignment w:val="auto"/>
    </w:pPr>
    <w:rPr>
      <w:rFonts w:ascii="Arial" w:eastAsia="Arial" w:hAnsi="Arial"/>
      <w:lang w:eastAsia="zh-TW"/>
    </w:rPr>
  </w:style>
  <w:style w:type="character" w:customStyle="1" w:styleId="specialwordBI">
    <w:name w:val="special_word_BI"/>
    <w:rsid w:val="006164A1"/>
    <w:rPr>
      <w:rFonts w:ascii="新細明體" w:eastAsia="新細明體"/>
      <w:b/>
      <w:bCs/>
      <w:i/>
      <w:iCs/>
      <w:sz w:val="24"/>
      <w:szCs w:val="24"/>
    </w:rPr>
  </w:style>
  <w:style w:type="character" w:customStyle="1" w:styleId="specialwordBU">
    <w:name w:val="special_word_BU"/>
    <w:rsid w:val="006164A1"/>
    <w:rPr>
      <w:rFonts w:ascii="新細明體" w:eastAsia="新細明體"/>
      <w:b/>
      <w:bCs/>
      <w:sz w:val="24"/>
      <w:szCs w:val="24"/>
      <w:u w:val="single"/>
    </w:rPr>
  </w:style>
  <w:style w:type="paragraph" w:customStyle="1" w:styleId="Headertitle">
    <w:name w:val="Header_title"/>
    <w:basedOn w:val="Normal"/>
    <w:rsid w:val="006164A1"/>
    <w:pPr>
      <w:widowControl/>
      <w:tabs>
        <w:tab w:val="right" w:pos="9781"/>
      </w:tabs>
      <w:overflowPunct/>
      <w:autoSpaceDE/>
      <w:autoSpaceDN/>
      <w:adjustRightInd/>
      <w:snapToGrid/>
      <w:spacing w:before="0" w:after="0"/>
      <w:textAlignment w:val="auto"/>
    </w:pPr>
    <w:rPr>
      <w:rFonts w:eastAsia="Arial"/>
      <w:b/>
      <w:bCs/>
      <w:sz w:val="36"/>
      <w:szCs w:val="36"/>
      <w:lang w:eastAsia="zh-TW"/>
    </w:rPr>
  </w:style>
  <w:style w:type="paragraph" w:customStyle="1" w:styleId="Headernumber">
    <w:name w:val="Header_number"/>
    <w:basedOn w:val="Normal"/>
    <w:rsid w:val="006164A1"/>
    <w:pPr>
      <w:widowControl/>
      <w:tabs>
        <w:tab w:val="right" w:pos="9781"/>
      </w:tabs>
      <w:overflowPunct/>
      <w:autoSpaceDE/>
      <w:autoSpaceDN/>
      <w:adjustRightInd/>
      <w:snapToGrid/>
      <w:spacing w:before="0" w:after="0"/>
      <w:textAlignment w:val="auto"/>
    </w:pPr>
    <w:rPr>
      <w:rFonts w:eastAsia="Arial"/>
      <w:b/>
      <w:bCs/>
      <w:sz w:val="32"/>
      <w:szCs w:val="32"/>
      <w:lang w:eastAsia="zh-TW"/>
    </w:rPr>
  </w:style>
  <w:style w:type="paragraph" w:customStyle="1" w:styleId="featuresequare">
    <w:name w:val="feature_sequare"/>
    <w:basedOn w:val="featurepencil"/>
    <w:rsid w:val="006164A1"/>
    <w:pPr>
      <w:ind w:left="1003"/>
    </w:pPr>
  </w:style>
  <w:style w:type="paragraph" w:styleId="EndnoteText">
    <w:name w:val="endnote text"/>
    <w:basedOn w:val="Normal"/>
    <w:link w:val="EndnoteTextChar"/>
    <w:rsid w:val="006164A1"/>
    <w:pPr>
      <w:widowControl/>
      <w:overflowPunct/>
      <w:autoSpaceDE/>
      <w:autoSpaceDN/>
      <w:adjustRightInd/>
      <w:snapToGrid/>
      <w:spacing w:before="0" w:after="0"/>
      <w:textAlignment w:val="auto"/>
    </w:pPr>
    <w:rPr>
      <w:rFonts w:eastAsia="Arial"/>
    </w:rPr>
  </w:style>
  <w:style w:type="paragraph" w:customStyle="1" w:styleId="Standardcontext">
    <w:name w:val="Standard context"/>
    <w:basedOn w:val="Normal"/>
    <w:rsid w:val="006164A1"/>
    <w:pPr>
      <w:snapToGrid/>
      <w:spacing w:before="0" w:after="0"/>
      <w:ind w:left="567" w:right="567"/>
    </w:pPr>
    <w:rPr>
      <w:rFonts w:ascii="新細明體" w:eastAsia="Arial"/>
      <w:color w:val="000000"/>
    </w:rPr>
  </w:style>
  <w:style w:type="paragraph" w:customStyle="1" w:styleId="StyleHeading2">
    <w:name w:val="Style Heading 2"/>
    <w:basedOn w:val="Heading2"/>
    <w:rsid w:val="006164A1"/>
    <w:pPr>
      <w:numPr>
        <w:ilvl w:val="0"/>
        <w:numId w:val="0"/>
      </w:numPr>
      <w:tabs>
        <w:tab w:val="num" w:pos="776"/>
      </w:tabs>
      <w:spacing w:before="120" w:after="72"/>
      <w:ind w:left="776" w:hanging="576"/>
    </w:pPr>
    <w:rPr>
      <w:rFonts w:eastAsia="Arial"/>
      <w:b w:val="0"/>
      <w:bCs/>
      <w:sz w:val="22"/>
      <w:szCs w:val="22"/>
    </w:rPr>
  </w:style>
  <w:style w:type="paragraph" w:customStyle="1" w:styleId="Style1">
    <w:name w:val="Style1"/>
    <w:basedOn w:val="TOC3"/>
    <w:link w:val="Style1Char"/>
    <w:autoRedefine/>
    <w:rsid w:val="006164A1"/>
    <w:pPr>
      <w:tabs>
        <w:tab w:val="left" w:pos="1080"/>
        <w:tab w:val="left" w:pos="1260"/>
        <w:tab w:val="right" w:leader="dot" w:pos="9772"/>
        <w:tab w:val="right" w:leader="dot" w:pos="9890"/>
      </w:tabs>
      <w:overflowPunct/>
      <w:autoSpaceDE/>
      <w:autoSpaceDN/>
      <w:adjustRightInd/>
      <w:spacing w:before="0" w:after="0"/>
      <w:ind w:left="357"/>
      <w:jc w:val="left"/>
    </w:pPr>
    <w:rPr>
      <w:rFonts w:eastAsia="Arial"/>
      <w:iCs/>
    </w:rPr>
  </w:style>
  <w:style w:type="paragraph" w:customStyle="1" w:styleId="StyleHeading1Orange">
    <w:name w:val="Style Heading 1 + Orange"/>
    <w:basedOn w:val="Heading1"/>
    <w:autoRedefine/>
    <w:rsid w:val="006164A1"/>
    <w:pPr>
      <w:widowControl/>
      <w:numPr>
        <w:numId w:val="0"/>
      </w:numPr>
      <w:overflowPunct/>
      <w:autoSpaceDE/>
      <w:autoSpaceDN/>
      <w:adjustRightInd/>
      <w:spacing w:after="72"/>
      <w:textAlignment w:val="auto"/>
    </w:pPr>
    <w:rPr>
      <w:rFonts w:eastAsia="Arial"/>
      <w:color w:val="FF6600"/>
      <w:szCs w:val="20"/>
    </w:rPr>
  </w:style>
  <w:style w:type="table" w:styleId="TableGrid">
    <w:name w:val="Table Grid"/>
    <w:basedOn w:val="TableNormal"/>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ockdiagram">
    <w:name w:val="Block diagram"/>
    <w:basedOn w:val="Caption"/>
    <w:rsid w:val="006164A1"/>
    <w:pPr>
      <w:widowControl/>
      <w:snapToGrid/>
    </w:pPr>
    <w:rPr>
      <w:rFonts w:eastAsia="Arial"/>
      <w:lang w:eastAsia="zh-TW"/>
    </w:rPr>
  </w:style>
  <w:style w:type="paragraph" w:customStyle="1" w:styleId="StyleHeading1Before3ptAfter6pt">
    <w:name w:val="Style Heading 1 + Before:  3 pt After:  6 pt"/>
    <w:basedOn w:val="Heading1"/>
    <w:autoRedefine/>
    <w:rsid w:val="006164A1"/>
    <w:pPr>
      <w:widowControl/>
      <w:numPr>
        <w:numId w:val="0"/>
      </w:numPr>
      <w:overflowPunct/>
      <w:autoSpaceDE/>
      <w:autoSpaceDN/>
      <w:adjustRightInd/>
      <w:textAlignment w:val="auto"/>
    </w:pPr>
    <w:rPr>
      <w:rFonts w:eastAsia="Arial" w:cs="新細明體"/>
      <w:szCs w:val="20"/>
    </w:rPr>
  </w:style>
  <w:style w:type="paragraph" w:customStyle="1" w:styleId="Style1stsmalltitleTimesNewRoman">
    <w:name w:val="Style 1st small title + Times New Roman"/>
    <w:basedOn w:val="1stsmalltitle"/>
    <w:link w:val="Style1stsmalltitleTimesNewRomanChar"/>
    <w:autoRedefine/>
    <w:rsid w:val="006164A1"/>
    <w:pPr>
      <w:widowControl/>
      <w:overflowPunct/>
      <w:autoSpaceDE/>
      <w:autoSpaceDN/>
      <w:adjustRightInd/>
      <w:snapToGrid/>
      <w:spacing w:before="120" w:after="60"/>
      <w:jc w:val="left"/>
      <w:textAlignment w:val="auto"/>
    </w:pPr>
    <w:rPr>
      <w:rFonts w:eastAsia="Arial"/>
      <w:i w:val="0"/>
      <w:sz w:val="24"/>
      <w:szCs w:val="23"/>
      <w:u w:val="none"/>
      <w:lang w:eastAsia="zh-TW"/>
    </w:rPr>
  </w:style>
  <w:style w:type="character" w:customStyle="1" w:styleId="Style1stsmalltitleTimesNewRomanChar">
    <w:name w:val="Style 1st small title + Times New Roman Char"/>
    <w:link w:val="Style1stsmalltitleTimesNewRoman"/>
    <w:rsid w:val="006164A1"/>
    <w:rPr>
      <w:rFonts w:ascii="Arial" w:eastAsia="Arial" w:hAnsi="Arial"/>
      <w:b/>
      <w:bCs/>
      <w:noProof/>
      <w:sz w:val="24"/>
      <w:szCs w:val="23"/>
    </w:rPr>
  </w:style>
  <w:style w:type="paragraph" w:customStyle="1" w:styleId="StyleHeading4Auto">
    <w:name w:val="Style Heading 4 + Auto"/>
    <w:basedOn w:val="Heading4"/>
    <w:autoRedefine/>
    <w:rsid w:val="006164A1"/>
    <w:pPr>
      <w:widowControl/>
      <w:numPr>
        <w:ilvl w:val="0"/>
        <w:numId w:val="0"/>
      </w:numPr>
      <w:overflowPunct/>
      <w:autoSpaceDE/>
      <w:autoSpaceDN/>
      <w:adjustRightInd/>
      <w:spacing w:beforeLines="60" w:after="60"/>
      <w:textAlignment w:val="auto"/>
    </w:pPr>
    <w:rPr>
      <w:rFonts w:cs="Arial"/>
    </w:rPr>
  </w:style>
  <w:style w:type="paragraph" w:customStyle="1" w:styleId="StyleHeading2Left">
    <w:name w:val="Style Heading 2 + Left"/>
    <w:basedOn w:val="Heading2"/>
    <w:autoRedefine/>
    <w:rsid w:val="006164A1"/>
    <w:pPr>
      <w:numPr>
        <w:ilvl w:val="0"/>
        <w:numId w:val="0"/>
      </w:numPr>
      <w:spacing w:before="120" w:after="72"/>
    </w:pPr>
    <w:rPr>
      <w:rFonts w:eastAsia="Arial" w:cs="新細明體"/>
      <w:bCs/>
      <w:sz w:val="22"/>
      <w:szCs w:val="22"/>
    </w:rPr>
  </w:style>
  <w:style w:type="character" w:customStyle="1" w:styleId="Style12pt">
    <w:name w:val="Style 新細明體 12 pt"/>
    <w:rsid w:val="006164A1"/>
    <w:rPr>
      <w:rFonts w:ascii="新細明體" w:eastAsia="新細明體" w:hAnsi="新細明體"/>
      <w:sz w:val="24"/>
    </w:rPr>
  </w:style>
  <w:style w:type="paragraph" w:customStyle="1" w:styleId="StyleNormaltableArial">
    <w:name w:val="Style Normal table + Arial"/>
    <w:basedOn w:val="Normal"/>
    <w:autoRedefine/>
    <w:rsid w:val="006164A1"/>
    <w:pPr>
      <w:widowControl/>
      <w:overflowPunct/>
      <w:autoSpaceDE/>
      <w:autoSpaceDN/>
      <w:adjustRightInd/>
      <w:snapToGrid/>
      <w:spacing w:before="0" w:after="0"/>
      <w:jc w:val="center"/>
      <w:textAlignment w:val="auto"/>
    </w:pPr>
    <w:rPr>
      <w:rFonts w:eastAsia="Arial"/>
      <w:sz w:val="28"/>
      <w:lang w:eastAsia="zh-TW"/>
    </w:rPr>
  </w:style>
  <w:style w:type="character" w:styleId="EndnoteReference">
    <w:name w:val="endnote reference"/>
    <w:rsid w:val="006164A1"/>
    <w:rPr>
      <w:vertAlign w:val="superscript"/>
    </w:rPr>
  </w:style>
  <w:style w:type="character" w:customStyle="1" w:styleId="CharChar3">
    <w:name w:val="Char Char3"/>
    <w:rsid w:val="006164A1"/>
    <w:rPr>
      <w:rFonts w:ascii="Arial" w:eastAsia="細明體" w:hAnsi="Arial"/>
      <w:b/>
      <w:bCs/>
      <w:caps/>
      <w:kern w:val="28"/>
      <w:sz w:val="24"/>
      <w:lang w:val="en-US" w:eastAsia="en-US" w:bidi="ar-SA"/>
    </w:rPr>
  </w:style>
  <w:style w:type="paragraph" w:customStyle="1" w:styleId="1stsmalltitle0">
    <w:name w:val="1stsmalltit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Heading2Char">
    <w:name w:val="Heading 2 Char"/>
    <w:aliases w:val="H2 Char,H21 Char,Œ©o‚µ 2 Char,?co??E 2 Char,h2 Char,뙥2 Char,?c1 Char,?co?ƒÊ 2 Char,?2 Char,?2 字元 Char,?2 ¦r¤¸ Char,H22 Char,H211 Char,Œ©o‚µ 21 Char,?co??E 21 Char,h21 Char,뙥21 Char,?c11 Char,?co?ƒÊ 21 Char,?21 Char,?2 ¦r¤¸7 Char"/>
    <w:link w:val="Heading2"/>
    <w:rsid w:val="006164A1"/>
    <w:rPr>
      <w:rFonts w:ascii="Arial" w:hAnsi="Arial"/>
      <w:b/>
      <w:noProof/>
      <w:sz w:val="23"/>
      <w:szCs w:val="23"/>
      <w:lang w:eastAsia="en-US"/>
    </w:rPr>
  </w:style>
  <w:style w:type="character" w:customStyle="1" w:styleId="Heading3Char2">
    <w:name w:val="Heading 3 Char2"/>
    <w:aliases w:val="H3 Char5,H31 Char5,h3 Char4,+Arial Char3,10.5 pt Char2,h3 Char3"/>
    <w:rsid w:val="006164A1"/>
    <w:rPr>
      <w:rFonts w:ascii="Arial" w:hAnsi="Arial"/>
      <w:b/>
      <w:bCs/>
      <w:noProof/>
      <w:sz w:val="21"/>
      <w:szCs w:val="21"/>
    </w:rPr>
  </w:style>
  <w:style w:type="table" w:styleId="TableElegant">
    <w:name w:val="Table Elegant"/>
    <w:basedOn w:val="TableNormal"/>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Normaltable12pt">
    <w:name w:val="Style Normal table + 12 pt"/>
    <w:basedOn w:val="10"/>
    <w:link w:val="StyleNormaltable12ptChar"/>
    <w:autoRedefine/>
    <w:rsid w:val="006164A1"/>
    <w:pPr>
      <w:tabs>
        <w:tab w:val="clear" w:pos="170"/>
      </w:tabs>
      <w:overflowPunct/>
      <w:autoSpaceDE/>
      <w:autoSpaceDN/>
      <w:adjustRightInd/>
      <w:snapToGrid/>
      <w:spacing w:before="0" w:after="0"/>
    </w:pPr>
    <w:rPr>
      <w:sz w:val="24"/>
      <w:szCs w:val="24"/>
    </w:rPr>
  </w:style>
  <w:style w:type="character" w:customStyle="1" w:styleId="NormaltableChar">
    <w:name w:val="Normal table Char"/>
    <w:link w:val="10"/>
    <w:rsid w:val="006164A1"/>
    <w:rPr>
      <w:rFonts w:ascii="Arial" w:hAnsi="Arial" w:cs="Arial"/>
    </w:rPr>
  </w:style>
  <w:style w:type="character" w:customStyle="1" w:styleId="StyleNormaltable12ptChar">
    <w:name w:val="Style Normal table + 12 pt Char"/>
    <w:link w:val="StyleNormaltable12pt"/>
    <w:rsid w:val="006164A1"/>
    <w:rPr>
      <w:rFonts w:ascii="Arial" w:hAnsi="Arial" w:cs="Arial"/>
      <w:sz w:val="24"/>
      <w:szCs w:val="24"/>
    </w:rPr>
  </w:style>
  <w:style w:type="character" w:customStyle="1" w:styleId="CaptionChar">
    <w:name w:val="Caption Char"/>
    <w:rsid w:val="006164A1"/>
    <w:rPr>
      <w:rFonts w:ascii="Arial" w:eastAsia="新細明體" w:hAnsi="Arial" w:cs="Arial"/>
      <w:bCs/>
      <w:lang w:val="en-US" w:eastAsia="zh-TW" w:bidi="ar-SA"/>
    </w:rPr>
  </w:style>
  <w:style w:type="paragraph" w:customStyle="1" w:styleId="StyleNormalCenterStrikethrough">
    <w:name w:val="Style Normal Center + Strikethrough"/>
    <w:basedOn w:val="NormalCenter"/>
    <w:rsid w:val="006164A1"/>
    <w:pPr>
      <w:widowControl/>
      <w:overflowPunct/>
      <w:autoSpaceDE/>
      <w:autoSpaceDN/>
      <w:adjustRightInd/>
      <w:snapToGrid/>
      <w:spacing w:before="0" w:after="0"/>
      <w:jc w:val="left"/>
      <w:textAlignment w:val="auto"/>
    </w:pPr>
    <w:rPr>
      <w:rFonts w:eastAsia="Arial"/>
      <w:b/>
      <w:strike/>
      <w:color w:val="FF0000"/>
      <w:lang w:eastAsia="zh-TW"/>
    </w:rPr>
  </w:style>
  <w:style w:type="paragraph" w:customStyle="1" w:styleId="StyleStyleforregistertableJustified">
    <w:name w:val="Style Style for register table + Justified"/>
    <w:basedOn w:val="Styleforregistertable"/>
    <w:autoRedefine/>
    <w:rsid w:val="006164A1"/>
    <w:pPr>
      <w:jc w:val="center"/>
    </w:pPr>
    <w:rPr>
      <w:rFonts w:eastAsia="細明體" w:cs="新細明體"/>
    </w:rPr>
  </w:style>
  <w:style w:type="paragraph" w:customStyle="1" w:styleId="StyleStyleSFRContentLeft0cmHanging611chJustified3">
    <w:name w:val="Style Style SFR Content + Left:  0 cm Hanging:  6.11 ch + Justified...3"/>
    <w:basedOn w:val="StyleSFRContentLeft0cmHanging611chJustified3Justified0"/>
    <w:autoRedefine/>
    <w:rsid w:val="006164A1"/>
    <w:pPr>
      <w:widowControl/>
      <w:snapToGrid/>
      <w:spacing w:before="100" w:beforeAutospacing="1" w:after="100" w:afterAutospacing="1"/>
    </w:pPr>
    <w:rPr>
      <w:rFonts w:eastAsia="細明體"/>
    </w:rPr>
  </w:style>
  <w:style w:type="paragraph" w:customStyle="1" w:styleId="StyleSFRContent0">
    <w:name w:val="Style SFR Content 0"/>
    <w:basedOn w:val="StyleSFRContentLeft0cmHanging611chJustified3Justified0"/>
    <w:rsid w:val="006164A1"/>
    <w:pPr>
      <w:widowControl/>
      <w:snapToGrid/>
      <w:spacing w:before="100" w:beforeAutospacing="1" w:after="100" w:afterAutospacing="1"/>
    </w:pPr>
    <w:rPr>
      <w:rFonts w:eastAsia="細明體"/>
    </w:rPr>
  </w:style>
  <w:style w:type="paragraph" w:customStyle="1" w:styleId="StyleSFRContenttitle0">
    <w:name w:val="Style SFR Content title 0"/>
    <w:basedOn w:val="StyleSFRContentLeft0cmHanging611chJustified3Justified0"/>
    <w:rsid w:val="006164A1"/>
    <w:pPr>
      <w:widowControl/>
      <w:snapToGrid/>
    </w:pPr>
    <w:rPr>
      <w:rFonts w:eastAsia="細明體"/>
      <w:b/>
    </w:rPr>
  </w:style>
  <w:style w:type="paragraph" w:customStyle="1" w:styleId="StyleSFRContent1">
    <w:name w:val="Style SFR Content 1"/>
    <w:basedOn w:val="StyleSFRContent0"/>
    <w:rsid w:val="006164A1"/>
    <w:pPr>
      <w:spacing w:before="0" w:beforeAutospacing="0" w:after="48" w:afterAutospacing="0"/>
      <w:ind w:left="23"/>
    </w:pPr>
  </w:style>
  <w:style w:type="character" w:styleId="Strong">
    <w:name w:val="Strong"/>
    <w:rsid w:val="006164A1"/>
    <w:rPr>
      <w:b/>
      <w:bCs/>
    </w:rPr>
  </w:style>
  <w:style w:type="paragraph" w:customStyle="1" w:styleId="styleforregistertable0">
    <w:name w:val="styleforregistertable"/>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frmnemonic0">
    <w:name w:val="sfrmnemonic"/>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title00">
    <w:name w:val="stylesfrcontenttitle0"/>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paragraph" w:customStyle="1" w:styleId="stylesfrcontent10">
    <w:name w:val="stylesfrcontent1"/>
    <w:basedOn w:val="Normal"/>
    <w:rsid w:val="006164A1"/>
    <w:pPr>
      <w:widowControl/>
      <w:overflowPunct/>
      <w:autoSpaceDE/>
      <w:autoSpaceDN/>
      <w:adjustRightInd/>
      <w:snapToGrid/>
      <w:spacing w:before="100" w:beforeAutospacing="1" w:after="100" w:afterAutospacing="1"/>
      <w:textAlignment w:val="auto"/>
    </w:pPr>
    <w:rPr>
      <w:rFonts w:ascii="新細明體" w:hAnsi="新細明體" w:cs="新細明體"/>
      <w:sz w:val="24"/>
      <w:szCs w:val="24"/>
      <w:lang w:eastAsia="zh-TW"/>
    </w:rPr>
  </w:style>
  <w:style w:type="character" w:customStyle="1" w:styleId="MIS">
    <w:name w:val="MIS"/>
    <w:rsid w:val="006164A1"/>
    <w:rPr>
      <w:rFonts w:ascii="Arial" w:hAnsi="Arial" w:cs="Arial"/>
      <w:b w:val="0"/>
      <w:bCs w:val="0"/>
      <w:i w:val="0"/>
      <w:iCs w:val="0"/>
      <w:strike w:val="0"/>
      <w:color w:val="0000FF"/>
      <w:sz w:val="20"/>
      <w:szCs w:val="20"/>
      <w:u w:val="none"/>
    </w:rPr>
  </w:style>
  <w:style w:type="numbering" w:customStyle="1" w:styleId="NoList1">
    <w:name w:val="No List1"/>
    <w:next w:val="NoList"/>
    <w:semiHidden/>
    <w:rsid w:val="006164A1"/>
  </w:style>
  <w:style w:type="paragraph" w:customStyle="1" w:styleId="Style1stsmalltitle">
    <w:name w:val="Style 1st small title"/>
    <w:basedOn w:val="1stsmalltitle"/>
    <w:rsid w:val="006164A1"/>
    <w:rPr>
      <w:rFonts w:eastAsia="Arial"/>
      <w:b w:val="0"/>
    </w:rPr>
  </w:style>
  <w:style w:type="paragraph" w:customStyle="1" w:styleId="StyleSFRMnemonicBlack">
    <w:name w:val="Style SFR Mnemonic + Black"/>
    <w:basedOn w:val="SFRMnemonic"/>
    <w:link w:val="StyleSFRMnemonicBlackChar"/>
    <w:autoRedefine/>
    <w:rsid w:val="006164A1"/>
    <w:rPr>
      <w:color w:val="000000"/>
    </w:rPr>
  </w:style>
  <w:style w:type="character" w:customStyle="1" w:styleId="SFRMnemonicChar">
    <w:name w:val="SFR Mnemonic Char"/>
    <w:link w:val="SFRMnemonic"/>
    <w:rsid w:val="006164A1"/>
    <w:rPr>
      <w:rFonts w:ascii="Arial" w:hAnsi="Arial"/>
    </w:rPr>
  </w:style>
  <w:style w:type="character" w:customStyle="1" w:styleId="StyleSFRMnemonicBlackChar">
    <w:name w:val="Style SFR Mnemonic + Black Char"/>
    <w:link w:val="StyleSFRMnemonicBlack"/>
    <w:rsid w:val="006164A1"/>
    <w:rPr>
      <w:rFonts w:ascii="Arial" w:hAnsi="Arial"/>
      <w:color w:val="000000"/>
    </w:rPr>
  </w:style>
  <w:style w:type="paragraph" w:customStyle="1" w:styleId="StyleSFRMnemonicBlack1">
    <w:name w:val="Style SFR Mnemonic + Black1"/>
    <w:basedOn w:val="SFRMnemonic"/>
    <w:link w:val="StyleSFRMnemonicBlack1Char"/>
    <w:autoRedefine/>
    <w:rsid w:val="006164A1"/>
    <w:rPr>
      <w:color w:val="000000"/>
    </w:rPr>
  </w:style>
  <w:style w:type="character" w:customStyle="1" w:styleId="StyleSFRMnemonicBlack1Char">
    <w:name w:val="Style SFR Mnemonic + Black1 Char"/>
    <w:link w:val="StyleSFRMnemonicBlack1"/>
    <w:rsid w:val="006164A1"/>
    <w:rPr>
      <w:rFonts w:ascii="Arial" w:hAnsi="Arial"/>
      <w:color w:val="000000"/>
    </w:rPr>
  </w:style>
  <w:style w:type="paragraph" w:customStyle="1" w:styleId="StyleSFRMnemonicLeft944ch1">
    <w:name w:val="Style SFR Mnemonic + Left:  9.44 ch1"/>
    <w:basedOn w:val="SFRMnemonic"/>
    <w:autoRedefine/>
    <w:rsid w:val="006164A1"/>
    <w:pPr>
      <w:ind w:left="1888"/>
    </w:pPr>
    <w:rPr>
      <w:rFonts w:cs="新細明體"/>
    </w:rPr>
  </w:style>
  <w:style w:type="character" w:customStyle="1" w:styleId="CharChar6">
    <w:name w:val="Char Char6"/>
    <w:rsid w:val="006164A1"/>
    <w:rPr>
      <w:rFonts w:ascii="Arial" w:eastAsia="新細明體" w:hAnsi="Arial" w:cs="Arial"/>
      <w:b/>
      <w:caps/>
      <w:sz w:val="24"/>
      <w:szCs w:val="24"/>
      <w:lang w:val="en-US" w:eastAsia="zh-TW" w:bidi="ar-SA"/>
    </w:rPr>
  </w:style>
  <w:style w:type="character" w:customStyle="1" w:styleId="CharChar5">
    <w:name w:val="Char Char5"/>
    <w:rsid w:val="006164A1"/>
    <w:rPr>
      <w:rFonts w:ascii="Arial" w:eastAsia="新細明體" w:hAnsi="Arial" w:cs="Arial"/>
      <w:b/>
      <w:sz w:val="23"/>
      <w:szCs w:val="23"/>
      <w:lang w:val="en-US" w:eastAsia="en-US" w:bidi="ar-SA"/>
    </w:rPr>
  </w:style>
  <w:style w:type="paragraph" w:customStyle="1" w:styleId="StyleCaptionJustified">
    <w:name w:val="Style Caption + Justified"/>
    <w:basedOn w:val="3rdsmalltitle"/>
    <w:rsid w:val="006164A1"/>
    <w:pPr>
      <w:widowControl/>
      <w:tabs>
        <w:tab w:val="left" w:pos="170"/>
      </w:tabs>
      <w:spacing w:before="60"/>
      <w:jc w:val="both"/>
      <w:textAlignment w:val="auto"/>
    </w:pPr>
    <w:rPr>
      <w:rFonts w:eastAsia="新細明體" w:cs="新細明體"/>
      <w:bCs/>
      <w:lang w:eastAsia="zh-TW"/>
    </w:rPr>
  </w:style>
  <w:style w:type="paragraph" w:customStyle="1" w:styleId="CommentSubject1">
    <w:name w:val="Comment Subject1"/>
    <w:basedOn w:val="CommentText"/>
    <w:next w:val="CommentText"/>
    <w:rsid w:val="006164A1"/>
    <w:pPr>
      <w:widowControl/>
      <w:tabs>
        <w:tab w:val="left" w:pos="170"/>
      </w:tabs>
      <w:textAlignment w:val="auto"/>
    </w:pPr>
    <w:rPr>
      <w:rFonts w:cs="Arial"/>
      <w:b/>
      <w:bCs/>
      <w:lang w:eastAsia="zh-TW"/>
    </w:rPr>
  </w:style>
  <w:style w:type="paragraph" w:customStyle="1" w:styleId="BalloonText1">
    <w:name w:val="Balloon Text1"/>
    <w:basedOn w:val="Normal"/>
    <w:rsid w:val="006164A1"/>
    <w:pPr>
      <w:widowControl/>
      <w:tabs>
        <w:tab w:val="left" w:pos="170"/>
      </w:tabs>
      <w:textAlignment w:val="auto"/>
    </w:pPr>
    <w:rPr>
      <w:sz w:val="16"/>
      <w:szCs w:val="16"/>
      <w:lang w:eastAsia="zh-TW"/>
    </w:rPr>
  </w:style>
  <w:style w:type="paragraph" w:customStyle="1" w:styleId="FigureText">
    <w:name w:val="FigureText"/>
    <w:basedOn w:val="Normal"/>
    <w:rsid w:val="006164A1"/>
    <w:pPr>
      <w:widowControl/>
      <w:spacing w:before="60" w:after="60"/>
      <w:jc w:val="center"/>
      <w:textAlignment w:val="auto"/>
    </w:pPr>
    <w:rPr>
      <w:rFonts w:cs="Arial"/>
      <w:noProof/>
      <w:sz w:val="16"/>
      <w:lang w:eastAsia="zh-TW"/>
    </w:rPr>
  </w:style>
  <w:style w:type="paragraph" w:styleId="Index2">
    <w:name w:val="index 2"/>
    <w:basedOn w:val="Normal"/>
    <w:next w:val="Normal"/>
    <w:autoRedefine/>
    <w:rsid w:val="006164A1"/>
    <w:pPr>
      <w:widowControl/>
      <w:tabs>
        <w:tab w:val="left" w:pos="170"/>
      </w:tabs>
      <w:ind w:left="400" w:hanging="200"/>
      <w:textAlignment w:val="auto"/>
    </w:pPr>
    <w:rPr>
      <w:rFonts w:cs="Arial"/>
      <w:lang w:eastAsia="zh-TW"/>
    </w:rPr>
  </w:style>
  <w:style w:type="paragraph" w:styleId="Index3">
    <w:name w:val="index 3"/>
    <w:basedOn w:val="Normal"/>
    <w:next w:val="Normal"/>
    <w:autoRedefine/>
    <w:rsid w:val="006164A1"/>
    <w:pPr>
      <w:widowControl/>
      <w:tabs>
        <w:tab w:val="left" w:pos="170"/>
      </w:tabs>
      <w:ind w:left="600" w:hanging="200"/>
      <w:textAlignment w:val="auto"/>
    </w:pPr>
    <w:rPr>
      <w:rFonts w:cs="Arial"/>
      <w:lang w:eastAsia="zh-TW"/>
    </w:rPr>
  </w:style>
  <w:style w:type="paragraph" w:styleId="Index5">
    <w:name w:val="index 5"/>
    <w:basedOn w:val="Normal"/>
    <w:next w:val="Normal"/>
    <w:autoRedefine/>
    <w:rsid w:val="006164A1"/>
    <w:pPr>
      <w:widowControl/>
      <w:tabs>
        <w:tab w:val="left" w:pos="170"/>
      </w:tabs>
      <w:ind w:left="1000" w:hanging="200"/>
      <w:textAlignment w:val="auto"/>
    </w:pPr>
    <w:rPr>
      <w:rFonts w:cs="Arial"/>
      <w:lang w:eastAsia="zh-TW"/>
    </w:rPr>
  </w:style>
  <w:style w:type="paragraph" w:styleId="Index7">
    <w:name w:val="index 7"/>
    <w:basedOn w:val="Normal"/>
    <w:next w:val="Normal"/>
    <w:autoRedefine/>
    <w:rsid w:val="006164A1"/>
    <w:pPr>
      <w:widowControl/>
      <w:tabs>
        <w:tab w:val="left" w:pos="170"/>
      </w:tabs>
      <w:ind w:left="1400" w:hanging="200"/>
      <w:textAlignment w:val="auto"/>
    </w:pPr>
    <w:rPr>
      <w:rFonts w:cs="Arial"/>
      <w:lang w:eastAsia="zh-TW"/>
    </w:rPr>
  </w:style>
  <w:style w:type="paragraph" w:styleId="Index8">
    <w:name w:val="index 8"/>
    <w:basedOn w:val="Normal"/>
    <w:next w:val="Normal"/>
    <w:autoRedefine/>
    <w:rsid w:val="006164A1"/>
    <w:pPr>
      <w:widowControl/>
      <w:tabs>
        <w:tab w:val="left" w:pos="170"/>
      </w:tabs>
      <w:ind w:left="1600" w:hanging="200"/>
      <w:textAlignment w:val="auto"/>
    </w:pPr>
    <w:rPr>
      <w:rFonts w:cs="Arial"/>
      <w:lang w:eastAsia="zh-TW"/>
    </w:rPr>
  </w:style>
  <w:style w:type="paragraph" w:styleId="Index9">
    <w:name w:val="index 9"/>
    <w:basedOn w:val="Normal"/>
    <w:next w:val="Normal"/>
    <w:autoRedefine/>
    <w:rsid w:val="006164A1"/>
    <w:pPr>
      <w:widowControl/>
      <w:tabs>
        <w:tab w:val="left" w:pos="170"/>
      </w:tabs>
      <w:ind w:left="1800" w:hanging="200"/>
      <w:textAlignment w:val="auto"/>
    </w:pPr>
    <w:rPr>
      <w:rFonts w:cs="Arial"/>
      <w:lang w:eastAsia="zh-TW"/>
    </w:rPr>
  </w:style>
  <w:style w:type="paragraph" w:styleId="IndexHeading">
    <w:name w:val="index heading"/>
    <w:basedOn w:val="Normal"/>
    <w:next w:val="Index1"/>
    <w:rsid w:val="006164A1"/>
    <w:pPr>
      <w:widowControl/>
      <w:tabs>
        <w:tab w:val="left" w:pos="170"/>
      </w:tabs>
      <w:textAlignment w:val="auto"/>
    </w:pPr>
    <w:rPr>
      <w:rFonts w:cs="Arial"/>
      <w:lang w:eastAsia="zh-TW"/>
    </w:rPr>
  </w:style>
  <w:style w:type="character" w:customStyle="1" w:styleId="Heading1Char1">
    <w:name w:val="Heading 1 Char1"/>
    <w:aliases w:val="? Char,? 字元 Char,Heading U Char1,H1 Char1,H11 Char1,Œ©o‚µ 1 Char1,?co??E 1 Char1,h1 Char1,뙥 Char1,?c Char1,?co?ƒÊ 1 Char1"/>
    <w:rsid w:val="006164A1"/>
    <w:rPr>
      <w:rFonts w:ascii="Arial" w:eastAsia="Arial Unicode MS" w:hAnsi="Arial"/>
      <w:b/>
      <w:bCs/>
      <w:caps/>
      <w:color w:val="000000"/>
      <w:kern w:val="28"/>
      <w:sz w:val="24"/>
      <w:szCs w:val="24"/>
      <w:lang w:eastAsia="en-US" w:bidi="ar-SA"/>
    </w:rPr>
  </w:style>
  <w:style w:type="character" w:customStyle="1" w:styleId="StyleHeading1ArialChar">
    <w:name w:val="Style Heading 1 + Arial Char"/>
    <w:rsid w:val="006164A1"/>
    <w:rPr>
      <w:rFonts w:ascii="Arial" w:eastAsia="新細明體" w:hAnsi="Arial" w:cs="Arial"/>
      <w:b w:val="0"/>
      <w:caps w:val="0"/>
      <w:sz w:val="24"/>
      <w:szCs w:val="24"/>
      <w:lang w:val="en-US" w:eastAsia="zh-TW" w:bidi="ar-SA"/>
    </w:rPr>
  </w:style>
  <w:style w:type="paragraph" w:customStyle="1" w:styleId="normalcenter0">
    <w:name w:val="normalcenter0"/>
    <w:basedOn w:val="Normal"/>
    <w:rsid w:val="006164A1"/>
    <w:pPr>
      <w:widowControl/>
      <w:overflowPunct/>
      <w:autoSpaceDE/>
      <w:autoSpaceDN/>
      <w:adjustRightInd/>
      <w:snapToGrid/>
      <w:spacing w:before="0" w:after="0"/>
      <w:jc w:val="center"/>
      <w:textAlignment w:val="auto"/>
    </w:pPr>
    <w:rPr>
      <w:rFonts w:eastAsia="MS Mincho" w:cs="Arial"/>
      <w:lang w:eastAsia="ja-JP"/>
    </w:rPr>
  </w:style>
  <w:style w:type="paragraph" w:customStyle="1" w:styleId="StyleHeading1Before3pt">
    <w:name w:val="Style Heading 1 + Before:  3 pt"/>
    <w:basedOn w:val="Heading1"/>
    <w:autoRedefine/>
    <w:rsid w:val="006164A1"/>
    <w:pPr>
      <w:widowControl/>
      <w:numPr>
        <w:numId w:val="0"/>
      </w:numPr>
      <w:tabs>
        <w:tab w:val="left" w:pos="170"/>
        <w:tab w:val="num" w:pos="360"/>
      </w:tabs>
      <w:snapToGrid w:val="0"/>
      <w:spacing w:before="60"/>
      <w:ind w:left="360" w:hanging="360"/>
      <w:textAlignment w:val="auto"/>
    </w:pPr>
    <w:rPr>
      <w:rFonts w:cs="新細明體"/>
      <w:kern w:val="0"/>
      <w:szCs w:val="20"/>
      <w:lang w:eastAsia="zh-TW"/>
    </w:rPr>
  </w:style>
  <w:style w:type="paragraph" w:customStyle="1" w:styleId="tabletitle0">
    <w:name w:val="tabletitle"/>
    <w:basedOn w:val="Normal"/>
    <w:rsid w:val="006164A1"/>
    <w:pPr>
      <w:widowControl/>
      <w:overflowPunct/>
      <w:autoSpaceDE/>
      <w:autoSpaceDN/>
      <w:adjustRightInd/>
      <w:snapToGrid/>
      <w:jc w:val="center"/>
      <w:textAlignment w:val="auto"/>
    </w:pPr>
    <w:rPr>
      <w:rFonts w:eastAsia="MS Mincho" w:cs="Arial"/>
      <w:b/>
      <w:bCs/>
      <w:caps/>
      <w:sz w:val="19"/>
      <w:szCs w:val="19"/>
      <w:lang w:eastAsia="zh-CN"/>
    </w:rPr>
  </w:style>
  <w:style w:type="paragraph" w:customStyle="1" w:styleId="normalcenter1">
    <w:name w:val="normalcenter"/>
    <w:basedOn w:val="Normal"/>
    <w:rsid w:val="006164A1"/>
    <w:pPr>
      <w:widowControl/>
      <w:overflowPunct/>
      <w:autoSpaceDE/>
      <w:autoSpaceDN/>
      <w:adjustRightInd/>
      <w:snapToGrid/>
      <w:spacing w:before="0" w:after="0"/>
      <w:jc w:val="center"/>
      <w:textAlignment w:val="auto"/>
    </w:pPr>
    <w:rPr>
      <w:rFonts w:eastAsia="MS Mincho" w:cs="Arial"/>
      <w:sz w:val="24"/>
      <w:szCs w:val="24"/>
      <w:lang w:eastAsia="zh-CN"/>
    </w:rPr>
  </w:style>
  <w:style w:type="character" w:customStyle="1" w:styleId="CharChar1">
    <w:name w:val="Char Char1"/>
    <w:rsid w:val="006164A1"/>
    <w:rPr>
      <w:rFonts w:eastAsia="MS Mincho"/>
      <w:b/>
      <w:bCs/>
      <w:caps/>
      <w:kern w:val="28"/>
      <w:sz w:val="24"/>
      <w:szCs w:val="24"/>
      <w:lang w:val="en-US" w:eastAsia="en-US" w:bidi="ar-SA"/>
    </w:rPr>
  </w:style>
  <w:style w:type="character" w:customStyle="1" w:styleId="joonkitgoh">
    <w:name w:val="joonkit.goh"/>
    <w:rsid w:val="006164A1"/>
    <w:rPr>
      <w:rFonts w:ascii="Arial" w:hAnsi="Arial" w:cs="Arial"/>
      <w:color w:val="000080"/>
      <w:sz w:val="20"/>
      <w:szCs w:val="20"/>
    </w:rPr>
  </w:style>
  <w:style w:type="character" w:customStyle="1" w:styleId="CharChar4">
    <w:name w:val="Char Char4"/>
    <w:rsid w:val="006164A1"/>
    <w:rPr>
      <w:rFonts w:ascii="Arial" w:eastAsia="細明體" w:hAnsi="Arial"/>
      <w:b/>
      <w:bCs/>
      <w:caps/>
      <w:kern w:val="28"/>
      <w:sz w:val="24"/>
      <w:lang w:val="en-US" w:eastAsia="en-US" w:bidi="ar-SA"/>
    </w:rPr>
  </w:style>
  <w:style w:type="character" w:customStyle="1" w:styleId="Heading1CharChar">
    <w:name w:val="Heading 1 Char Char"/>
    <w:rsid w:val="006164A1"/>
    <w:rPr>
      <w:rFonts w:ascii="Arial" w:eastAsia="細明體" w:hAnsi="Arial"/>
      <w:b/>
      <w:bCs/>
      <w:caps/>
      <w:kern w:val="28"/>
      <w:sz w:val="24"/>
      <w:lang w:val="en-US" w:eastAsia="en-US" w:bidi="ar-SA"/>
    </w:rPr>
  </w:style>
  <w:style w:type="character" w:customStyle="1" w:styleId="tabletext1CChar">
    <w:name w:val="table text 1C Char"/>
    <w:link w:val="tabletext1C"/>
    <w:rsid w:val="006164A1"/>
    <w:rPr>
      <w:rFonts w:ascii="Arial" w:hAnsi="Arial"/>
      <w:sz w:val="14"/>
    </w:rPr>
  </w:style>
  <w:style w:type="character" w:customStyle="1" w:styleId="tabletext15CChar">
    <w:name w:val="table text 1.5C Char"/>
    <w:link w:val="tabletext15C"/>
    <w:rsid w:val="006164A1"/>
    <w:rPr>
      <w:rFonts w:ascii="細明體" w:hAnsi="Arial"/>
      <w:sz w:val="14"/>
      <w:lang w:eastAsia="en-US"/>
    </w:rPr>
  </w:style>
  <w:style w:type="paragraph" w:customStyle="1" w:styleId="StyleSFRMnemonicLeft944ch2">
    <w:name w:val="Style SFR Mnemonic + Left:  9.44 ch2"/>
    <w:basedOn w:val="SFRMnemonic"/>
    <w:next w:val="StyleSFRMnemonic"/>
    <w:autoRedefine/>
    <w:rsid w:val="006164A1"/>
    <w:pPr>
      <w:ind w:left="4864" w:hanging="2976"/>
    </w:pPr>
    <w:rPr>
      <w:rFonts w:cs="新細明體"/>
    </w:rPr>
  </w:style>
  <w:style w:type="paragraph" w:customStyle="1" w:styleId="StyleSFRMnemonic">
    <w:name w:val="Style SFR Mnemonic"/>
    <w:basedOn w:val="SFRMnemonic"/>
    <w:link w:val="StyleSFRMnemonicChar"/>
    <w:autoRedefine/>
    <w:rsid w:val="006164A1"/>
    <w:rPr>
      <w:color w:val="000000"/>
    </w:rPr>
  </w:style>
  <w:style w:type="character" w:customStyle="1" w:styleId="StyleSFRMnemonicChar">
    <w:name w:val="Style SFR Mnemonic Char"/>
    <w:link w:val="StyleSFRMnemonic"/>
    <w:rsid w:val="006164A1"/>
    <w:rPr>
      <w:rFonts w:ascii="Arial" w:hAnsi="Arial"/>
      <w:color w:val="000000"/>
    </w:rPr>
  </w:style>
  <w:style w:type="paragraph" w:customStyle="1" w:styleId="anotejk">
    <w:name w:val="anotejk"/>
    <w:basedOn w:val="Normal"/>
    <w:rsid w:val="006164A1"/>
    <w:pPr>
      <w:tabs>
        <w:tab w:val="left" w:pos="426"/>
      </w:tabs>
    </w:pPr>
    <w:rPr>
      <w:rFonts w:eastAsia="細明體" w:cs="Arial"/>
    </w:rPr>
  </w:style>
  <w:style w:type="paragraph" w:customStyle="1" w:styleId="Header10">
    <w:name w:val="Header 1"/>
    <w:rsid w:val="006164A1"/>
    <w:pPr>
      <w:spacing w:before="400"/>
      <w:jc w:val="right"/>
    </w:pPr>
    <w:rPr>
      <w:rFonts w:eastAsia="NSimSun"/>
      <w:b/>
      <w:caps/>
      <w:sz w:val="36"/>
      <w:szCs w:val="36"/>
      <w:lang w:eastAsia="en-US"/>
    </w:rPr>
  </w:style>
  <w:style w:type="paragraph" w:customStyle="1" w:styleId="StyleStyleSFRContentLeft0cmHanging611chJustified4">
    <w:name w:val="Style Style SFR Content + Left:  0 cm Hanging:  6.11 ch + Justified...4"/>
    <w:basedOn w:val="StyleSFRContentLeft0cmHanging611chJustified3Justified0"/>
    <w:rsid w:val="006164A1"/>
    <w:pPr>
      <w:ind w:left="162" w:hanging="162"/>
    </w:pPr>
  </w:style>
  <w:style w:type="paragraph" w:customStyle="1" w:styleId="StyletabletitleLeft-054chHanging035cm">
    <w:name w:val="Style table title + Left:  -0.54 ch Hanging:  0.35 cm"/>
    <w:basedOn w:val="tabletitle"/>
    <w:rsid w:val="006164A1"/>
    <w:pPr>
      <w:ind w:left="92" w:hanging="200"/>
    </w:pPr>
    <w:rPr>
      <w:rFonts w:cs="新細明體"/>
      <w:bCs/>
      <w:szCs w:val="20"/>
    </w:rPr>
  </w:style>
  <w:style w:type="paragraph" w:customStyle="1" w:styleId="StyleSFRContent2">
    <w:name w:val="Style SFR Content 2"/>
    <w:basedOn w:val="StyleSFRContentLeft0cmHanging611chJustified3Justified0"/>
    <w:rsid w:val="006164A1"/>
    <w:pPr>
      <w:spacing w:after="60"/>
      <w:ind w:leftChars="36" w:left="72" w:rightChars="32" w:right="64" w:firstLine="0"/>
      <w:jc w:val="both"/>
    </w:pPr>
  </w:style>
  <w:style w:type="paragraph" w:customStyle="1" w:styleId="Style2StyleSFRContentLeft0cmHanging611chJustified5">
    <w:name w:val="Style2 Style SFR Content + Left:  0 cm Hanging:  6.11 ch + Justified...5"/>
    <w:basedOn w:val="StyleSFRContentLeft0cmHanging611chJustified3Justified0"/>
    <w:link w:val="Style2StyleSFRContentLeft0cmHanging611chJustified5Char"/>
    <w:rsid w:val="006164A1"/>
    <w:rPr>
      <w:rFonts w:eastAsia="細明體"/>
    </w:rPr>
  </w:style>
  <w:style w:type="character" w:customStyle="1" w:styleId="SFRContentChar">
    <w:name w:val="SFR Content Char"/>
    <w:link w:val="SFRContent"/>
    <w:rsid w:val="006164A1"/>
    <w:rPr>
      <w:rFonts w:ascii="Arial" w:hAnsi="Arial"/>
    </w:rPr>
  </w:style>
  <w:style w:type="character" w:customStyle="1" w:styleId="StyleSFRContentLeft0cmHanging611chChar">
    <w:name w:val="Style SFR Content + Left:  0 cm Hanging:  6.11 ch Char"/>
    <w:link w:val="StyleSFRContentLeft0cmHanging611ch"/>
    <w:rsid w:val="006164A1"/>
    <w:rPr>
      <w:rFonts w:ascii="Arial" w:hAnsi="Arial" w:cs="新細明體"/>
    </w:rPr>
  </w:style>
  <w:style w:type="character" w:customStyle="1" w:styleId="StyleSFRContentLeft0cmHanging611chJustified3Char">
    <w:name w:val="Style SFR Content + Left:  0 cm Hanging:  6.11 ch + Justified...3 Char"/>
    <w:link w:val="StyleSFRContentLeft0cmHanging611chJustified3"/>
    <w:rsid w:val="006164A1"/>
    <w:rPr>
      <w:rFonts w:ascii="Arial" w:hAnsi="Arial" w:cs="新細明體"/>
    </w:rPr>
  </w:style>
  <w:style w:type="character" w:customStyle="1" w:styleId="StyleSFRContentLeft0cmHanging611chJustified3JustifiedChar">
    <w:name w:val="Style SFR Content + Left:  0 cm Hanging:  6.11 ch + Justified...3 + Justified... Char"/>
    <w:link w:val="StyleSFRContentLeft0cmHanging611chJustified3Justified0"/>
    <w:rsid w:val="006164A1"/>
    <w:rPr>
      <w:rFonts w:ascii="Arial" w:hAnsi="Arial" w:cs="新細明體"/>
    </w:rPr>
  </w:style>
  <w:style w:type="character" w:customStyle="1" w:styleId="Style2StyleSFRContentLeft0cmHanging611chJustified5Char">
    <w:name w:val="Style2 Style SFR Content + Left:  0 cm Hanging:  6.11 ch + Justified...5 Char"/>
    <w:link w:val="Style2StyleSFRContentLeft0cmHanging611chJustified5"/>
    <w:rsid w:val="006164A1"/>
    <w:rPr>
      <w:rFonts w:ascii="Arial" w:eastAsia="細明體" w:hAnsi="Arial" w:cs="新細明體"/>
    </w:rPr>
  </w:style>
  <w:style w:type="paragraph" w:customStyle="1" w:styleId="StyleStyleSFRContentLeft0cmHanging611chJustified5">
    <w:name w:val="Style Style SFR Content + Left:  0 cm Hanging:  6.11 ch + Justified...5"/>
    <w:basedOn w:val="StyleSFRContentLeft0cmHanging611chJustified3Justified0"/>
    <w:rsid w:val="006164A1"/>
    <w:pPr>
      <w:ind w:left="65" w:firstLine="0"/>
    </w:pPr>
  </w:style>
  <w:style w:type="paragraph" w:customStyle="1" w:styleId="StyleSFRMnemonicLeft25ch">
    <w:name w:val="Style SFR Mnemonic + Left  2.5 ch"/>
    <w:basedOn w:val="SFRMnemonic"/>
    <w:autoRedefine/>
    <w:rsid w:val="006164A1"/>
    <w:pPr>
      <w:tabs>
        <w:tab w:val="clear" w:pos="7900"/>
        <w:tab w:val="right" w:pos="9095"/>
      </w:tabs>
      <w:ind w:leftChars="300" w:left="600"/>
    </w:pPr>
    <w:rPr>
      <w:rFonts w:cs="新細明體"/>
    </w:rPr>
  </w:style>
  <w:style w:type="paragraph" w:customStyle="1" w:styleId="StyleSFRMnemonicLeft3ch">
    <w:name w:val="Style SFR Mnemonic + Left  3 ch"/>
    <w:basedOn w:val="SFRMnemonic"/>
    <w:rsid w:val="006164A1"/>
    <w:pPr>
      <w:tabs>
        <w:tab w:val="clear" w:pos="7900"/>
        <w:tab w:val="right" w:pos="9095"/>
      </w:tabs>
      <w:ind w:leftChars="300" w:left="600"/>
    </w:pPr>
    <w:rPr>
      <w:rFonts w:cs="新細明體"/>
    </w:rPr>
  </w:style>
  <w:style w:type="paragraph" w:customStyle="1" w:styleId="StyleHeading4LeftBefore8pxAfter4px">
    <w:name w:val="Style Heading 4 + Left Before:  8 px After:  4 px"/>
    <w:basedOn w:val="Heading4"/>
    <w:rsid w:val="006164A1"/>
    <w:pPr>
      <w:spacing w:after="60"/>
      <w:ind w:left="870" w:hanging="870"/>
    </w:pPr>
    <w:rPr>
      <w:rFonts w:cs="Arial"/>
    </w:rPr>
  </w:style>
  <w:style w:type="paragraph" w:customStyle="1" w:styleId="bullettext1">
    <w:name w:val="bullettext"/>
    <w:basedOn w:val="Normal"/>
    <w:rsid w:val="006164A1"/>
    <w:pPr>
      <w:widowControl/>
      <w:autoSpaceDE/>
      <w:autoSpaceDN/>
      <w:adjustRightInd/>
      <w:snapToGrid/>
      <w:spacing w:after="48"/>
      <w:jc w:val="left"/>
      <w:textAlignment w:val="auto"/>
    </w:pPr>
    <w:rPr>
      <w:rFonts w:ascii="細明體" w:eastAsia="細明體" w:hAnsi="細明體"/>
      <w:sz w:val="24"/>
      <w:szCs w:val="24"/>
      <w:lang w:eastAsia="zh-CN"/>
    </w:rPr>
  </w:style>
  <w:style w:type="numbering" w:customStyle="1" w:styleId="StyleBulleted">
    <w:name w:val="Style Bulleted"/>
    <w:basedOn w:val="NoList"/>
    <w:rsid w:val="006164A1"/>
    <w:pPr>
      <w:numPr>
        <w:numId w:val="2"/>
      </w:numPr>
    </w:pPr>
  </w:style>
  <w:style w:type="paragraph" w:customStyle="1" w:styleId="figuretitle">
    <w:name w:val="figure title"/>
    <w:basedOn w:val="tabletext1C"/>
    <w:rsid w:val="006164A1"/>
    <w:pPr>
      <w:widowControl/>
      <w:snapToGrid/>
      <w:spacing w:before="48" w:after="120"/>
      <w:jc w:val="center"/>
    </w:pPr>
    <w:rPr>
      <w:b/>
      <w:sz w:val="20"/>
      <w:lang w:eastAsia="en-US"/>
    </w:rPr>
  </w:style>
  <w:style w:type="paragraph" w:customStyle="1" w:styleId="bullet">
    <w:name w:val="bullet"/>
    <w:basedOn w:val="Normal"/>
    <w:rsid w:val="006164A1"/>
    <w:pPr>
      <w:tabs>
        <w:tab w:val="left" w:pos="425"/>
      </w:tabs>
      <w:overflowPunct/>
      <w:autoSpaceDE/>
      <w:autoSpaceDN/>
      <w:spacing w:before="60" w:after="100" w:afterAutospacing="1" w:line="288" w:lineRule="auto"/>
      <w:jc w:val="left"/>
      <w:textAlignment w:val="auto"/>
    </w:pPr>
    <w:rPr>
      <w:rFonts w:ascii="Verdana" w:hAnsi="Verdana"/>
      <w:snapToGrid w:val="0"/>
    </w:rPr>
  </w:style>
  <w:style w:type="paragraph" w:customStyle="1" w:styleId="NormalBoldEmphasis">
    <w:name w:val="Normal_Bold Emphasis"/>
    <w:basedOn w:val="Normal"/>
    <w:next w:val="Normal"/>
    <w:link w:val="NormalBoldEmphasis0"/>
    <w:rsid w:val="006164A1"/>
    <w:pPr>
      <w:overflowPunct/>
      <w:autoSpaceDE/>
      <w:autoSpaceDN/>
      <w:adjustRightInd/>
      <w:snapToGrid/>
      <w:spacing w:before="0" w:after="0"/>
      <w:textAlignment w:val="auto"/>
    </w:pPr>
    <w:rPr>
      <w:rFonts w:ascii="Verdana" w:hAnsi="Verdana"/>
      <w:b/>
      <w:kern w:val="2"/>
      <w:lang w:eastAsia="zh-TW"/>
    </w:rPr>
  </w:style>
  <w:style w:type="character" w:customStyle="1" w:styleId="NormalBoldEmphasis0">
    <w:name w:val="Normal_Bold Emphasis 字元"/>
    <w:link w:val="NormalBoldEmphasis"/>
    <w:rsid w:val="006164A1"/>
    <w:rPr>
      <w:rFonts w:ascii="Verdana" w:hAnsi="Verdana"/>
      <w:b/>
      <w:kern w:val="2"/>
    </w:rPr>
  </w:style>
  <w:style w:type="paragraph" w:customStyle="1" w:styleId="NormalCentered">
    <w:name w:val="Normal_Centered"/>
    <w:basedOn w:val="Normal"/>
    <w:next w:val="Normal"/>
    <w:rsid w:val="006164A1"/>
    <w:pPr>
      <w:overflowPunct/>
      <w:autoSpaceDE/>
      <w:autoSpaceDN/>
      <w:adjustRightInd/>
      <w:snapToGrid/>
      <w:spacing w:before="0" w:after="0"/>
      <w:jc w:val="center"/>
      <w:textAlignment w:val="auto"/>
    </w:pPr>
    <w:rPr>
      <w:rFonts w:ascii="Verdana" w:hAnsi="Verdana"/>
      <w:kern w:val="2"/>
      <w:lang w:eastAsia="zh-TW"/>
    </w:rPr>
  </w:style>
  <w:style w:type="paragraph" w:customStyle="1" w:styleId="StyleFeatures">
    <w:name w:val="Style Features"/>
    <w:basedOn w:val="Normal"/>
    <w:autoRedefine/>
    <w:rsid w:val="006164A1"/>
    <w:pPr>
      <w:numPr>
        <w:numId w:val="3"/>
      </w:numPr>
      <w:overflowPunct/>
      <w:autoSpaceDE/>
      <w:autoSpaceDN/>
      <w:spacing w:before="0" w:after="100" w:afterAutospacing="1"/>
      <w:jc w:val="left"/>
      <w:textAlignment w:val="auto"/>
    </w:pPr>
    <w:rPr>
      <w:rFonts w:ascii="Verdana" w:hAnsi="Verdana"/>
      <w:snapToGrid w:val="0"/>
      <w:lang w:eastAsia="zh-TW"/>
    </w:rPr>
  </w:style>
  <w:style w:type="paragraph" w:customStyle="1" w:styleId="StyleHeading4Bold">
    <w:name w:val="Style Heading 4 + Bold"/>
    <w:basedOn w:val="Heading4"/>
    <w:autoRedefine/>
    <w:rsid w:val="006164A1"/>
    <w:rPr>
      <w:b/>
      <w:iCs/>
    </w:rPr>
  </w:style>
  <w:style w:type="paragraph" w:customStyle="1" w:styleId="YJSRegistertablecontent1">
    <w:name w:val="YJS Register table content1"/>
    <w:basedOn w:val="Normal"/>
    <w:rsid w:val="006164A1"/>
    <w:pPr>
      <w:jc w:val="center"/>
    </w:pPr>
    <w:rPr>
      <w:b/>
      <w:bCs/>
      <w:sz w:val="16"/>
      <w:szCs w:val="18"/>
      <w:lang w:eastAsia="zh-TW"/>
    </w:rPr>
  </w:style>
  <w:style w:type="paragraph" w:customStyle="1" w:styleId="Style2">
    <w:name w:val="Style2"/>
    <w:basedOn w:val="Normal"/>
    <w:rsid w:val="006164A1"/>
    <w:rPr>
      <w:b/>
      <w:bCs/>
      <w:sz w:val="18"/>
      <w:szCs w:val="18"/>
      <w:lang w:eastAsia="zh-TW"/>
    </w:rPr>
  </w:style>
  <w:style w:type="paragraph" w:customStyle="1" w:styleId="3H3H31h3Verdana">
    <w:name w:val="樣式 標題 3H3H31h3 + Verdana"/>
    <w:basedOn w:val="Heading3"/>
    <w:autoRedefine/>
    <w:rsid w:val="006164A1"/>
    <w:pPr>
      <w:numPr>
        <w:ilvl w:val="0"/>
        <w:numId w:val="0"/>
      </w:numPr>
      <w:tabs>
        <w:tab w:val="num" w:pos="2250"/>
      </w:tabs>
      <w:adjustRightInd w:val="0"/>
      <w:snapToGrid w:val="0"/>
      <w:spacing w:before="120" w:after="100" w:afterAutospacing="1"/>
      <w:ind w:leftChars="-5" w:left="2250" w:hanging="810"/>
    </w:pPr>
    <w:rPr>
      <w:rFonts w:ascii="Verdana" w:eastAsia="標楷體" w:hAnsi="Verdana"/>
      <w:snapToGrid w:val="0"/>
      <w:sz w:val="24"/>
      <w:szCs w:val="22"/>
    </w:rPr>
  </w:style>
  <w:style w:type="paragraph" w:customStyle="1" w:styleId="RegisterHeading">
    <w:name w:val="Register Heading"/>
    <w:basedOn w:val="Normal"/>
    <w:next w:val="Normal"/>
    <w:link w:val="RegisterHeadingChar"/>
    <w:autoRedefine/>
    <w:rsid w:val="006164A1"/>
    <w:pPr>
      <w:pBdr>
        <w:bottom w:val="single" w:sz="12" w:space="1" w:color="auto"/>
      </w:pBdr>
      <w:overflowPunct/>
      <w:autoSpaceDE/>
      <w:autoSpaceDN/>
      <w:adjustRightInd/>
      <w:snapToGrid/>
      <w:spacing w:before="60" w:afterLines="50" w:line="240" w:lineRule="exact"/>
      <w:textAlignment w:val="auto"/>
    </w:pPr>
    <w:rPr>
      <w:rFonts w:ascii="Verdana" w:hAnsi="Verdana"/>
      <w:b/>
      <w:kern w:val="2"/>
      <w:sz w:val="24"/>
      <w:szCs w:val="24"/>
      <w:lang w:eastAsia="zh-TW"/>
    </w:rPr>
  </w:style>
  <w:style w:type="paragraph" w:customStyle="1" w:styleId="NormalBoldEmphasisCentered">
    <w:name w:val="Normal_Bold Emphasis Centered"/>
    <w:basedOn w:val="NormalBoldEmphasis"/>
    <w:link w:val="NormalBoldEmphasisCenteredChar"/>
    <w:rsid w:val="006164A1"/>
    <w:pPr>
      <w:jc w:val="center"/>
    </w:pPr>
    <w:rPr>
      <w:bCs/>
    </w:rPr>
  </w:style>
  <w:style w:type="paragraph" w:styleId="ListBullet">
    <w:name w:val="List Bullet"/>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hAnsi="Verdana"/>
      <w:kern w:val="2"/>
      <w:lang w:eastAsia="zh-TW"/>
    </w:rPr>
  </w:style>
  <w:style w:type="paragraph" w:customStyle="1" w:styleId="figure0">
    <w:name w:val="figure"/>
    <w:basedOn w:val="Normal"/>
    <w:next w:val="Normal"/>
    <w:rsid w:val="006164A1"/>
    <w:pPr>
      <w:widowControl/>
      <w:tabs>
        <w:tab w:val="right" w:pos="10540"/>
      </w:tabs>
      <w:snapToGrid/>
      <w:spacing w:before="100" w:beforeAutospacing="1" w:after="100" w:afterAutospacing="1"/>
      <w:jc w:val="center"/>
    </w:pPr>
    <w:rPr>
      <w:rFonts w:ascii="Verdana" w:hAnsi="Verdana"/>
      <w:b/>
      <w:bCs/>
      <w:szCs w:val="24"/>
    </w:rPr>
  </w:style>
  <w:style w:type="paragraph" w:styleId="NormalWeb">
    <w:name w:val="Normal (Web)"/>
    <w:basedOn w:val="Normal"/>
    <w:rsid w:val="006164A1"/>
    <w:pPr>
      <w:widowControl/>
      <w:overflowPunct/>
      <w:autoSpaceDE/>
      <w:autoSpaceDN/>
      <w:adjustRightInd/>
      <w:snapToGrid/>
      <w:spacing w:before="100" w:beforeAutospacing="1" w:after="100" w:afterAutospacing="1"/>
      <w:jc w:val="left"/>
      <w:textAlignment w:val="auto"/>
    </w:pPr>
    <w:rPr>
      <w:rFonts w:ascii="新細明體" w:hAnsi="新細明體" w:cs="新細明體"/>
      <w:sz w:val="24"/>
      <w:szCs w:val="24"/>
      <w:lang w:eastAsia="zh-TW"/>
    </w:rPr>
  </w:style>
  <w:style w:type="character" w:customStyle="1" w:styleId="CharChar8">
    <w:name w:val="Char Char8"/>
    <w:rsid w:val="006164A1"/>
    <w:rPr>
      <w:rFonts w:ascii="Arial" w:eastAsia="新細明體" w:hAnsi="Arial"/>
      <w:b/>
      <w:bCs/>
      <w:caps/>
      <w:kern w:val="28"/>
      <w:sz w:val="24"/>
      <w:szCs w:val="24"/>
      <w:lang w:val="en-US" w:eastAsia="en-US" w:bidi="ar-SA"/>
    </w:rPr>
  </w:style>
  <w:style w:type="character" w:customStyle="1" w:styleId="CharChar7">
    <w:name w:val="Char Char7"/>
    <w:rsid w:val="006164A1"/>
    <w:rPr>
      <w:rFonts w:ascii="Arial" w:eastAsia="新細明體" w:hAnsi="Arial" w:cs="Arial"/>
      <w:b/>
      <w:sz w:val="23"/>
      <w:szCs w:val="23"/>
      <w:lang w:val="en-US" w:eastAsia="zh-TW" w:bidi="ar-SA"/>
    </w:rPr>
  </w:style>
  <w:style w:type="character" w:customStyle="1" w:styleId="CharChar10">
    <w:name w:val="Char Char10"/>
    <w:rsid w:val="006164A1"/>
    <w:rPr>
      <w:rFonts w:ascii="Arial" w:eastAsia="新細明體" w:hAnsi="Arial"/>
      <w:b/>
      <w:bCs/>
      <w:caps/>
      <w:kern w:val="28"/>
      <w:sz w:val="24"/>
      <w:szCs w:val="24"/>
      <w:lang w:val="en-US" w:eastAsia="en-US" w:bidi="ar-SA"/>
    </w:rPr>
  </w:style>
  <w:style w:type="character" w:customStyle="1" w:styleId="CharChar9">
    <w:name w:val="Char Char9"/>
    <w:rsid w:val="006164A1"/>
    <w:rPr>
      <w:rFonts w:ascii="Arial" w:eastAsia="新細明體" w:hAnsi="Arial" w:cs="Arial"/>
      <w:b/>
      <w:sz w:val="23"/>
      <w:szCs w:val="23"/>
      <w:lang w:val="en-US" w:eastAsia="zh-TW" w:bidi="ar-SA"/>
    </w:rPr>
  </w:style>
  <w:style w:type="character" w:customStyle="1" w:styleId="CharChar12">
    <w:name w:val="Char Char12"/>
    <w:rsid w:val="006164A1"/>
    <w:rPr>
      <w:rFonts w:ascii="Arial" w:eastAsia="新細明體" w:hAnsi="Arial"/>
      <w:b/>
      <w:bCs/>
      <w:caps/>
      <w:kern w:val="28"/>
      <w:sz w:val="24"/>
      <w:szCs w:val="24"/>
      <w:lang w:val="en-US" w:eastAsia="en-US" w:bidi="ar-SA"/>
    </w:rPr>
  </w:style>
  <w:style w:type="character" w:customStyle="1" w:styleId="CharChar11">
    <w:name w:val="Char Char11"/>
    <w:rsid w:val="006164A1"/>
    <w:rPr>
      <w:rFonts w:ascii="Arial" w:eastAsia="新細明體" w:hAnsi="Arial" w:cs="Arial"/>
      <w:b/>
      <w:sz w:val="23"/>
      <w:szCs w:val="23"/>
      <w:lang w:val="en-US" w:eastAsia="zh-TW" w:bidi="ar-SA"/>
    </w:rPr>
  </w:style>
  <w:style w:type="character" w:customStyle="1" w:styleId="CharChar14">
    <w:name w:val="Char Char14"/>
    <w:rsid w:val="006164A1"/>
    <w:rPr>
      <w:rFonts w:ascii="Arial" w:eastAsia="新細明體" w:hAnsi="Arial"/>
      <w:b/>
      <w:bCs/>
      <w:caps/>
      <w:kern w:val="28"/>
      <w:sz w:val="24"/>
      <w:szCs w:val="24"/>
      <w:lang w:val="en-US" w:eastAsia="en-US" w:bidi="ar-SA"/>
    </w:rPr>
  </w:style>
  <w:style w:type="character" w:customStyle="1" w:styleId="CharChar13">
    <w:name w:val="Char Char13"/>
    <w:rsid w:val="006164A1"/>
    <w:rPr>
      <w:rFonts w:ascii="Arial" w:eastAsia="新細明體" w:hAnsi="Arial" w:cs="Arial"/>
      <w:b/>
      <w:sz w:val="23"/>
      <w:szCs w:val="23"/>
      <w:lang w:val="en-US" w:eastAsia="zh-TW" w:bidi="ar-SA"/>
    </w:rPr>
  </w:style>
  <w:style w:type="paragraph" w:customStyle="1" w:styleId="xl24">
    <w:name w:val="xl24"/>
    <w:basedOn w:val="Normal"/>
    <w:rsid w:val="006164A1"/>
    <w:pPr>
      <w:widowControl/>
      <w:overflowPunct/>
      <w:autoSpaceDE/>
      <w:autoSpaceDN/>
      <w:adjustRightInd/>
      <w:snapToGrid/>
      <w:spacing w:before="100" w:beforeAutospacing="1" w:after="100" w:afterAutospacing="1"/>
      <w:jc w:val="center"/>
      <w:textAlignment w:val="auto"/>
    </w:pPr>
    <w:rPr>
      <w:rFonts w:ascii="Times New Roman" w:eastAsia="Arial Unicode MS" w:hAnsi="Times New Roman"/>
      <w:b/>
      <w:bCs/>
      <w:sz w:val="24"/>
      <w:szCs w:val="24"/>
    </w:rPr>
  </w:style>
  <w:style w:type="character" w:customStyle="1" w:styleId="CharChar16">
    <w:name w:val="Char Char16"/>
    <w:rsid w:val="006164A1"/>
    <w:rPr>
      <w:rFonts w:ascii="Arial" w:hAnsi="Arial"/>
      <w:b/>
      <w:bCs/>
      <w:caps/>
      <w:kern w:val="28"/>
      <w:sz w:val="24"/>
      <w:szCs w:val="24"/>
      <w:lang w:eastAsia="en-US"/>
    </w:rPr>
  </w:style>
  <w:style w:type="character" w:customStyle="1" w:styleId="CharChar15">
    <w:name w:val="Char Char15"/>
    <w:rsid w:val="006164A1"/>
    <w:rPr>
      <w:rFonts w:ascii="Arial" w:hAnsi="Arial" w:cs="Arial"/>
      <w:b/>
      <w:sz w:val="23"/>
      <w:szCs w:val="23"/>
    </w:rPr>
  </w:style>
  <w:style w:type="paragraph" w:customStyle="1" w:styleId="Default">
    <w:name w:val="Default"/>
    <w:rsid w:val="006164A1"/>
    <w:pPr>
      <w:widowControl w:val="0"/>
      <w:autoSpaceDE w:val="0"/>
      <w:autoSpaceDN w:val="0"/>
      <w:adjustRightInd w:val="0"/>
    </w:pPr>
    <w:rPr>
      <w:rFonts w:ascii="Arial" w:hAnsi="Arial" w:cs="Arial"/>
      <w:color w:val="000000"/>
      <w:sz w:val="24"/>
      <w:szCs w:val="24"/>
    </w:rPr>
  </w:style>
  <w:style w:type="paragraph" w:customStyle="1" w:styleId="11">
    <w:name w:val="修訂1"/>
    <w:hidden/>
    <w:semiHidden/>
    <w:rsid w:val="006164A1"/>
    <w:rPr>
      <w:rFonts w:ascii="Arial" w:hAnsi="Arial"/>
      <w:lang w:eastAsia="en-US"/>
    </w:rPr>
  </w:style>
  <w:style w:type="paragraph" w:customStyle="1" w:styleId="M0SFRdescript">
    <w:name w:val="M0 SFR descript"/>
    <w:basedOn w:val="Normal"/>
    <w:rsid w:val="006164A1"/>
    <w:pPr>
      <w:spacing w:line="300" w:lineRule="auto"/>
      <w:ind w:left="292" w:hanging="292"/>
    </w:pPr>
    <w:rPr>
      <w:rFonts w:cs="Arial"/>
      <w:bCs/>
      <w:sz w:val="18"/>
      <w:szCs w:val="18"/>
      <w:lang w:eastAsia="zh-TW"/>
    </w:rPr>
  </w:style>
  <w:style w:type="paragraph" w:customStyle="1" w:styleId="YJSSFRcontentforM0">
    <w:name w:val="YJS SFR content for M0"/>
    <w:basedOn w:val="Normal"/>
    <w:rsid w:val="006164A1"/>
    <w:pPr>
      <w:tabs>
        <w:tab w:val="left" w:pos="292"/>
      </w:tabs>
      <w:ind w:left="292" w:hanging="292"/>
    </w:pPr>
    <w:rPr>
      <w:color w:val="000000"/>
      <w:sz w:val="16"/>
      <w:szCs w:val="18"/>
    </w:rPr>
  </w:style>
  <w:style w:type="numbering" w:customStyle="1" w:styleId="Header2">
    <w:name w:val="Header2"/>
    <w:rsid w:val="006164A1"/>
    <w:pPr>
      <w:numPr>
        <w:numId w:val="4"/>
      </w:numPr>
    </w:pPr>
  </w:style>
  <w:style w:type="numbering" w:customStyle="1" w:styleId="Style3">
    <w:name w:val="Style3"/>
    <w:rsid w:val="006164A1"/>
  </w:style>
  <w:style w:type="paragraph" w:customStyle="1" w:styleId="Headinglevel2">
    <w:name w:val="Heading level2"/>
    <w:basedOn w:val="Heading3"/>
    <w:link w:val="Headinglevel2Char"/>
    <w:rsid w:val="006164A1"/>
    <w:pPr>
      <w:numPr>
        <w:ilvl w:val="1"/>
        <w:numId w:val="5"/>
      </w:numPr>
      <w:adjustRightInd w:val="0"/>
      <w:textAlignment w:val="baseline"/>
    </w:pPr>
    <w:rPr>
      <w:rFonts w:ascii="Verdana" w:hAnsi="Verdana"/>
      <w:sz w:val="20"/>
      <w:szCs w:val="20"/>
      <w:u w:val="single"/>
    </w:rPr>
  </w:style>
  <w:style w:type="paragraph" w:customStyle="1" w:styleId="Headinglevel3">
    <w:name w:val="Heading level3"/>
    <w:basedOn w:val="Headinglevel2"/>
    <w:link w:val="Headinglevel3Char"/>
    <w:rsid w:val="006164A1"/>
    <w:pPr>
      <w:numPr>
        <w:ilvl w:val="2"/>
      </w:numPr>
    </w:pPr>
  </w:style>
  <w:style w:type="paragraph" w:customStyle="1" w:styleId="Style4">
    <w:name w:val="Style4"/>
    <w:basedOn w:val="Headinglevel3"/>
    <w:autoRedefine/>
    <w:rsid w:val="006164A1"/>
    <w:pPr>
      <w:ind w:hanging="306"/>
    </w:pPr>
  </w:style>
  <w:style w:type="paragraph" w:customStyle="1" w:styleId="BodyTextL1">
    <w:name w:val="Body Text L1"/>
    <w:basedOn w:val="Normal"/>
    <w:rsid w:val="006164A1"/>
    <w:pPr>
      <w:ind w:leftChars="100" w:left="100"/>
    </w:pPr>
    <w:rPr>
      <w:rFonts w:eastAsia="Arial" w:cs="Arial"/>
      <w:lang w:eastAsia="zh-TW"/>
    </w:rPr>
  </w:style>
  <w:style w:type="paragraph" w:customStyle="1" w:styleId="Normal17ch">
    <w:name w:val="Normal + 1.7 ch"/>
    <w:basedOn w:val="Normal"/>
    <w:rsid w:val="006164A1"/>
    <w:pPr>
      <w:ind w:left="170" w:hangingChars="170" w:hanging="170"/>
      <w:jc w:val="left"/>
    </w:pPr>
    <w:rPr>
      <w:rFonts w:eastAsia="Arial" w:cs="Arial"/>
      <w:sz w:val="16"/>
      <w:szCs w:val="16"/>
    </w:rPr>
  </w:style>
  <w:style w:type="paragraph" w:customStyle="1" w:styleId="StyleBodyTextL1Left1ch">
    <w:name w:val="Style Body Text L1 + Left:  1 ch"/>
    <w:basedOn w:val="BodyTextL1"/>
    <w:rsid w:val="006164A1"/>
    <w:pPr>
      <w:ind w:leftChars="230" w:left="230"/>
    </w:pPr>
    <w:rPr>
      <w:rFonts w:cs="新細明體"/>
    </w:rPr>
  </w:style>
  <w:style w:type="paragraph" w:customStyle="1" w:styleId="StyleBulletTextAsian">
    <w:name w:val="Style Bullet Text + (Asian) 細明體"/>
    <w:basedOn w:val="BulletText"/>
    <w:link w:val="StyleBulletTextAsianChar"/>
    <w:rsid w:val="006164A1"/>
  </w:style>
  <w:style w:type="paragraph" w:customStyle="1" w:styleId="StyleNormalLeft23ch">
    <w:name w:val="Style Normal + Left:  2.3 ch"/>
    <w:basedOn w:val="Normal"/>
    <w:rsid w:val="006164A1"/>
    <w:pPr>
      <w:ind w:leftChars="225" w:left="225"/>
    </w:pPr>
    <w:rPr>
      <w:rFonts w:eastAsia="Arial" w:cs="新細明體"/>
      <w:lang w:eastAsia="zh-TW"/>
    </w:rPr>
  </w:style>
  <w:style w:type="paragraph" w:customStyle="1" w:styleId="NormalLeft22ch">
    <w:name w:val="Normal + Left:   2.2 ch"/>
    <w:basedOn w:val="Normal"/>
    <w:rsid w:val="006164A1"/>
    <w:pPr>
      <w:ind w:leftChars="220" w:left="220"/>
    </w:pPr>
    <w:rPr>
      <w:rFonts w:eastAsia="Arial"/>
    </w:rPr>
  </w:style>
  <w:style w:type="numbering" w:customStyle="1" w:styleId="StyleBulletedGray-80">
    <w:name w:val="Style Bulleted Gray-80%"/>
    <w:basedOn w:val="NoList"/>
    <w:rsid w:val="006164A1"/>
    <w:pPr>
      <w:numPr>
        <w:numId w:val="8"/>
      </w:numPr>
    </w:pPr>
  </w:style>
  <w:style w:type="paragraph" w:customStyle="1" w:styleId="StyleNormalLeft22ch">
    <w:name w:val="Style Normal + Left:   2.2 ch"/>
    <w:basedOn w:val="NormalLeft22ch"/>
    <w:rsid w:val="006164A1"/>
    <w:pPr>
      <w:ind w:left="440"/>
    </w:pPr>
    <w:rPr>
      <w:rFonts w:cs="新細明體"/>
    </w:rPr>
  </w:style>
  <w:style w:type="paragraph" w:customStyle="1" w:styleId="Style5">
    <w:name w:val="Style5"/>
    <w:basedOn w:val="Normal"/>
    <w:rsid w:val="006164A1"/>
    <w:pPr>
      <w:tabs>
        <w:tab w:val="num" w:pos="1440"/>
      </w:tabs>
      <w:spacing w:before="0" w:after="0"/>
      <w:ind w:left="1440" w:hanging="480"/>
    </w:pPr>
    <w:rPr>
      <w:rFonts w:eastAsia="Arial"/>
    </w:rPr>
  </w:style>
  <w:style w:type="paragraph" w:customStyle="1" w:styleId="StyleAsianArialRoundedMTBold">
    <w:name w:val="Style (Asian) Arial Rounded MT Bold"/>
    <w:basedOn w:val="Normal"/>
    <w:rsid w:val="006164A1"/>
    <w:pPr>
      <w:spacing w:before="0" w:after="0"/>
    </w:pPr>
    <w:rPr>
      <w:rFonts w:eastAsia="Arial Rounded MT Bold" w:cs="新細明體"/>
    </w:rPr>
  </w:style>
  <w:style w:type="character" w:customStyle="1" w:styleId="BulletTextChar0">
    <w:name w:val="Bullet Text Char"/>
    <w:link w:val="BulletText"/>
    <w:rsid w:val="006164A1"/>
    <w:rPr>
      <w:rFonts w:ascii="Arial" w:eastAsia="Arial" w:hAnsi="Arial"/>
      <w:lang w:eastAsia="en-US"/>
    </w:rPr>
  </w:style>
  <w:style w:type="character" w:customStyle="1" w:styleId="StyleBulletTextAsianChar">
    <w:name w:val="Style Bullet Text + (Asian) 細明體 Char"/>
    <w:link w:val="StyleBulletTextAsian"/>
    <w:rsid w:val="006164A1"/>
    <w:rPr>
      <w:rFonts w:ascii="Arial" w:eastAsia="Arial" w:hAnsi="Arial"/>
      <w:lang w:eastAsia="en-US"/>
    </w:rPr>
  </w:style>
  <w:style w:type="paragraph" w:customStyle="1" w:styleId="numberL1">
    <w:name w:val="number L1"/>
    <w:basedOn w:val="Normal"/>
    <w:rsid w:val="006164A1"/>
    <w:pPr>
      <w:numPr>
        <w:numId w:val="93"/>
      </w:numPr>
    </w:pPr>
    <w:rPr>
      <w:rFonts w:eastAsia="Arial" w:cs="Arial"/>
    </w:rPr>
  </w:style>
  <w:style w:type="numbering" w:customStyle="1" w:styleId="StyleBulleted1">
    <w:name w:val="Style Bulleted1"/>
    <w:basedOn w:val="NoList"/>
    <w:rsid w:val="006164A1"/>
    <w:pPr>
      <w:numPr>
        <w:numId w:val="13"/>
      </w:numPr>
    </w:pPr>
  </w:style>
  <w:style w:type="paragraph" w:customStyle="1" w:styleId="square">
    <w:name w:val="square"/>
    <w:basedOn w:val="BulletText"/>
    <w:rsid w:val="006164A1"/>
    <w:pPr>
      <w:numPr>
        <w:numId w:val="0"/>
      </w:numPr>
      <w:tabs>
        <w:tab w:val="left" w:pos="1200"/>
      </w:tabs>
      <w:snapToGrid w:val="0"/>
      <w:ind w:left="1200" w:hanging="400"/>
      <w:jc w:val="left"/>
    </w:pPr>
    <w:rPr>
      <w:rFonts w:eastAsia="新細明體" w:cs="Arial"/>
      <w:kern w:val="2"/>
      <w:lang w:eastAsia="zh-TW"/>
    </w:rPr>
  </w:style>
  <w:style w:type="paragraph" w:customStyle="1" w:styleId="circle">
    <w:name w:val="circle"/>
    <w:basedOn w:val="BulletText"/>
    <w:rsid w:val="006164A1"/>
    <w:pPr>
      <w:numPr>
        <w:numId w:val="0"/>
      </w:numPr>
      <w:tabs>
        <w:tab w:val="num" w:pos="480"/>
        <w:tab w:val="left" w:pos="800"/>
      </w:tabs>
      <w:snapToGrid w:val="0"/>
      <w:spacing w:before="120" w:after="48"/>
      <w:ind w:left="480" w:hanging="480"/>
      <w:jc w:val="left"/>
    </w:pPr>
    <w:rPr>
      <w:rFonts w:eastAsia="新細明體" w:cs="Arial"/>
      <w:lang w:eastAsia="zh-TW"/>
    </w:rPr>
  </w:style>
  <w:style w:type="paragraph" w:customStyle="1" w:styleId="yjssfrcontentform00">
    <w:name w:val="yjssfrcontentform0"/>
    <w:basedOn w:val="Normal"/>
    <w:rsid w:val="006164A1"/>
    <w:pPr>
      <w:widowControl/>
      <w:adjustRightInd/>
      <w:ind w:left="292" w:hanging="292"/>
      <w:textAlignment w:val="auto"/>
    </w:pPr>
    <w:rPr>
      <w:rFonts w:cs="Arial"/>
      <w:color w:val="000000"/>
      <w:sz w:val="18"/>
      <w:szCs w:val="18"/>
      <w:lang w:eastAsia="zh-TW"/>
    </w:rPr>
  </w:style>
  <w:style w:type="character" w:customStyle="1" w:styleId="CommentTextChar">
    <w:name w:val="Comment Text Char"/>
    <w:link w:val="CommentText"/>
    <w:rsid w:val="006164A1"/>
    <w:rPr>
      <w:rFonts w:ascii="Arial" w:hAnsi="Arial"/>
      <w:lang w:eastAsia="en-US"/>
    </w:rPr>
  </w:style>
  <w:style w:type="character" w:customStyle="1" w:styleId="CaptionChar1">
    <w:name w:val="Caption Char1"/>
    <w:link w:val="Caption"/>
    <w:rsid w:val="006164A1"/>
    <w:rPr>
      <w:rFonts w:ascii="Arial" w:hAnsi="Arial"/>
      <w:lang w:eastAsia="en-US"/>
    </w:rPr>
  </w:style>
  <w:style w:type="character" w:customStyle="1" w:styleId="HeaderChar2">
    <w:name w:val="Header Char2"/>
    <w:rsid w:val="006164A1"/>
    <w:rPr>
      <w:rFonts w:ascii="Arial" w:eastAsia="新細明體" w:hAnsi="Arial"/>
      <w:sz w:val="16"/>
      <w:szCs w:val="16"/>
      <w:lang w:val="en-US" w:eastAsia="en-US" w:bidi="ar-SA"/>
    </w:rPr>
  </w:style>
  <w:style w:type="character" w:customStyle="1" w:styleId="kcwu1">
    <w:name w:val="kcwu1"/>
    <w:semiHidden/>
    <w:rsid w:val="006164A1"/>
    <w:rPr>
      <w:rFonts w:ascii="Arial" w:eastAsia="新細明體" w:hAnsi="Arial" w:cs="Arial"/>
      <w:color w:val="auto"/>
      <w:sz w:val="18"/>
      <w:szCs w:val="20"/>
    </w:rPr>
  </w:style>
  <w:style w:type="paragraph" w:styleId="Revision">
    <w:name w:val="Revision"/>
    <w:hidden/>
    <w:uiPriority w:val="99"/>
    <w:semiHidden/>
    <w:rsid w:val="006164A1"/>
    <w:rPr>
      <w:rFonts w:ascii="Arial" w:hAnsi="Arial"/>
      <w:lang w:eastAsia="en-US"/>
    </w:rPr>
  </w:style>
  <w:style w:type="paragraph" w:styleId="ListParagraph">
    <w:name w:val="List Paragraph"/>
    <w:basedOn w:val="Normal"/>
    <w:link w:val="ListParagraphChar"/>
    <w:uiPriority w:val="34"/>
    <w:rsid w:val="006164A1"/>
    <w:pPr>
      <w:widowControl/>
      <w:ind w:leftChars="200" w:left="200"/>
      <w:jc w:val="left"/>
    </w:pPr>
    <w:rPr>
      <w:rFonts w:ascii="Times New Roman" w:hAnsi="Times New Roman"/>
      <w:szCs w:val="24"/>
      <w:lang w:eastAsia="zh-TW"/>
    </w:rPr>
  </w:style>
  <w:style w:type="character" w:customStyle="1" w:styleId="Heading5Char1">
    <w:name w:val="Heading 5 Char1"/>
    <w:aliases w:val="H5 Char,H51 Char,h5 Char,我的標題 5 Char1,H5-0Register Char1"/>
    <w:link w:val="Heading5"/>
    <w:rsid w:val="006164A1"/>
    <w:rPr>
      <w:rFonts w:ascii="Arial" w:hAnsi="Arial"/>
      <w:b/>
      <w:bCs/>
      <w:iCs/>
      <w:u w:val="single" w:color="0000FF"/>
    </w:rPr>
  </w:style>
  <w:style w:type="character" w:customStyle="1" w:styleId="Heading4Char">
    <w:name w:val="Heading 4 Char"/>
    <w:aliases w:val="Heading 14 Char,Heading 141 Char,Heading 142 Char,H4 Char,H41 Char,h4 Char,h4 字元 Char,Heading 143 Char,Heading 1411 Char,Heading 1421 Char,H42 Char,H411 Char,h41 Char,h4 字元1 Char"/>
    <w:link w:val="Heading4"/>
    <w:rsid w:val="006164A1"/>
    <w:rPr>
      <w:rFonts w:ascii="Arial" w:hAnsi="Arial"/>
      <w:bCs/>
      <w:i/>
      <w:noProof/>
      <w:lang w:eastAsia="en-US"/>
    </w:rPr>
  </w:style>
  <w:style w:type="paragraph" w:customStyle="1" w:styleId="tabletitleleft">
    <w:name w:val="table_title_left"/>
    <w:basedOn w:val="tabletitle"/>
    <w:rsid w:val="006164A1"/>
    <w:pPr>
      <w:jc w:val="left"/>
    </w:pPr>
  </w:style>
  <w:style w:type="paragraph" w:customStyle="1" w:styleId="Footer10">
    <w:name w:val="Footer1"/>
    <w:basedOn w:val="FOOTER1"/>
    <w:rsid w:val="006164A1"/>
    <w:pPr>
      <w:spacing w:after="454"/>
      <w:textAlignment w:val="baseline"/>
    </w:pPr>
  </w:style>
  <w:style w:type="paragraph" w:customStyle="1" w:styleId="TableNormal1">
    <w:name w:val="Table Normal1"/>
    <w:basedOn w:val="Normal"/>
    <w:rsid w:val="006164A1"/>
    <w:pPr>
      <w:widowControl/>
      <w:tabs>
        <w:tab w:val="left" w:pos="170"/>
      </w:tabs>
      <w:spacing w:before="20" w:after="20"/>
      <w:jc w:val="center"/>
    </w:pPr>
    <w:rPr>
      <w:rFonts w:cs="Arial"/>
      <w:lang w:eastAsia="zh-TW"/>
    </w:rPr>
  </w:style>
  <w:style w:type="character" w:customStyle="1" w:styleId="Heading1Char2">
    <w:name w:val="Heading 1 Char2"/>
    <w:aliases w:val="? Char1,head 1 Char1,? Char Char,H11 Char Char,head 1 Char Char1,?co??E 1 Cha,? ¦r¤¸ Char Char,? Char Char1,? 字元 Char Char"/>
    <w:rsid w:val="006164A1"/>
    <w:rPr>
      <w:rFonts w:ascii="Arial" w:hAnsi="Arial"/>
      <w:b/>
      <w:bCs/>
      <w:caps/>
      <w:kern w:val="28"/>
      <w:sz w:val="24"/>
      <w:szCs w:val="24"/>
      <w:lang w:eastAsia="en-US"/>
    </w:rPr>
  </w:style>
  <w:style w:type="character" w:customStyle="1" w:styleId="a0">
    <w:name w:val="表格標題"/>
    <w:rsid w:val="006164A1"/>
    <w:rPr>
      <w:rFonts w:ascii="Arial" w:hAnsi="Arial" w:cs="Arial"/>
      <w:b/>
      <w:dstrike w:val="0"/>
      <w:sz w:val="18"/>
      <w:szCs w:val="18"/>
      <w:vertAlign w:val="baseline"/>
    </w:rPr>
  </w:style>
  <w:style w:type="character" w:customStyle="1" w:styleId="a1">
    <w:name w:val="表格文字"/>
    <w:rsid w:val="006164A1"/>
    <w:rPr>
      <w:rFonts w:ascii="Arial" w:eastAsia="Arial" w:hAnsi="Arial" w:cs="Arial"/>
      <w:dstrike w:val="0"/>
      <w:sz w:val="18"/>
      <w:szCs w:val="18"/>
      <w:vertAlign w:val="baseline"/>
    </w:rPr>
  </w:style>
  <w:style w:type="character" w:customStyle="1" w:styleId="a2">
    <w:name w:val="註解"/>
    <w:rsid w:val="006164A1"/>
    <w:rPr>
      <w:rFonts w:ascii="Arial" w:eastAsia="Arial" w:hAnsi="Arial" w:cs="Arial"/>
      <w:b/>
      <w:dstrike w:val="0"/>
      <w:color w:val="0000FF"/>
      <w:sz w:val="18"/>
      <w:szCs w:val="18"/>
      <w:vertAlign w:val="superscript"/>
    </w:rPr>
  </w:style>
  <w:style w:type="character" w:customStyle="1" w:styleId="a3">
    <w:name w:val="表格註解標號"/>
    <w:rsid w:val="006164A1"/>
    <w:rPr>
      <w:b/>
      <w:color w:val="0000FF"/>
    </w:rPr>
  </w:style>
  <w:style w:type="character" w:customStyle="1" w:styleId="5">
    <w:name w:val="字元 字元5"/>
    <w:rsid w:val="006164A1"/>
    <w:rPr>
      <w:rFonts w:ascii="Arial" w:eastAsia="新細明體" w:hAnsi="Arial"/>
      <w:b/>
      <w:bCs/>
      <w:kern w:val="28"/>
      <w:sz w:val="24"/>
      <w:szCs w:val="24"/>
      <w:lang w:val="en-US" w:eastAsia="zh-TW" w:bidi="ar-SA"/>
    </w:rPr>
  </w:style>
  <w:style w:type="character" w:customStyle="1" w:styleId="4">
    <w:name w:val="字元 字元4"/>
    <w:rsid w:val="006164A1"/>
    <w:rPr>
      <w:rFonts w:ascii="Arial" w:eastAsia="新細明體" w:hAnsi="Arial" w:cs="Arial"/>
      <w:b/>
      <w:bCs/>
      <w:sz w:val="23"/>
      <w:szCs w:val="23"/>
      <w:lang w:val="en-US" w:eastAsia="zh-TW" w:bidi="ar-SA"/>
    </w:rPr>
  </w:style>
  <w:style w:type="character" w:customStyle="1" w:styleId="3">
    <w:name w:val="字元 字元3"/>
    <w:rsid w:val="006164A1"/>
    <w:rPr>
      <w:rFonts w:ascii="Arial" w:eastAsia="新細明體" w:hAnsi="Arial"/>
      <w:b/>
      <w:bCs/>
      <w:sz w:val="21"/>
      <w:szCs w:val="21"/>
      <w:lang w:val="en-US" w:eastAsia="zh-TW" w:bidi="ar-SA"/>
    </w:rPr>
  </w:style>
  <w:style w:type="paragraph" w:customStyle="1" w:styleId="a4">
    <w:name w:val="內文強調"/>
    <w:basedOn w:val="Normal"/>
    <w:link w:val="a5"/>
    <w:rsid w:val="006164A1"/>
    <w:pPr>
      <w:widowControl/>
      <w:topLinePunct/>
      <w:spacing w:before="0" w:after="200" w:line="360" w:lineRule="auto"/>
    </w:pPr>
    <w:rPr>
      <w:b/>
      <w:i/>
      <w:snapToGrid w:val="0"/>
      <w:color w:val="FF0000"/>
      <w:lang w:eastAsia="zh-TW"/>
    </w:rPr>
  </w:style>
  <w:style w:type="character" w:customStyle="1" w:styleId="a5">
    <w:name w:val="內文強調 字元"/>
    <w:link w:val="a4"/>
    <w:rsid w:val="006164A1"/>
    <w:rPr>
      <w:rFonts w:ascii="Arial" w:hAnsi="Arial"/>
      <w:b/>
      <w:i/>
      <w:snapToGrid w:val="0"/>
      <w:color w:val="FF0000"/>
    </w:rPr>
  </w:style>
  <w:style w:type="character" w:customStyle="1" w:styleId="CharChar19">
    <w:name w:val="Char Char19"/>
    <w:semiHidden/>
    <w:rsid w:val="006164A1"/>
    <w:rPr>
      <w:rFonts w:ascii="Arial" w:eastAsia="新細明體" w:hAnsi="Arial"/>
      <w:b/>
      <w:bCs/>
      <w:caps/>
      <w:kern w:val="28"/>
      <w:sz w:val="24"/>
      <w:szCs w:val="24"/>
      <w:lang w:val="en-US" w:eastAsia="en-US" w:bidi="ar-SA"/>
    </w:rPr>
  </w:style>
  <w:style w:type="character" w:customStyle="1" w:styleId="CharChar18">
    <w:name w:val="Char Char18"/>
    <w:semiHidden/>
    <w:rsid w:val="006164A1"/>
    <w:rPr>
      <w:rFonts w:ascii="Arial" w:eastAsia="新細明體" w:hAnsi="Arial" w:cs="Arial"/>
      <w:b/>
      <w:sz w:val="23"/>
      <w:szCs w:val="23"/>
      <w:lang w:val="en-US" w:eastAsia="zh-TW" w:bidi="ar-SA"/>
    </w:rPr>
  </w:style>
  <w:style w:type="character" w:customStyle="1" w:styleId="CharChar17">
    <w:name w:val="Char Char17"/>
    <w:semiHidden/>
    <w:rsid w:val="006164A1"/>
    <w:rPr>
      <w:rFonts w:ascii="Arial" w:eastAsia="新細明體" w:hAnsi="Arial"/>
      <w:b/>
      <w:bCs/>
      <w:sz w:val="21"/>
      <w:szCs w:val="21"/>
      <w:lang w:val="en-US" w:eastAsia="zh-TW" w:bidi="ar-SA"/>
    </w:rPr>
  </w:style>
  <w:style w:type="paragraph" w:customStyle="1" w:styleId="StyleHeading4H4H41h4Heading14Heading141Heading14212p">
    <w:name w:val="Style Heading 4H4H41h4Heading 14Heading 141Heading 142 + 12 p..."/>
    <w:basedOn w:val="Normal"/>
    <w:next w:val="NormalJustified"/>
    <w:rsid w:val="006164A1"/>
    <w:pPr>
      <w:snapToGrid/>
      <w:spacing w:before="480" w:after="100" w:line="300" w:lineRule="auto"/>
      <w:jc w:val="left"/>
    </w:pPr>
    <w:rPr>
      <w:rFonts w:eastAsia="Arial" w:cs="新細明體"/>
      <w:b/>
      <w:bCs/>
      <w:sz w:val="24"/>
    </w:rPr>
  </w:style>
  <w:style w:type="character" w:customStyle="1" w:styleId="tabletext15LChar">
    <w:name w:val="table text 1.5L Char"/>
    <w:link w:val="tabletext15L"/>
    <w:rsid w:val="006164A1"/>
    <w:rPr>
      <w:rFonts w:ascii="細明體" w:hAnsi="Arial"/>
      <w:sz w:val="14"/>
      <w:lang w:eastAsia="en-US"/>
    </w:rPr>
  </w:style>
  <w:style w:type="character" w:customStyle="1" w:styleId="tabletext1LChar">
    <w:name w:val="table text 1L Char"/>
    <w:link w:val="tabletext1L"/>
    <w:rsid w:val="006164A1"/>
    <w:rPr>
      <w:rFonts w:ascii="Arial" w:hAnsi="Arial"/>
      <w:sz w:val="14"/>
    </w:rPr>
  </w:style>
  <w:style w:type="character" w:customStyle="1" w:styleId="tabletext25CChar">
    <w:name w:val="table text 2.5C Char"/>
    <w:link w:val="tabletext25C"/>
    <w:rsid w:val="006164A1"/>
    <w:rPr>
      <w:rFonts w:ascii="細明體" w:hAnsi="Arial"/>
      <w:sz w:val="14"/>
      <w:lang w:eastAsia="en-US"/>
    </w:rPr>
  </w:style>
  <w:style w:type="character" w:customStyle="1" w:styleId="tabletext25LChar">
    <w:name w:val="table text 2.5L Char"/>
    <w:link w:val="tabletext25L"/>
    <w:rsid w:val="006164A1"/>
    <w:rPr>
      <w:rFonts w:ascii="細明體" w:hAnsi="Arial"/>
      <w:sz w:val="14"/>
      <w:lang w:eastAsia="en-US"/>
    </w:rPr>
  </w:style>
  <w:style w:type="character" w:customStyle="1" w:styleId="tabletitleChar1">
    <w:name w:val="table title Char1"/>
    <w:link w:val="tabletitle"/>
    <w:rsid w:val="006164A1"/>
    <w:rPr>
      <w:rFonts w:ascii="Arial" w:hAnsi="Arial" w:cs="Arial"/>
      <w:b/>
      <w:caps/>
      <w:sz w:val="19"/>
      <w:szCs w:val="19"/>
    </w:rPr>
  </w:style>
  <w:style w:type="paragraph" w:customStyle="1" w:styleId="12">
    <w:name w:val="樣式1"/>
    <w:basedOn w:val="Heading2"/>
    <w:rsid w:val="006164A1"/>
    <w:pPr>
      <w:tabs>
        <w:tab w:val="left" w:pos="993"/>
      </w:tabs>
      <w:ind w:left="993" w:hanging="993"/>
      <w:jc w:val="left"/>
    </w:pPr>
    <w:rPr>
      <w:bCs/>
    </w:rPr>
  </w:style>
  <w:style w:type="paragraph" w:customStyle="1" w:styleId="20">
    <w:name w:val="樣式2"/>
    <w:basedOn w:val="Heading2"/>
    <w:rsid w:val="006164A1"/>
    <w:pPr>
      <w:tabs>
        <w:tab w:val="left" w:pos="993"/>
      </w:tabs>
      <w:ind w:left="993" w:hanging="993"/>
      <w:jc w:val="left"/>
    </w:pPr>
    <w:rPr>
      <w:bCs/>
    </w:rPr>
  </w:style>
  <w:style w:type="paragraph" w:customStyle="1" w:styleId="30">
    <w:name w:val="樣式3"/>
    <w:basedOn w:val="Normal"/>
    <w:rsid w:val="006164A1"/>
    <w:rPr>
      <w:rFonts w:eastAsia="Arial Unicode MS" w:cs="Arial"/>
      <w:b/>
      <w:bCs/>
      <w:sz w:val="21"/>
      <w:szCs w:val="21"/>
      <w:lang w:eastAsia="zh-TW"/>
    </w:rPr>
  </w:style>
  <w:style w:type="paragraph" w:customStyle="1" w:styleId="40">
    <w:name w:val="樣式4"/>
    <w:rsid w:val="006164A1"/>
    <w:rPr>
      <w:rFonts w:ascii="Arial" w:hAnsi="Arial" w:cs="Arial"/>
      <w:b/>
      <w:bCs/>
      <w:sz w:val="21"/>
      <w:szCs w:val="21"/>
    </w:rPr>
  </w:style>
  <w:style w:type="paragraph" w:customStyle="1" w:styleId="50">
    <w:name w:val="樣式5"/>
    <w:basedOn w:val="Heading2"/>
    <w:rsid w:val="006164A1"/>
    <w:pPr>
      <w:tabs>
        <w:tab w:val="left" w:pos="760"/>
        <w:tab w:val="left" w:pos="993"/>
      </w:tabs>
      <w:ind w:left="993" w:hanging="993"/>
      <w:jc w:val="left"/>
    </w:pPr>
    <w:rPr>
      <w:bCs/>
    </w:rPr>
  </w:style>
  <w:style w:type="table" w:customStyle="1" w:styleId="TableGrid1">
    <w:name w:val="Table Grid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Char">
    <w:name w:val="Heading 3 Char Char"/>
    <w:rsid w:val="006164A1"/>
    <w:rPr>
      <w:rFonts w:ascii="Arial" w:eastAsia="新細明體" w:hAnsi="Arial"/>
      <w:b/>
      <w:bCs/>
      <w:sz w:val="21"/>
      <w:szCs w:val="21"/>
      <w:lang w:val="en-US" w:eastAsia="zh-TW" w:bidi="ar-SA"/>
    </w:rPr>
  </w:style>
  <w:style w:type="paragraph" w:customStyle="1" w:styleId="StyleHeading58pt">
    <w:name w:val="Style Heading 5 + 8 pt"/>
    <w:basedOn w:val="Heading5"/>
    <w:link w:val="StyleHeading58ptChar"/>
    <w:rsid w:val="006164A1"/>
    <w:rPr>
      <w:rFonts w:cs="Arial"/>
      <w:iCs w:val="0"/>
      <w:sz w:val="23"/>
      <w:szCs w:val="23"/>
    </w:rPr>
  </w:style>
  <w:style w:type="character" w:customStyle="1" w:styleId="StyleHeading58ptChar">
    <w:name w:val="Style Heading 5 + 8 pt Char"/>
    <w:link w:val="StyleHeading58pt"/>
    <w:rsid w:val="006164A1"/>
    <w:rPr>
      <w:rFonts w:ascii="Arial" w:hAnsi="Arial" w:cs="Arial"/>
      <w:b/>
      <w:bCs/>
      <w:sz w:val="23"/>
      <w:szCs w:val="23"/>
      <w:u w:val="single" w:color="0000FF"/>
    </w:rPr>
  </w:style>
  <w:style w:type="paragraph" w:customStyle="1" w:styleId="StyleHeading411ptBoldLeft">
    <w:name w:val="Style Heading 4 + 11 pt Bold Left"/>
    <w:basedOn w:val="Heading4"/>
    <w:rsid w:val="006164A1"/>
    <w:pPr>
      <w:tabs>
        <w:tab w:val="num" w:pos="-4143"/>
      </w:tabs>
      <w:ind w:left="-4143"/>
    </w:pPr>
    <w:rPr>
      <w:rFonts w:cs="新細明體"/>
      <w:b/>
      <w:i w:val="0"/>
      <w:iCs/>
    </w:rPr>
  </w:style>
  <w:style w:type="paragraph" w:customStyle="1" w:styleId="6">
    <w:name w:val="樣式6"/>
    <w:basedOn w:val="TOC1"/>
    <w:rsid w:val="006164A1"/>
    <w:pPr>
      <w:widowControl w:val="0"/>
      <w:tabs>
        <w:tab w:val="left" w:pos="400"/>
        <w:tab w:val="right" w:leader="middleDot" w:pos="9056"/>
      </w:tabs>
      <w:snapToGrid w:val="0"/>
      <w:spacing w:before="120" w:after="0"/>
      <w:jc w:val="left"/>
      <w:textAlignment w:val="baseline"/>
    </w:pPr>
    <w:rPr>
      <w:rFonts w:ascii="Calibri" w:eastAsia="Arial Unicode MS" w:hAnsi="Calibri" w:cs="Times New Roman"/>
      <w:b w:val="0"/>
      <w:iCs/>
      <w:caps w:val="0"/>
    </w:rPr>
  </w:style>
  <w:style w:type="paragraph" w:customStyle="1" w:styleId="yjsregistertablecontent10">
    <w:name w:val="yjsregistertablecontent1"/>
    <w:basedOn w:val="Normal"/>
    <w:rsid w:val="006164A1"/>
    <w:pPr>
      <w:widowControl/>
      <w:adjustRightInd/>
      <w:jc w:val="center"/>
      <w:textAlignment w:val="auto"/>
    </w:pPr>
    <w:rPr>
      <w:rFonts w:cs="Arial"/>
      <w:b/>
      <w:bCs/>
      <w:sz w:val="18"/>
      <w:szCs w:val="18"/>
      <w:lang w:eastAsia="zh-TW"/>
    </w:rPr>
  </w:style>
  <w:style w:type="paragraph" w:customStyle="1" w:styleId="StyleHeading3LeftBefore8px">
    <w:name w:val="Style Heading 3 + Left Before:  8 px"/>
    <w:basedOn w:val="Heading3"/>
    <w:rsid w:val="006164A1"/>
    <w:pPr>
      <w:adjustRightInd w:val="0"/>
      <w:spacing w:before="120"/>
      <w:textAlignment w:val="baseline"/>
    </w:pPr>
    <w:rPr>
      <w:rFonts w:cs="新細明體"/>
      <w:szCs w:val="20"/>
    </w:rPr>
  </w:style>
  <w:style w:type="paragraph" w:customStyle="1" w:styleId="a6">
    <w:name w:val="內文分段"/>
    <w:basedOn w:val="Normal"/>
    <w:link w:val="a7"/>
    <w:rsid w:val="006164A1"/>
    <w:pPr>
      <w:widowControl/>
      <w:topLinePunct/>
      <w:spacing w:before="0" w:after="200" w:line="360" w:lineRule="auto"/>
    </w:pPr>
    <w:rPr>
      <w:snapToGrid w:val="0"/>
      <w:lang w:eastAsia="zh-TW"/>
    </w:rPr>
  </w:style>
  <w:style w:type="paragraph" w:customStyle="1" w:styleId="a8">
    <w:name w:val="圖片"/>
    <w:basedOn w:val="Normal"/>
    <w:next w:val="Caption"/>
    <w:rsid w:val="006164A1"/>
    <w:pPr>
      <w:widowControl/>
      <w:topLinePunct/>
      <w:spacing w:before="0" w:after="0"/>
      <w:jc w:val="center"/>
    </w:pPr>
    <w:rPr>
      <w:snapToGrid w:val="0"/>
      <w:lang w:eastAsia="zh-TW"/>
    </w:rPr>
  </w:style>
  <w:style w:type="character" w:customStyle="1" w:styleId="a7">
    <w:name w:val="內文分段 字元"/>
    <w:link w:val="a6"/>
    <w:rsid w:val="006164A1"/>
    <w:rPr>
      <w:rFonts w:ascii="Arial" w:hAnsi="Arial"/>
      <w:snapToGrid w:val="0"/>
    </w:rPr>
  </w:style>
  <w:style w:type="paragraph" w:customStyle="1" w:styleId="Normal-StyleLeft2ch">
    <w:name w:val="Normal - Style Left  2 ch"/>
    <w:basedOn w:val="Normal"/>
    <w:rsid w:val="006164A1"/>
    <w:pPr>
      <w:ind w:leftChars="200" w:left="400"/>
    </w:pPr>
    <w:rPr>
      <w:rFonts w:cs="新細明體"/>
    </w:rPr>
  </w:style>
  <w:style w:type="character" w:customStyle="1" w:styleId="Heading6Char">
    <w:name w:val="Heading 6 Char"/>
    <w:aliases w:val="標題 bb Char"/>
    <w:link w:val="Heading6"/>
    <w:rsid w:val="006164A1"/>
    <w:rPr>
      <w:b/>
      <w:bCs/>
      <w:sz w:val="22"/>
      <w:szCs w:val="22"/>
      <w:lang w:eastAsia="en-US"/>
    </w:rPr>
  </w:style>
  <w:style w:type="character" w:customStyle="1" w:styleId="Heading7Char">
    <w:name w:val="Heading 7 Char"/>
    <w:aliases w:val="H5-1 Char1"/>
    <w:link w:val="Heading7"/>
    <w:rsid w:val="006164A1"/>
    <w:rPr>
      <w:rFonts w:ascii="Arial" w:hAnsi="Arial"/>
      <w:b/>
      <w:bCs/>
      <w:noProof/>
    </w:rPr>
  </w:style>
  <w:style w:type="character" w:customStyle="1" w:styleId="Heading8Char">
    <w:name w:val="Heading 8 Char"/>
    <w:link w:val="Heading8"/>
    <w:rsid w:val="006164A1"/>
    <w:rPr>
      <w:i/>
      <w:iCs/>
      <w:sz w:val="24"/>
      <w:lang w:eastAsia="en-US"/>
    </w:rPr>
  </w:style>
  <w:style w:type="character" w:customStyle="1" w:styleId="Heading9Char">
    <w:name w:val="Heading 9 Char"/>
    <w:link w:val="Heading9"/>
    <w:rsid w:val="006164A1"/>
    <w:rPr>
      <w:rFonts w:ascii="Arial" w:hAnsi="Arial"/>
      <w:b/>
      <w:bCs/>
      <w:sz w:val="18"/>
      <w:lang w:eastAsia="en-US"/>
    </w:rPr>
  </w:style>
  <w:style w:type="character" w:customStyle="1" w:styleId="FootnoteTextChar">
    <w:name w:val="Footnote Text Char"/>
    <w:link w:val="FootnoteText"/>
    <w:rsid w:val="006164A1"/>
    <w:rPr>
      <w:rFonts w:ascii="Arial" w:hAnsi="Arial"/>
      <w:lang w:eastAsia="en-US"/>
    </w:rPr>
  </w:style>
  <w:style w:type="character" w:customStyle="1" w:styleId="FooterChar">
    <w:name w:val="Footer Char"/>
    <w:link w:val="Footer"/>
    <w:uiPriority w:val="99"/>
    <w:rsid w:val="006164A1"/>
    <w:rPr>
      <w:rFonts w:ascii="Arial" w:hAnsi="Arial"/>
      <w:lang w:eastAsia="en-US"/>
    </w:rPr>
  </w:style>
  <w:style w:type="character" w:customStyle="1" w:styleId="EndnoteTextChar">
    <w:name w:val="Endnote Text Char"/>
    <w:link w:val="EndnoteText"/>
    <w:rsid w:val="006164A1"/>
    <w:rPr>
      <w:rFonts w:ascii="Arial" w:eastAsia="Arial" w:hAnsi="Arial"/>
      <w:lang w:eastAsia="en-US"/>
    </w:rPr>
  </w:style>
  <w:style w:type="character" w:customStyle="1" w:styleId="TitleChar">
    <w:name w:val="Title Char"/>
    <w:link w:val="Title"/>
    <w:rsid w:val="006164A1"/>
    <w:rPr>
      <w:rFonts w:ascii="Arial" w:eastAsia="Arial" w:hAnsi="Arial"/>
      <w:b/>
      <w:bCs/>
      <w:kern w:val="28"/>
      <w:sz w:val="40"/>
      <w:szCs w:val="40"/>
      <w:lang w:eastAsia="en-US"/>
    </w:rPr>
  </w:style>
  <w:style w:type="character" w:customStyle="1" w:styleId="BodyTextChar2">
    <w:name w:val="Body Text Char2"/>
    <w:link w:val="BodyText"/>
    <w:rsid w:val="006164A1"/>
    <w:rPr>
      <w:rFonts w:ascii="Arial" w:hAnsi="Arial"/>
      <w:noProof/>
      <w:lang w:eastAsia="en-US"/>
    </w:rPr>
  </w:style>
  <w:style w:type="character" w:customStyle="1" w:styleId="BodyTextIndentChar">
    <w:name w:val="Body Text Indent Char"/>
    <w:link w:val="BodyTextIndent"/>
    <w:rsid w:val="006164A1"/>
    <w:rPr>
      <w:rFonts w:ascii="Arial" w:hAnsi="Arial"/>
      <w:bCs/>
      <w:sz w:val="18"/>
      <w:lang w:eastAsia="en-US"/>
    </w:rPr>
  </w:style>
  <w:style w:type="character" w:customStyle="1" w:styleId="SubtitleChar">
    <w:name w:val="Subtitle Char"/>
    <w:link w:val="Subtitle"/>
    <w:rsid w:val="006164A1"/>
    <w:rPr>
      <w:rFonts w:ascii="Arial" w:eastAsia="Arial" w:hAnsi="Arial"/>
      <w:i/>
      <w:iCs/>
      <w:lang w:eastAsia="en-US"/>
    </w:rPr>
  </w:style>
  <w:style w:type="character" w:customStyle="1" w:styleId="DateChar">
    <w:name w:val="Date Char"/>
    <w:link w:val="Date"/>
    <w:rsid w:val="006164A1"/>
    <w:rPr>
      <w:rFonts w:ascii="Arial" w:hAnsi="Arial"/>
      <w:lang w:eastAsia="en-US"/>
    </w:rPr>
  </w:style>
  <w:style w:type="character" w:customStyle="1" w:styleId="BodyText2Char">
    <w:name w:val="Body Text 2 Char"/>
    <w:link w:val="BodyText2"/>
    <w:rsid w:val="006164A1"/>
    <w:rPr>
      <w:rFonts w:ascii="Arial" w:hAnsi="Arial"/>
      <w:lang w:eastAsia="en-US"/>
    </w:rPr>
  </w:style>
  <w:style w:type="character" w:customStyle="1" w:styleId="BodyText3Char2">
    <w:name w:val="Body Text 3 Char2"/>
    <w:rsid w:val="006164A1"/>
    <w:rPr>
      <w:rFonts w:ascii="Arial" w:eastAsia="新細明體" w:hAnsi="Arial" w:cs="Times New Roman"/>
      <w:kern w:val="0"/>
      <w:sz w:val="16"/>
      <w:szCs w:val="16"/>
      <w:lang w:eastAsia="en-US"/>
    </w:rPr>
  </w:style>
  <w:style w:type="character" w:customStyle="1" w:styleId="BodyTextIndent2Char">
    <w:name w:val="Body Text Indent 2 Char"/>
    <w:link w:val="BodyTextIndent2"/>
    <w:rsid w:val="006164A1"/>
    <w:rPr>
      <w:rFonts w:ascii="Arial" w:hAnsi="Arial"/>
      <w:sz w:val="18"/>
      <w:lang w:eastAsia="en-US"/>
    </w:rPr>
  </w:style>
  <w:style w:type="character" w:customStyle="1" w:styleId="BodyTextIndent3Char">
    <w:name w:val="Body Text Indent 3 Char"/>
    <w:link w:val="BodyTextIndent3"/>
    <w:rsid w:val="006164A1"/>
    <w:rPr>
      <w:rFonts w:ascii="Arial" w:hAnsi="Arial"/>
      <w:sz w:val="18"/>
      <w:lang w:eastAsia="en-US"/>
    </w:rPr>
  </w:style>
  <w:style w:type="character" w:customStyle="1" w:styleId="DocumentMapChar">
    <w:name w:val="Document Map Char"/>
    <w:link w:val="DocumentMap"/>
    <w:rsid w:val="006164A1"/>
    <w:rPr>
      <w:rFonts w:ascii="Arial" w:eastAsia="MS Gothic" w:hAnsi="Arial"/>
      <w:shd w:val="clear" w:color="auto" w:fill="000080"/>
      <w:lang w:eastAsia="en-US"/>
    </w:rPr>
  </w:style>
  <w:style w:type="character" w:customStyle="1" w:styleId="CommentSubjectChar">
    <w:name w:val="Comment Subject Char"/>
    <w:link w:val="CommentSubject"/>
    <w:rsid w:val="006164A1"/>
    <w:rPr>
      <w:rFonts w:ascii="Arial" w:hAnsi="Arial"/>
      <w:b/>
      <w:bCs/>
      <w:lang w:eastAsia="en-US"/>
    </w:rPr>
  </w:style>
  <w:style w:type="character" w:customStyle="1" w:styleId="BalloonTextChar">
    <w:name w:val="Balloon Text Char"/>
    <w:link w:val="BalloonText"/>
    <w:rsid w:val="006164A1"/>
    <w:rPr>
      <w:rFonts w:ascii="Arial" w:hAnsi="Arial"/>
      <w:sz w:val="16"/>
      <w:szCs w:val="16"/>
      <w:lang w:eastAsia="en-US"/>
    </w:rPr>
  </w:style>
  <w:style w:type="paragraph" w:customStyle="1" w:styleId="Footer2">
    <w:name w:val="Footer2"/>
    <w:basedOn w:val="FOOTER1"/>
    <w:rsid w:val="006164A1"/>
    <w:pPr>
      <w:spacing w:after="454"/>
      <w:textAlignment w:val="baseline"/>
    </w:pPr>
  </w:style>
  <w:style w:type="paragraph" w:customStyle="1" w:styleId="TableNormal2">
    <w:name w:val="Table Normal2"/>
    <w:basedOn w:val="Normal"/>
    <w:rsid w:val="006164A1"/>
    <w:pPr>
      <w:widowControl/>
      <w:tabs>
        <w:tab w:val="left" w:pos="170"/>
      </w:tabs>
      <w:spacing w:before="20" w:after="20"/>
      <w:jc w:val="center"/>
    </w:pPr>
    <w:rPr>
      <w:rFonts w:cs="Arial"/>
      <w:lang w:eastAsia="zh-TW"/>
    </w:rPr>
  </w:style>
  <w:style w:type="numbering" w:customStyle="1" w:styleId="NoList2">
    <w:name w:val="No List2"/>
    <w:next w:val="NoList"/>
    <w:uiPriority w:val="99"/>
    <w:semiHidden/>
    <w:unhideWhenUsed/>
    <w:rsid w:val="006164A1"/>
  </w:style>
  <w:style w:type="paragraph" w:customStyle="1" w:styleId="a9">
    <w:name w:val="­¶­º"/>
    <w:basedOn w:val="aa"/>
    <w:rsid w:val="006164A1"/>
    <w:pPr>
      <w:tabs>
        <w:tab w:val="right" w:pos="8640"/>
      </w:tabs>
      <w:ind w:firstLine="0"/>
    </w:pPr>
  </w:style>
  <w:style w:type="paragraph" w:customStyle="1" w:styleId="aa">
    <w:name w:val="¤º¤å"/>
    <w:rsid w:val="006164A1"/>
    <w:pPr>
      <w:overflowPunct w:val="0"/>
      <w:autoSpaceDE w:val="0"/>
      <w:autoSpaceDN w:val="0"/>
      <w:adjustRightInd w:val="0"/>
      <w:ind w:firstLine="720"/>
      <w:jc w:val="both"/>
      <w:textAlignment w:val="baseline"/>
    </w:pPr>
    <w:rPr>
      <w:rFonts w:ascii="Univers" w:hAnsi="Univers"/>
    </w:rPr>
  </w:style>
  <w:style w:type="paragraph" w:customStyle="1" w:styleId="font5">
    <w:name w:val="font5"/>
    <w:basedOn w:val="Normal"/>
    <w:rsid w:val="006164A1"/>
    <w:pPr>
      <w:widowControl/>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snapToGrid w:val="0"/>
      <w:color w:val="000000"/>
      <w:sz w:val="18"/>
      <w:szCs w:val="18"/>
    </w:rPr>
  </w:style>
  <w:style w:type="paragraph" w:customStyle="1" w:styleId="xl25">
    <w:name w:val="xl25"/>
    <w:basedOn w:val="Normal"/>
    <w:rsid w:val="006164A1"/>
    <w:pPr>
      <w:widowControl/>
      <w:overflowPunct/>
      <w:autoSpaceDE/>
      <w:autoSpaceDN/>
      <w:adjustRightInd/>
      <w:spacing w:before="100" w:beforeAutospacing="1" w:after="100" w:afterAutospacing="1"/>
      <w:jc w:val="center"/>
      <w:textAlignment w:val="auto"/>
    </w:pPr>
    <w:rPr>
      <w:rFonts w:ascii="Arial Unicode MS" w:eastAsia="Arial Unicode MS" w:hAnsi="Arial Unicode MS" w:cs="Arial Unicode MS"/>
      <w:snapToGrid w:val="0"/>
      <w:color w:val="000000"/>
      <w:sz w:val="24"/>
      <w:szCs w:val="24"/>
    </w:rPr>
  </w:style>
  <w:style w:type="paragraph" w:customStyle="1" w:styleId="xl26">
    <w:name w:val="xl26"/>
    <w:basedOn w:val="Normal"/>
    <w:rsid w:val="006164A1"/>
    <w:pPr>
      <w:widowControl/>
      <w:overflowPunct/>
      <w:autoSpaceDE/>
      <w:autoSpaceDN/>
      <w:adjustRightInd/>
      <w:spacing w:before="100" w:beforeAutospacing="1" w:after="100" w:afterAutospacing="1"/>
      <w:jc w:val="center"/>
      <w:textAlignment w:val="auto"/>
    </w:pPr>
    <w:rPr>
      <w:rFonts w:ascii="Times New Roman" w:eastAsia="Arial Unicode MS" w:hAnsi="Verdana"/>
      <w:b/>
      <w:bCs/>
      <w:snapToGrid w:val="0"/>
      <w:color w:val="000000"/>
      <w:sz w:val="24"/>
      <w:szCs w:val="24"/>
    </w:rPr>
  </w:style>
  <w:style w:type="paragraph" w:customStyle="1" w:styleId="xl27">
    <w:name w:val="xl27"/>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left"/>
      <w:textAlignment w:val="auto"/>
    </w:pPr>
    <w:rPr>
      <w:rFonts w:ascii="新細明體" w:eastAsia="Arial Unicode MS" w:hAnsi="新細明體" w:cs="Arial Unicode MS" w:hint="eastAsia"/>
      <w:b/>
      <w:bCs/>
      <w:snapToGrid w:val="0"/>
      <w:color w:val="000000"/>
    </w:rPr>
  </w:style>
  <w:style w:type="paragraph" w:customStyle="1" w:styleId="xl28">
    <w:name w:val="xl28"/>
    <w:basedOn w:val="Normal"/>
    <w:rsid w:val="006164A1"/>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right"/>
      <w:textAlignment w:val="auto"/>
    </w:pPr>
    <w:rPr>
      <w:rFonts w:ascii="新細明體" w:eastAsia="Arial Unicode MS" w:hAnsi="新細明體" w:cs="Arial Unicode MS" w:hint="eastAsia"/>
      <w:b/>
      <w:bCs/>
      <w:snapToGrid w:val="0"/>
      <w:color w:val="000000"/>
    </w:rPr>
  </w:style>
  <w:style w:type="paragraph" w:customStyle="1" w:styleId="bit">
    <w:name w:val="bit"/>
    <w:basedOn w:val="Normal"/>
    <w:rsid w:val="006164A1"/>
    <w:pPr>
      <w:overflowPunct/>
      <w:autoSpaceDE/>
      <w:autoSpaceDN/>
      <w:spacing w:after="48" w:afterAutospacing="1"/>
      <w:ind w:left="1134" w:hanging="1135"/>
      <w:textAlignment w:val="auto"/>
    </w:pPr>
    <w:rPr>
      <w:rFonts w:ascii="Verdana" w:eastAsia="細明體" w:hAnsi="Verdana"/>
      <w:snapToGrid w:val="0"/>
      <w:color w:val="000000"/>
    </w:rPr>
  </w:style>
  <w:style w:type="paragraph" w:customStyle="1" w:styleId="bit1">
    <w:name w:val="bit1"/>
    <w:basedOn w:val="Normal"/>
    <w:rsid w:val="006164A1"/>
    <w:pPr>
      <w:overflowPunct/>
      <w:autoSpaceDE/>
      <w:autoSpaceDN/>
      <w:spacing w:after="48" w:afterAutospacing="1"/>
      <w:ind w:left="1134"/>
      <w:textAlignment w:val="auto"/>
    </w:pPr>
    <w:rPr>
      <w:rFonts w:ascii="Verdana" w:eastAsia="細明體" w:hAnsi="Verdana"/>
      <w:snapToGrid w:val="0"/>
      <w:color w:val="000000"/>
    </w:rPr>
  </w:style>
  <w:style w:type="paragraph" w:customStyle="1" w:styleId="bit0">
    <w:name w:val="bit0"/>
    <w:basedOn w:val="Normal"/>
    <w:rsid w:val="006164A1"/>
    <w:pPr>
      <w:overflowPunct/>
      <w:autoSpaceDE/>
      <w:autoSpaceDN/>
      <w:spacing w:after="48" w:afterAutospacing="1"/>
      <w:ind w:left="1560" w:hanging="425"/>
      <w:textAlignment w:val="auto"/>
    </w:pPr>
    <w:rPr>
      <w:rFonts w:ascii="Verdana" w:eastAsia="細明體" w:hAnsi="Verdana"/>
      <w:snapToGrid w:val="0"/>
      <w:color w:val="000000"/>
    </w:rPr>
  </w:style>
  <w:style w:type="paragraph" w:customStyle="1" w:styleId="13">
    <w:name w:val="內文1"/>
    <w:basedOn w:val="Normal"/>
    <w:link w:val="14"/>
    <w:rsid w:val="006164A1"/>
    <w:pPr>
      <w:tabs>
        <w:tab w:val="left" w:pos="709"/>
        <w:tab w:val="left" w:pos="1276"/>
        <w:tab w:val="left" w:pos="1985"/>
        <w:tab w:val="left" w:pos="2268"/>
      </w:tabs>
      <w:overflowPunct/>
      <w:autoSpaceDE/>
      <w:autoSpaceDN/>
      <w:spacing w:before="74" w:after="74" w:afterAutospacing="1"/>
      <w:ind w:left="737" w:right="680"/>
      <w:jc w:val="left"/>
      <w:textAlignment w:val="auto"/>
    </w:pPr>
    <w:rPr>
      <w:rFonts w:ascii="細明體" w:eastAsia="細明體" w:hAnsi="Times New Roman"/>
      <w:snapToGrid w:val="0"/>
      <w:color w:val="000000"/>
      <w:szCs w:val="24"/>
    </w:rPr>
  </w:style>
  <w:style w:type="paragraph" w:customStyle="1" w:styleId="21">
    <w:name w:val="表格 2"/>
    <w:basedOn w:val="BodyText"/>
    <w:rsid w:val="006164A1"/>
    <w:pPr>
      <w:snapToGrid/>
      <w:spacing w:before="100" w:beforeAutospacing="1" w:after="100" w:afterAutospacing="1" w:line="140" w:lineRule="exact"/>
      <w:ind w:right="0"/>
      <w:jc w:val="center"/>
    </w:pPr>
    <w:rPr>
      <w:rFonts w:ascii="Verdana" w:eastAsia="Arial Unicode MS" w:hAnsi="Verdana"/>
      <w:bCs/>
      <w:noProof w:val="0"/>
      <w:color w:val="000000"/>
      <w:lang w:eastAsia="zh-TW"/>
    </w:rPr>
  </w:style>
  <w:style w:type="paragraph" w:customStyle="1" w:styleId="table">
    <w:name w:val="table"/>
    <w:basedOn w:val="Normal"/>
    <w:next w:val="Normal"/>
    <w:link w:val="tableChar"/>
    <w:rsid w:val="006164A1"/>
    <w:pPr>
      <w:widowControl/>
      <w:overflowPunct/>
      <w:autoSpaceDE/>
      <w:autoSpaceDN/>
      <w:spacing w:before="0" w:after="100" w:afterAutospacing="1"/>
      <w:textAlignment w:val="auto"/>
    </w:pPr>
    <w:rPr>
      <w:rFonts w:ascii="Verdana" w:eastAsia="富漢通中圓體" w:hAnsi="Verdana"/>
      <w:b/>
      <w:bCs/>
      <w:snapToGrid w:val="0"/>
      <w:color w:val="000000"/>
      <w:szCs w:val="24"/>
    </w:rPr>
  </w:style>
  <w:style w:type="paragraph" w:customStyle="1" w:styleId="15">
    <w:name w:val="本文 1"/>
    <w:basedOn w:val="BodyText"/>
    <w:rsid w:val="006164A1"/>
    <w:pPr>
      <w:snapToGrid/>
      <w:spacing w:before="0" w:after="0"/>
      <w:ind w:right="0"/>
      <w:jc w:val="left"/>
    </w:pPr>
    <w:rPr>
      <w:rFonts w:ascii="Verdana" w:eastAsia="Arial Unicode MS" w:hAnsi="Verdana"/>
      <w:b/>
      <w:bCs/>
      <w:noProof w:val="0"/>
      <w:color w:val="000000"/>
      <w:spacing w:val="-2"/>
      <w:sz w:val="22"/>
      <w:lang w:eastAsia="zh-TW"/>
    </w:rPr>
  </w:style>
  <w:style w:type="paragraph" w:customStyle="1" w:styleId="16">
    <w:name w:val="表格 1"/>
    <w:basedOn w:val="BodyText"/>
    <w:link w:val="1Char"/>
    <w:rsid w:val="006164A1"/>
    <w:pPr>
      <w:snapToGrid/>
      <w:spacing w:before="100" w:beforeAutospacing="1" w:after="100" w:afterAutospacing="1" w:line="140" w:lineRule="exact"/>
      <w:ind w:right="0"/>
      <w:jc w:val="center"/>
    </w:pPr>
    <w:rPr>
      <w:rFonts w:eastAsia="Arial Unicode MS"/>
      <w:b/>
      <w:bCs/>
      <w:color w:val="000000"/>
    </w:rPr>
  </w:style>
  <w:style w:type="paragraph" w:customStyle="1" w:styleId="S">
    <w:name w:val="S"/>
    <w:basedOn w:val="Normal"/>
    <w:rsid w:val="006164A1"/>
    <w:pPr>
      <w:widowControl/>
      <w:tabs>
        <w:tab w:val="left" w:pos="0"/>
      </w:tabs>
      <w:overflowPunct/>
      <w:autoSpaceDE/>
      <w:autoSpaceDN/>
      <w:spacing w:before="0" w:after="48" w:afterAutospacing="1"/>
      <w:jc w:val="left"/>
      <w:textAlignment w:val="auto"/>
    </w:pPr>
    <w:rPr>
      <w:rFonts w:ascii="Times New Roman" w:eastAsia="Arial Unicode MS" w:hAnsi="Times New Roman"/>
      <w:snapToGrid w:val="0"/>
      <w:color w:val="000000"/>
      <w:lang w:eastAsia="zh-TW"/>
    </w:rPr>
  </w:style>
  <w:style w:type="paragraph" w:customStyle="1" w:styleId="TableElement">
    <w:name w:val="Table Element"/>
    <w:basedOn w:val="Normal"/>
    <w:rsid w:val="006164A1"/>
    <w:pPr>
      <w:widowControl/>
      <w:overflowPunct/>
      <w:autoSpaceDE/>
      <w:autoSpaceDN/>
      <w:adjustRightInd/>
      <w:spacing w:before="0" w:after="100" w:afterAutospacing="1"/>
      <w:jc w:val="left"/>
      <w:textAlignment w:val="auto"/>
    </w:pPr>
    <w:rPr>
      <w:rFonts w:ascii="Verdana" w:eastAsia="Times New Roman" w:hAnsi="Verdana"/>
      <w:snapToGrid w:val="0"/>
      <w:color w:val="000000"/>
    </w:rPr>
  </w:style>
  <w:style w:type="paragraph" w:customStyle="1" w:styleId="TableofFigures1">
    <w:name w:val="Table of Figures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rPr>
  </w:style>
  <w:style w:type="table" w:customStyle="1" w:styleId="TableGrid2">
    <w:name w:val="Table Grid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6164A1"/>
    <w:pPr>
      <w:widowControl/>
      <w:overflowPunct/>
      <w:autoSpaceDE/>
      <w:autoSpaceDN/>
      <w:adjustRightInd/>
      <w:spacing w:before="0" w:after="100" w:afterAutospacing="1"/>
      <w:jc w:val="left"/>
      <w:textAlignment w:val="auto"/>
    </w:pPr>
    <w:rPr>
      <w:rFonts w:ascii="Times New Roman" w:eastAsia="Arial Unicode MS" w:hAnsi="Times New Roman"/>
      <w:snapToGrid w:val="0"/>
      <w:color w:val="000000"/>
      <w:sz w:val="24"/>
      <w:lang w:eastAsia="nl-NL"/>
    </w:rPr>
  </w:style>
  <w:style w:type="character" w:customStyle="1" w:styleId="SalutationChar">
    <w:name w:val="Salutation Char"/>
    <w:link w:val="Salutation"/>
    <w:rsid w:val="006164A1"/>
    <w:rPr>
      <w:rFonts w:eastAsia="Arial Unicode MS"/>
      <w:snapToGrid w:val="0"/>
      <w:color w:val="000000"/>
      <w:sz w:val="24"/>
      <w:lang w:eastAsia="nl-NL"/>
    </w:rPr>
  </w:style>
  <w:style w:type="numbering" w:customStyle="1" w:styleId="NoList11">
    <w:name w:val="No List11"/>
    <w:next w:val="NoList"/>
    <w:semiHidden/>
    <w:rsid w:val="006164A1"/>
  </w:style>
  <w:style w:type="character" w:customStyle="1" w:styleId="Heading3Char1">
    <w:name w:val="Heading 3 Char1"/>
    <w:aliases w:val="H3 Char2,H31 Char2,h3 Char,h3 Char Char2,h3 Char1,h3 字元 Char Char1,h3 字元 Char,+Arial Char1,10.5 pt Char,H3 Char3,H31 Char3,+Arial Char,10.5 pt Char Char,h3 字元 Char Char,h3 Char Char3"/>
    <w:rsid w:val="006164A1"/>
    <w:rPr>
      <w:rFonts w:ascii="Verdana" w:eastAsia="新細明體" w:hAnsi="Verdana"/>
      <w:b/>
      <w:bCs/>
      <w:sz w:val="32"/>
      <w:szCs w:val="22"/>
      <w:lang w:val="en-US" w:eastAsia="en-US" w:bidi="ar-SA"/>
    </w:rPr>
  </w:style>
  <w:style w:type="character" w:customStyle="1" w:styleId="BodyTextChar1">
    <w:name w:val="Body Text Char1"/>
    <w:link w:val="17"/>
    <w:rsid w:val="006164A1"/>
    <w:rPr>
      <w:rFonts w:ascii="Arial" w:hAnsi="Arial"/>
      <w:noProof/>
      <w:lang w:eastAsia="en-US"/>
    </w:rPr>
  </w:style>
  <w:style w:type="character" w:customStyle="1" w:styleId="1Char">
    <w:name w:val="表格 1 Char"/>
    <w:link w:val="16"/>
    <w:rsid w:val="006164A1"/>
    <w:rPr>
      <w:rFonts w:ascii="Arial" w:eastAsia="Arial Unicode MS" w:hAnsi="Arial"/>
      <w:b/>
      <w:bCs/>
      <w:noProof/>
      <w:color w:val="000000"/>
      <w:lang w:eastAsia="en-US"/>
    </w:rPr>
  </w:style>
  <w:style w:type="table" w:customStyle="1" w:styleId="TableGrid11">
    <w:name w:val="Table Grid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25">
    <w:name w:val="CM25"/>
    <w:basedOn w:val="Default"/>
    <w:next w:val="Default"/>
    <w:rsid w:val="006164A1"/>
    <w:pPr>
      <w:spacing w:after="850"/>
    </w:pPr>
    <w:rPr>
      <w:rFonts w:cs="Times New Roman"/>
      <w:color w:val="auto"/>
    </w:rPr>
  </w:style>
  <w:style w:type="paragraph" w:customStyle="1" w:styleId="CM26">
    <w:name w:val="CM26"/>
    <w:basedOn w:val="Default"/>
    <w:next w:val="Default"/>
    <w:rsid w:val="006164A1"/>
    <w:pPr>
      <w:spacing w:after="300"/>
    </w:pPr>
    <w:rPr>
      <w:rFonts w:cs="Times New Roman"/>
      <w:color w:val="auto"/>
    </w:rPr>
  </w:style>
  <w:style w:type="paragraph" w:customStyle="1" w:styleId="CM27">
    <w:name w:val="CM27"/>
    <w:basedOn w:val="Default"/>
    <w:next w:val="Default"/>
    <w:rsid w:val="006164A1"/>
    <w:pPr>
      <w:spacing w:after="195"/>
    </w:pPr>
    <w:rPr>
      <w:rFonts w:cs="Times New Roman"/>
      <w:color w:val="auto"/>
    </w:rPr>
  </w:style>
  <w:style w:type="numbering" w:customStyle="1" w:styleId="NoList111">
    <w:name w:val="No List111"/>
    <w:next w:val="NoList"/>
    <w:semiHidden/>
    <w:rsid w:val="006164A1"/>
  </w:style>
  <w:style w:type="character" w:customStyle="1" w:styleId="BodyText3Char1">
    <w:name w:val="Body Text 3 Char1"/>
    <w:link w:val="BodyText3"/>
    <w:rsid w:val="006164A1"/>
    <w:rPr>
      <w:rFonts w:ascii="Arial" w:hAnsi="Arial"/>
      <w:sz w:val="16"/>
      <w:szCs w:val="16"/>
      <w:lang w:eastAsia="en-US"/>
    </w:rPr>
  </w:style>
  <w:style w:type="paragraph" w:customStyle="1" w:styleId="StyleHeading1HeadingUH1H1">
    <w:name w:val="Style Heading 1Heading UH1H1"/>
    <w:basedOn w:val="Heading1"/>
    <w:rsid w:val="006164A1"/>
    <w:pPr>
      <w:keepNext/>
      <w:pageBreakBefore w:val="0"/>
      <w:numPr>
        <w:numId w:val="94"/>
      </w:numPr>
      <w:overflowPunct/>
      <w:autoSpaceDE/>
      <w:autoSpaceDN/>
      <w:snapToGrid w:val="0"/>
      <w:spacing w:before="0" w:after="100" w:afterAutospacing="1"/>
      <w:jc w:val="left"/>
      <w:textAlignment w:val="auto"/>
    </w:pPr>
    <w:rPr>
      <w:rFonts w:ascii="Verdana" w:eastAsia="Arial Unicode MS" w:hAnsi="Verdana" w:cs="新細明體"/>
      <w:caps w:val="0"/>
      <w:snapToGrid w:val="0"/>
      <w:color w:val="000000"/>
      <w:kern w:val="0"/>
      <w:sz w:val="36"/>
      <w:szCs w:val="20"/>
      <w:lang w:eastAsia="zh-TW"/>
    </w:rPr>
  </w:style>
  <w:style w:type="character" w:customStyle="1" w:styleId="H3Char">
    <w:name w:val="H3 Char"/>
    <w:aliases w:val="H31 Char,h3 Char Char"/>
    <w:rsid w:val="006164A1"/>
    <w:rPr>
      <w:rFonts w:ascii="Verdana" w:eastAsia="新細明體" w:hAnsi="Verdana"/>
      <w:b/>
      <w:bCs/>
      <w:sz w:val="32"/>
      <w:szCs w:val="22"/>
      <w:lang w:val="en-US" w:eastAsia="en-US" w:bidi="ar-SA"/>
    </w:rPr>
  </w:style>
  <w:style w:type="character" w:customStyle="1" w:styleId="CharChar110">
    <w:name w:val="Char Char110"/>
    <w:rsid w:val="006164A1"/>
    <w:rPr>
      <w:rFonts w:ascii="Verdana" w:eastAsia="新細明體" w:hAnsi="Verdana"/>
      <w:bCs/>
      <w:spacing w:val="-2"/>
      <w:lang w:val="en-US" w:eastAsia="zh-TW" w:bidi="ar-SA"/>
    </w:rPr>
  </w:style>
  <w:style w:type="character" w:customStyle="1" w:styleId="CharChar20">
    <w:name w:val="Char Char20"/>
    <w:rsid w:val="006164A1"/>
    <w:rPr>
      <w:rFonts w:ascii="Verdana" w:eastAsia="新細明體" w:hAnsi="Verdana"/>
      <w:b/>
      <w:bCs/>
      <w:color w:val="000000"/>
      <w:sz w:val="24"/>
      <w:lang w:val="en-US" w:eastAsia="en-US" w:bidi="ar-SA"/>
    </w:rPr>
  </w:style>
  <w:style w:type="paragraph" w:customStyle="1" w:styleId="Normal10">
    <w:name w:val="Normal_1"/>
    <w:basedOn w:val="Normal"/>
    <w:link w:val="Normal1Char"/>
    <w:rsid w:val="006164A1"/>
    <w:pPr>
      <w:widowControl/>
      <w:overflowPunct/>
      <w:autoSpaceDE/>
      <w:autoSpaceDN/>
      <w:adjustRightInd/>
      <w:spacing w:before="0" w:after="100" w:afterAutospacing="1"/>
      <w:ind w:left="360" w:hanging="360"/>
      <w:jc w:val="left"/>
      <w:textAlignment w:val="auto"/>
    </w:pPr>
    <w:rPr>
      <w:rFonts w:ascii="Times New Roman" w:eastAsia="Arial Unicode MS" w:hAnsi="Times New Roman"/>
      <w:snapToGrid w:val="0"/>
      <w:color w:val="000000"/>
      <w:sz w:val="24"/>
      <w:szCs w:val="24"/>
    </w:rPr>
  </w:style>
  <w:style w:type="character" w:customStyle="1" w:styleId="H3Char1">
    <w:name w:val="H3 Char1"/>
    <w:aliases w:val="H31 Char1,h3 Char Char1"/>
    <w:rsid w:val="006164A1"/>
    <w:rPr>
      <w:rFonts w:ascii="Verdana" w:eastAsia="新細明體" w:hAnsi="Verdana"/>
      <w:b/>
      <w:bCs/>
      <w:sz w:val="32"/>
      <w:szCs w:val="22"/>
      <w:lang w:val="en-US" w:eastAsia="en-US" w:bidi="ar-SA"/>
    </w:rPr>
  </w:style>
  <w:style w:type="character" w:customStyle="1" w:styleId="CharChar2">
    <w:name w:val="Char Char2"/>
    <w:rsid w:val="006164A1"/>
    <w:rPr>
      <w:rFonts w:ascii="Verdana" w:eastAsia="新細明體" w:hAnsi="Verdana"/>
      <w:b/>
      <w:bCs/>
      <w:color w:val="000000"/>
      <w:sz w:val="24"/>
      <w:lang w:val="en-US" w:eastAsia="en-US" w:bidi="ar-SA"/>
    </w:rPr>
  </w:style>
  <w:style w:type="paragraph" w:customStyle="1" w:styleId="StyleHeading3H3H31h3After5ptLinespacingsingle">
    <w:name w:val="Style Heading 3H3H31h3 + After:  5 pt Line spacing:  single"/>
    <w:basedOn w:val="Heading3"/>
    <w:rsid w:val="006164A1"/>
    <w:pPr>
      <w:numPr>
        <w:ilvl w:val="0"/>
        <w:numId w:val="0"/>
      </w:numPr>
      <w:tabs>
        <w:tab w:val="num" w:pos="960"/>
      </w:tabs>
      <w:adjustRightInd w:val="0"/>
      <w:snapToGrid w:val="0"/>
      <w:spacing w:before="120" w:after="100" w:afterAutospacing="1"/>
      <w:ind w:left="960" w:hanging="480"/>
    </w:pPr>
    <w:rPr>
      <w:rFonts w:eastAsia="Arial" w:cs="新細明體"/>
      <w:b w:val="0"/>
      <w:snapToGrid w:val="0"/>
      <w:color w:val="000000"/>
      <w:sz w:val="24"/>
      <w:szCs w:val="20"/>
    </w:rPr>
  </w:style>
  <w:style w:type="paragraph" w:customStyle="1" w:styleId="CM70">
    <w:name w:val="CM70"/>
    <w:basedOn w:val="Default"/>
    <w:next w:val="Default"/>
    <w:rsid w:val="006164A1"/>
    <w:pPr>
      <w:spacing w:after="348"/>
    </w:pPr>
    <w:rPr>
      <w:rFonts w:cs="Times New Roman"/>
      <w:color w:val="auto"/>
    </w:rPr>
  </w:style>
  <w:style w:type="paragraph" w:customStyle="1" w:styleId="CM1">
    <w:name w:val="CM1"/>
    <w:basedOn w:val="Default"/>
    <w:next w:val="Default"/>
    <w:rsid w:val="006164A1"/>
    <w:rPr>
      <w:rFonts w:cs="Times New Roman"/>
      <w:color w:val="auto"/>
    </w:rPr>
  </w:style>
  <w:style w:type="paragraph" w:customStyle="1" w:styleId="NormalCentered0">
    <w:name w:val="Normal + Centered"/>
    <w:basedOn w:val="Normal"/>
    <w:rsid w:val="006164A1"/>
    <w:pPr>
      <w:framePr w:hSpace="180" w:wrap="around" w:vAnchor="text" w:hAnchor="margin" w:xAlign="center" w:y="44"/>
      <w:overflowPunct/>
      <w:autoSpaceDE/>
      <w:autoSpaceDN/>
      <w:spacing w:before="0" w:after="100" w:afterAutospacing="1"/>
      <w:jc w:val="center"/>
      <w:textAlignment w:val="auto"/>
    </w:pPr>
    <w:rPr>
      <w:rFonts w:ascii="Verdana" w:eastAsia="Arial Unicode MS" w:hAnsi="Verdana"/>
      <w:b/>
      <w:bCs/>
      <w:snapToGrid w:val="0"/>
      <w:color w:val="000000"/>
      <w:lang w:eastAsia="zh-TW"/>
    </w:rPr>
  </w:style>
  <w:style w:type="paragraph" w:customStyle="1" w:styleId="BodyText23">
    <w:name w:val="Body Text 23"/>
    <w:basedOn w:val="BodyText"/>
    <w:rsid w:val="006164A1"/>
    <w:pPr>
      <w:widowControl w:val="0"/>
      <w:overflowPunct/>
      <w:autoSpaceDE/>
      <w:autoSpaceDN/>
      <w:spacing w:before="0" w:after="100" w:afterAutospacing="1"/>
      <w:ind w:right="0"/>
      <w:textAlignment w:val="auto"/>
    </w:pPr>
    <w:rPr>
      <w:rFonts w:eastAsia="Arial Unicode MS" w:cs="Arial"/>
      <w:b/>
      <w:noProof w:val="0"/>
      <w:snapToGrid w:val="0"/>
      <w:color w:val="000000"/>
      <w:sz w:val="24"/>
      <w:szCs w:val="24"/>
      <w:lang w:eastAsia="zh-TW"/>
    </w:rPr>
  </w:style>
  <w:style w:type="paragraph" w:customStyle="1" w:styleId="StyleHeading4H4H41h4Heading14Heading141Heading14211p">
    <w:name w:val="Style Heading 4H4H41h4Heading 14Heading 141Heading 142 + 11 p..."/>
    <w:basedOn w:val="Heading4"/>
    <w:rsid w:val="006164A1"/>
    <w:pPr>
      <w:numPr>
        <w:numId w:val="40"/>
      </w:numPr>
      <w:overflowPunct/>
      <w:autoSpaceDE/>
      <w:autoSpaceDN/>
      <w:spacing w:before="480" w:after="100" w:afterAutospacing="1"/>
      <w:textAlignment w:val="auto"/>
    </w:pPr>
    <w:rPr>
      <w:rFonts w:eastAsia="Arial" w:cs="新細明體"/>
      <w:b/>
      <w:i w:val="0"/>
      <w:snapToGrid w:val="0"/>
      <w:color w:val="000000"/>
      <w:sz w:val="22"/>
    </w:rPr>
  </w:style>
  <w:style w:type="character" w:customStyle="1" w:styleId="head1CharChar">
    <w:name w:val="head 1 Char Char"/>
    <w:rsid w:val="006164A1"/>
    <w:rPr>
      <w:rFonts w:ascii="Verdana" w:eastAsia="細明體" w:hAnsi="Verdana"/>
      <w:b/>
      <w:bCs/>
      <w:sz w:val="36"/>
      <w:szCs w:val="28"/>
      <w:lang w:val="en-US" w:eastAsia="zh-TW" w:bidi="ar-SA"/>
    </w:rPr>
  </w:style>
  <w:style w:type="paragraph" w:customStyle="1" w:styleId="StyleHeading4H4H41h4Heading14Heading141Heading142Befo">
    <w:name w:val="Style Heading 4H4H41h4Heading 14Heading 141Heading 142 + Befo..."/>
    <w:basedOn w:val="Heading4"/>
    <w:rsid w:val="006164A1"/>
    <w:pPr>
      <w:numPr>
        <w:numId w:val="41"/>
      </w:numPr>
      <w:overflowPunct/>
      <w:autoSpaceDE/>
      <w:autoSpaceDN/>
      <w:spacing w:before="480" w:after="100" w:afterAutospacing="1"/>
      <w:textAlignment w:val="auto"/>
    </w:pPr>
    <w:rPr>
      <w:rFonts w:eastAsia="Arial" w:cs="新細明體"/>
      <w:b/>
      <w:i w:val="0"/>
      <w:snapToGrid w:val="0"/>
      <w:color w:val="000000"/>
    </w:rPr>
  </w:style>
  <w:style w:type="paragraph" w:customStyle="1" w:styleId="NormalBoldItalic">
    <w:name w:val="Normal_Bold_Italic"/>
    <w:basedOn w:val="NormalBoldEmphasis"/>
    <w:link w:val="NormalBoldItalic0"/>
    <w:rsid w:val="006164A1"/>
    <w:rPr>
      <w:rFonts w:eastAsia="Arial Unicode MS"/>
      <w:bCs/>
      <w:i/>
      <w:iCs/>
      <w:color w:val="000000"/>
    </w:rPr>
  </w:style>
  <w:style w:type="character" w:customStyle="1" w:styleId="NormalBoldItalic0">
    <w:name w:val="Normal_Bold_Italic 字元"/>
    <w:link w:val="NormalBoldItalic"/>
    <w:rsid w:val="006164A1"/>
    <w:rPr>
      <w:rFonts w:ascii="Verdana" w:eastAsia="Arial Unicode MS" w:hAnsi="Verdana"/>
      <w:b/>
      <w:bCs/>
      <w:i/>
      <w:iCs/>
      <w:color w:val="000000"/>
      <w:kern w:val="2"/>
    </w:rPr>
  </w:style>
  <w:style w:type="character" w:customStyle="1" w:styleId="RegisterHeadingChar">
    <w:name w:val="Register Heading Char"/>
    <w:link w:val="RegisterHeading"/>
    <w:rsid w:val="006164A1"/>
    <w:rPr>
      <w:rFonts w:ascii="Verdana" w:hAnsi="Verdana"/>
      <w:b/>
      <w:kern w:val="2"/>
      <w:sz w:val="24"/>
      <w:szCs w:val="24"/>
    </w:rPr>
  </w:style>
  <w:style w:type="character" w:customStyle="1" w:styleId="ab">
    <w:name w:val="註解文字 字元"/>
    <w:rsid w:val="006164A1"/>
    <w:rPr>
      <w:rFonts w:ascii="Arial" w:hAnsi="Arial"/>
      <w:lang w:eastAsia="en-US"/>
    </w:rPr>
  </w:style>
  <w:style w:type="numbering" w:customStyle="1" w:styleId="StyleBulleted2">
    <w:name w:val="Style Bulleted2"/>
    <w:basedOn w:val="NoList"/>
    <w:rsid w:val="006164A1"/>
    <w:pPr>
      <w:numPr>
        <w:numId w:val="1"/>
      </w:numPr>
    </w:pPr>
  </w:style>
  <w:style w:type="numbering" w:customStyle="1" w:styleId="Header21">
    <w:name w:val="Header21"/>
    <w:rsid w:val="006164A1"/>
  </w:style>
  <w:style w:type="numbering" w:customStyle="1" w:styleId="Style31">
    <w:name w:val="Style31"/>
    <w:rsid w:val="006164A1"/>
  </w:style>
  <w:style w:type="numbering" w:customStyle="1" w:styleId="StyleBulletedGray-801">
    <w:name w:val="Style Bulleted Gray-80%1"/>
    <w:basedOn w:val="NoList"/>
    <w:rsid w:val="006164A1"/>
  </w:style>
  <w:style w:type="numbering" w:customStyle="1" w:styleId="StyleBulleted11">
    <w:name w:val="Style Bulleted11"/>
    <w:basedOn w:val="NoList"/>
    <w:rsid w:val="006164A1"/>
    <w:pPr>
      <w:numPr>
        <w:numId w:val="21"/>
      </w:numPr>
    </w:pPr>
  </w:style>
  <w:style w:type="numbering" w:customStyle="1" w:styleId="NoList3">
    <w:name w:val="No List3"/>
    <w:next w:val="NoList"/>
    <w:semiHidden/>
    <w:unhideWhenUsed/>
    <w:rsid w:val="006164A1"/>
  </w:style>
  <w:style w:type="paragraph" w:customStyle="1" w:styleId="Non-Heading">
    <w:name w:val="Non-Heading"/>
    <w:aliases w:val="Bold Sub-Title"/>
    <w:basedOn w:val="Normal"/>
    <w:rsid w:val="006164A1"/>
    <w:pPr>
      <w:spacing w:before="240"/>
      <w:ind w:leftChars="200" w:left="400"/>
    </w:pPr>
    <w:rPr>
      <w:rFonts w:cs="新細明體"/>
      <w:b/>
      <w:bCs/>
    </w:rPr>
  </w:style>
  <w:style w:type="character" w:customStyle="1" w:styleId="tyfan">
    <w:name w:val="tyfan"/>
    <w:semiHidden/>
    <w:rsid w:val="006164A1"/>
    <w:rPr>
      <w:rFonts w:ascii="Arial" w:eastAsia="新細明體" w:hAnsi="Arial" w:cs="Arial"/>
      <w:color w:val="auto"/>
      <w:sz w:val="18"/>
      <w:szCs w:val="20"/>
    </w:rPr>
  </w:style>
  <w:style w:type="paragraph" w:customStyle="1" w:styleId="ac">
    <w:name w:val="表格內文_置左"/>
    <w:basedOn w:val="YJSSFRcontentforM0"/>
    <w:rsid w:val="006164A1"/>
    <w:pPr>
      <w:ind w:left="13" w:firstLine="0"/>
      <w:jc w:val="left"/>
    </w:pPr>
    <w:rPr>
      <w:rFonts w:cs="新細明體"/>
      <w:color w:val="auto"/>
      <w:szCs w:val="20"/>
      <w:lang w:eastAsia="zh-TW"/>
    </w:rPr>
  </w:style>
  <w:style w:type="character" w:customStyle="1" w:styleId="st1">
    <w:name w:val="st1"/>
    <w:rsid w:val="006164A1"/>
  </w:style>
  <w:style w:type="numbering" w:customStyle="1" w:styleId="NoList4">
    <w:name w:val="No List4"/>
    <w:next w:val="NoList"/>
    <w:uiPriority w:val="99"/>
    <w:semiHidden/>
    <w:unhideWhenUsed/>
    <w:rsid w:val="006164A1"/>
  </w:style>
  <w:style w:type="numbering" w:customStyle="1" w:styleId="NoList12">
    <w:name w:val="No List12"/>
    <w:next w:val="NoList"/>
    <w:semiHidden/>
    <w:rsid w:val="006164A1"/>
  </w:style>
  <w:style w:type="numbering" w:customStyle="1" w:styleId="StyleBulleted3">
    <w:name w:val="Style Bulleted3"/>
    <w:basedOn w:val="NoList"/>
    <w:rsid w:val="006164A1"/>
    <w:pPr>
      <w:numPr>
        <w:numId w:val="28"/>
      </w:numPr>
    </w:pPr>
  </w:style>
  <w:style w:type="numbering" w:customStyle="1" w:styleId="Header22">
    <w:name w:val="Header22"/>
    <w:rsid w:val="006164A1"/>
    <w:pPr>
      <w:numPr>
        <w:numId w:val="30"/>
      </w:numPr>
    </w:pPr>
  </w:style>
  <w:style w:type="numbering" w:customStyle="1" w:styleId="Style32">
    <w:name w:val="Style32"/>
    <w:rsid w:val="006164A1"/>
    <w:pPr>
      <w:numPr>
        <w:numId w:val="31"/>
      </w:numPr>
    </w:pPr>
  </w:style>
  <w:style w:type="numbering" w:customStyle="1" w:styleId="StyleBulletedGray-802">
    <w:name w:val="Style Bulleted Gray-80%2"/>
    <w:basedOn w:val="NoList"/>
    <w:rsid w:val="006164A1"/>
    <w:pPr>
      <w:numPr>
        <w:numId w:val="27"/>
      </w:numPr>
    </w:pPr>
  </w:style>
  <w:style w:type="numbering" w:customStyle="1" w:styleId="StyleBulleted12">
    <w:name w:val="Style Bulleted12"/>
    <w:basedOn w:val="NoList"/>
    <w:rsid w:val="006164A1"/>
    <w:pPr>
      <w:numPr>
        <w:numId w:val="29"/>
      </w:numPr>
    </w:pPr>
  </w:style>
  <w:style w:type="numbering" w:customStyle="1" w:styleId="StyleBulletedWingdingssymbolBefore0cmHanging48ch1">
    <w:name w:val="Style Bulleted Wingdings (symbol) Before:  0 cm Hanging:  4.8 ch1"/>
    <w:rsid w:val="006164A1"/>
  </w:style>
  <w:style w:type="numbering" w:customStyle="1" w:styleId="NoList5">
    <w:name w:val="No List5"/>
    <w:next w:val="NoList"/>
    <w:semiHidden/>
    <w:rsid w:val="006164A1"/>
  </w:style>
  <w:style w:type="paragraph" w:customStyle="1" w:styleId="Footer3">
    <w:name w:val="Footer3"/>
    <w:basedOn w:val="FOOTER1"/>
    <w:rsid w:val="006164A1"/>
    <w:pPr>
      <w:spacing w:after="454"/>
      <w:textAlignment w:val="baseline"/>
    </w:pPr>
  </w:style>
  <w:style w:type="paragraph" w:customStyle="1" w:styleId="TableNormal3">
    <w:name w:val="Table Normal3"/>
    <w:basedOn w:val="Normal"/>
    <w:rsid w:val="006164A1"/>
    <w:pPr>
      <w:widowControl/>
      <w:tabs>
        <w:tab w:val="left" w:pos="170"/>
      </w:tabs>
      <w:spacing w:before="20" w:after="20"/>
      <w:jc w:val="center"/>
    </w:pPr>
    <w:rPr>
      <w:rFonts w:cs="Arial"/>
      <w:lang w:eastAsia="zh-TW"/>
    </w:rPr>
  </w:style>
  <w:style w:type="character" w:customStyle="1" w:styleId="CharChar21">
    <w:name w:val="Char Char21"/>
    <w:rsid w:val="006164A1"/>
    <w:rPr>
      <w:rFonts w:ascii="Arial" w:eastAsia="細明體" w:hAnsi="Arial"/>
      <w:lang w:val="en-US" w:eastAsia="en-US" w:bidi="ar-SA"/>
    </w:rPr>
  </w:style>
  <w:style w:type="character" w:customStyle="1" w:styleId="CharChar31">
    <w:name w:val="Char Char31"/>
    <w:rsid w:val="006164A1"/>
    <w:rPr>
      <w:rFonts w:ascii="Arial" w:eastAsia="細明體" w:hAnsi="Arial"/>
      <w:b/>
      <w:bCs/>
      <w:caps/>
      <w:kern w:val="28"/>
      <w:sz w:val="24"/>
      <w:lang w:val="en-US" w:eastAsia="en-US" w:bidi="ar-SA"/>
    </w:rPr>
  </w:style>
  <w:style w:type="character" w:customStyle="1" w:styleId="CharChar61">
    <w:name w:val="Char Char61"/>
    <w:rsid w:val="006164A1"/>
    <w:rPr>
      <w:rFonts w:ascii="Arial" w:eastAsia="新細明體" w:hAnsi="Arial" w:cs="Arial"/>
      <w:b/>
      <w:caps/>
      <w:sz w:val="24"/>
      <w:szCs w:val="24"/>
      <w:lang w:val="en-US" w:eastAsia="zh-TW" w:bidi="ar-SA"/>
    </w:rPr>
  </w:style>
  <w:style w:type="character" w:customStyle="1" w:styleId="CharChar51">
    <w:name w:val="Char Char51"/>
    <w:rsid w:val="006164A1"/>
    <w:rPr>
      <w:rFonts w:ascii="Arial" w:eastAsia="新細明體" w:hAnsi="Arial" w:cs="Arial"/>
      <w:b/>
      <w:sz w:val="23"/>
      <w:szCs w:val="23"/>
      <w:lang w:val="en-US" w:eastAsia="en-US" w:bidi="ar-SA"/>
    </w:rPr>
  </w:style>
  <w:style w:type="character" w:customStyle="1" w:styleId="CharChar112">
    <w:name w:val="Char Char112"/>
    <w:rsid w:val="006164A1"/>
    <w:rPr>
      <w:rFonts w:eastAsia="MS Mincho"/>
      <w:b/>
      <w:bCs/>
      <w:caps/>
      <w:kern w:val="28"/>
      <w:sz w:val="24"/>
      <w:szCs w:val="24"/>
      <w:lang w:val="en-US" w:eastAsia="en-US" w:bidi="ar-SA"/>
    </w:rPr>
  </w:style>
  <w:style w:type="character" w:customStyle="1" w:styleId="CharChar41">
    <w:name w:val="Char Char41"/>
    <w:rsid w:val="006164A1"/>
    <w:rPr>
      <w:rFonts w:ascii="Arial" w:eastAsia="細明體" w:hAnsi="Arial"/>
      <w:b/>
      <w:bCs/>
      <w:caps/>
      <w:kern w:val="28"/>
      <w:sz w:val="24"/>
      <w:lang w:val="en-US" w:eastAsia="en-US" w:bidi="ar-SA"/>
    </w:rPr>
  </w:style>
  <w:style w:type="character" w:customStyle="1" w:styleId="CharChar81">
    <w:name w:val="Char Char81"/>
    <w:rsid w:val="006164A1"/>
    <w:rPr>
      <w:rFonts w:ascii="Arial" w:eastAsia="新細明體" w:hAnsi="Arial"/>
      <w:b/>
      <w:bCs/>
      <w:caps/>
      <w:kern w:val="28"/>
      <w:sz w:val="24"/>
      <w:szCs w:val="24"/>
      <w:lang w:val="en-US" w:eastAsia="en-US" w:bidi="ar-SA"/>
    </w:rPr>
  </w:style>
  <w:style w:type="character" w:customStyle="1" w:styleId="CharChar71">
    <w:name w:val="Char Char71"/>
    <w:rsid w:val="006164A1"/>
    <w:rPr>
      <w:rFonts w:ascii="Arial" w:eastAsia="新細明體" w:hAnsi="Arial" w:cs="Arial"/>
      <w:b/>
      <w:sz w:val="23"/>
      <w:szCs w:val="23"/>
      <w:lang w:val="en-US" w:eastAsia="zh-TW" w:bidi="ar-SA"/>
    </w:rPr>
  </w:style>
  <w:style w:type="character" w:customStyle="1" w:styleId="CharChar101">
    <w:name w:val="Char Char101"/>
    <w:rsid w:val="006164A1"/>
    <w:rPr>
      <w:rFonts w:ascii="Arial" w:eastAsia="新細明體" w:hAnsi="Arial"/>
      <w:b/>
      <w:bCs/>
      <w:caps/>
      <w:kern w:val="28"/>
      <w:sz w:val="24"/>
      <w:szCs w:val="24"/>
      <w:lang w:val="en-US" w:eastAsia="en-US" w:bidi="ar-SA"/>
    </w:rPr>
  </w:style>
  <w:style w:type="character" w:customStyle="1" w:styleId="CharChar91">
    <w:name w:val="Char Char91"/>
    <w:rsid w:val="006164A1"/>
    <w:rPr>
      <w:rFonts w:ascii="Arial" w:eastAsia="新細明體" w:hAnsi="Arial" w:cs="Arial"/>
      <w:b/>
      <w:sz w:val="23"/>
      <w:szCs w:val="23"/>
      <w:lang w:val="en-US" w:eastAsia="zh-TW" w:bidi="ar-SA"/>
    </w:rPr>
  </w:style>
  <w:style w:type="character" w:customStyle="1" w:styleId="CharChar121">
    <w:name w:val="Char Char121"/>
    <w:rsid w:val="006164A1"/>
    <w:rPr>
      <w:rFonts w:ascii="Arial" w:eastAsia="新細明體" w:hAnsi="Arial"/>
      <w:b/>
      <w:bCs/>
      <w:caps/>
      <w:kern w:val="28"/>
      <w:sz w:val="24"/>
      <w:szCs w:val="24"/>
      <w:lang w:val="en-US" w:eastAsia="en-US" w:bidi="ar-SA"/>
    </w:rPr>
  </w:style>
  <w:style w:type="character" w:customStyle="1" w:styleId="CharChar111">
    <w:name w:val="Char Char111"/>
    <w:rsid w:val="006164A1"/>
    <w:rPr>
      <w:rFonts w:ascii="Arial" w:eastAsia="新細明體" w:hAnsi="Arial" w:cs="Arial"/>
      <w:b/>
      <w:sz w:val="23"/>
      <w:szCs w:val="23"/>
      <w:lang w:val="en-US" w:eastAsia="zh-TW" w:bidi="ar-SA"/>
    </w:rPr>
  </w:style>
  <w:style w:type="character" w:customStyle="1" w:styleId="CharChar141">
    <w:name w:val="Char Char141"/>
    <w:rsid w:val="006164A1"/>
    <w:rPr>
      <w:rFonts w:ascii="Arial" w:eastAsia="新細明體" w:hAnsi="Arial"/>
      <w:b/>
      <w:bCs/>
      <w:caps/>
      <w:kern w:val="28"/>
      <w:sz w:val="24"/>
      <w:szCs w:val="24"/>
      <w:lang w:val="en-US" w:eastAsia="en-US" w:bidi="ar-SA"/>
    </w:rPr>
  </w:style>
  <w:style w:type="character" w:customStyle="1" w:styleId="CharChar131">
    <w:name w:val="Char Char131"/>
    <w:rsid w:val="006164A1"/>
    <w:rPr>
      <w:rFonts w:ascii="Arial" w:eastAsia="新細明體" w:hAnsi="Arial" w:cs="Arial"/>
      <w:b/>
      <w:sz w:val="23"/>
      <w:szCs w:val="23"/>
      <w:lang w:val="en-US" w:eastAsia="zh-TW" w:bidi="ar-SA"/>
    </w:rPr>
  </w:style>
  <w:style w:type="character" w:customStyle="1" w:styleId="CharChar161">
    <w:name w:val="Char Char161"/>
    <w:rsid w:val="006164A1"/>
    <w:rPr>
      <w:rFonts w:ascii="Arial" w:hAnsi="Arial"/>
      <w:b/>
      <w:bCs/>
      <w:caps/>
      <w:kern w:val="28"/>
      <w:sz w:val="24"/>
      <w:szCs w:val="24"/>
      <w:lang w:eastAsia="en-US"/>
    </w:rPr>
  </w:style>
  <w:style w:type="character" w:customStyle="1" w:styleId="CharChar151">
    <w:name w:val="Char Char151"/>
    <w:rsid w:val="006164A1"/>
    <w:rPr>
      <w:rFonts w:ascii="Arial" w:hAnsi="Arial" w:cs="Arial"/>
      <w:b/>
      <w:sz w:val="23"/>
      <w:szCs w:val="23"/>
    </w:rPr>
  </w:style>
  <w:style w:type="paragraph" w:styleId="TOCHeading">
    <w:name w:val="TOC Heading"/>
    <w:basedOn w:val="Heading1"/>
    <w:next w:val="Normal"/>
    <w:uiPriority w:val="39"/>
    <w:rsid w:val="006164A1"/>
    <w:pPr>
      <w:keepLines/>
      <w:numPr>
        <w:numId w:val="0"/>
      </w:numPr>
      <w:snapToGrid w:val="0"/>
      <w:spacing w:before="480" w:line="276" w:lineRule="auto"/>
      <w:jc w:val="left"/>
      <w:outlineLvl w:val="9"/>
    </w:pPr>
    <w:rPr>
      <w:rFonts w:ascii="Cambria" w:hAnsi="Cambria"/>
      <w:color w:val="365F91"/>
    </w:rPr>
  </w:style>
  <w:style w:type="character" w:styleId="LineNumber">
    <w:name w:val="line number"/>
    <w:rsid w:val="006164A1"/>
  </w:style>
  <w:style w:type="numbering" w:customStyle="1" w:styleId="18">
    <w:name w:val="無清單1"/>
    <w:next w:val="NoList"/>
    <w:uiPriority w:val="99"/>
    <w:semiHidden/>
    <w:unhideWhenUsed/>
    <w:rsid w:val="006164A1"/>
  </w:style>
  <w:style w:type="numbering" w:customStyle="1" w:styleId="22">
    <w:name w:val="無清單2"/>
    <w:next w:val="NoList"/>
    <w:uiPriority w:val="99"/>
    <w:semiHidden/>
    <w:unhideWhenUsed/>
    <w:rsid w:val="006164A1"/>
  </w:style>
  <w:style w:type="numbering" w:customStyle="1" w:styleId="StyleBulleted4">
    <w:name w:val="Style Bulleted4"/>
    <w:basedOn w:val="NoList"/>
    <w:rsid w:val="006164A1"/>
  </w:style>
  <w:style w:type="numbering" w:customStyle="1" w:styleId="Header23">
    <w:name w:val="Header23"/>
    <w:rsid w:val="006164A1"/>
  </w:style>
  <w:style w:type="numbering" w:customStyle="1" w:styleId="Style33">
    <w:name w:val="Style33"/>
    <w:rsid w:val="006164A1"/>
  </w:style>
  <w:style w:type="numbering" w:customStyle="1" w:styleId="StyleBulletedGray-803">
    <w:name w:val="Style Bulleted Gray-80%3"/>
    <w:basedOn w:val="NoList"/>
    <w:rsid w:val="006164A1"/>
  </w:style>
  <w:style w:type="numbering" w:customStyle="1" w:styleId="StyleBulleted13">
    <w:name w:val="Style Bulleted13"/>
    <w:basedOn w:val="NoList"/>
    <w:rsid w:val="006164A1"/>
  </w:style>
  <w:style w:type="numbering" w:customStyle="1" w:styleId="NoList6">
    <w:name w:val="No List6"/>
    <w:next w:val="NoList"/>
    <w:uiPriority w:val="99"/>
    <w:semiHidden/>
    <w:unhideWhenUsed/>
    <w:rsid w:val="006164A1"/>
  </w:style>
  <w:style w:type="character" w:styleId="Emphasis">
    <w:name w:val="Emphasis"/>
    <w:uiPriority w:val="20"/>
    <w:rsid w:val="006164A1"/>
    <w:rPr>
      <w:b w:val="0"/>
      <w:bCs w:val="0"/>
      <w:i w:val="0"/>
      <w:iCs w:val="0"/>
      <w:color w:val="CC0033"/>
    </w:rPr>
  </w:style>
  <w:style w:type="character" w:customStyle="1" w:styleId="110">
    <w:name w:val="標題 1 字元1"/>
    <w:aliases w:val="head 1 字元1,Heading U 字元1,H1 字元1,H11 字元1,Œ©o‚µ 1 字元1,?co??E 1 字元1,h1 字元1,뙥 字元1,?c 字元1,?co?ƒÊ 1 字元1,? 字元2,? 字元 字元1"/>
    <w:rsid w:val="006164A1"/>
    <w:rPr>
      <w:rFonts w:ascii="Cambria" w:eastAsia="新細明體" w:hAnsi="Cambria" w:cs="Times New Roman"/>
      <w:b/>
      <w:bCs/>
      <w:kern w:val="52"/>
      <w:sz w:val="52"/>
      <w:szCs w:val="52"/>
      <w:lang w:eastAsia="en-US"/>
    </w:rPr>
  </w:style>
  <w:style w:type="character" w:customStyle="1" w:styleId="210">
    <w:name w:val="標題 2 字元1"/>
    <w:aliases w:val="H2 字元1,H21 字元1,Œ©o‚µ 2 字元1,?co??E 2 字元1,h2 字元1,뙥2 字元1,?c1 字元1,?co?ƒÊ 2 字元1,?2 字元2,?2 字元 字元1"/>
    <w:rsid w:val="006164A1"/>
    <w:rPr>
      <w:rFonts w:ascii="Cambria" w:eastAsia="新細明體" w:hAnsi="Cambria" w:cs="Times New Roman"/>
      <w:b/>
      <w:bCs/>
      <w:sz w:val="48"/>
      <w:szCs w:val="48"/>
      <w:lang w:eastAsia="en-US"/>
    </w:rPr>
  </w:style>
  <w:style w:type="character" w:customStyle="1" w:styleId="31">
    <w:name w:val="標題 3 字元1"/>
    <w:aliases w:val="H3 字元,H31 字元,h3 字元1,h3 字元 字元,h3 字元 字元 字元"/>
    <w:rsid w:val="006164A1"/>
    <w:rPr>
      <w:rFonts w:ascii="Arial" w:eastAsia="Arial" w:hAnsi="Arial"/>
      <w:b/>
      <w:bCs/>
      <w:snapToGrid w:val="0"/>
      <w:sz w:val="24"/>
      <w:szCs w:val="22"/>
      <w:lang w:val="en-US" w:eastAsia="en-US" w:bidi="ar-SA"/>
    </w:rPr>
  </w:style>
  <w:style w:type="character" w:customStyle="1" w:styleId="41">
    <w:name w:val="標題 4 字元1"/>
    <w:aliases w:val="Heading 14 字元1,Heading 141 字元1,Heading 142 字元1,H4 字元1,H41 字元1,h4 字元2,h4 字元 字元1"/>
    <w:semiHidden/>
    <w:rsid w:val="006164A1"/>
    <w:rPr>
      <w:rFonts w:ascii="Cambria" w:eastAsia="新細明體" w:hAnsi="Cambria" w:cs="Times New Roman"/>
      <w:sz w:val="36"/>
      <w:szCs w:val="36"/>
      <w:lang w:eastAsia="en-US"/>
    </w:rPr>
  </w:style>
  <w:style w:type="character" w:customStyle="1" w:styleId="51">
    <w:name w:val="標題 5 字元1"/>
    <w:aliases w:val="H5 字元1,H51 字元1,h5 字元1,我的標題 5 字元1"/>
    <w:semiHidden/>
    <w:rsid w:val="006164A1"/>
    <w:rPr>
      <w:rFonts w:ascii="Cambria" w:eastAsia="新細明體" w:hAnsi="Cambria" w:cs="Times New Roman"/>
      <w:b/>
      <w:bCs/>
      <w:sz w:val="36"/>
      <w:szCs w:val="36"/>
      <w:lang w:eastAsia="en-US"/>
    </w:rPr>
  </w:style>
  <w:style w:type="character" w:customStyle="1" w:styleId="61">
    <w:name w:val="標題 6 字元1"/>
    <w:aliases w:val="標題 bb 字元1"/>
    <w:semiHidden/>
    <w:rsid w:val="006164A1"/>
    <w:rPr>
      <w:rFonts w:ascii="Cambria" w:eastAsia="新細明體" w:hAnsi="Cambria" w:cs="Times New Roman"/>
      <w:sz w:val="36"/>
      <w:szCs w:val="36"/>
      <w:lang w:eastAsia="en-US"/>
    </w:rPr>
  </w:style>
  <w:style w:type="paragraph" w:styleId="ListNumber">
    <w:name w:val="List Number"/>
    <w:basedOn w:val="Normal"/>
    <w:rsid w:val="006164A1"/>
    <w:pPr>
      <w:tabs>
        <w:tab w:val="num" w:pos="361"/>
      </w:tabs>
      <w:overflowPunct/>
      <w:autoSpaceDE/>
      <w:autoSpaceDN/>
      <w:adjustRightInd/>
      <w:snapToGrid/>
      <w:spacing w:before="0" w:after="0"/>
      <w:ind w:leftChars="200" w:left="361" w:hangingChars="200" w:hanging="360"/>
      <w:textAlignment w:val="auto"/>
    </w:pPr>
    <w:rPr>
      <w:rFonts w:ascii="Verdana" w:eastAsia="Arial Unicode MS" w:hAnsi="Verdana"/>
      <w:color w:val="000000"/>
      <w:kern w:val="2"/>
      <w:lang w:eastAsia="zh-TW"/>
    </w:rPr>
  </w:style>
  <w:style w:type="paragraph" w:styleId="ListBullet2">
    <w:name w:val="List Bullet 2"/>
    <w:basedOn w:val="Normal"/>
    <w:unhideWhenUsed/>
    <w:rsid w:val="006164A1"/>
    <w:pPr>
      <w:tabs>
        <w:tab w:val="num" w:pos="841"/>
      </w:tabs>
      <w:ind w:leftChars="400" w:left="480" w:hangingChars="200" w:hanging="480"/>
      <w:jc w:val="left"/>
    </w:pPr>
    <w:rPr>
      <w:rFonts w:ascii="Arial Unicode MS" w:eastAsia="Arial Unicode MS" w:hAnsi="Arial Unicode MS"/>
      <w:b/>
      <w:szCs w:val="24"/>
      <w:lang w:eastAsia="zh-TW"/>
    </w:rPr>
  </w:style>
  <w:style w:type="paragraph" w:styleId="ListBullet3">
    <w:name w:val="List Bullet 3"/>
    <w:basedOn w:val="Normal"/>
    <w:unhideWhenUsed/>
    <w:rsid w:val="006164A1"/>
    <w:pPr>
      <w:tabs>
        <w:tab w:val="num" w:pos="1321"/>
      </w:tabs>
      <w:ind w:leftChars="600" w:left="1321" w:hangingChars="200" w:hanging="360"/>
      <w:jc w:val="left"/>
    </w:pPr>
    <w:rPr>
      <w:rFonts w:ascii="Arial Unicode MS" w:eastAsia="Arial Unicode MS" w:hAnsi="Arial Unicode MS"/>
      <w:lang w:eastAsia="zh-TW"/>
    </w:rPr>
  </w:style>
  <w:style w:type="paragraph" w:styleId="ListNumber2">
    <w:name w:val="List Number 2"/>
    <w:basedOn w:val="Normal"/>
    <w:unhideWhenUsed/>
    <w:rsid w:val="006164A1"/>
    <w:pPr>
      <w:tabs>
        <w:tab w:val="num" w:pos="841"/>
      </w:tabs>
      <w:ind w:leftChars="400" w:left="841" w:hangingChars="200" w:hanging="360"/>
      <w:jc w:val="left"/>
    </w:pPr>
    <w:rPr>
      <w:rFonts w:ascii="Arial Unicode MS" w:eastAsia="Arial Unicode MS" w:hAnsi="Arial Unicode MS"/>
      <w:lang w:eastAsia="zh-TW"/>
    </w:rPr>
  </w:style>
  <w:style w:type="paragraph" w:styleId="PlainText">
    <w:name w:val="Plain Text"/>
    <w:basedOn w:val="Normal"/>
    <w:link w:val="PlainTextChar"/>
    <w:unhideWhenUsed/>
    <w:rsid w:val="006164A1"/>
    <w:pPr>
      <w:jc w:val="left"/>
    </w:pPr>
    <w:rPr>
      <w:rFonts w:ascii="細明體" w:eastAsia="細明體" w:hAnsi="Courier New" w:cs="Courier New"/>
      <w:szCs w:val="24"/>
      <w:lang w:eastAsia="zh-TW"/>
    </w:rPr>
  </w:style>
  <w:style w:type="character" w:customStyle="1" w:styleId="PlainTextChar">
    <w:name w:val="Plain Text Char"/>
    <w:link w:val="PlainText"/>
    <w:rsid w:val="006164A1"/>
    <w:rPr>
      <w:rFonts w:ascii="細明體" w:eastAsia="細明體" w:hAnsi="Courier New" w:cs="Courier New"/>
      <w:szCs w:val="24"/>
    </w:rPr>
  </w:style>
  <w:style w:type="character" w:customStyle="1" w:styleId="14">
    <w:name w:val="內文1 字元"/>
    <w:link w:val="13"/>
    <w:locked/>
    <w:rsid w:val="006164A1"/>
    <w:rPr>
      <w:rFonts w:ascii="細明體" w:eastAsia="細明體"/>
      <w:snapToGrid w:val="0"/>
      <w:color w:val="000000"/>
      <w:szCs w:val="24"/>
      <w:lang w:eastAsia="en-US"/>
    </w:rPr>
  </w:style>
  <w:style w:type="paragraph" w:customStyle="1" w:styleId="StyleHeading4Left">
    <w:name w:val="Style Heading 4 + Left"/>
    <w:basedOn w:val="Heading4"/>
    <w:link w:val="StyleHeading4Left0"/>
    <w:rsid w:val="006164A1"/>
    <w:pPr>
      <w:tabs>
        <w:tab w:val="num" w:pos="-4143"/>
      </w:tabs>
    </w:pPr>
    <w:rPr>
      <w:b/>
      <w:bCs w:val="0"/>
      <w:i w:val="0"/>
      <w:iCs/>
    </w:rPr>
  </w:style>
  <w:style w:type="character" w:customStyle="1" w:styleId="NormalLeft2chChar">
    <w:name w:val="NormalLeft_ 2ch Char"/>
    <w:link w:val="NormalLeft2ch"/>
    <w:locked/>
    <w:rsid w:val="006164A1"/>
    <w:rPr>
      <w:rFonts w:ascii="Verdana" w:eastAsia="Arial Unicode MS" w:hAnsi="Verdana"/>
      <w:color w:val="000000"/>
      <w:lang w:eastAsia="en-US"/>
    </w:rPr>
  </w:style>
  <w:style w:type="paragraph" w:customStyle="1" w:styleId="NormalLeft2ch">
    <w:name w:val="NormalLeft_ 2ch"/>
    <w:basedOn w:val="Normal"/>
    <w:link w:val="NormalLeft2chChar"/>
    <w:rsid w:val="006164A1"/>
    <w:pPr>
      <w:overflowPunct/>
      <w:autoSpaceDE/>
      <w:autoSpaceDN/>
      <w:adjustRightInd/>
      <w:snapToGrid/>
      <w:spacing w:before="0" w:after="0"/>
      <w:ind w:leftChars="200" w:left="400"/>
      <w:textAlignment w:val="auto"/>
    </w:pPr>
    <w:rPr>
      <w:rFonts w:ascii="Verdana" w:eastAsia="Arial Unicode MS" w:hAnsi="Verdana"/>
      <w:color w:val="000000"/>
    </w:rPr>
  </w:style>
  <w:style w:type="paragraph" w:customStyle="1" w:styleId="NormalSmall6pt">
    <w:name w:val="Normal_Small_6pt"/>
    <w:basedOn w:val="Normal"/>
    <w:rsid w:val="006164A1"/>
    <w:pPr>
      <w:overflowPunct/>
      <w:autoSpaceDE/>
      <w:autoSpaceDN/>
      <w:adjustRightInd/>
      <w:snapToGrid/>
      <w:spacing w:before="0" w:after="0"/>
      <w:jc w:val="center"/>
      <w:textAlignment w:val="auto"/>
    </w:pPr>
    <w:rPr>
      <w:rFonts w:ascii="Verdana" w:eastAsia="Arial Unicode MS" w:hAnsi="Verdana"/>
      <w:color w:val="000000"/>
      <w:kern w:val="2"/>
      <w:sz w:val="12"/>
      <w:szCs w:val="12"/>
      <w:lang w:eastAsia="zh-TW"/>
    </w:rPr>
  </w:style>
  <w:style w:type="paragraph" w:customStyle="1" w:styleId="InternalReadBold">
    <w:name w:val="Internal_Read_Bold"/>
    <w:basedOn w:val="NormalBoldEmphasis"/>
    <w:rsid w:val="006164A1"/>
    <w:rPr>
      <w:rFonts w:eastAsia="Arial Unicode MS"/>
      <w:bCs/>
      <w:color w:val="CC99FF"/>
    </w:rPr>
  </w:style>
  <w:style w:type="paragraph" w:customStyle="1" w:styleId="NormalSmall">
    <w:name w:val="Normal_Small"/>
    <w:basedOn w:val="Normal"/>
    <w:rsid w:val="006164A1"/>
    <w:pPr>
      <w:overflowPunct/>
      <w:autoSpaceDE/>
      <w:autoSpaceDN/>
      <w:adjustRightInd/>
      <w:snapToGrid/>
      <w:spacing w:before="0" w:after="0"/>
      <w:textAlignment w:val="auto"/>
    </w:pPr>
    <w:rPr>
      <w:rFonts w:ascii="Verdana" w:eastAsia="Arial Unicode MS" w:hAnsi="Verdana"/>
      <w:b/>
      <w:bCs/>
      <w:color w:val="000000"/>
      <w:kern w:val="2"/>
      <w:sz w:val="16"/>
      <w:szCs w:val="16"/>
      <w:lang w:eastAsia="zh-TW"/>
    </w:rPr>
  </w:style>
  <w:style w:type="paragraph" w:customStyle="1" w:styleId="19">
    <w:name w:val="圖表目錄1"/>
    <w:basedOn w:val="tabletext1C"/>
    <w:next w:val="Normal"/>
    <w:rsid w:val="006164A1"/>
    <w:pPr>
      <w:overflowPunct/>
      <w:autoSpaceDE/>
      <w:autoSpaceDN/>
      <w:spacing w:before="0" w:after="120" w:afterAutospacing="1"/>
      <w:jc w:val="center"/>
      <w:textAlignment w:val="auto"/>
    </w:pPr>
    <w:rPr>
      <w:rFonts w:eastAsia="Times New Roman"/>
      <w:b/>
      <w:snapToGrid w:val="0"/>
      <w:color w:val="000000"/>
      <w:sz w:val="20"/>
      <w:lang w:eastAsia="en-US"/>
    </w:rPr>
  </w:style>
  <w:style w:type="paragraph" w:customStyle="1" w:styleId="NormalSmallCentered">
    <w:name w:val="Normal_Small_Centered"/>
    <w:basedOn w:val="Normal"/>
    <w:rsid w:val="006164A1"/>
    <w:pPr>
      <w:overflowPunct/>
      <w:autoSpaceDE/>
      <w:autoSpaceDN/>
      <w:adjustRightInd/>
      <w:snapToGrid/>
      <w:spacing w:before="0" w:after="0"/>
      <w:jc w:val="center"/>
      <w:textAlignment w:val="auto"/>
    </w:pPr>
    <w:rPr>
      <w:rFonts w:ascii="Verdana" w:eastAsia="Arial Unicode MS" w:hAnsi="Verdana" w:cs="新細明體"/>
      <w:b/>
      <w:bCs/>
      <w:color w:val="000000"/>
      <w:kern w:val="2"/>
      <w:sz w:val="16"/>
      <w:lang w:eastAsia="zh-TW"/>
    </w:rPr>
  </w:style>
  <w:style w:type="paragraph" w:customStyle="1" w:styleId="NormalSmallSlim">
    <w:name w:val="Normal_Small_Slim"/>
    <w:basedOn w:val="NormalSmall"/>
    <w:rsid w:val="006164A1"/>
    <w:rPr>
      <w:b w:val="0"/>
    </w:rPr>
  </w:style>
  <w:style w:type="paragraph" w:customStyle="1" w:styleId="TableText">
    <w:name w:val="TableText"/>
    <w:basedOn w:val="BodyText"/>
    <w:rsid w:val="006164A1"/>
    <w:pPr>
      <w:overflowPunct/>
      <w:autoSpaceDE/>
      <w:autoSpaceDN/>
      <w:adjustRightInd/>
      <w:snapToGrid/>
      <w:spacing w:before="40" w:after="40"/>
      <w:ind w:left="72" w:right="72"/>
      <w:jc w:val="left"/>
      <w:textAlignment w:val="auto"/>
    </w:pPr>
    <w:rPr>
      <w:rFonts w:ascii="Times New Roman" w:eastAsia="Arial Unicode MS" w:hAnsi="Times New Roman"/>
      <w:noProof w:val="0"/>
      <w:color w:val="000000"/>
      <w:sz w:val="18"/>
    </w:rPr>
  </w:style>
  <w:style w:type="paragraph" w:customStyle="1" w:styleId="normalsmall0">
    <w:name w:val="normalsmall"/>
    <w:basedOn w:val="Normal"/>
    <w:rsid w:val="006164A1"/>
    <w:pPr>
      <w:widowControl/>
      <w:overflowPunct/>
      <w:autoSpaceDE/>
      <w:autoSpaceDN/>
      <w:adjustRightInd/>
      <w:snapToGrid/>
      <w:spacing w:before="0" w:after="0"/>
      <w:textAlignment w:val="auto"/>
    </w:pPr>
    <w:rPr>
      <w:rFonts w:ascii="Verdana" w:eastAsia="Arial Unicode MS" w:hAnsi="Verdana"/>
      <w:b/>
      <w:bCs/>
      <w:color w:val="000000"/>
      <w:sz w:val="16"/>
      <w:szCs w:val="16"/>
      <w:lang w:eastAsia="zh-TW"/>
    </w:rPr>
  </w:style>
  <w:style w:type="paragraph" w:customStyle="1" w:styleId="normalcentered1">
    <w:name w:val="normal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color w:val="000000"/>
      <w:lang w:eastAsia="zh-TW"/>
    </w:rPr>
  </w:style>
  <w:style w:type="paragraph" w:customStyle="1" w:styleId="normalboldemphasiscentered0">
    <w:name w:val="normalboldemphasiscentered"/>
    <w:basedOn w:val="Normal"/>
    <w:rsid w:val="006164A1"/>
    <w:pPr>
      <w:widowControl/>
      <w:overflowPunct/>
      <w:autoSpaceDE/>
      <w:autoSpaceDN/>
      <w:adjustRightInd/>
      <w:snapToGrid/>
      <w:spacing w:before="0" w:after="0"/>
      <w:jc w:val="center"/>
      <w:textAlignment w:val="auto"/>
    </w:pPr>
    <w:rPr>
      <w:rFonts w:ascii="Verdana" w:eastAsia="Arial Unicode MS" w:hAnsi="Verdana" w:cs="新細明體"/>
      <w:b/>
      <w:bCs/>
      <w:color w:val="000000"/>
      <w:lang w:eastAsia="zh-TW"/>
    </w:rPr>
  </w:style>
  <w:style w:type="paragraph" w:customStyle="1" w:styleId="normalboldemphasis00">
    <w:name w:val="normalboldemphasis0"/>
    <w:basedOn w:val="Normal"/>
    <w:rsid w:val="006164A1"/>
    <w:pPr>
      <w:widowControl/>
      <w:overflowPunct/>
      <w:autoSpaceDE/>
      <w:autoSpaceDN/>
      <w:adjustRightInd/>
      <w:snapToGrid/>
      <w:spacing w:before="0" w:after="0"/>
      <w:textAlignment w:val="auto"/>
    </w:pPr>
    <w:rPr>
      <w:rFonts w:ascii="Verdana" w:eastAsia="Arial Unicode MS" w:hAnsi="Verdana" w:cs="新細明體"/>
      <w:b/>
      <w:bCs/>
      <w:color w:val="000000"/>
      <w:lang w:eastAsia="zh-TW"/>
    </w:rPr>
  </w:style>
  <w:style w:type="paragraph" w:customStyle="1" w:styleId="registerheading0">
    <w:name w:val="registerheading"/>
    <w:basedOn w:val="Normal"/>
    <w:rsid w:val="006164A1"/>
    <w:pPr>
      <w:widowControl/>
      <w:overflowPunct/>
      <w:autoSpaceDE/>
      <w:autoSpaceDN/>
      <w:adjustRightInd/>
      <w:snapToGrid/>
      <w:spacing w:before="60" w:after="0" w:line="240" w:lineRule="atLeast"/>
      <w:textAlignment w:val="auto"/>
    </w:pPr>
    <w:rPr>
      <w:rFonts w:ascii="Verdana" w:eastAsia="Arial Unicode MS" w:hAnsi="Verdana" w:cs="新細明體"/>
      <w:b/>
      <w:bCs/>
      <w:color w:val="000000"/>
      <w:sz w:val="24"/>
      <w:szCs w:val="24"/>
      <w:lang w:eastAsia="zh-TW"/>
    </w:rPr>
  </w:style>
  <w:style w:type="paragraph" w:customStyle="1" w:styleId="StyleHeading2H2H21o2coE2h22c1co22">
    <w:name w:val="Style Heading 2H2H21Œ©o‚µ 2?co??E 2h2뙥2?c1?co?ƒÊ 2?2 + ..."/>
    <w:basedOn w:val="Heading2"/>
    <w:rsid w:val="006164A1"/>
    <w:pPr>
      <w:keepNext/>
      <w:numPr>
        <w:ilvl w:val="0"/>
        <w:numId w:val="0"/>
      </w:numPr>
      <w:overflowPunct/>
      <w:spacing w:before="60" w:after="0" w:afterAutospacing="1" w:line="288" w:lineRule="auto"/>
      <w:jc w:val="left"/>
      <w:textAlignment w:val="auto"/>
    </w:pPr>
    <w:rPr>
      <w:rFonts w:eastAsia="Arial Unicode MS" w:cs="新細明體"/>
      <w:b w:val="0"/>
      <w:bCs/>
      <w:snapToGrid w:val="0"/>
      <w:color w:val="000000"/>
      <w:sz w:val="28"/>
      <w:szCs w:val="20"/>
    </w:rPr>
  </w:style>
  <w:style w:type="paragraph" w:customStyle="1" w:styleId="StyleCenteredLeft04cmLinespacingMultiple125li">
    <w:name w:val="Style Centered Left:  0.4 cm Line spacing:  Multiple 1.25 li"/>
    <w:basedOn w:val="Normal"/>
    <w:next w:val="Normal"/>
    <w:rsid w:val="006164A1"/>
    <w:pPr>
      <w:framePr w:wrap="notBeside" w:vAnchor="text" w:hAnchor="text" w:y="1"/>
      <w:spacing w:before="60" w:line="300" w:lineRule="auto"/>
      <w:ind w:left="224"/>
      <w:jc w:val="center"/>
    </w:pPr>
    <w:rPr>
      <w:rFonts w:eastAsia="標楷體" w:cs="新細明體"/>
      <w:lang w:eastAsia="zh-TW"/>
    </w:rPr>
  </w:style>
  <w:style w:type="paragraph" w:customStyle="1" w:styleId="Arial">
    <w:name w:val="Arial"/>
    <w:basedOn w:val="Normal"/>
    <w:rsid w:val="006164A1"/>
    <w:pPr>
      <w:spacing w:before="60" w:line="300" w:lineRule="auto"/>
      <w:jc w:val="center"/>
    </w:pPr>
    <w:rPr>
      <w:rFonts w:eastAsia="標楷體"/>
      <w:bCs/>
    </w:rPr>
  </w:style>
  <w:style w:type="paragraph" w:customStyle="1" w:styleId="StyleBodyText2ArialBottomSinglesolidlineAuto15p">
    <w:name w:val="Style Body Text 2 + Arial Bottom: (Single solid line Auto  1.5 p..."/>
    <w:basedOn w:val="BodyText2"/>
    <w:next w:val="BodyText3"/>
    <w:rsid w:val="006164A1"/>
    <w:pPr>
      <w:pBdr>
        <w:bottom w:val="single" w:sz="12" w:space="4" w:color="auto"/>
      </w:pBdr>
      <w:overflowPunct/>
      <w:snapToGrid/>
      <w:spacing w:before="0" w:line="240" w:lineRule="auto"/>
      <w:jc w:val="left"/>
      <w:textAlignment w:val="auto"/>
    </w:pPr>
    <w:rPr>
      <w:rFonts w:eastAsia="細明體"/>
      <w:lang w:eastAsia="zh-TW"/>
    </w:rPr>
  </w:style>
  <w:style w:type="character" w:customStyle="1" w:styleId="StyleHeading2H2H21o2coE2h2Char">
    <w:name w:val="Style Heading 2H2H21Œ©o‚µ 2?co??E 2h2 Char"/>
    <w:link w:val="StyleHeading2H2H21o2coE2h2"/>
    <w:locked/>
    <w:rsid w:val="006164A1"/>
    <w:rPr>
      <w:rFonts w:ascii="Arial" w:hAnsi="Arial"/>
      <w:b/>
      <w:bCs/>
      <w:sz w:val="28"/>
    </w:rPr>
  </w:style>
  <w:style w:type="paragraph" w:customStyle="1" w:styleId="StyleHeading2H2H21o2coE2h2">
    <w:name w:val="Style Heading 2H2H21Œ©o‚µ 2?co??E 2h2"/>
    <w:basedOn w:val="Heading2"/>
    <w:link w:val="StyleHeading2H2H21o2coE2h2Char"/>
    <w:rsid w:val="006164A1"/>
    <w:pPr>
      <w:numPr>
        <w:ilvl w:val="0"/>
        <w:numId w:val="0"/>
      </w:numPr>
      <w:tabs>
        <w:tab w:val="left" w:pos="120"/>
        <w:tab w:val="num" w:pos="576"/>
        <w:tab w:val="num" w:pos="840"/>
      </w:tabs>
      <w:overflowPunct/>
      <w:spacing w:before="0" w:after="100" w:afterAutospacing="1"/>
      <w:ind w:left="576" w:hanging="360"/>
      <w:textAlignment w:val="auto"/>
    </w:pPr>
    <w:rPr>
      <w:bCs/>
      <w:noProof w:val="0"/>
      <w:sz w:val="28"/>
      <w:szCs w:val="20"/>
      <w:lang w:eastAsia="zh-TW"/>
    </w:rPr>
  </w:style>
  <w:style w:type="paragraph" w:customStyle="1" w:styleId="StyleBeginText">
    <w:name w:val="Style Begin Text"/>
    <w:basedOn w:val="NormalIndent"/>
    <w:rsid w:val="006164A1"/>
    <w:pPr>
      <w:snapToGrid/>
      <w:spacing w:before="60" w:after="0" w:line="288" w:lineRule="auto"/>
      <w:ind w:left="0" w:firstLineChars="200" w:firstLine="400"/>
      <w:jc w:val="left"/>
      <w:textAlignment w:val="auto"/>
    </w:pPr>
    <w:rPr>
      <w:rFonts w:ascii="Arial" w:eastAsia="標楷體" w:hAnsi="Arial"/>
      <w:lang w:eastAsia="zh-TW"/>
    </w:rPr>
  </w:style>
  <w:style w:type="paragraph" w:customStyle="1" w:styleId="features">
    <w:name w:val="features"/>
    <w:basedOn w:val="Normal"/>
    <w:rsid w:val="006164A1"/>
    <w:pPr>
      <w:tabs>
        <w:tab w:val="num" w:pos="480"/>
      </w:tabs>
      <w:spacing w:before="60" w:line="288" w:lineRule="auto"/>
      <w:ind w:left="480" w:hanging="338"/>
      <w:jc w:val="left"/>
    </w:pPr>
    <w:rPr>
      <w:rFonts w:eastAsia="標楷體"/>
      <w:lang w:eastAsia="zh-TW"/>
    </w:rPr>
  </w:style>
  <w:style w:type="paragraph" w:customStyle="1" w:styleId="2">
    <w:name w:val="第2項目"/>
    <w:basedOn w:val="ListBullet"/>
    <w:rsid w:val="006164A1"/>
    <w:pPr>
      <w:numPr>
        <w:numId w:val="14"/>
      </w:numPr>
      <w:overflowPunct w:val="0"/>
      <w:autoSpaceDE w:val="0"/>
      <w:autoSpaceDN w:val="0"/>
      <w:adjustRightInd w:val="0"/>
      <w:snapToGrid w:val="0"/>
      <w:spacing w:before="48" w:after="120"/>
      <w:ind w:leftChars="0" w:left="0" w:firstLineChars="0" w:firstLine="0"/>
      <w:jc w:val="left"/>
      <w:textAlignment w:val="baseline"/>
    </w:pPr>
    <w:rPr>
      <w:kern w:val="0"/>
    </w:rPr>
  </w:style>
  <w:style w:type="paragraph" w:customStyle="1" w:styleId="a">
    <w:name w:val="第一項目"/>
    <w:rsid w:val="006164A1"/>
    <w:pPr>
      <w:numPr>
        <w:numId w:val="15"/>
      </w:numPr>
    </w:pPr>
    <w:rPr>
      <w:rFonts w:ascii="Arial Unicode MS" w:eastAsia="Arial Unicode MS" w:hAnsi="Arial Unicode MS"/>
      <w:b/>
      <w:szCs w:val="24"/>
    </w:rPr>
  </w:style>
  <w:style w:type="character" w:customStyle="1" w:styleId="42">
    <w:name w:val="標題4 字元"/>
    <w:link w:val="43"/>
    <w:locked/>
    <w:rsid w:val="006164A1"/>
    <w:rPr>
      <w:rFonts w:ascii="Arial" w:hAnsi="Arial"/>
      <w:bCs/>
      <w:i/>
    </w:rPr>
  </w:style>
  <w:style w:type="paragraph" w:customStyle="1" w:styleId="43">
    <w:name w:val="標題4"/>
    <w:basedOn w:val="Heading4"/>
    <w:link w:val="42"/>
    <w:rsid w:val="006164A1"/>
    <w:pPr>
      <w:tabs>
        <w:tab w:val="num" w:pos="98"/>
        <w:tab w:val="num" w:pos="1920"/>
      </w:tabs>
      <w:ind w:left="1920" w:hanging="480"/>
    </w:pPr>
    <w:rPr>
      <w:noProof w:val="0"/>
      <w:lang w:eastAsia="zh-TW"/>
    </w:rPr>
  </w:style>
  <w:style w:type="paragraph" w:customStyle="1" w:styleId="font6">
    <w:name w:val="font6"/>
    <w:basedOn w:val="Normal"/>
    <w:rsid w:val="006164A1"/>
    <w:pPr>
      <w:widowControl/>
      <w:spacing w:before="100" w:beforeAutospacing="1" w:after="100" w:afterAutospacing="1"/>
      <w:jc w:val="left"/>
    </w:pPr>
    <w:rPr>
      <w:rFonts w:ascii="新細明體" w:hAnsi="新細明體" w:cs="新細明體"/>
      <w:lang w:eastAsia="zh-TW"/>
    </w:rPr>
  </w:style>
  <w:style w:type="paragraph" w:customStyle="1" w:styleId="font7">
    <w:name w:val="font7"/>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font8">
    <w:name w:val="font8"/>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font9">
    <w:name w:val="font9"/>
    <w:basedOn w:val="Normal"/>
    <w:rsid w:val="006164A1"/>
    <w:pPr>
      <w:widowControl/>
      <w:spacing w:before="100" w:beforeAutospacing="1" w:after="100" w:afterAutospacing="1"/>
      <w:jc w:val="left"/>
    </w:pPr>
    <w:rPr>
      <w:rFonts w:cs="Arial"/>
      <w:lang w:eastAsia="zh-TW"/>
    </w:rPr>
  </w:style>
  <w:style w:type="paragraph" w:customStyle="1" w:styleId="font10">
    <w:name w:val="font10"/>
    <w:basedOn w:val="Normal"/>
    <w:rsid w:val="006164A1"/>
    <w:pPr>
      <w:widowControl/>
      <w:spacing w:before="100" w:beforeAutospacing="1" w:after="100" w:afterAutospacing="1"/>
      <w:jc w:val="left"/>
    </w:pPr>
    <w:rPr>
      <w:rFonts w:cs="Arial"/>
      <w:color w:val="0000FF"/>
      <w:lang w:eastAsia="zh-TW"/>
    </w:rPr>
  </w:style>
  <w:style w:type="paragraph" w:customStyle="1" w:styleId="font11">
    <w:name w:val="font11"/>
    <w:basedOn w:val="Normal"/>
    <w:rsid w:val="006164A1"/>
    <w:pPr>
      <w:widowControl/>
      <w:spacing w:before="100" w:beforeAutospacing="1" w:after="100" w:afterAutospacing="1"/>
      <w:jc w:val="left"/>
    </w:pPr>
    <w:rPr>
      <w:rFonts w:cs="Arial"/>
      <w:color w:val="FF0000"/>
      <w:lang w:eastAsia="zh-TW"/>
    </w:rPr>
  </w:style>
  <w:style w:type="paragraph" w:customStyle="1" w:styleId="font12">
    <w:name w:val="font12"/>
    <w:basedOn w:val="Normal"/>
    <w:rsid w:val="006164A1"/>
    <w:pPr>
      <w:widowControl/>
      <w:spacing w:before="100" w:beforeAutospacing="1" w:after="100" w:afterAutospacing="1"/>
      <w:jc w:val="left"/>
    </w:pPr>
    <w:rPr>
      <w:rFonts w:ascii="細明體" w:eastAsia="細明體" w:hAnsi="細明體" w:cs="新細明體"/>
      <w:lang w:eastAsia="zh-TW"/>
    </w:rPr>
  </w:style>
  <w:style w:type="paragraph" w:customStyle="1" w:styleId="xl65">
    <w:name w:val="xl65"/>
    <w:basedOn w:val="Normal"/>
    <w:rsid w:val="006164A1"/>
    <w:pPr>
      <w:widowControl/>
      <w:spacing w:before="100" w:beforeAutospacing="1" w:after="100" w:afterAutospacing="1"/>
      <w:jc w:val="right"/>
    </w:pPr>
    <w:rPr>
      <w:rFonts w:ascii="新細明體" w:hAnsi="新細明體" w:cs="新細明體"/>
      <w:lang w:eastAsia="zh-TW"/>
    </w:rPr>
  </w:style>
  <w:style w:type="paragraph" w:customStyle="1" w:styleId="xl66">
    <w:name w:val="xl66"/>
    <w:basedOn w:val="Normal"/>
    <w:rsid w:val="006164A1"/>
    <w:pPr>
      <w:widowControl/>
      <w:spacing w:before="100" w:beforeAutospacing="1" w:after="100" w:afterAutospacing="1"/>
      <w:jc w:val="left"/>
    </w:pPr>
    <w:rPr>
      <w:rFonts w:cs="Arial"/>
      <w:lang w:eastAsia="zh-TW"/>
    </w:rPr>
  </w:style>
  <w:style w:type="paragraph" w:customStyle="1" w:styleId="xl67">
    <w:name w:val="xl67"/>
    <w:basedOn w:val="Normal"/>
    <w:rsid w:val="006164A1"/>
    <w:pPr>
      <w:widowControl/>
      <w:spacing w:before="100" w:beforeAutospacing="1" w:after="100" w:afterAutospacing="1"/>
      <w:jc w:val="right"/>
    </w:pPr>
    <w:rPr>
      <w:rFonts w:cs="Arial"/>
      <w:lang w:eastAsia="zh-TW"/>
    </w:rPr>
  </w:style>
  <w:style w:type="paragraph" w:customStyle="1" w:styleId="xl68">
    <w:name w:val="xl68"/>
    <w:basedOn w:val="Normal"/>
    <w:rsid w:val="006164A1"/>
    <w:pPr>
      <w:widowControl/>
      <w:spacing w:before="100" w:beforeAutospacing="1" w:after="100" w:afterAutospacing="1"/>
      <w:jc w:val="center"/>
    </w:pPr>
    <w:rPr>
      <w:rFonts w:cs="Arial"/>
      <w:lang w:eastAsia="zh-TW"/>
    </w:rPr>
  </w:style>
  <w:style w:type="paragraph" w:customStyle="1" w:styleId="xl69">
    <w:name w:val="xl69"/>
    <w:basedOn w:val="Normal"/>
    <w:rsid w:val="006164A1"/>
    <w:pPr>
      <w:widowControl/>
      <w:spacing w:before="100" w:beforeAutospacing="1" w:after="100" w:afterAutospacing="1"/>
      <w:jc w:val="left"/>
    </w:pPr>
    <w:rPr>
      <w:rFonts w:cs="Arial"/>
      <w:lang w:eastAsia="zh-TW"/>
    </w:rPr>
  </w:style>
  <w:style w:type="paragraph" w:customStyle="1" w:styleId="xl70">
    <w:name w:val="xl70"/>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1">
    <w:name w:val="xl71"/>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2">
    <w:name w:val="xl72"/>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3">
    <w:name w:val="xl73"/>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74">
    <w:name w:val="xl74"/>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5">
    <w:name w:val="xl75"/>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cs="Arial"/>
      <w:lang w:eastAsia="zh-TW"/>
    </w:rPr>
  </w:style>
  <w:style w:type="paragraph" w:customStyle="1" w:styleId="xl76">
    <w:name w:val="xl76"/>
    <w:basedOn w:val="Normal"/>
    <w:rsid w:val="006164A1"/>
    <w:pPr>
      <w:widowControl/>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7">
    <w:name w:val="xl77"/>
    <w:basedOn w:val="Normal"/>
    <w:rsid w:val="006164A1"/>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78">
    <w:name w:val="xl78"/>
    <w:basedOn w:val="Normal"/>
    <w:rsid w:val="006164A1"/>
    <w:pPr>
      <w:widowControl/>
      <w:pBdr>
        <w:top w:val="single" w:sz="8"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79">
    <w:name w:val="xl79"/>
    <w:basedOn w:val="Normal"/>
    <w:rsid w:val="006164A1"/>
    <w:pPr>
      <w:widowControl/>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80">
    <w:name w:val="xl80"/>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1">
    <w:name w:val="xl8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82">
    <w:name w:val="xl82"/>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83">
    <w:name w:val="xl83"/>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4">
    <w:name w:val="xl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lang w:eastAsia="zh-TW"/>
    </w:rPr>
  </w:style>
  <w:style w:type="paragraph" w:customStyle="1" w:styleId="xl85">
    <w:name w:val="xl85"/>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lang w:eastAsia="zh-TW"/>
    </w:rPr>
  </w:style>
  <w:style w:type="paragraph" w:customStyle="1" w:styleId="xl86">
    <w:name w:val="xl86"/>
    <w:basedOn w:val="Normal"/>
    <w:rsid w:val="006164A1"/>
    <w:pPr>
      <w:widowControl/>
      <w:pBdr>
        <w:top w:val="single" w:sz="8" w:space="0" w:color="auto"/>
        <w:left w:val="single" w:sz="8" w:space="0" w:color="auto"/>
        <w:bottom w:val="single" w:sz="8" w:space="0" w:color="auto"/>
        <w:right w:val="single" w:sz="8" w:space="0" w:color="auto"/>
      </w:pBdr>
      <w:shd w:val="clear" w:color="auto" w:fill="FFFF00"/>
      <w:spacing w:before="100" w:beforeAutospacing="1" w:after="100" w:afterAutospacing="1"/>
      <w:jc w:val="left"/>
    </w:pPr>
    <w:rPr>
      <w:rFonts w:cs="Arial"/>
      <w:lang w:eastAsia="zh-TW"/>
    </w:rPr>
  </w:style>
  <w:style w:type="paragraph" w:customStyle="1" w:styleId="xl87">
    <w:name w:val="xl87"/>
    <w:basedOn w:val="Normal"/>
    <w:rsid w:val="006164A1"/>
    <w:pPr>
      <w:widowControl/>
      <w:pBdr>
        <w:top w:val="single" w:sz="8"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8">
    <w:name w:val="xl88"/>
    <w:basedOn w:val="Normal"/>
    <w:rsid w:val="006164A1"/>
    <w:pPr>
      <w:widowControl/>
      <w:pBdr>
        <w:top w:val="single" w:sz="8" w:space="0" w:color="auto"/>
        <w:left w:val="single" w:sz="4" w:space="0" w:color="auto"/>
        <w:right w:val="single" w:sz="4" w:space="0" w:color="auto"/>
      </w:pBdr>
      <w:shd w:val="clear" w:color="auto" w:fill="FFFF00"/>
      <w:spacing w:before="100" w:beforeAutospacing="1" w:after="100" w:afterAutospacing="1"/>
      <w:jc w:val="center"/>
    </w:pPr>
    <w:rPr>
      <w:rFonts w:cs="Arial"/>
      <w:lang w:eastAsia="zh-TW"/>
    </w:rPr>
  </w:style>
  <w:style w:type="paragraph" w:customStyle="1" w:styleId="xl89">
    <w:name w:val="xl89"/>
    <w:basedOn w:val="Normal"/>
    <w:rsid w:val="006164A1"/>
    <w:pPr>
      <w:widowControl/>
      <w:pBdr>
        <w:top w:val="single" w:sz="8" w:space="0" w:color="auto"/>
        <w:left w:val="single" w:sz="4" w:space="0" w:color="auto"/>
        <w:right w:val="single" w:sz="8" w:space="0" w:color="auto"/>
      </w:pBdr>
      <w:shd w:val="clear" w:color="auto" w:fill="FFFF00"/>
      <w:spacing w:before="100" w:beforeAutospacing="1" w:after="100" w:afterAutospacing="1"/>
      <w:jc w:val="center"/>
    </w:pPr>
    <w:rPr>
      <w:rFonts w:cs="Arial"/>
      <w:lang w:eastAsia="zh-TW"/>
    </w:rPr>
  </w:style>
  <w:style w:type="paragraph" w:customStyle="1" w:styleId="xl90">
    <w:name w:val="xl90"/>
    <w:basedOn w:val="Normal"/>
    <w:rsid w:val="006164A1"/>
    <w:pPr>
      <w:widowControl/>
      <w:pBdr>
        <w:top w:val="single" w:sz="4" w:space="0" w:color="auto"/>
        <w:left w:val="single" w:sz="4" w:space="0" w:color="auto"/>
        <w:bottom w:val="single" w:sz="8" w:space="0" w:color="auto"/>
        <w:right w:val="single" w:sz="4" w:space="0" w:color="auto"/>
      </w:pBdr>
      <w:shd w:val="clear" w:color="auto" w:fill="FFCC99"/>
      <w:spacing w:before="100" w:beforeAutospacing="1" w:after="100" w:afterAutospacing="1"/>
      <w:jc w:val="center"/>
    </w:pPr>
    <w:rPr>
      <w:rFonts w:cs="Arial"/>
      <w:lang w:eastAsia="zh-TW"/>
    </w:rPr>
  </w:style>
  <w:style w:type="paragraph" w:customStyle="1" w:styleId="xl91">
    <w:name w:val="xl91"/>
    <w:basedOn w:val="Normal"/>
    <w:rsid w:val="006164A1"/>
    <w:pPr>
      <w:widowControl/>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92">
    <w:name w:val="xl92"/>
    <w:basedOn w:val="Normal"/>
    <w:rsid w:val="006164A1"/>
    <w:pPr>
      <w:widowControl/>
      <w:pBdr>
        <w:top w:val="single" w:sz="8"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3">
    <w:name w:val="xl93"/>
    <w:basedOn w:val="Normal"/>
    <w:rsid w:val="006164A1"/>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4">
    <w:name w:val="xl94"/>
    <w:basedOn w:val="Normal"/>
    <w:rsid w:val="006164A1"/>
    <w:pPr>
      <w:widowControl/>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95">
    <w:name w:val="xl95"/>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96">
    <w:name w:val="xl9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lang w:eastAsia="zh-TW"/>
    </w:rPr>
  </w:style>
  <w:style w:type="paragraph" w:customStyle="1" w:styleId="xl97">
    <w:name w:val="xl97"/>
    <w:basedOn w:val="Normal"/>
    <w:rsid w:val="006164A1"/>
    <w:pPr>
      <w:widowControl/>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98">
    <w:name w:val="xl98"/>
    <w:basedOn w:val="Normal"/>
    <w:rsid w:val="006164A1"/>
    <w:pPr>
      <w:widowControl/>
      <w:pBdr>
        <w:left w:val="single" w:sz="4" w:space="0" w:color="auto"/>
        <w:bottom w:val="single" w:sz="4" w:space="0" w:color="auto"/>
        <w:right w:val="single" w:sz="4" w:space="0" w:color="auto"/>
      </w:pBdr>
      <w:spacing w:before="100" w:beforeAutospacing="1" w:after="100" w:afterAutospacing="1"/>
      <w:jc w:val="center"/>
    </w:pPr>
    <w:rPr>
      <w:rFonts w:cs="Arial"/>
      <w:lang w:eastAsia="zh-TW"/>
    </w:rPr>
  </w:style>
  <w:style w:type="paragraph" w:customStyle="1" w:styleId="xl99">
    <w:name w:val="xl99"/>
    <w:basedOn w:val="Normal"/>
    <w:rsid w:val="006164A1"/>
    <w:pPr>
      <w:widowControl/>
      <w:pBdr>
        <w:left w:val="single" w:sz="4" w:space="0" w:color="auto"/>
        <w:bottom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0">
    <w:name w:val="xl100"/>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lang w:eastAsia="zh-TW"/>
    </w:rPr>
  </w:style>
  <w:style w:type="paragraph" w:customStyle="1" w:styleId="xl101">
    <w:name w:val="xl101"/>
    <w:basedOn w:val="Normal"/>
    <w:rsid w:val="006164A1"/>
    <w:pPr>
      <w:widowControl/>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2">
    <w:name w:val="xl102"/>
    <w:basedOn w:val="Normal"/>
    <w:rsid w:val="006164A1"/>
    <w:pPr>
      <w:widowControl/>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cs="Arial"/>
      <w:lang w:eastAsia="zh-TW"/>
    </w:rPr>
  </w:style>
  <w:style w:type="paragraph" w:customStyle="1" w:styleId="xl103">
    <w:name w:val="xl103"/>
    <w:basedOn w:val="Normal"/>
    <w:rsid w:val="006164A1"/>
    <w:pPr>
      <w:widowControl/>
      <w:pBdr>
        <w:top w:val="single" w:sz="4" w:space="0" w:color="auto"/>
        <w:left w:val="single" w:sz="4" w:space="0" w:color="auto"/>
        <w:right w:val="single" w:sz="4" w:space="0" w:color="auto"/>
      </w:pBdr>
      <w:shd w:val="clear" w:color="auto" w:fill="FFFF99"/>
      <w:spacing w:before="100" w:beforeAutospacing="1" w:after="100" w:afterAutospacing="1"/>
      <w:jc w:val="left"/>
    </w:pPr>
    <w:rPr>
      <w:rFonts w:cs="Arial"/>
      <w:lang w:eastAsia="zh-TW"/>
    </w:rPr>
  </w:style>
  <w:style w:type="paragraph" w:customStyle="1" w:styleId="xl104">
    <w:name w:val="xl104"/>
    <w:basedOn w:val="Normal"/>
    <w:rsid w:val="006164A1"/>
    <w:pPr>
      <w:widowControl/>
      <w:pBdr>
        <w:top w:val="single" w:sz="4" w:space="0" w:color="auto"/>
        <w:left w:val="single" w:sz="8" w:space="0" w:color="auto"/>
        <w:right w:val="single" w:sz="4" w:space="0" w:color="auto"/>
      </w:pBdr>
      <w:spacing w:before="100" w:beforeAutospacing="1" w:after="100" w:afterAutospacing="1"/>
      <w:jc w:val="center"/>
    </w:pPr>
    <w:rPr>
      <w:rFonts w:cs="Arial"/>
      <w:lang w:eastAsia="zh-TW"/>
    </w:rPr>
  </w:style>
  <w:style w:type="paragraph" w:customStyle="1" w:styleId="xl105">
    <w:name w:val="xl105"/>
    <w:basedOn w:val="Normal"/>
    <w:rsid w:val="006164A1"/>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rFonts w:cs="Arial"/>
      <w:lang w:eastAsia="zh-TW"/>
    </w:rPr>
  </w:style>
  <w:style w:type="paragraph" w:customStyle="1" w:styleId="xl106">
    <w:name w:val="xl106"/>
    <w:basedOn w:val="Normal"/>
    <w:rsid w:val="006164A1"/>
    <w:pPr>
      <w:widowControl/>
      <w:pBdr>
        <w:top w:val="single" w:sz="4" w:space="0" w:color="auto"/>
        <w:left w:val="single" w:sz="4" w:space="0" w:color="auto"/>
        <w:right w:val="single" w:sz="4" w:space="0" w:color="auto"/>
      </w:pBdr>
      <w:spacing w:before="100" w:beforeAutospacing="1" w:after="100" w:afterAutospacing="1"/>
      <w:jc w:val="center"/>
    </w:pPr>
    <w:rPr>
      <w:rFonts w:cs="Arial"/>
      <w:lang w:eastAsia="zh-TW"/>
    </w:rPr>
  </w:style>
  <w:style w:type="paragraph" w:customStyle="1" w:styleId="xl107">
    <w:name w:val="xl107"/>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8">
    <w:name w:val="xl108"/>
    <w:basedOn w:val="Normal"/>
    <w:rsid w:val="006164A1"/>
    <w:pPr>
      <w:widowControl/>
      <w:pBdr>
        <w:top w:val="single" w:sz="4" w:space="0" w:color="auto"/>
        <w:left w:val="single" w:sz="4" w:space="0" w:color="auto"/>
        <w:right w:val="single" w:sz="4" w:space="0" w:color="auto"/>
      </w:pBdr>
      <w:spacing w:before="100" w:beforeAutospacing="1" w:after="100" w:afterAutospacing="1"/>
      <w:jc w:val="left"/>
    </w:pPr>
    <w:rPr>
      <w:rFonts w:cs="Arial"/>
      <w:lang w:eastAsia="zh-TW"/>
    </w:rPr>
  </w:style>
  <w:style w:type="paragraph" w:customStyle="1" w:styleId="xl109">
    <w:name w:val="xl109"/>
    <w:basedOn w:val="Normal"/>
    <w:rsid w:val="006164A1"/>
    <w:pPr>
      <w:widowControl/>
      <w:pBdr>
        <w:top w:val="single" w:sz="4" w:space="0" w:color="auto"/>
        <w:left w:val="single" w:sz="4" w:space="0" w:color="auto"/>
        <w:right w:val="single" w:sz="8" w:space="0" w:color="auto"/>
      </w:pBdr>
      <w:spacing w:before="100" w:beforeAutospacing="1" w:after="100" w:afterAutospacing="1"/>
      <w:jc w:val="left"/>
    </w:pPr>
    <w:rPr>
      <w:rFonts w:cs="Arial"/>
      <w:lang w:eastAsia="zh-TW"/>
    </w:rPr>
  </w:style>
  <w:style w:type="paragraph" w:customStyle="1" w:styleId="xl110">
    <w:name w:val="xl110"/>
    <w:basedOn w:val="Normal"/>
    <w:rsid w:val="006164A1"/>
    <w:pPr>
      <w:widowControl/>
      <w:pBdr>
        <w:top w:val="single" w:sz="8"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1">
    <w:name w:val="xl111"/>
    <w:basedOn w:val="Normal"/>
    <w:rsid w:val="006164A1"/>
    <w:pPr>
      <w:widowControl/>
      <w:pBdr>
        <w:top w:val="single" w:sz="4" w:space="0" w:color="auto"/>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2">
    <w:name w:val="xl112"/>
    <w:basedOn w:val="Normal"/>
    <w:rsid w:val="006164A1"/>
    <w:pPr>
      <w:widowControl/>
      <w:pBdr>
        <w:left w:val="single" w:sz="8" w:space="0" w:color="auto"/>
        <w:bottom w:val="single" w:sz="4" w:space="0" w:color="auto"/>
        <w:right w:val="single" w:sz="4" w:space="0" w:color="auto"/>
      </w:pBdr>
      <w:shd w:val="clear" w:color="auto" w:fill="FF99CC"/>
      <w:spacing w:before="100" w:beforeAutospacing="1" w:after="100" w:afterAutospacing="1"/>
      <w:jc w:val="center"/>
    </w:pPr>
    <w:rPr>
      <w:rFonts w:cs="Arial"/>
      <w:lang w:eastAsia="zh-TW"/>
    </w:rPr>
  </w:style>
  <w:style w:type="paragraph" w:customStyle="1" w:styleId="xl113">
    <w:name w:val="xl113"/>
    <w:basedOn w:val="Normal"/>
    <w:rsid w:val="006164A1"/>
    <w:pPr>
      <w:widowControl/>
      <w:spacing w:before="100" w:beforeAutospacing="1" w:after="100" w:afterAutospacing="1"/>
      <w:jc w:val="left"/>
    </w:pPr>
    <w:rPr>
      <w:rFonts w:ascii="新細明體" w:hAnsi="新細明體" w:cs="新細明體"/>
      <w:color w:val="0000FF"/>
      <w:lang w:eastAsia="zh-TW"/>
    </w:rPr>
  </w:style>
  <w:style w:type="paragraph" w:customStyle="1" w:styleId="xl114">
    <w:name w:val="xl114"/>
    <w:basedOn w:val="Normal"/>
    <w:rsid w:val="006164A1"/>
    <w:pPr>
      <w:widowControl/>
      <w:pBdr>
        <w:bottom w:val="single" w:sz="8" w:space="0" w:color="auto"/>
      </w:pBdr>
      <w:spacing w:before="100" w:beforeAutospacing="1" w:after="100" w:afterAutospacing="1"/>
      <w:jc w:val="left"/>
    </w:pPr>
    <w:rPr>
      <w:rFonts w:cs="Arial"/>
      <w:lang w:eastAsia="zh-TW"/>
    </w:rPr>
  </w:style>
  <w:style w:type="paragraph" w:customStyle="1" w:styleId="xl115">
    <w:name w:val="xl115"/>
    <w:basedOn w:val="Normal"/>
    <w:rsid w:val="006164A1"/>
    <w:pPr>
      <w:widowControl/>
      <w:spacing w:before="100" w:beforeAutospacing="1" w:after="100" w:afterAutospacing="1"/>
      <w:jc w:val="left"/>
    </w:pPr>
    <w:rPr>
      <w:rFonts w:ascii="新細明體" w:hAnsi="新細明體" w:cs="新細明體"/>
      <w:color w:val="FF0000"/>
      <w:lang w:eastAsia="zh-TW"/>
    </w:rPr>
  </w:style>
  <w:style w:type="paragraph" w:customStyle="1" w:styleId="xl116">
    <w:name w:val="xl116"/>
    <w:basedOn w:val="Normal"/>
    <w:rsid w:val="006164A1"/>
    <w:pPr>
      <w:widowControl/>
      <w:pBdr>
        <w:top w:val="single" w:sz="8" w:space="0" w:color="auto"/>
        <w:left w:val="single" w:sz="8" w:space="0" w:color="auto"/>
        <w:right w:val="single" w:sz="8" w:space="0" w:color="auto"/>
      </w:pBdr>
      <w:spacing w:before="100" w:beforeAutospacing="1" w:after="100" w:afterAutospacing="1"/>
      <w:jc w:val="left"/>
    </w:pPr>
    <w:rPr>
      <w:rFonts w:cs="Arial"/>
      <w:lang w:eastAsia="zh-TW"/>
    </w:rPr>
  </w:style>
  <w:style w:type="paragraph" w:customStyle="1" w:styleId="xl117">
    <w:name w:val="xl117"/>
    <w:basedOn w:val="Normal"/>
    <w:rsid w:val="006164A1"/>
    <w:pPr>
      <w:widowControl/>
      <w:pBdr>
        <w:left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xl118">
    <w:name w:val="xl118"/>
    <w:basedOn w:val="Normal"/>
    <w:rsid w:val="006164A1"/>
    <w:pPr>
      <w:widowControl/>
      <w:pBdr>
        <w:left w:val="single" w:sz="8" w:space="0" w:color="auto"/>
        <w:bottom w:val="single" w:sz="8" w:space="0" w:color="auto"/>
        <w:right w:val="single" w:sz="8" w:space="0" w:color="auto"/>
      </w:pBdr>
      <w:spacing w:before="100" w:beforeAutospacing="1" w:after="100" w:afterAutospacing="1"/>
      <w:jc w:val="left"/>
    </w:pPr>
    <w:rPr>
      <w:rFonts w:cs="Arial"/>
      <w:szCs w:val="24"/>
      <w:lang w:eastAsia="zh-TW"/>
    </w:rPr>
  </w:style>
  <w:style w:type="paragraph" w:customStyle="1" w:styleId="SP208935">
    <w:name w:val="SP208935"/>
    <w:basedOn w:val="Default"/>
    <w:next w:val="Default"/>
    <w:uiPriority w:val="99"/>
    <w:rsid w:val="006164A1"/>
    <w:rPr>
      <w:rFonts w:ascii="Book Antiqua" w:hAnsi="Book Antiqua" w:cs="Times New Roman"/>
      <w:color w:val="auto"/>
      <w:sz w:val="20"/>
    </w:rPr>
  </w:style>
  <w:style w:type="paragraph" w:customStyle="1" w:styleId="SP209016">
    <w:name w:val="SP209016"/>
    <w:basedOn w:val="Default"/>
    <w:next w:val="Default"/>
    <w:uiPriority w:val="99"/>
    <w:rsid w:val="006164A1"/>
    <w:rPr>
      <w:rFonts w:ascii="Book Antiqua" w:hAnsi="Book Antiqua" w:cs="Times New Roman"/>
      <w:color w:val="auto"/>
      <w:sz w:val="20"/>
    </w:rPr>
  </w:style>
  <w:style w:type="paragraph" w:customStyle="1" w:styleId="23">
    <w:name w:val="修訂2"/>
    <w:hidden/>
    <w:semiHidden/>
    <w:rsid w:val="006164A1"/>
    <w:rPr>
      <w:rFonts w:ascii="Arial" w:hAnsi="Arial"/>
      <w:lang w:eastAsia="en-US"/>
    </w:rPr>
  </w:style>
  <w:style w:type="paragraph" w:customStyle="1" w:styleId="24">
    <w:name w:val="頁尾2"/>
    <w:basedOn w:val="FOOTER1"/>
    <w:rsid w:val="006164A1"/>
    <w:pPr>
      <w:spacing w:after="454"/>
      <w:textAlignment w:val="baseline"/>
    </w:pPr>
  </w:style>
  <w:style w:type="paragraph" w:customStyle="1" w:styleId="25">
    <w:name w:val="表格內文2"/>
    <w:basedOn w:val="Normal"/>
    <w:rsid w:val="006164A1"/>
    <w:pPr>
      <w:widowControl/>
      <w:tabs>
        <w:tab w:val="left" w:pos="170"/>
      </w:tabs>
      <w:spacing w:before="20" w:after="20"/>
      <w:jc w:val="center"/>
    </w:pPr>
    <w:rPr>
      <w:rFonts w:cs="Arial"/>
      <w:lang w:eastAsia="zh-TW"/>
    </w:rPr>
  </w:style>
  <w:style w:type="character" w:customStyle="1" w:styleId="InternalReadNormal">
    <w:name w:val="Internal_Read_Normal"/>
    <w:rsid w:val="006164A1"/>
    <w:rPr>
      <w:color w:val="CC99FF"/>
    </w:rPr>
  </w:style>
  <w:style w:type="character" w:customStyle="1" w:styleId="1a">
    <w:name w:val="表格 1 字元"/>
    <w:rsid w:val="006164A1"/>
    <w:rPr>
      <w:rFonts w:ascii="Verdana" w:eastAsia="新細明體" w:hAnsi="Verdana"/>
      <w:b/>
      <w:bCs/>
      <w:lang w:val="en-US" w:eastAsia="zh-TW" w:bidi="ar-SA"/>
    </w:rPr>
  </w:style>
  <w:style w:type="character" w:customStyle="1" w:styleId="BodyTextChar">
    <w:name w:val="Body Text Char"/>
    <w:rsid w:val="006164A1"/>
    <w:rPr>
      <w:rFonts w:ascii="Verdana" w:eastAsia="新細明體" w:hAnsi="Verdana"/>
      <w:i/>
      <w:iCs/>
      <w:snapToGrid w:val="0"/>
      <w:lang w:val="en-US" w:eastAsia="en-US" w:bidi="ar-SA"/>
    </w:rPr>
  </w:style>
  <w:style w:type="character" w:customStyle="1" w:styleId="Heading1Char">
    <w:name w:val="Heading 1 Char"/>
    <w:aliases w:val="head 1 Char,Heading U Char,H1 Char,H11 Char,Œ©o‚µ 1 Char,?co??E 1 Char,h1 Char,뙥 Char,?c Char,?co?ƒÊ 1 Char,? Char2,Heading U1 Char,H12 Char,H111 Char,Œ©o‚µ 11 Char,?co??E 11 Char,h11 Char,뙥1 Char,?c2 Char,?co?ƒÊ 11 Char,?1 Char"/>
    <w:link w:val="Heading1"/>
    <w:rsid w:val="006164A1"/>
    <w:rPr>
      <w:rFonts w:ascii="Arial" w:hAnsi="Arial"/>
      <w:b/>
      <w:bCs/>
      <w:caps/>
      <w:kern w:val="28"/>
      <w:sz w:val="24"/>
      <w:szCs w:val="24"/>
      <w:lang w:eastAsia="en-US"/>
    </w:rPr>
  </w:style>
  <w:style w:type="character" w:customStyle="1" w:styleId="NormalBoldEmphasisChar">
    <w:name w:val="Normal_Bold Emphasis Char"/>
    <w:rsid w:val="006164A1"/>
    <w:rPr>
      <w:rFonts w:ascii="Verdana" w:eastAsia="新細明體" w:hAnsi="Verdana"/>
      <w:b/>
      <w:kern w:val="2"/>
      <w:lang w:val="en-US" w:eastAsia="zh-TW" w:bidi="ar-SA"/>
    </w:rPr>
  </w:style>
  <w:style w:type="character" w:customStyle="1" w:styleId="D2HNoGloss">
    <w:name w:val="D2HNoGloss"/>
    <w:rsid w:val="006164A1"/>
  </w:style>
  <w:style w:type="character" w:customStyle="1" w:styleId="Heading3Char">
    <w:name w:val="Heading 3 Char"/>
    <w:aliases w:val="H3 Char4,H31 Char4,h3 Char2,+Arial Char2,10.5 pt Char1,H32 Char,H311 Char,h31 Char,+Arial1 Char,10.5 pt1 Char"/>
    <w:link w:val="Heading3"/>
    <w:rsid w:val="006164A1"/>
    <w:rPr>
      <w:rFonts w:ascii="Arial" w:hAnsi="Arial"/>
      <w:b/>
      <w:bCs/>
      <w:noProof/>
      <w:sz w:val="21"/>
      <w:szCs w:val="21"/>
      <w:lang w:eastAsia="en-US"/>
    </w:rPr>
  </w:style>
  <w:style w:type="character" w:customStyle="1" w:styleId="BodyText3Char">
    <w:name w:val="Body Text 3 Char"/>
    <w:rsid w:val="006164A1"/>
    <w:rPr>
      <w:rFonts w:ascii="Verdana" w:eastAsia="新細明體" w:hAnsi="Verdana"/>
      <w:b/>
      <w:bCs/>
      <w:color w:val="000000"/>
      <w:sz w:val="24"/>
      <w:lang w:val="en-US" w:eastAsia="en-US" w:bidi="ar-SA"/>
    </w:rPr>
  </w:style>
  <w:style w:type="character" w:customStyle="1" w:styleId="NormalBoldEmphasis1">
    <w:name w:val="Normal_Bold Emphasis 字元 字元"/>
    <w:rsid w:val="006164A1"/>
    <w:rPr>
      <w:rFonts w:ascii="Verdana" w:eastAsia="新細明體" w:hAnsi="Verdana"/>
      <w:b/>
      <w:kern w:val="2"/>
      <w:lang w:val="en-US" w:eastAsia="zh-TW" w:bidi="ar-SA"/>
    </w:rPr>
  </w:style>
  <w:style w:type="character" w:customStyle="1" w:styleId="normalboldemphasis2">
    <w:name w:val="normalboldemphasis"/>
    <w:rsid w:val="006164A1"/>
    <w:rPr>
      <w:rFonts w:ascii="Verdana" w:hAnsi="Verdana" w:hint="default"/>
      <w:b/>
      <w:bCs/>
    </w:rPr>
  </w:style>
  <w:style w:type="character" w:customStyle="1" w:styleId="emailstyle22">
    <w:name w:val="emailstyle22"/>
    <w:semiHidden/>
    <w:rsid w:val="006164A1"/>
    <w:rPr>
      <w:rFonts w:ascii="Arial" w:eastAsia="新細明體" w:hAnsi="Arial" w:cs="Arial" w:hint="default"/>
      <w:color w:val="000080"/>
      <w:sz w:val="18"/>
      <w:szCs w:val="20"/>
    </w:rPr>
  </w:style>
  <w:style w:type="character" w:customStyle="1" w:styleId="EmailStyle182">
    <w:name w:val="EmailStyle182"/>
    <w:semiHidden/>
    <w:rsid w:val="006164A1"/>
    <w:rPr>
      <w:rFonts w:ascii="Arial" w:hAnsi="Arial" w:cs="Arial" w:hint="default"/>
      <w:b w:val="0"/>
      <w:bCs w:val="0"/>
      <w:i w:val="0"/>
      <w:iCs w:val="0"/>
      <w:strike w:val="0"/>
      <w:dstrike w:val="0"/>
      <w:color w:val="0000FF"/>
      <w:sz w:val="20"/>
      <w:szCs w:val="20"/>
      <w:u w:val="none"/>
      <w:effect w:val="none"/>
    </w:rPr>
  </w:style>
  <w:style w:type="character" w:customStyle="1" w:styleId="Heading5Char">
    <w:name w:val="Heading 5 Char"/>
    <w:aliases w:val="H5 Char1,H51 Char1,h5 Char1,我的標題 5 Char,H5-0Register Char2"/>
    <w:rsid w:val="006164A1"/>
    <w:rPr>
      <w:rFonts w:ascii="Arial" w:eastAsia="新細明體" w:hAnsi="Arial"/>
      <w:b/>
      <w:bCs/>
      <w:iCs/>
      <w:u w:val="single" w:color="0000FF"/>
      <w:lang w:val="en-US" w:eastAsia="en-US" w:bidi="ar-SA"/>
    </w:rPr>
  </w:style>
  <w:style w:type="character" w:customStyle="1" w:styleId="SC163902">
    <w:name w:val="SC163902"/>
    <w:uiPriority w:val="99"/>
    <w:rsid w:val="006164A1"/>
    <w:rPr>
      <w:rFonts w:ascii="Book Antiqua" w:hAnsi="Book Antiqua" w:cs="Book Antiqua" w:hint="default"/>
      <w:color w:val="000000"/>
      <w:sz w:val="22"/>
      <w:szCs w:val="22"/>
    </w:rPr>
  </w:style>
  <w:style w:type="character" w:customStyle="1" w:styleId="SC163894">
    <w:name w:val="SC163894"/>
    <w:uiPriority w:val="99"/>
    <w:rsid w:val="006164A1"/>
    <w:rPr>
      <w:rFonts w:ascii="EDJNI I+ Zapf Dingbats" w:eastAsia="EDJNI I+ Zapf Dingbats" w:cs="EDJNI I+ Zapf Dingbats" w:hint="eastAsia"/>
      <w:color w:val="000000"/>
      <w:sz w:val="20"/>
      <w:szCs w:val="20"/>
    </w:rPr>
  </w:style>
  <w:style w:type="character" w:customStyle="1" w:styleId="SC163849">
    <w:name w:val="SC163849"/>
    <w:uiPriority w:val="99"/>
    <w:rsid w:val="006164A1"/>
    <w:rPr>
      <w:rFonts w:ascii="EDJNG G+ Helvetica" w:eastAsia="EDJNG G+ Helvetica" w:cs="EDJNG G+ Helvetica" w:hint="eastAsia"/>
      <w:b/>
      <w:bCs/>
      <w:color w:val="000000"/>
      <w:sz w:val="28"/>
      <w:szCs w:val="28"/>
    </w:rPr>
  </w:style>
  <w:style w:type="character" w:customStyle="1" w:styleId="SC163843">
    <w:name w:val="SC163843"/>
    <w:uiPriority w:val="99"/>
    <w:rsid w:val="006164A1"/>
    <w:rPr>
      <w:rFonts w:ascii="Book Antiqua" w:hAnsi="Book Antiqua" w:cs="Book Antiqua" w:hint="default"/>
      <w:color w:val="000000"/>
      <w:sz w:val="22"/>
      <w:szCs w:val="22"/>
    </w:rPr>
  </w:style>
  <w:style w:type="table" w:styleId="TableClassic1">
    <w:name w:val="Table Classic 1"/>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3">
    <w:name w:val="Table List 3"/>
    <w:basedOn w:val="TableNormal"/>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b">
    <w:name w:val="表格格線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
    <w:name w:val="TS-register table"/>
    <w:basedOn w:val="TableNormal"/>
    <w:rsid w:val="006164A1"/>
    <w:rPr>
      <w:rFonts w:ascii="Arial" w:hAnsi="Arial"/>
    </w:rPr>
    <w:tblPr/>
  </w:style>
  <w:style w:type="numbering" w:customStyle="1" w:styleId="NormalNumbered">
    <w:name w:val="Normal_Numbered"/>
    <w:basedOn w:val="NoList"/>
    <w:rsid w:val="006164A1"/>
    <w:pPr>
      <w:numPr>
        <w:numId w:val="16"/>
      </w:numPr>
    </w:pPr>
  </w:style>
  <w:style w:type="numbering" w:styleId="1ai">
    <w:name w:val="Outline List 1"/>
    <w:basedOn w:val="NoList"/>
    <w:rsid w:val="006164A1"/>
    <w:pPr>
      <w:numPr>
        <w:numId w:val="17"/>
      </w:numPr>
    </w:pPr>
  </w:style>
  <w:style w:type="numbering" w:styleId="111111">
    <w:name w:val="Outline List 2"/>
    <w:basedOn w:val="NoList"/>
    <w:rsid w:val="006164A1"/>
    <w:pPr>
      <w:numPr>
        <w:numId w:val="48"/>
      </w:numPr>
    </w:pPr>
  </w:style>
  <w:style w:type="paragraph" w:customStyle="1" w:styleId="Style1Black">
    <w:name w:val="Style 表格 1 + Black"/>
    <w:basedOn w:val="16"/>
    <w:autoRedefine/>
    <w:rsid w:val="006164A1"/>
    <w:pPr>
      <w:spacing w:line="240" w:lineRule="auto"/>
    </w:pPr>
    <w:rPr>
      <w:rFonts w:ascii="Verdana" w:hAnsi="Verdana"/>
      <w:noProof w:val="0"/>
      <w:lang w:eastAsia="zh-TW"/>
    </w:rPr>
  </w:style>
  <w:style w:type="paragraph" w:customStyle="1" w:styleId="TableofFigures2">
    <w:name w:val="Table of Figures2"/>
    <w:basedOn w:val="tabletext1C"/>
    <w:next w:val="Normal"/>
    <w:rsid w:val="006164A1"/>
    <w:pPr>
      <w:snapToGrid/>
      <w:spacing w:before="0" w:after="120"/>
      <w:jc w:val="center"/>
    </w:pPr>
    <w:rPr>
      <w:rFonts w:eastAsia="Times New Roman"/>
      <w:b/>
      <w:color w:val="000000"/>
      <w:sz w:val="20"/>
    </w:rPr>
  </w:style>
  <w:style w:type="character" w:customStyle="1" w:styleId="CaptionCharChar">
    <w:name w:val="Caption Char Char"/>
    <w:rsid w:val="006164A1"/>
    <w:rPr>
      <w:rFonts w:ascii="Verdana" w:eastAsia="新細明體" w:hAnsi="Verdana"/>
      <w:b/>
      <w:kern w:val="2"/>
      <w:lang w:val="en-US" w:eastAsia="zh-TW" w:bidi="ar-SA"/>
    </w:rPr>
  </w:style>
  <w:style w:type="character" w:customStyle="1" w:styleId="shorttext">
    <w:name w:val="short_text"/>
    <w:rsid w:val="006164A1"/>
  </w:style>
  <w:style w:type="paragraph" w:customStyle="1" w:styleId="TableofFigures3">
    <w:name w:val="Table of Figures3"/>
    <w:basedOn w:val="tabletext1C"/>
    <w:next w:val="Normal"/>
    <w:rsid w:val="006164A1"/>
    <w:pPr>
      <w:snapToGrid/>
      <w:spacing w:before="0" w:after="120"/>
      <w:jc w:val="center"/>
    </w:pPr>
    <w:rPr>
      <w:rFonts w:eastAsia="Times New Roman"/>
      <w:b/>
      <w:color w:val="000000"/>
      <w:sz w:val="20"/>
    </w:rPr>
  </w:style>
  <w:style w:type="table" w:customStyle="1" w:styleId="TableGrid3">
    <w:name w:val="Table Grid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
    <w:name w:val="Table Elegant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
    <w:name w:val="No List13"/>
    <w:next w:val="NoList"/>
    <w:semiHidden/>
    <w:rsid w:val="006164A1"/>
  </w:style>
  <w:style w:type="paragraph" w:customStyle="1" w:styleId="32">
    <w:name w:val="頁尾3"/>
    <w:basedOn w:val="FOOTER1"/>
    <w:rsid w:val="006164A1"/>
    <w:pPr>
      <w:spacing w:after="454"/>
      <w:textAlignment w:val="baseline"/>
    </w:pPr>
  </w:style>
  <w:style w:type="paragraph" w:customStyle="1" w:styleId="33">
    <w:name w:val="表格內文3"/>
    <w:basedOn w:val="Normal"/>
    <w:rsid w:val="006164A1"/>
    <w:pPr>
      <w:widowControl/>
      <w:tabs>
        <w:tab w:val="left" w:pos="170"/>
      </w:tabs>
      <w:spacing w:before="20" w:after="20"/>
      <w:jc w:val="center"/>
    </w:pPr>
    <w:rPr>
      <w:rFonts w:cs="Arial"/>
      <w:lang w:eastAsia="zh-TW"/>
    </w:rPr>
  </w:style>
  <w:style w:type="character" w:customStyle="1" w:styleId="HeaderChar1">
    <w:name w:val="Header Char1"/>
    <w:link w:val="Header"/>
    <w:uiPriority w:val="99"/>
    <w:rsid w:val="006164A1"/>
    <w:rPr>
      <w:rFonts w:ascii="Arial" w:hAnsi="Arial"/>
      <w:sz w:val="16"/>
      <w:szCs w:val="16"/>
      <w:lang w:eastAsia="en-US"/>
    </w:rPr>
  </w:style>
  <w:style w:type="paragraph" w:customStyle="1" w:styleId="xl159">
    <w:name w:val="xl159"/>
    <w:basedOn w:val="Normal"/>
    <w:rsid w:val="006164A1"/>
    <w:pPr>
      <w:widowControl/>
      <w:pBdr>
        <w:top w:val="single" w:sz="4" w:space="0" w:color="auto"/>
        <w:left w:val="single" w:sz="8"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0">
    <w:name w:val="xl160"/>
    <w:basedOn w:val="Normal"/>
    <w:rsid w:val="006164A1"/>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pPr>
    <w:rPr>
      <w:rFonts w:cs="Arial"/>
      <w:sz w:val="16"/>
      <w:szCs w:val="16"/>
      <w:lang w:eastAsia="zh-TW"/>
    </w:rPr>
  </w:style>
  <w:style w:type="paragraph" w:customStyle="1" w:styleId="xl161">
    <w:name w:val="xl161"/>
    <w:basedOn w:val="Normal"/>
    <w:rsid w:val="006164A1"/>
    <w:pPr>
      <w:widowControl/>
      <w:pBdr>
        <w:top w:val="single" w:sz="4" w:space="0" w:color="auto"/>
        <w:left w:val="single" w:sz="4" w:space="0" w:color="auto"/>
        <w:bottom w:val="single" w:sz="4" w:space="0" w:color="auto"/>
        <w:right w:val="single" w:sz="8" w:space="0" w:color="auto"/>
      </w:pBdr>
      <w:shd w:val="clear" w:color="000000" w:fill="FDE9D9"/>
      <w:spacing w:before="100" w:beforeAutospacing="1" w:after="100" w:afterAutospacing="1"/>
      <w:jc w:val="left"/>
    </w:pPr>
    <w:rPr>
      <w:rFonts w:cs="Arial"/>
      <w:sz w:val="16"/>
      <w:szCs w:val="16"/>
      <w:lang w:eastAsia="zh-TW"/>
    </w:rPr>
  </w:style>
  <w:style w:type="paragraph" w:customStyle="1" w:styleId="xl162">
    <w:name w:val="xl162"/>
    <w:basedOn w:val="Normal"/>
    <w:rsid w:val="006164A1"/>
    <w:pPr>
      <w:widowControl/>
      <w:pBdr>
        <w:top w:val="single" w:sz="4" w:space="0" w:color="auto"/>
        <w:left w:val="single" w:sz="8"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3">
    <w:name w:val="xl163"/>
    <w:basedOn w:val="Normal"/>
    <w:rsid w:val="006164A1"/>
    <w:pPr>
      <w:widowControl/>
      <w:pBdr>
        <w:top w:val="single" w:sz="4" w:space="0" w:color="auto"/>
        <w:left w:val="single" w:sz="4" w:space="0" w:color="auto"/>
        <w:bottom w:val="single" w:sz="4" w:space="0" w:color="auto"/>
        <w:right w:val="single" w:sz="4" w:space="0" w:color="auto"/>
      </w:pBdr>
      <w:shd w:val="clear" w:color="000000" w:fill="E4DFEC"/>
      <w:spacing w:before="100" w:beforeAutospacing="1" w:after="100" w:afterAutospacing="1"/>
      <w:jc w:val="left"/>
    </w:pPr>
    <w:rPr>
      <w:rFonts w:cs="Arial"/>
      <w:sz w:val="16"/>
      <w:szCs w:val="16"/>
      <w:lang w:eastAsia="zh-TW"/>
    </w:rPr>
  </w:style>
  <w:style w:type="paragraph" w:customStyle="1" w:styleId="xl164">
    <w:name w:val="xl164"/>
    <w:basedOn w:val="Normal"/>
    <w:rsid w:val="006164A1"/>
    <w:pPr>
      <w:widowControl/>
      <w:pBdr>
        <w:top w:val="single" w:sz="4" w:space="0" w:color="auto"/>
        <w:left w:val="single" w:sz="4" w:space="0" w:color="auto"/>
        <w:bottom w:val="single" w:sz="4" w:space="0" w:color="auto"/>
        <w:right w:val="single" w:sz="8" w:space="0" w:color="auto"/>
      </w:pBdr>
      <w:shd w:val="clear" w:color="000000" w:fill="E4DFEC"/>
      <w:spacing w:before="100" w:beforeAutospacing="1" w:after="100" w:afterAutospacing="1"/>
      <w:jc w:val="left"/>
    </w:pPr>
    <w:rPr>
      <w:rFonts w:cs="Arial"/>
      <w:sz w:val="16"/>
      <w:szCs w:val="16"/>
      <w:lang w:eastAsia="zh-TW"/>
    </w:rPr>
  </w:style>
  <w:style w:type="paragraph" w:customStyle="1" w:styleId="xl165">
    <w:name w:val="xl165"/>
    <w:basedOn w:val="Normal"/>
    <w:rsid w:val="006164A1"/>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6">
    <w:name w:val="xl166"/>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67">
    <w:name w:val="xl167"/>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68">
    <w:name w:val="xl168"/>
    <w:basedOn w:val="Normal"/>
    <w:rsid w:val="006164A1"/>
    <w:pPr>
      <w:widowControl/>
      <w:spacing w:before="100" w:beforeAutospacing="1" w:after="100" w:afterAutospacing="1"/>
      <w:jc w:val="left"/>
    </w:pPr>
    <w:rPr>
      <w:rFonts w:cs="Arial"/>
      <w:sz w:val="16"/>
      <w:szCs w:val="16"/>
      <w:lang w:eastAsia="zh-TW"/>
    </w:rPr>
  </w:style>
  <w:style w:type="paragraph" w:customStyle="1" w:styleId="xl169">
    <w:name w:val="xl169"/>
    <w:basedOn w:val="Normal"/>
    <w:rsid w:val="006164A1"/>
    <w:pPr>
      <w:widowControl/>
      <w:pBdr>
        <w:top w:val="single" w:sz="4" w:space="0" w:color="auto"/>
        <w:left w:val="single" w:sz="8"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0">
    <w:name w:val="xl170"/>
    <w:basedOn w:val="Normal"/>
    <w:rsid w:val="006164A1"/>
    <w:pPr>
      <w:widowControl/>
      <w:pBdr>
        <w:top w:val="single" w:sz="4" w:space="0" w:color="auto"/>
        <w:left w:val="single" w:sz="4" w:space="0" w:color="auto"/>
        <w:bottom w:val="single" w:sz="4" w:space="0" w:color="auto"/>
        <w:right w:val="single" w:sz="4" w:space="0" w:color="auto"/>
      </w:pBdr>
      <w:shd w:val="clear" w:color="000000" w:fill="EBF1DE"/>
      <w:spacing w:before="100" w:beforeAutospacing="1" w:after="100" w:afterAutospacing="1"/>
      <w:jc w:val="left"/>
    </w:pPr>
    <w:rPr>
      <w:rFonts w:cs="Arial"/>
      <w:sz w:val="16"/>
      <w:szCs w:val="16"/>
      <w:lang w:eastAsia="zh-TW"/>
    </w:rPr>
  </w:style>
  <w:style w:type="paragraph" w:customStyle="1" w:styleId="xl171">
    <w:name w:val="xl171"/>
    <w:basedOn w:val="Normal"/>
    <w:rsid w:val="006164A1"/>
    <w:pPr>
      <w:widowControl/>
      <w:pBdr>
        <w:top w:val="single" w:sz="4" w:space="0" w:color="auto"/>
        <w:left w:val="single" w:sz="4" w:space="0" w:color="auto"/>
        <w:bottom w:val="single" w:sz="4" w:space="0" w:color="auto"/>
        <w:right w:val="single" w:sz="8" w:space="0" w:color="auto"/>
      </w:pBdr>
      <w:shd w:val="clear" w:color="000000" w:fill="EBF1DE"/>
      <w:spacing w:before="100" w:beforeAutospacing="1" w:after="100" w:afterAutospacing="1"/>
      <w:jc w:val="left"/>
    </w:pPr>
    <w:rPr>
      <w:rFonts w:cs="Arial"/>
      <w:sz w:val="16"/>
      <w:szCs w:val="16"/>
      <w:lang w:eastAsia="zh-TW"/>
    </w:rPr>
  </w:style>
  <w:style w:type="paragraph" w:customStyle="1" w:styleId="xl172">
    <w:name w:val="xl172"/>
    <w:basedOn w:val="Normal"/>
    <w:rsid w:val="006164A1"/>
    <w:pPr>
      <w:widowControl/>
      <w:pBdr>
        <w:top w:val="single" w:sz="8"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3">
    <w:name w:val="xl173"/>
    <w:basedOn w:val="Normal"/>
    <w:rsid w:val="006164A1"/>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4">
    <w:name w:val="xl174"/>
    <w:basedOn w:val="Normal"/>
    <w:rsid w:val="006164A1"/>
    <w:pPr>
      <w:widowControl/>
      <w:pBdr>
        <w:top w:val="single" w:sz="8"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5">
    <w:name w:val="xl175"/>
    <w:basedOn w:val="Normal"/>
    <w:rsid w:val="006164A1"/>
    <w:pPr>
      <w:widowControl/>
      <w:pBdr>
        <w:left w:val="single" w:sz="8"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6">
    <w:name w:val="xl176"/>
    <w:basedOn w:val="Normal"/>
    <w:rsid w:val="006164A1"/>
    <w:pPr>
      <w:widowControl/>
      <w:pBdr>
        <w:left w:val="single" w:sz="4" w:space="0" w:color="auto"/>
        <w:bottom w:val="single" w:sz="4"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7">
    <w:name w:val="xl177"/>
    <w:basedOn w:val="Normal"/>
    <w:rsid w:val="006164A1"/>
    <w:pPr>
      <w:widowControl/>
      <w:pBdr>
        <w:left w:val="single" w:sz="4" w:space="0" w:color="auto"/>
        <w:bottom w:val="single" w:sz="4"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78">
    <w:name w:val="xl178"/>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79">
    <w:name w:val="xl179"/>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cs="Arial"/>
      <w:sz w:val="16"/>
      <w:szCs w:val="16"/>
      <w:lang w:eastAsia="zh-TW"/>
    </w:rPr>
  </w:style>
  <w:style w:type="paragraph" w:customStyle="1" w:styleId="xl180">
    <w:name w:val="xl180"/>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cs="Arial"/>
      <w:sz w:val="16"/>
      <w:szCs w:val="16"/>
      <w:lang w:eastAsia="zh-TW"/>
    </w:rPr>
  </w:style>
  <w:style w:type="paragraph" w:customStyle="1" w:styleId="xl181">
    <w:name w:val="xl181"/>
    <w:basedOn w:val="Normal"/>
    <w:rsid w:val="006164A1"/>
    <w:pPr>
      <w:widowControl/>
      <w:pBdr>
        <w:top w:val="single" w:sz="4" w:space="0" w:color="auto"/>
        <w:left w:val="single" w:sz="8"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2">
    <w:name w:val="xl182"/>
    <w:basedOn w:val="Normal"/>
    <w:rsid w:val="006164A1"/>
    <w:pPr>
      <w:widowControl/>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jc w:val="left"/>
    </w:pPr>
    <w:rPr>
      <w:rFonts w:cs="Arial"/>
      <w:sz w:val="16"/>
      <w:szCs w:val="16"/>
      <w:lang w:eastAsia="zh-TW"/>
    </w:rPr>
  </w:style>
  <w:style w:type="paragraph" w:customStyle="1" w:styleId="xl183">
    <w:name w:val="xl183"/>
    <w:basedOn w:val="Normal"/>
    <w:rsid w:val="006164A1"/>
    <w:pPr>
      <w:widowControl/>
      <w:pBdr>
        <w:top w:val="single" w:sz="4" w:space="0" w:color="auto"/>
        <w:left w:val="single" w:sz="4" w:space="0" w:color="auto"/>
        <w:bottom w:val="single" w:sz="4" w:space="0" w:color="auto"/>
        <w:right w:val="single" w:sz="8" w:space="0" w:color="auto"/>
      </w:pBdr>
      <w:shd w:val="clear" w:color="000000" w:fill="DAEEF3"/>
      <w:spacing w:before="100" w:beforeAutospacing="1" w:after="100" w:afterAutospacing="1"/>
      <w:jc w:val="left"/>
    </w:pPr>
    <w:rPr>
      <w:rFonts w:cs="Arial"/>
      <w:sz w:val="16"/>
      <w:szCs w:val="16"/>
      <w:lang w:eastAsia="zh-TW"/>
    </w:rPr>
  </w:style>
  <w:style w:type="numbering" w:customStyle="1" w:styleId="34">
    <w:name w:val="無清單3"/>
    <w:next w:val="NoList"/>
    <w:uiPriority w:val="99"/>
    <w:semiHidden/>
    <w:unhideWhenUsed/>
    <w:rsid w:val="006164A1"/>
  </w:style>
  <w:style w:type="numbering" w:customStyle="1" w:styleId="44">
    <w:name w:val="無清單4"/>
    <w:next w:val="NoList"/>
    <w:uiPriority w:val="99"/>
    <w:semiHidden/>
    <w:unhideWhenUsed/>
    <w:rsid w:val="006164A1"/>
  </w:style>
  <w:style w:type="table" w:customStyle="1" w:styleId="Pindescription">
    <w:name w:val="Pin_description"/>
    <w:basedOn w:val="TableNormal"/>
    <w:uiPriority w:val="99"/>
    <w:rsid w:val="006164A1"/>
    <w:tblPr/>
  </w:style>
  <w:style w:type="numbering" w:customStyle="1" w:styleId="52">
    <w:name w:val="無清單5"/>
    <w:next w:val="NoList"/>
    <w:uiPriority w:val="99"/>
    <w:semiHidden/>
    <w:unhideWhenUsed/>
    <w:rsid w:val="006164A1"/>
  </w:style>
  <w:style w:type="numbering" w:customStyle="1" w:styleId="60">
    <w:name w:val="無清單6"/>
    <w:next w:val="NoList"/>
    <w:uiPriority w:val="99"/>
    <w:semiHidden/>
    <w:unhideWhenUsed/>
    <w:rsid w:val="006164A1"/>
  </w:style>
  <w:style w:type="numbering" w:customStyle="1" w:styleId="7">
    <w:name w:val="無清單7"/>
    <w:next w:val="NoList"/>
    <w:uiPriority w:val="99"/>
    <w:semiHidden/>
    <w:unhideWhenUsed/>
    <w:rsid w:val="006164A1"/>
  </w:style>
  <w:style w:type="paragraph" w:customStyle="1" w:styleId="xl184">
    <w:name w:val="xl184"/>
    <w:basedOn w:val="Normal"/>
    <w:rsid w:val="006164A1"/>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5">
    <w:name w:val="xl185"/>
    <w:basedOn w:val="Normal"/>
    <w:rsid w:val="006164A1"/>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6">
    <w:name w:val="xl186"/>
    <w:basedOn w:val="Normal"/>
    <w:rsid w:val="006164A1"/>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cs="Arial"/>
      <w:sz w:val="16"/>
      <w:szCs w:val="16"/>
      <w:lang w:eastAsia="zh-TW"/>
    </w:rPr>
  </w:style>
  <w:style w:type="paragraph" w:customStyle="1" w:styleId="xl187">
    <w:name w:val="xl187"/>
    <w:basedOn w:val="Normal"/>
    <w:rsid w:val="006164A1"/>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cs="Arial"/>
      <w:sz w:val="16"/>
      <w:szCs w:val="16"/>
      <w:lang w:eastAsia="zh-TW"/>
    </w:rPr>
  </w:style>
  <w:style w:type="paragraph" w:customStyle="1" w:styleId="xl188">
    <w:name w:val="xl188"/>
    <w:basedOn w:val="Normal"/>
    <w:rsid w:val="006164A1"/>
    <w:pPr>
      <w:widowControl/>
      <w:pBdr>
        <w:top w:val="single" w:sz="8" w:space="0" w:color="auto"/>
        <w:left w:val="single" w:sz="8"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89">
    <w:name w:val="xl189"/>
    <w:basedOn w:val="Normal"/>
    <w:rsid w:val="006164A1"/>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cs="Arial"/>
      <w:b/>
      <w:bCs/>
      <w:sz w:val="16"/>
      <w:szCs w:val="16"/>
      <w:lang w:eastAsia="zh-TW"/>
    </w:rPr>
  </w:style>
  <w:style w:type="paragraph" w:customStyle="1" w:styleId="xl190">
    <w:name w:val="xl190"/>
    <w:basedOn w:val="Normal"/>
    <w:rsid w:val="006164A1"/>
    <w:pPr>
      <w:widowControl/>
      <w:pBdr>
        <w:top w:val="single" w:sz="8" w:space="0" w:color="auto"/>
        <w:left w:val="single" w:sz="4" w:space="0" w:color="auto"/>
        <w:bottom w:val="single" w:sz="4" w:space="0" w:color="auto"/>
        <w:right w:val="single" w:sz="8" w:space="0" w:color="auto"/>
      </w:pBdr>
      <w:spacing w:before="100" w:beforeAutospacing="1" w:after="100" w:afterAutospacing="1"/>
      <w:jc w:val="left"/>
      <w:textAlignment w:val="center"/>
    </w:pPr>
    <w:rPr>
      <w:rFonts w:cs="Arial"/>
      <w:b/>
      <w:bCs/>
      <w:sz w:val="16"/>
      <w:szCs w:val="16"/>
      <w:lang w:eastAsia="zh-TW"/>
    </w:rPr>
  </w:style>
  <w:style w:type="paragraph" w:customStyle="1" w:styleId="xl191">
    <w:name w:val="xl191"/>
    <w:basedOn w:val="Normal"/>
    <w:rsid w:val="006164A1"/>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新細明體" w:hAnsi="新細明體" w:cs="新細明體"/>
      <w:szCs w:val="24"/>
      <w:lang w:eastAsia="zh-TW"/>
    </w:rPr>
  </w:style>
  <w:style w:type="paragraph" w:customStyle="1" w:styleId="53">
    <w:name w:val="標題 5_內縮"/>
    <w:basedOn w:val="Heading5"/>
    <w:rsid w:val="006164A1"/>
    <w:pPr>
      <w:keepNext/>
      <w:pageBreakBefore w:val="0"/>
      <w:tabs>
        <w:tab w:val="left" w:pos="3686"/>
      </w:tabs>
      <w:ind w:left="574"/>
      <w:jc w:val="left"/>
    </w:pPr>
    <w:rPr>
      <w:rFonts w:cs="Arial"/>
      <w:bCs w:val="0"/>
      <w:iCs w:val="0"/>
      <w:lang w:val="fr-FR"/>
    </w:rPr>
  </w:style>
  <w:style w:type="character" w:customStyle="1" w:styleId="220">
    <w:name w:val="標題 2 字元2"/>
    <w:rsid w:val="006164A1"/>
    <w:rPr>
      <w:rFonts w:ascii="Arial" w:hAnsi="Arial" w:cs="Arial"/>
      <w:b/>
      <w:bCs/>
      <w:sz w:val="23"/>
      <w:szCs w:val="23"/>
    </w:rPr>
  </w:style>
  <w:style w:type="character" w:customStyle="1" w:styleId="320">
    <w:name w:val="標題 3 字元2"/>
    <w:rsid w:val="006164A1"/>
    <w:rPr>
      <w:rFonts w:ascii="Arial" w:eastAsia="Arial" w:hAnsi="Arial" w:cs="Arial"/>
      <w:b/>
      <w:bCs/>
      <w:sz w:val="22"/>
      <w:szCs w:val="21"/>
    </w:rPr>
  </w:style>
  <w:style w:type="paragraph" w:customStyle="1" w:styleId="StyleHeading2Left1">
    <w:name w:val="Style Heading 2 + Left1"/>
    <w:basedOn w:val="Normal"/>
    <w:locked/>
    <w:rsid w:val="006164A1"/>
    <w:pPr>
      <w:ind w:left="2144" w:hanging="851"/>
      <w:jc w:val="left"/>
    </w:pPr>
    <w:rPr>
      <w:rFonts w:cs="新細明體"/>
      <w:bCs/>
      <w:lang w:eastAsia="zh-TW"/>
    </w:rPr>
  </w:style>
  <w:style w:type="paragraph" w:customStyle="1" w:styleId="StyleHeading2Left2">
    <w:name w:val="Style Heading 2 + Left2"/>
    <w:basedOn w:val="Normal"/>
    <w:locked/>
    <w:rsid w:val="006164A1"/>
    <w:pPr>
      <w:ind w:left="1871" w:right="100" w:hanging="578"/>
      <w:jc w:val="left"/>
    </w:pPr>
    <w:rPr>
      <w:rFonts w:cs="新細明體"/>
      <w:bCs/>
      <w:lang w:eastAsia="zh-TW"/>
    </w:rPr>
  </w:style>
  <w:style w:type="paragraph" w:customStyle="1" w:styleId="bodyfornat">
    <w:name w:val="bodyfornat"/>
    <w:basedOn w:val="Normal"/>
    <w:locked/>
    <w:rsid w:val="006164A1"/>
    <w:pPr>
      <w:ind w:leftChars="200" w:left="400"/>
      <w:jc w:val="left"/>
    </w:pPr>
    <w:rPr>
      <w:rFonts w:cs="Arial"/>
      <w:lang w:eastAsia="zh-TW"/>
    </w:rPr>
  </w:style>
  <w:style w:type="paragraph" w:customStyle="1" w:styleId="diamond">
    <w:name w:val="diamond"/>
    <w:basedOn w:val="circle"/>
    <w:locked/>
    <w:rsid w:val="006164A1"/>
    <w:pPr>
      <w:numPr>
        <w:numId w:val="19"/>
      </w:numPr>
      <w:tabs>
        <w:tab w:val="clear" w:pos="800"/>
      </w:tabs>
      <w:textAlignment w:val="auto"/>
    </w:pPr>
    <w:rPr>
      <w:b/>
    </w:rPr>
  </w:style>
  <w:style w:type="paragraph" w:customStyle="1" w:styleId="Registerheading1">
    <w:name w:val="Register heading"/>
    <w:basedOn w:val="Normal"/>
    <w:locked/>
    <w:rsid w:val="006164A1"/>
    <w:pPr>
      <w:spacing w:before="120"/>
      <w:ind w:leftChars="20" w:left="40" w:rightChars="20" w:right="40"/>
      <w:jc w:val="left"/>
    </w:pPr>
    <w:rPr>
      <w:rFonts w:cs="Arial"/>
      <w:b/>
      <w:sz w:val="16"/>
      <w:szCs w:val="16"/>
      <w:lang w:eastAsia="zh-TW"/>
    </w:rPr>
  </w:style>
  <w:style w:type="paragraph" w:customStyle="1" w:styleId="1c">
    <w:name w:val="清單段落1"/>
    <w:basedOn w:val="Normal"/>
    <w:locked/>
    <w:rsid w:val="006164A1"/>
    <w:pPr>
      <w:ind w:leftChars="200" w:left="480"/>
    </w:pPr>
  </w:style>
  <w:style w:type="character" w:customStyle="1" w:styleId="26">
    <w:name w:val="字元 字元2"/>
    <w:locked/>
    <w:rsid w:val="006164A1"/>
    <w:rPr>
      <w:rFonts w:ascii="Arial" w:eastAsia="新細明體" w:hAnsi="Arial"/>
      <w:b/>
      <w:bCs/>
      <w:caps/>
      <w:kern w:val="28"/>
      <w:sz w:val="24"/>
      <w:szCs w:val="24"/>
      <w:lang w:val="en-US" w:eastAsia="en-US" w:bidi="ar-SA"/>
    </w:rPr>
  </w:style>
  <w:style w:type="character" w:customStyle="1" w:styleId="CharChar32">
    <w:name w:val="Char Char32"/>
    <w:locked/>
    <w:rsid w:val="006164A1"/>
    <w:rPr>
      <w:rFonts w:ascii="Arial" w:eastAsia="新細明體" w:hAnsi="Arial"/>
      <w:noProof/>
      <w:lang w:val="en-US" w:eastAsia="en-US" w:bidi="ar-SA"/>
    </w:rPr>
  </w:style>
  <w:style w:type="character" w:customStyle="1" w:styleId="CharChar62">
    <w:name w:val="Char Char62"/>
    <w:locked/>
    <w:rsid w:val="006164A1"/>
    <w:rPr>
      <w:rFonts w:ascii="Arial" w:eastAsia="新細明體" w:hAnsi="Arial" w:cs="Arial" w:hint="default"/>
      <w:b/>
      <w:bCs w:val="0"/>
      <w:caps/>
      <w:sz w:val="24"/>
      <w:szCs w:val="24"/>
      <w:lang w:val="en-US" w:eastAsia="zh-TW" w:bidi="ar-SA"/>
    </w:rPr>
  </w:style>
  <w:style w:type="character" w:customStyle="1" w:styleId="CharChar52">
    <w:name w:val="Char Char52"/>
    <w:locked/>
    <w:rsid w:val="006164A1"/>
    <w:rPr>
      <w:rFonts w:ascii="Arial" w:eastAsia="新細明體" w:hAnsi="Arial" w:cs="Arial" w:hint="default"/>
      <w:b/>
      <w:bCs w:val="0"/>
      <w:sz w:val="23"/>
      <w:szCs w:val="23"/>
      <w:lang w:val="en-US" w:eastAsia="en-US" w:bidi="ar-SA"/>
    </w:rPr>
  </w:style>
  <w:style w:type="character" w:customStyle="1" w:styleId="CharChar113">
    <w:name w:val="Char Char113"/>
    <w:locked/>
    <w:rsid w:val="006164A1"/>
    <w:rPr>
      <w:rFonts w:ascii="MS Mincho" w:eastAsia="MS Mincho" w:hAnsi="MS Mincho" w:hint="eastAsia"/>
      <w:b/>
      <w:bCs/>
      <w:caps/>
      <w:kern w:val="28"/>
      <w:sz w:val="24"/>
      <w:szCs w:val="24"/>
      <w:lang w:val="en-US" w:eastAsia="en-US" w:bidi="ar-SA"/>
    </w:rPr>
  </w:style>
  <w:style w:type="character" w:customStyle="1" w:styleId="CharChar42">
    <w:name w:val="Char Char42"/>
    <w:locked/>
    <w:rsid w:val="006164A1"/>
    <w:rPr>
      <w:rFonts w:ascii="Arial" w:eastAsia="細明體" w:hAnsi="Arial" w:cs="Arial" w:hint="default"/>
      <w:b/>
      <w:bCs/>
      <w:caps/>
      <w:kern w:val="28"/>
      <w:sz w:val="24"/>
      <w:lang w:val="en-US" w:eastAsia="en-US" w:bidi="ar-SA"/>
    </w:rPr>
  </w:style>
  <w:style w:type="character" w:customStyle="1" w:styleId="CharChar82">
    <w:name w:val="Char Char82"/>
    <w:locked/>
    <w:rsid w:val="006164A1"/>
    <w:rPr>
      <w:rFonts w:ascii="Arial" w:eastAsia="新細明體" w:hAnsi="Arial" w:cs="Arial" w:hint="default"/>
      <w:b/>
      <w:bCs/>
      <w:caps/>
      <w:kern w:val="28"/>
      <w:sz w:val="24"/>
      <w:szCs w:val="24"/>
      <w:lang w:val="en-US" w:eastAsia="en-US" w:bidi="ar-SA"/>
    </w:rPr>
  </w:style>
  <w:style w:type="character" w:customStyle="1" w:styleId="CharChar72">
    <w:name w:val="Char Char72"/>
    <w:locked/>
    <w:rsid w:val="006164A1"/>
    <w:rPr>
      <w:rFonts w:ascii="Arial" w:eastAsia="新細明體" w:hAnsi="Arial" w:cs="Arial" w:hint="default"/>
      <w:b/>
      <w:bCs w:val="0"/>
      <w:sz w:val="23"/>
      <w:szCs w:val="23"/>
      <w:lang w:val="en-US" w:eastAsia="zh-TW" w:bidi="ar-SA"/>
    </w:rPr>
  </w:style>
  <w:style w:type="character" w:customStyle="1" w:styleId="CharChar102">
    <w:name w:val="Char Char102"/>
    <w:locked/>
    <w:rsid w:val="006164A1"/>
    <w:rPr>
      <w:rFonts w:ascii="Arial" w:eastAsia="新細明體" w:hAnsi="Arial" w:cs="Arial" w:hint="default"/>
      <w:b/>
      <w:bCs/>
      <w:caps/>
      <w:kern w:val="28"/>
      <w:sz w:val="24"/>
      <w:szCs w:val="24"/>
      <w:lang w:val="en-US" w:eastAsia="en-US" w:bidi="ar-SA"/>
    </w:rPr>
  </w:style>
  <w:style w:type="character" w:customStyle="1" w:styleId="CharChar92">
    <w:name w:val="Char Char92"/>
    <w:locked/>
    <w:rsid w:val="006164A1"/>
    <w:rPr>
      <w:rFonts w:ascii="Arial" w:eastAsia="新細明體" w:hAnsi="Arial" w:cs="Arial" w:hint="default"/>
      <w:b/>
      <w:bCs w:val="0"/>
      <w:sz w:val="23"/>
      <w:szCs w:val="23"/>
      <w:lang w:val="en-US" w:eastAsia="zh-TW" w:bidi="ar-SA"/>
    </w:rPr>
  </w:style>
  <w:style w:type="character" w:customStyle="1" w:styleId="CharChar122">
    <w:name w:val="Char Char122"/>
    <w:locked/>
    <w:rsid w:val="006164A1"/>
    <w:rPr>
      <w:rFonts w:ascii="Arial" w:eastAsia="新細明體" w:hAnsi="Arial" w:cs="Arial" w:hint="default"/>
      <w:b/>
      <w:bCs/>
      <w:caps/>
      <w:kern w:val="28"/>
      <w:sz w:val="24"/>
      <w:szCs w:val="24"/>
      <w:lang w:val="en-US" w:eastAsia="en-US" w:bidi="ar-SA"/>
    </w:rPr>
  </w:style>
  <w:style w:type="character" w:customStyle="1" w:styleId="CharChar142">
    <w:name w:val="Char Char142"/>
    <w:locked/>
    <w:rsid w:val="006164A1"/>
    <w:rPr>
      <w:rFonts w:ascii="Arial" w:eastAsia="新細明體" w:hAnsi="Arial" w:cs="Arial" w:hint="default"/>
      <w:b/>
      <w:bCs/>
      <w:caps/>
      <w:kern w:val="28"/>
      <w:sz w:val="24"/>
      <w:szCs w:val="24"/>
      <w:lang w:val="en-US" w:eastAsia="en-US" w:bidi="ar-SA"/>
    </w:rPr>
  </w:style>
  <w:style w:type="character" w:customStyle="1" w:styleId="CharChar132">
    <w:name w:val="Char Char132"/>
    <w:locked/>
    <w:rsid w:val="006164A1"/>
    <w:rPr>
      <w:rFonts w:ascii="Arial" w:eastAsia="新細明體" w:hAnsi="Arial" w:cs="Arial" w:hint="default"/>
      <w:b/>
      <w:bCs w:val="0"/>
      <w:sz w:val="23"/>
      <w:szCs w:val="23"/>
      <w:lang w:val="en-US" w:eastAsia="zh-TW" w:bidi="ar-SA"/>
    </w:rPr>
  </w:style>
  <w:style w:type="character" w:customStyle="1" w:styleId="CharChar162">
    <w:name w:val="Char Char162"/>
    <w:locked/>
    <w:rsid w:val="006164A1"/>
    <w:rPr>
      <w:rFonts w:ascii="Arial" w:hAnsi="Arial" w:cs="Arial" w:hint="default"/>
      <w:b/>
      <w:bCs/>
      <w:caps/>
      <w:kern w:val="28"/>
      <w:sz w:val="24"/>
      <w:szCs w:val="24"/>
      <w:lang w:eastAsia="en-US"/>
    </w:rPr>
  </w:style>
  <w:style w:type="character" w:customStyle="1" w:styleId="CharChar152">
    <w:name w:val="Char Char152"/>
    <w:locked/>
    <w:rsid w:val="006164A1"/>
    <w:rPr>
      <w:rFonts w:ascii="Arial" w:hAnsi="Arial" w:cs="Arial" w:hint="default"/>
      <w:b/>
      <w:bCs w:val="0"/>
      <w:sz w:val="23"/>
      <w:szCs w:val="23"/>
    </w:rPr>
  </w:style>
  <w:style w:type="character" w:customStyle="1" w:styleId="CharChar191">
    <w:name w:val="Char Char191"/>
    <w:locked/>
    <w:rsid w:val="006164A1"/>
    <w:rPr>
      <w:rFonts w:ascii="Arial" w:eastAsia="新細明體" w:hAnsi="Arial" w:cs="Arial" w:hint="default"/>
      <w:b/>
      <w:bCs/>
      <w:caps/>
      <w:kern w:val="28"/>
      <w:sz w:val="24"/>
      <w:szCs w:val="24"/>
      <w:lang w:val="en-US" w:eastAsia="en-US" w:bidi="ar-SA"/>
    </w:rPr>
  </w:style>
  <w:style w:type="character" w:customStyle="1" w:styleId="CharChar181">
    <w:name w:val="Char Char181"/>
    <w:locked/>
    <w:rsid w:val="006164A1"/>
    <w:rPr>
      <w:rFonts w:ascii="Arial" w:eastAsia="新細明體" w:hAnsi="Arial" w:cs="Arial" w:hint="default"/>
      <w:b/>
      <w:bCs w:val="0"/>
      <w:sz w:val="23"/>
      <w:szCs w:val="23"/>
      <w:lang w:val="en-US" w:eastAsia="zh-TW" w:bidi="ar-SA"/>
    </w:rPr>
  </w:style>
  <w:style w:type="character" w:customStyle="1" w:styleId="CharChar171">
    <w:name w:val="Char Char171"/>
    <w:locked/>
    <w:rsid w:val="006164A1"/>
    <w:rPr>
      <w:rFonts w:ascii="Arial" w:eastAsia="新細明體" w:hAnsi="Arial" w:cs="Arial" w:hint="default"/>
      <w:b/>
      <w:bCs/>
      <w:sz w:val="21"/>
      <w:szCs w:val="21"/>
      <w:lang w:val="en-US" w:eastAsia="zh-TW" w:bidi="ar-SA"/>
    </w:rPr>
  </w:style>
  <w:style w:type="character" w:customStyle="1" w:styleId="211">
    <w:name w:val="字元 字元21"/>
    <w:locked/>
    <w:rsid w:val="006164A1"/>
    <w:rPr>
      <w:rFonts w:ascii="Arial" w:eastAsia="新細明體" w:hAnsi="Arial" w:cs="Arial" w:hint="default"/>
      <w:b/>
      <w:bCs/>
      <w:caps/>
      <w:kern w:val="28"/>
      <w:sz w:val="24"/>
      <w:szCs w:val="24"/>
      <w:lang w:val="en-US" w:eastAsia="en-US" w:bidi="ar-SA"/>
    </w:rPr>
  </w:style>
  <w:style w:type="paragraph" w:customStyle="1" w:styleId="xl192">
    <w:name w:val="xl192"/>
    <w:basedOn w:val="Normal"/>
    <w:rsid w:val="006164A1"/>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bottom"/>
    </w:pPr>
    <w:rPr>
      <w:rFonts w:ascii="Calibri" w:hAnsi="Calibri" w:cs="Calibri"/>
      <w:b/>
      <w:bCs/>
      <w:lang w:eastAsia="zh-TW"/>
    </w:rPr>
  </w:style>
  <w:style w:type="table" w:customStyle="1" w:styleId="212">
    <w:name w:val="暗色清單 2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d">
    <w:name w:val="淺色格線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
    <w:name w:val="暗色網底 2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7">
    <w:name w:val="標題 2 字元"/>
    <w:rsid w:val="006164A1"/>
    <w:rPr>
      <w:rFonts w:ascii="Arial" w:eastAsia="Times New Roman" w:hAnsi="Arial" w:cs="Arial"/>
      <w:b/>
      <w:bCs/>
      <w:sz w:val="26"/>
      <w:szCs w:val="26"/>
    </w:rPr>
  </w:style>
  <w:style w:type="character" w:customStyle="1" w:styleId="35">
    <w:name w:val="標題 3 字元"/>
    <w:aliases w:val="H3 字元1,H31 字元1,h3 字元,+Arial 字元1,10.5 pt 字元,h3 字元2,h3 字元 字元1"/>
    <w:rsid w:val="006164A1"/>
    <w:rPr>
      <w:rFonts w:ascii="Verdana" w:eastAsia="Arial" w:hAnsi="Verdana"/>
      <w:bCs/>
      <w:lang w:eastAsia="en-US"/>
    </w:rPr>
  </w:style>
  <w:style w:type="paragraph" w:customStyle="1" w:styleId="ad">
    <w:name w:val="表格註解"/>
    <w:basedOn w:val="Normal"/>
    <w:link w:val="ae"/>
    <w:rsid w:val="006164A1"/>
    <w:pPr>
      <w:widowControl/>
      <w:topLinePunct/>
      <w:spacing w:before="0" w:after="0"/>
      <w:ind w:left="266" w:hanging="266"/>
      <w:jc w:val="left"/>
    </w:pPr>
    <w:rPr>
      <w:snapToGrid w:val="0"/>
      <w:sz w:val="18"/>
    </w:rPr>
  </w:style>
  <w:style w:type="character" w:customStyle="1" w:styleId="ae">
    <w:name w:val="表格註解 字元"/>
    <w:link w:val="ad"/>
    <w:rsid w:val="006164A1"/>
    <w:rPr>
      <w:rFonts w:ascii="Arial" w:hAnsi="Arial"/>
      <w:snapToGrid w:val="0"/>
      <w:sz w:val="18"/>
      <w:lang w:eastAsia="en-US"/>
    </w:rPr>
  </w:style>
  <w:style w:type="paragraph" w:customStyle="1" w:styleId="1e">
    <w:name w:val="目錄標題1"/>
    <w:basedOn w:val="Heading1"/>
    <w:next w:val="Normal"/>
    <w:uiPriority w:val="39"/>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SFR">
    <w:name w:val="SFR標題"/>
    <w:basedOn w:val="Normal"/>
    <w:next w:val="Normal"/>
    <w:rsid w:val="006164A1"/>
    <w:pPr>
      <w:keepNext/>
      <w:widowControl/>
      <w:topLinePunct/>
      <w:spacing w:before="200" w:after="0"/>
    </w:pPr>
    <w:rPr>
      <w:b/>
      <w:snapToGrid w:val="0"/>
      <w:lang w:eastAsia="zh-TW"/>
    </w:rPr>
  </w:style>
  <w:style w:type="character" w:customStyle="1" w:styleId="msoins0">
    <w:name w:val="msoins"/>
    <w:rsid w:val="006164A1"/>
  </w:style>
  <w:style w:type="paragraph" w:customStyle="1" w:styleId="70">
    <w:name w:val="樣式7"/>
    <w:basedOn w:val="StyleHeading4Left"/>
    <w:link w:val="71"/>
    <w:rsid w:val="006164A1"/>
    <w:pPr>
      <w:numPr>
        <w:ilvl w:val="0"/>
        <w:numId w:val="0"/>
      </w:numPr>
      <w:tabs>
        <w:tab w:val="num" w:pos="-4143"/>
        <w:tab w:val="num" w:pos="2400"/>
      </w:tabs>
      <w:spacing w:before="48"/>
      <w:ind w:left="862" w:hanging="862"/>
    </w:pPr>
  </w:style>
  <w:style w:type="character" w:customStyle="1" w:styleId="StyleHeading4Left0">
    <w:name w:val="Style Heading 4 + Left 字元"/>
    <w:link w:val="StyleHeading4Left"/>
    <w:rsid w:val="006164A1"/>
    <w:rPr>
      <w:rFonts w:ascii="Arial" w:hAnsi="Arial"/>
      <w:b/>
      <w:iCs/>
      <w:noProof/>
      <w:lang w:eastAsia="en-US"/>
    </w:rPr>
  </w:style>
  <w:style w:type="character" w:customStyle="1" w:styleId="71">
    <w:name w:val="樣式7 字元"/>
    <w:link w:val="70"/>
    <w:rsid w:val="006164A1"/>
    <w:rPr>
      <w:rFonts w:ascii="Arial" w:hAnsi="Arial"/>
      <w:b/>
      <w:iCs/>
      <w:noProof/>
      <w:lang w:eastAsia="en-US"/>
    </w:rPr>
  </w:style>
  <w:style w:type="paragraph" w:customStyle="1" w:styleId="af">
    <w:name w:val="修订"/>
    <w:hidden/>
    <w:semiHidden/>
    <w:rsid w:val="006164A1"/>
    <w:rPr>
      <w:rFonts w:ascii="Arial" w:hAnsi="Arial"/>
      <w:lang w:eastAsia="en-US"/>
    </w:rPr>
  </w:style>
  <w:style w:type="numbering" w:customStyle="1" w:styleId="StyleBulletedWingdingssymbolBefore0cmHanging48ch">
    <w:name w:val="Style Bulleted Wingdings (symbol) Before:  0 cm Hanging:  4.8 ch"/>
    <w:basedOn w:val="NoList"/>
    <w:rsid w:val="006164A1"/>
    <w:pPr>
      <w:numPr>
        <w:numId w:val="20"/>
      </w:numPr>
    </w:pPr>
  </w:style>
  <w:style w:type="numbering" w:customStyle="1" w:styleId="StyleBulletedWingdingssymbolBefore063cmHanging48">
    <w:name w:val="Style Bulleted Wingdings (symbol) Before:  0.63 cm Hanging:  4.8..."/>
    <w:basedOn w:val="NoList"/>
    <w:rsid w:val="006164A1"/>
  </w:style>
  <w:style w:type="character" w:customStyle="1" w:styleId="Headinglevel2Char">
    <w:name w:val="Heading level2 Char"/>
    <w:link w:val="Headinglevel2"/>
    <w:rsid w:val="006164A1"/>
    <w:rPr>
      <w:rFonts w:ascii="Verdana" w:hAnsi="Verdana"/>
      <w:b/>
      <w:bCs/>
      <w:noProof/>
      <w:u w:val="single"/>
      <w:lang w:eastAsia="en-US"/>
    </w:rPr>
  </w:style>
  <w:style w:type="character" w:customStyle="1" w:styleId="Headinglevel3Char">
    <w:name w:val="Heading level3 Char"/>
    <w:link w:val="Headinglevel3"/>
    <w:rsid w:val="006164A1"/>
    <w:rPr>
      <w:rFonts w:ascii="Verdana" w:hAnsi="Verdana"/>
      <w:b/>
      <w:bCs/>
      <w:noProof/>
      <w:u w:val="single"/>
      <w:lang w:eastAsia="en-US"/>
    </w:rPr>
  </w:style>
  <w:style w:type="character" w:customStyle="1" w:styleId="HeadingU">
    <w:name w:val="Heading U 字元"/>
    <w:aliases w:val="H1 字元,H11 字元,Œ©o‚µ 1 字元,?co??E 1 字元,h1 字元,뙥 字元,?c 字元,?co?ƒÊ 1 字元,? 字元,head 1 字元 字元,head 1 字元,? 字元1,? 字元 字元 字元,? 字元 字元,?c?o??Œ©o‚µ 1 ¦r¤¸,?co??E 1 ¦r¤¸,h1 ¦r¤¸,뙥 ¦r¤¸,?c ¦r¤¸,?co?ƒÊ 1 ¦r¤¸,? ¦r¤¸,head 1 ¦r¤¸ ¦r¤¸,head 1 ¦r¤¸,? ¦r¤¸1"/>
    <w:rsid w:val="006164A1"/>
    <w:rPr>
      <w:rFonts w:ascii="Verdana" w:eastAsia="新細明體" w:hAnsi="Verdana"/>
      <w:b/>
      <w:bCs/>
      <w:snapToGrid w:val="0"/>
      <w:sz w:val="36"/>
      <w:szCs w:val="28"/>
      <w:lang w:val="en-US" w:eastAsia="zh-TW" w:bidi="ar-SA"/>
    </w:rPr>
  </w:style>
  <w:style w:type="character" w:customStyle="1" w:styleId="H2">
    <w:name w:val="H2 字元"/>
    <w:aliases w:val="H21 字元,Œ©o‚µ 2 字元,?co??E 2 字元,h2 字元,뙥2 字元,?c1 字元,?co?ƒÊ 2 字元,?2 字元 字元,?2 字元1,?2 字元 字元 字元,?c?oŒ©o‚µ 2 ¦r¤¸,?co??E 2 ¦r¤¸,h2 ¦r¤¸,뙥2 ¦r¤¸,?c1 ¦r¤¸,?co?ƒÊ 2 ¦r¤¸,?2 ¦r¤¸ ¦r¤¸,?2 ¦r¤¸1"/>
    <w:rsid w:val="006164A1"/>
    <w:rPr>
      <w:rFonts w:ascii="Verdana" w:eastAsia="新細明體" w:hAnsi="Verdana"/>
      <w:b/>
      <w:snapToGrid w:val="0"/>
      <w:sz w:val="28"/>
      <w:lang w:val="en-US" w:eastAsia="zh-TW" w:bidi="ar-SA"/>
    </w:rPr>
  </w:style>
  <w:style w:type="paragraph" w:customStyle="1" w:styleId="Heading5arial">
    <w:name w:val="Heading 5+arial"/>
    <w:basedOn w:val="Heading5"/>
    <w:rsid w:val="006164A1"/>
    <w:pPr>
      <w:keepNext/>
      <w:pageBreakBefore w:val="0"/>
      <w:tabs>
        <w:tab w:val="clear" w:pos="9066"/>
        <w:tab w:val="num" w:pos="1008"/>
      </w:tabs>
      <w:overflowPunct/>
      <w:autoSpaceDE/>
      <w:autoSpaceDN/>
      <w:spacing w:before="480" w:after="100" w:afterAutospacing="1"/>
      <w:ind w:hanging="1008"/>
      <w:jc w:val="left"/>
      <w:textAlignment w:val="auto"/>
    </w:pPr>
    <w:rPr>
      <w:rFonts w:ascii="Verdana" w:eastAsia="Arial Unicode MS" w:hAnsi="Verdana"/>
      <w:iCs w:val="0"/>
      <w:snapToGrid w:val="0"/>
      <w:color w:val="000000"/>
      <w:sz w:val="22"/>
      <w:u w:val="none"/>
    </w:rPr>
  </w:style>
  <w:style w:type="paragraph" w:styleId="List">
    <w:name w:val="List"/>
    <w:basedOn w:val="Normal"/>
    <w:rsid w:val="006164A1"/>
    <w:pPr>
      <w:ind w:leftChars="200" w:left="100" w:hangingChars="200" w:hanging="200"/>
    </w:pPr>
    <w:rPr>
      <w:rFonts w:eastAsia="Arial Unicode MS"/>
      <w:color w:val="000000"/>
    </w:rPr>
  </w:style>
  <w:style w:type="paragraph" w:styleId="List2">
    <w:name w:val="List 2"/>
    <w:basedOn w:val="Normal"/>
    <w:rsid w:val="006164A1"/>
    <w:pPr>
      <w:ind w:leftChars="400" w:left="100" w:hangingChars="200" w:hanging="200"/>
    </w:pPr>
    <w:rPr>
      <w:rFonts w:eastAsia="Arial Unicode MS"/>
      <w:color w:val="000000"/>
    </w:rPr>
  </w:style>
  <w:style w:type="character" w:customStyle="1" w:styleId="Arial0">
    <w:name w:val="+Arial 字元"/>
    <w:aliases w:val="10.5 pt 字元 字元"/>
    <w:rsid w:val="006164A1"/>
    <w:rPr>
      <w:rFonts w:ascii="Verdana" w:eastAsia="新細明體" w:hAnsi="Verdana"/>
      <w:b/>
      <w:bCs/>
      <w:snapToGrid w:val="0"/>
      <w:sz w:val="28"/>
      <w:szCs w:val="22"/>
      <w:lang w:val="en-US" w:eastAsia="en-US" w:bidi="ar-SA"/>
    </w:rPr>
  </w:style>
  <w:style w:type="paragraph" w:customStyle="1" w:styleId="head4">
    <w:name w:val="head 4"/>
    <w:basedOn w:val="Heading4"/>
    <w:rsid w:val="006164A1"/>
    <w:pPr>
      <w:overflowPunct/>
      <w:autoSpaceDE/>
      <w:autoSpaceDN/>
      <w:spacing w:before="480" w:after="100" w:afterAutospacing="1"/>
      <w:textAlignment w:val="auto"/>
    </w:pPr>
    <w:rPr>
      <w:rFonts w:ascii="Verdana" w:eastAsia="Arial Unicode MS" w:hAnsi="Verdana"/>
      <w:b/>
      <w:i w:val="0"/>
      <w:color w:val="000000"/>
      <w:sz w:val="24"/>
      <w:szCs w:val="22"/>
    </w:rPr>
  </w:style>
  <w:style w:type="character" w:customStyle="1" w:styleId="tableChar">
    <w:name w:val="table Char"/>
    <w:link w:val="table"/>
    <w:rsid w:val="006164A1"/>
    <w:rPr>
      <w:rFonts w:ascii="Verdana" w:eastAsia="富漢通中圓體" w:hAnsi="Verdana"/>
      <w:b/>
      <w:bCs/>
      <w:snapToGrid w:val="0"/>
      <w:color w:val="000000"/>
      <w:szCs w:val="24"/>
      <w:lang w:eastAsia="en-US"/>
    </w:rPr>
  </w:style>
  <w:style w:type="character" w:customStyle="1" w:styleId="NormalBoldEmphasisChar1">
    <w:name w:val="Normal_Bold Emphasis Char1"/>
    <w:rsid w:val="006164A1"/>
    <w:rPr>
      <w:rFonts w:ascii="Verdana" w:eastAsia="Arial" w:hAnsi="Verdana"/>
      <w:b/>
      <w:kern w:val="2"/>
      <w:lang w:val="en-US" w:eastAsia="zh-TW" w:bidi="ar-SA"/>
    </w:rPr>
  </w:style>
  <w:style w:type="character" w:customStyle="1" w:styleId="NormalBoldEmphasisCenteredChar">
    <w:name w:val="Normal_Bold Emphasis Centered Char"/>
    <w:link w:val="NormalBoldEmphasisCentered"/>
    <w:rsid w:val="006164A1"/>
    <w:rPr>
      <w:rFonts w:ascii="Verdana" w:hAnsi="Verdana"/>
      <w:b/>
      <w:bCs/>
      <w:kern w:val="2"/>
    </w:rPr>
  </w:style>
  <w:style w:type="character" w:customStyle="1" w:styleId="Normal1Char">
    <w:name w:val="Normal_1 Char"/>
    <w:link w:val="Normal10"/>
    <w:rsid w:val="006164A1"/>
    <w:rPr>
      <w:rFonts w:eastAsia="Arial Unicode MS"/>
      <w:snapToGrid w:val="0"/>
      <w:color w:val="000000"/>
      <w:sz w:val="24"/>
      <w:szCs w:val="24"/>
      <w:lang w:eastAsia="en-US"/>
    </w:rPr>
  </w:style>
  <w:style w:type="paragraph" w:customStyle="1" w:styleId="X">
    <w:name w:val="....X"/>
    <w:basedOn w:val="Default"/>
    <w:next w:val="Default"/>
    <w:rsid w:val="006164A1"/>
    <w:rPr>
      <w:rFonts w:cs="Times New Roman"/>
      <w:color w:val="auto"/>
    </w:rPr>
  </w:style>
  <w:style w:type="paragraph" w:customStyle="1" w:styleId="af0">
    <w:name w:val="...."/>
    <w:basedOn w:val="Default"/>
    <w:next w:val="Default"/>
    <w:rsid w:val="006164A1"/>
    <w:pPr>
      <w:spacing w:before="50"/>
    </w:pPr>
    <w:rPr>
      <w:rFonts w:cs="Times New Roman"/>
      <w:color w:val="auto"/>
    </w:rPr>
  </w:style>
  <w:style w:type="character" w:customStyle="1" w:styleId="CharChar40">
    <w:name w:val="Char Char40"/>
    <w:rsid w:val="006164A1"/>
    <w:rPr>
      <w:rFonts w:ascii="Arial" w:hAnsi="Arial"/>
      <w:sz w:val="16"/>
      <w:szCs w:val="16"/>
      <w:lang w:eastAsia="en-US"/>
    </w:rPr>
  </w:style>
  <w:style w:type="character" w:customStyle="1" w:styleId="CharChar35">
    <w:name w:val="Char Char35"/>
    <w:semiHidden/>
    <w:rsid w:val="006164A1"/>
    <w:rPr>
      <w:rFonts w:ascii="Arial" w:hAnsi="Arial"/>
      <w:lang w:eastAsia="en-US"/>
    </w:rPr>
  </w:style>
  <w:style w:type="paragraph" w:customStyle="1" w:styleId="Style6">
    <w:name w:val="Style6"/>
    <w:basedOn w:val="Heading4"/>
    <w:rsid w:val="006164A1"/>
    <w:pPr>
      <w:numPr>
        <w:ilvl w:val="0"/>
        <w:numId w:val="0"/>
      </w:numPr>
      <w:tabs>
        <w:tab w:val="num" w:pos="1480"/>
      </w:tabs>
      <w:ind w:left="1480" w:hanging="480"/>
    </w:pPr>
    <w:rPr>
      <w:rFonts w:eastAsia="Arial Unicode MS"/>
      <w:color w:val="000000"/>
    </w:rPr>
  </w:style>
  <w:style w:type="paragraph" w:customStyle="1" w:styleId="Style7">
    <w:name w:val="Style7"/>
    <w:basedOn w:val="Heading4"/>
    <w:rsid w:val="006164A1"/>
    <w:pPr>
      <w:numPr>
        <w:ilvl w:val="2"/>
        <w:numId w:val="95"/>
      </w:numPr>
    </w:pPr>
    <w:rPr>
      <w:rFonts w:eastAsia="Arial Unicode MS"/>
      <w:color w:val="000000"/>
    </w:rPr>
  </w:style>
  <w:style w:type="paragraph" w:customStyle="1" w:styleId="Style8">
    <w:name w:val="Style8"/>
    <w:basedOn w:val="Normal"/>
    <w:next w:val="Heading4"/>
    <w:rsid w:val="006164A1"/>
    <w:pPr>
      <w:widowControl/>
      <w:autoSpaceDE/>
      <w:autoSpaceDN/>
      <w:adjustRightInd/>
      <w:ind w:rightChars="153" w:right="306"/>
    </w:pPr>
    <w:rPr>
      <w:rFonts w:eastAsia="Arial Unicode MS" w:cs="Arial"/>
      <w:b/>
      <w:bCs/>
      <w:color w:val="000000"/>
      <w:sz w:val="24"/>
      <w:szCs w:val="24"/>
      <w:lang w:eastAsia="zh-TW"/>
    </w:rPr>
  </w:style>
  <w:style w:type="table" w:styleId="TableGrid4">
    <w:name w:val="Table Grid 4"/>
    <w:basedOn w:val="TableNormal"/>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
    <w:name w:val="Table Style1"/>
    <w:basedOn w:val="TableNormal"/>
    <w:rsid w:val="006164A1"/>
    <w:tblPr>
      <w:tblInd w:w="-284" w:type="dxa"/>
    </w:tblPr>
  </w:style>
  <w:style w:type="table" w:customStyle="1" w:styleId="TableStyle2">
    <w:name w:val="Table Style2"/>
    <w:basedOn w:val="TableStyle1"/>
    <w:rsid w:val="006164A1"/>
    <w:tblPr>
      <w:tblInd w:w="0" w:type="dxa"/>
    </w:tblPr>
  </w:style>
  <w:style w:type="paragraph" w:customStyle="1" w:styleId="YJSSFRcontentforM0Auto">
    <w:name w:val="YJS SFR content for M0 + Auto"/>
    <w:basedOn w:val="Normal"/>
    <w:rsid w:val="006164A1"/>
    <w:pPr>
      <w:spacing w:line="300" w:lineRule="auto"/>
    </w:pPr>
    <w:rPr>
      <w:rFonts w:eastAsia="Arial Unicode MS" w:cs="Arial"/>
      <w:bCs/>
      <w:color w:val="000000"/>
      <w:sz w:val="18"/>
      <w:szCs w:val="18"/>
      <w:lang w:eastAsia="zh-TW"/>
    </w:rPr>
  </w:style>
  <w:style w:type="paragraph" w:customStyle="1" w:styleId="Style9">
    <w:name w:val="Style9"/>
    <w:basedOn w:val="YJSSFRcontentforM0"/>
    <w:rsid w:val="006164A1"/>
    <w:rPr>
      <w:rFonts w:eastAsia="Arial Unicode MS"/>
      <w:sz w:val="18"/>
      <w:lang w:eastAsia="zh-TW"/>
    </w:rPr>
  </w:style>
  <w:style w:type="paragraph" w:customStyle="1" w:styleId="Style10">
    <w:name w:val="Style10"/>
    <w:basedOn w:val="YJSSFRcontentforM0"/>
    <w:rsid w:val="006164A1"/>
    <w:rPr>
      <w:rFonts w:eastAsia="Arial Unicode MS"/>
      <w:sz w:val="18"/>
      <w:lang w:eastAsia="zh-TW"/>
    </w:rPr>
  </w:style>
  <w:style w:type="paragraph" w:customStyle="1" w:styleId="Style11">
    <w:name w:val="Style11"/>
    <w:basedOn w:val="YJSSFRcontentforM0"/>
    <w:rsid w:val="006164A1"/>
    <w:rPr>
      <w:rFonts w:eastAsia="Arial Unicode MS"/>
      <w:sz w:val="18"/>
      <w:lang w:eastAsia="zh-TW"/>
    </w:rPr>
  </w:style>
  <w:style w:type="paragraph" w:customStyle="1" w:styleId="TOC">
    <w:name w:val="TOC 标题"/>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af1">
    <w:name w:val="列出段落"/>
    <w:basedOn w:val="Normal"/>
    <w:rsid w:val="006164A1"/>
    <w:pPr>
      <w:ind w:leftChars="200" w:left="480"/>
    </w:pPr>
  </w:style>
  <w:style w:type="paragraph" w:customStyle="1" w:styleId="36">
    <w:name w:val="修訂3"/>
    <w:hidden/>
    <w:semiHidden/>
    <w:rsid w:val="006164A1"/>
    <w:rPr>
      <w:rFonts w:ascii="Arial" w:hAnsi="Arial"/>
      <w:lang w:eastAsia="en-US"/>
    </w:rPr>
  </w:style>
  <w:style w:type="paragraph" w:customStyle="1" w:styleId="45">
    <w:name w:val="修訂4"/>
    <w:hidden/>
    <w:semiHidden/>
    <w:rsid w:val="006164A1"/>
    <w:rPr>
      <w:rFonts w:ascii="Arial" w:hAnsi="Arial"/>
      <w:lang w:eastAsia="en-US"/>
    </w:rPr>
  </w:style>
  <w:style w:type="paragraph" w:customStyle="1" w:styleId="28">
    <w:name w:val="目錄標題2"/>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29">
    <w:name w:val="清單段落2"/>
    <w:basedOn w:val="Normal"/>
    <w:link w:val="2a"/>
    <w:rsid w:val="006164A1"/>
    <w:pPr>
      <w:ind w:leftChars="200" w:left="480"/>
    </w:pPr>
    <w:rPr>
      <w:szCs w:val="24"/>
    </w:rPr>
  </w:style>
  <w:style w:type="character" w:customStyle="1" w:styleId="330">
    <w:name w:val="標題 3 字元3"/>
    <w:aliases w:val="H3 字元2,H31 字元2,h3 字元3,h3 字元 字元2,標題 3 字元4,+Arial 字元2,10.5 pt 字元1,+Arial 字元3,10.5 pt 字元2"/>
    <w:rsid w:val="006164A1"/>
    <w:rPr>
      <w:rFonts w:ascii="Arial" w:eastAsia="新細明體" w:hAnsi="Arial" w:cs="Times New Roman"/>
      <w:b/>
      <w:bCs/>
      <w:kern w:val="0"/>
      <w:sz w:val="21"/>
      <w:szCs w:val="21"/>
    </w:rPr>
  </w:style>
  <w:style w:type="character" w:customStyle="1" w:styleId="HeaderChar3">
    <w:name w:val="Header Char3"/>
    <w:rsid w:val="006164A1"/>
    <w:rPr>
      <w:rFonts w:ascii="Arial" w:eastAsia="新細明體" w:hAnsi="Arial" w:cs="Times New Roman"/>
      <w:kern w:val="0"/>
      <w:sz w:val="16"/>
      <w:szCs w:val="16"/>
      <w:lang w:eastAsia="en-US"/>
    </w:rPr>
  </w:style>
  <w:style w:type="character" w:customStyle="1" w:styleId="1f">
    <w:name w:val="註解文字 字元1"/>
    <w:rsid w:val="006164A1"/>
    <w:rPr>
      <w:rFonts w:ascii="Arial" w:eastAsia="新細明體" w:hAnsi="Arial" w:cs="Times New Roman"/>
      <w:kern w:val="0"/>
      <w:sz w:val="20"/>
      <w:szCs w:val="20"/>
      <w:lang w:eastAsia="en-US"/>
    </w:rPr>
  </w:style>
  <w:style w:type="character" w:customStyle="1" w:styleId="CaptionChar2">
    <w:name w:val="Caption Char2"/>
    <w:rsid w:val="006164A1"/>
    <w:rPr>
      <w:rFonts w:ascii="Arial" w:eastAsia="新細明體" w:hAnsi="Arial" w:cs="Times New Roman"/>
      <w:kern w:val="0"/>
      <w:sz w:val="20"/>
      <w:szCs w:val="20"/>
      <w:lang w:eastAsia="en-US"/>
    </w:rPr>
  </w:style>
  <w:style w:type="character" w:customStyle="1" w:styleId="Heading4Char2">
    <w:name w:val="Heading 4 Char2"/>
    <w:aliases w:val="Heading 14 Char2,Heading 141 Char2,Heading 142 Char2,H4 Char2,H41 Char2,h4 Char2,h4 字元 Char2"/>
    <w:rsid w:val="006164A1"/>
    <w:rPr>
      <w:b/>
      <w:noProof/>
      <w:sz w:val="21"/>
      <w:szCs w:val="21"/>
      <w:lang w:eastAsia="zh-TW"/>
    </w:rPr>
  </w:style>
  <w:style w:type="character" w:customStyle="1" w:styleId="CharChar22">
    <w:name w:val="Char Char22"/>
    <w:rsid w:val="006164A1"/>
    <w:rPr>
      <w:rFonts w:ascii="Arial" w:eastAsia="細明體" w:hAnsi="Arial"/>
      <w:lang w:val="en-US" w:eastAsia="en-US" w:bidi="ar-SA"/>
    </w:rPr>
  </w:style>
  <w:style w:type="character" w:customStyle="1" w:styleId="CharChar34">
    <w:name w:val="Char Char34"/>
    <w:rsid w:val="006164A1"/>
    <w:rPr>
      <w:rFonts w:ascii="Arial" w:eastAsia="細明體" w:hAnsi="Arial"/>
      <w:b/>
      <w:bCs/>
      <w:caps/>
      <w:kern w:val="28"/>
      <w:sz w:val="24"/>
      <w:lang w:val="en-US" w:eastAsia="en-US" w:bidi="ar-SA"/>
    </w:rPr>
  </w:style>
  <w:style w:type="character" w:customStyle="1" w:styleId="CharChar64">
    <w:name w:val="Char Char64"/>
    <w:rsid w:val="006164A1"/>
    <w:rPr>
      <w:rFonts w:ascii="Arial" w:eastAsia="新細明體" w:hAnsi="Arial" w:cs="Arial"/>
      <w:b/>
      <w:caps/>
      <w:sz w:val="24"/>
      <w:szCs w:val="24"/>
      <w:lang w:val="en-US" w:eastAsia="zh-TW" w:bidi="ar-SA"/>
    </w:rPr>
  </w:style>
  <w:style w:type="character" w:customStyle="1" w:styleId="CharChar54">
    <w:name w:val="Char Char54"/>
    <w:rsid w:val="006164A1"/>
    <w:rPr>
      <w:rFonts w:ascii="Arial" w:eastAsia="新細明體" w:hAnsi="Arial" w:cs="Arial"/>
      <w:b/>
      <w:sz w:val="23"/>
      <w:szCs w:val="23"/>
      <w:lang w:val="en-US" w:eastAsia="en-US" w:bidi="ar-SA"/>
    </w:rPr>
  </w:style>
  <w:style w:type="character" w:customStyle="1" w:styleId="CharChar117">
    <w:name w:val="Char Char117"/>
    <w:rsid w:val="006164A1"/>
    <w:rPr>
      <w:rFonts w:eastAsia="MS Mincho"/>
      <w:b/>
      <w:bCs/>
      <w:caps/>
      <w:kern w:val="28"/>
      <w:sz w:val="24"/>
      <w:szCs w:val="24"/>
      <w:lang w:val="en-US" w:eastAsia="en-US" w:bidi="ar-SA"/>
    </w:rPr>
  </w:style>
  <w:style w:type="character" w:customStyle="1" w:styleId="CharChar44">
    <w:name w:val="Char Char44"/>
    <w:rsid w:val="006164A1"/>
    <w:rPr>
      <w:rFonts w:ascii="Arial" w:eastAsia="細明體" w:hAnsi="Arial"/>
      <w:b/>
      <w:bCs/>
      <w:caps/>
      <w:kern w:val="28"/>
      <w:sz w:val="24"/>
      <w:lang w:val="en-US" w:eastAsia="en-US" w:bidi="ar-SA"/>
    </w:rPr>
  </w:style>
  <w:style w:type="character" w:customStyle="1" w:styleId="CharChar84">
    <w:name w:val="Char Char84"/>
    <w:rsid w:val="006164A1"/>
    <w:rPr>
      <w:rFonts w:ascii="Arial" w:eastAsia="新細明體" w:hAnsi="Arial"/>
      <w:b/>
      <w:bCs/>
      <w:caps/>
      <w:kern w:val="28"/>
      <w:sz w:val="24"/>
      <w:szCs w:val="24"/>
      <w:lang w:val="en-US" w:eastAsia="en-US" w:bidi="ar-SA"/>
    </w:rPr>
  </w:style>
  <w:style w:type="character" w:customStyle="1" w:styleId="CharChar74">
    <w:name w:val="Char Char74"/>
    <w:rsid w:val="006164A1"/>
    <w:rPr>
      <w:rFonts w:ascii="Arial" w:eastAsia="新細明體" w:hAnsi="Arial" w:cs="Arial"/>
      <w:b/>
      <w:sz w:val="23"/>
      <w:szCs w:val="23"/>
      <w:lang w:val="en-US" w:eastAsia="zh-TW" w:bidi="ar-SA"/>
    </w:rPr>
  </w:style>
  <w:style w:type="character" w:customStyle="1" w:styleId="CharChar104">
    <w:name w:val="Char Char104"/>
    <w:rsid w:val="006164A1"/>
    <w:rPr>
      <w:rFonts w:ascii="Arial" w:eastAsia="新細明體" w:hAnsi="Arial"/>
      <w:b/>
      <w:bCs/>
      <w:caps/>
      <w:kern w:val="28"/>
      <w:sz w:val="24"/>
      <w:szCs w:val="24"/>
      <w:lang w:val="en-US" w:eastAsia="en-US" w:bidi="ar-SA"/>
    </w:rPr>
  </w:style>
  <w:style w:type="character" w:customStyle="1" w:styleId="CharChar94">
    <w:name w:val="Char Char94"/>
    <w:rsid w:val="006164A1"/>
    <w:rPr>
      <w:rFonts w:ascii="Arial" w:eastAsia="新細明體" w:hAnsi="Arial" w:cs="Arial"/>
      <w:b/>
      <w:sz w:val="23"/>
      <w:szCs w:val="23"/>
      <w:lang w:val="en-US" w:eastAsia="zh-TW" w:bidi="ar-SA"/>
    </w:rPr>
  </w:style>
  <w:style w:type="character" w:customStyle="1" w:styleId="CharChar124">
    <w:name w:val="Char Char124"/>
    <w:rsid w:val="006164A1"/>
    <w:rPr>
      <w:rFonts w:ascii="Arial" w:eastAsia="新細明體" w:hAnsi="Arial"/>
      <w:b/>
      <w:bCs/>
      <w:caps/>
      <w:kern w:val="28"/>
      <w:sz w:val="24"/>
      <w:szCs w:val="24"/>
      <w:lang w:val="en-US" w:eastAsia="en-US" w:bidi="ar-SA"/>
    </w:rPr>
  </w:style>
  <w:style w:type="character" w:customStyle="1" w:styleId="CharChar116">
    <w:name w:val="Char Char116"/>
    <w:rsid w:val="006164A1"/>
    <w:rPr>
      <w:rFonts w:ascii="Arial" w:eastAsia="新細明體" w:hAnsi="Arial" w:cs="Arial"/>
      <w:b/>
      <w:sz w:val="23"/>
      <w:szCs w:val="23"/>
      <w:lang w:val="en-US" w:eastAsia="zh-TW" w:bidi="ar-SA"/>
    </w:rPr>
  </w:style>
  <w:style w:type="character" w:customStyle="1" w:styleId="CharChar144">
    <w:name w:val="Char Char144"/>
    <w:rsid w:val="006164A1"/>
    <w:rPr>
      <w:rFonts w:ascii="Arial" w:eastAsia="新細明體" w:hAnsi="Arial"/>
      <w:b/>
      <w:bCs/>
      <w:caps/>
      <w:kern w:val="28"/>
      <w:sz w:val="24"/>
      <w:szCs w:val="24"/>
      <w:lang w:val="en-US" w:eastAsia="en-US" w:bidi="ar-SA"/>
    </w:rPr>
  </w:style>
  <w:style w:type="character" w:customStyle="1" w:styleId="CharChar134">
    <w:name w:val="Char Char134"/>
    <w:rsid w:val="006164A1"/>
    <w:rPr>
      <w:rFonts w:ascii="Arial" w:eastAsia="新細明體" w:hAnsi="Arial" w:cs="Arial"/>
      <w:b/>
      <w:sz w:val="23"/>
      <w:szCs w:val="23"/>
      <w:lang w:val="en-US" w:eastAsia="zh-TW" w:bidi="ar-SA"/>
    </w:rPr>
  </w:style>
  <w:style w:type="character" w:customStyle="1" w:styleId="CharChar164">
    <w:name w:val="Char Char164"/>
    <w:rsid w:val="006164A1"/>
    <w:rPr>
      <w:rFonts w:ascii="Arial" w:hAnsi="Arial"/>
      <w:b/>
      <w:bCs/>
      <w:caps/>
      <w:kern w:val="28"/>
      <w:sz w:val="24"/>
      <w:szCs w:val="24"/>
      <w:lang w:eastAsia="en-US"/>
    </w:rPr>
  </w:style>
  <w:style w:type="character" w:customStyle="1" w:styleId="CharChar154">
    <w:name w:val="Char Char154"/>
    <w:rsid w:val="006164A1"/>
    <w:rPr>
      <w:rFonts w:ascii="Arial" w:hAnsi="Arial" w:cs="Arial"/>
      <w:b/>
      <w:sz w:val="23"/>
      <w:szCs w:val="23"/>
    </w:rPr>
  </w:style>
  <w:style w:type="character" w:customStyle="1" w:styleId="CharChar33">
    <w:name w:val="Char Char33"/>
    <w:rsid w:val="006164A1"/>
    <w:rPr>
      <w:rFonts w:ascii="Arial" w:eastAsia="細明體" w:hAnsi="Arial"/>
      <w:b/>
      <w:bCs/>
      <w:caps/>
      <w:kern w:val="28"/>
      <w:sz w:val="24"/>
      <w:lang w:val="en-US" w:eastAsia="en-US" w:bidi="ar-SA"/>
    </w:rPr>
  </w:style>
  <w:style w:type="character" w:customStyle="1" w:styleId="CharChar63">
    <w:name w:val="Char Char63"/>
    <w:rsid w:val="006164A1"/>
    <w:rPr>
      <w:rFonts w:ascii="Arial" w:eastAsia="新細明體" w:hAnsi="Arial" w:cs="Arial"/>
      <w:b/>
      <w:caps/>
      <w:sz w:val="24"/>
      <w:szCs w:val="24"/>
      <w:lang w:val="en-US" w:eastAsia="zh-TW" w:bidi="ar-SA"/>
    </w:rPr>
  </w:style>
  <w:style w:type="character" w:customStyle="1" w:styleId="CharChar53">
    <w:name w:val="Char Char53"/>
    <w:rsid w:val="006164A1"/>
    <w:rPr>
      <w:rFonts w:ascii="Arial" w:eastAsia="新細明體" w:hAnsi="Arial" w:cs="Arial"/>
      <w:b/>
      <w:sz w:val="23"/>
      <w:szCs w:val="23"/>
      <w:lang w:val="en-US" w:eastAsia="en-US" w:bidi="ar-SA"/>
    </w:rPr>
  </w:style>
  <w:style w:type="character" w:customStyle="1" w:styleId="CharChar115">
    <w:name w:val="Char Char115"/>
    <w:rsid w:val="006164A1"/>
    <w:rPr>
      <w:rFonts w:eastAsia="MS Mincho"/>
      <w:b/>
      <w:bCs/>
      <w:caps/>
      <w:kern w:val="28"/>
      <w:sz w:val="24"/>
      <w:szCs w:val="24"/>
      <w:lang w:val="en-US" w:eastAsia="en-US" w:bidi="ar-SA"/>
    </w:rPr>
  </w:style>
  <w:style w:type="character" w:customStyle="1" w:styleId="CharChar43">
    <w:name w:val="Char Char43"/>
    <w:rsid w:val="006164A1"/>
    <w:rPr>
      <w:rFonts w:ascii="Arial" w:eastAsia="細明體" w:hAnsi="Arial"/>
      <w:b/>
      <w:bCs/>
      <w:caps/>
      <w:kern w:val="28"/>
      <w:sz w:val="24"/>
      <w:lang w:val="en-US" w:eastAsia="en-US" w:bidi="ar-SA"/>
    </w:rPr>
  </w:style>
  <w:style w:type="character" w:customStyle="1" w:styleId="CharChar83">
    <w:name w:val="Char Char83"/>
    <w:rsid w:val="006164A1"/>
    <w:rPr>
      <w:rFonts w:ascii="Arial" w:eastAsia="新細明體" w:hAnsi="Arial"/>
      <w:b/>
      <w:bCs/>
      <w:caps/>
      <w:kern w:val="28"/>
      <w:sz w:val="24"/>
      <w:szCs w:val="24"/>
      <w:lang w:val="en-US" w:eastAsia="en-US" w:bidi="ar-SA"/>
    </w:rPr>
  </w:style>
  <w:style w:type="character" w:customStyle="1" w:styleId="CharChar73">
    <w:name w:val="Char Char73"/>
    <w:rsid w:val="006164A1"/>
    <w:rPr>
      <w:rFonts w:ascii="Arial" w:eastAsia="新細明體" w:hAnsi="Arial" w:cs="Arial"/>
      <w:b/>
      <w:sz w:val="23"/>
      <w:szCs w:val="23"/>
      <w:lang w:val="en-US" w:eastAsia="zh-TW" w:bidi="ar-SA"/>
    </w:rPr>
  </w:style>
  <w:style w:type="character" w:customStyle="1" w:styleId="CharChar103">
    <w:name w:val="Char Char103"/>
    <w:rsid w:val="006164A1"/>
    <w:rPr>
      <w:rFonts w:ascii="Arial" w:eastAsia="新細明體" w:hAnsi="Arial"/>
      <w:b/>
      <w:bCs/>
      <w:caps/>
      <w:kern w:val="28"/>
      <w:sz w:val="24"/>
      <w:szCs w:val="24"/>
      <w:lang w:val="en-US" w:eastAsia="en-US" w:bidi="ar-SA"/>
    </w:rPr>
  </w:style>
  <w:style w:type="character" w:customStyle="1" w:styleId="CharChar93">
    <w:name w:val="Char Char93"/>
    <w:rsid w:val="006164A1"/>
    <w:rPr>
      <w:rFonts w:ascii="Arial" w:eastAsia="新細明體" w:hAnsi="Arial" w:cs="Arial"/>
      <w:b/>
      <w:sz w:val="23"/>
      <w:szCs w:val="23"/>
      <w:lang w:val="en-US" w:eastAsia="zh-TW" w:bidi="ar-SA"/>
    </w:rPr>
  </w:style>
  <w:style w:type="character" w:customStyle="1" w:styleId="CharChar123">
    <w:name w:val="Char Char123"/>
    <w:rsid w:val="006164A1"/>
    <w:rPr>
      <w:rFonts w:ascii="Arial" w:eastAsia="新細明體" w:hAnsi="Arial"/>
      <w:b/>
      <w:bCs/>
      <w:caps/>
      <w:kern w:val="28"/>
      <w:sz w:val="24"/>
      <w:szCs w:val="24"/>
      <w:lang w:val="en-US" w:eastAsia="en-US" w:bidi="ar-SA"/>
    </w:rPr>
  </w:style>
  <w:style w:type="character" w:customStyle="1" w:styleId="CharChar114">
    <w:name w:val="Char Char114"/>
    <w:rsid w:val="006164A1"/>
    <w:rPr>
      <w:rFonts w:ascii="Arial" w:eastAsia="新細明體" w:hAnsi="Arial" w:cs="Arial"/>
      <w:b/>
      <w:sz w:val="23"/>
      <w:szCs w:val="23"/>
      <w:lang w:val="en-US" w:eastAsia="zh-TW" w:bidi="ar-SA"/>
    </w:rPr>
  </w:style>
  <w:style w:type="character" w:customStyle="1" w:styleId="CharChar143">
    <w:name w:val="Char Char143"/>
    <w:rsid w:val="006164A1"/>
    <w:rPr>
      <w:rFonts w:ascii="Arial" w:eastAsia="新細明體" w:hAnsi="Arial"/>
      <w:b/>
      <w:bCs/>
      <w:caps/>
      <w:kern w:val="28"/>
      <w:sz w:val="24"/>
      <w:szCs w:val="24"/>
      <w:lang w:val="en-US" w:eastAsia="en-US" w:bidi="ar-SA"/>
    </w:rPr>
  </w:style>
  <w:style w:type="character" w:customStyle="1" w:styleId="CharChar133">
    <w:name w:val="Char Char133"/>
    <w:rsid w:val="006164A1"/>
    <w:rPr>
      <w:rFonts w:ascii="Arial" w:eastAsia="新細明體" w:hAnsi="Arial" w:cs="Arial"/>
      <w:b/>
      <w:sz w:val="23"/>
      <w:szCs w:val="23"/>
      <w:lang w:val="en-US" w:eastAsia="zh-TW" w:bidi="ar-SA"/>
    </w:rPr>
  </w:style>
  <w:style w:type="character" w:customStyle="1" w:styleId="CharChar163">
    <w:name w:val="Char Char163"/>
    <w:rsid w:val="006164A1"/>
    <w:rPr>
      <w:rFonts w:ascii="Arial" w:hAnsi="Arial"/>
      <w:b/>
      <w:bCs/>
      <w:caps/>
      <w:kern w:val="28"/>
      <w:sz w:val="24"/>
      <w:szCs w:val="24"/>
      <w:lang w:eastAsia="en-US"/>
    </w:rPr>
  </w:style>
  <w:style w:type="character" w:customStyle="1" w:styleId="CharChar153">
    <w:name w:val="Char Char153"/>
    <w:rsid w:val="006164A1"/>
    <w:rPr>
      <w:rFonts w:ascii="Arial" w:hAnsi="Arial" w:cs="Arial"/>
      <w:b/>
      <w:sz w:val="23"/>
      <w:szCs w:val="23"/>
    </w:rPr>
  </w:style>
  <w:style w:type="character" w:customStyle="1" w:styleId="CharChar192">
    <w:name w:val="Char Char192"/>
    <w:semiHidden/>
    <w:rsid w:val="006164A1"/>
    <w:rPr>
      <w:rFonts w:ascii="Arial" w:eastAsia="新細明體" w:hAnsi="Arial"/>
      <w:b/>
      <w:bCs/>
      <w:caps/>
      <w:kern w:val="28"/>
      <w:sz w:val="24"/>
      <w:szCs w:val="24"/>
      <w:lang w:val="en-US" w:eastAsia="en-US" w:bidi="ar-SA"/>
    </w:rPr>
  </w:style>
  <w:style w:type="character" w:customStyle="1" w:styleId="CharChar182">
    <w:name w:val="Char Char182"/>
    <w:semiHidden/>
    <w:rsid w:val="006164A1"/>
    <w:rPr>
      <w:rFonts w:ascii="Arial" w:eastAsia="新細明體" w:hAnsi="Arial" w:cs="Arial"/>
      <w:b/>
      <w:sz w:val="23"/>
      <w:szCs w:val="23"/>
      <w:lang w:val="en-US" w:eastAsia="zh-TW" w:bidi="ar-SA"/>
    </w:rPr>
  </w:style>
  <w:style w:type="character" w:customStyle="1" w:styleId="CharChar172">
    <w:name w:val="Char Char172"/>
    <w:semiHidden/>
    <w:rsid w:val="006164A1"/>
    <w:rPr>
      <w:rFonts w:ascii="Arial" w:eastAsia="新細明體" w:hAnsi="Arial"/>
      <w:b/>
      <w:bCs/>
      <w:sz w:val="21"/>
      <w:szCs w:val="21"/>
      <w:lang w:val="en-US" w:eastAsia="zh-TW" w:bidi="ar-SA"/>
    </w:rPr>
  </w:style>
  <w:style w:type="character" w:customStyle="1" w:styleId="221">
    <w:name w:val="字元 字元22"/>
    <w:rsid w:val="006164A1"/>
    <w:rPr>
      <w:rFonts w:ascii="Arial" w:eastAsia="新細明體" w:hAnsi="Arial"/>
      <w:b/>
      <w:bCs/>
      <w:caps/>
      <w:kern w:val="28"/>
      <w:sz w:val="24"/>
      <w:szCs w:val="24"/>
      <w:lang w:val="en-US" w:eastAsia="en-US" w:bidi="ar-SA"/>
    </w:rPr>
  </w:style>
  <w:style w:type="character" w:customStyle="1" w:styleId="apple-style-span">
    <w:name w:val="apple-style-span"/>
    <w:rsid w:val="006164A1"/>
  </w:style>
  <w:style w:type="character" w:customStyle="1" w:styleId="hps">
    <w:name w:val="hps"/>
    <w:rsid w:val="006164A1"/>
  </w:style>
  <w:style w:type="character" w:styleId="PlaceholderText">
    <w:name w:val="Placeholder Text"/>
    <w:uiPriority w:val="99"/>
    <w:semiHidden/>
    <w:rsid w:val="006164A1"/>
    <w:rPr>
      <w:color w:val="808080"/>
    </w:rPr>
  </w:style>
  <w:style w:type="paragraph" w:customStyle="1" w:styleId="4Heading14Heading141Heading142H4H41h4h4">
    <w:name w:val="樣式 標題 4Heading 14Heading 141Heading 142H4H41h4h4 字元 + 左: ..."/>
    <w:basedOn w:val="Heading4"/>
    <w:rsid w:val="006164A1"/>
    <w:pPr>
      <w:numPr>
        <w:ilvl w:val="0"/>
        <w:numId w:val="0"/>
      </w:numPr>
      <w:ind w:left="864" w:hanging="864"/>
    </w:pPr>
    <w:rPr>
      <w:rFonts w:cs="新細明體"/>
      <w:bCs w:val="0"/>
      <w:i w:val="0"/>
      <w:lang w:eastAsia="zh-TW"/>
    </w:rPr>
  </w:style>
  <w:style w:type="character" w:customStyle="1" w:styleId="CharChar23">
    <w:name w:val="Char Char23"/>
    <w:rsid w:val="006164A1"/>
    <w:rPr>
      <w:rFonts w:ascii="Arial" w:hAnsi="Arial"/>
      <w:b/>
      <w:bCs/>
      <w:sz w:val="21"/>
      <w:szCs w:val="21"/>
    </w:rPr>
  </w:style>
  <w:style w:type="character" w:customStyle="1" w:styleId="CharChar25">
    <w:name w:val="Char Char25"/>
    <w:rsid w:val="006164A1"/>
    <w:rPr>
      <w:rFonts w:ascii="Arial" w:hAnsi="Arial"/>
      <w:b/>
      <w:bCs/>
      <w:caps/>
      <w:kern w:val="28"/>
      <w:sz w:val="24"/>
      <w:szCs w:val="24"/>
      <w:lang w:eastAsia="en-US"/>
    </w:rPr>
  </w:style>
  <w:style w:type="character" w:customStyle="1" w:styleId="CharChar24">
    <w:name w:val="Char Char24"/>
    <w:rsid w:val="006164A1"/>
    <w:rPr>
      <w:rFonts w:ascii="Arial" w:hAnsi="Arial" w:cs="Arial"/>
      <w:b/>
      <w:sz w:val="23"/>
      <w:szCs w:val="23"/>
    </w:rPr>
  </w:style>
  <w:style w:type="paragraph" w:customStyle="1" w:styleId="54">
    <w:name w:val="修訂5"/>
    <w:hidden/>
    <w:semiHidden/>
    <w:rsid w:val="006164A1"/>
    <w:rPr>
      <w:rFonts w:ascii="Arial" w:hAnsi="Arial"/>
      <w:lang w:eastAsia="en-US"/>
    </w:rPr>
  </w:style>
  <w:style w:type="numbering" w:customStyle="1" w:styleId="8">
    <w:name w:val="無清單8"/>
    <w:next w:val="NoList"/>
    <w:uiPriority w:val="99"/>
    <w:semiHidden/>
    <w:unhideWhenUsed/>
    <w:rsid w:val="006164A1"/>
  </w:style>
  <w:style w:type="table" w:customStyle="1" w:styleId="2b">
    <w:name w:val="表格格線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0">
    <w:name w:val="表格 典雅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
    <w:name w:val="No List14"/>
    <w:next w:val="NoList"/>
    <w:semiHidden/>
    <w:rsid w:val="006164A1"/>
  </w:style>
  <w:style w:type="numbering" w:customStyle="1" w:styleId="StyleBulleted5">
    <w:name w:val="Style Bulleted5"/>
    <w:basedOn w:val="NoList"/>
    <w:rsid w:val="006164A1"/>
  </w:style>
  <w:style w:type="numbering" w:customStyle="1" w:styleId="Header24">
    <w:name w:val="Header24"/>
    <w:rsid w:val="006164A1"/>
  </w:style>
  <w:style w:type="numbering" w:customStyle="1" w:styleId="Style34">
    <w:name w:val="Style34"/>
    <w:rsid w:val="006164A1"/>
  </w:style>
  <w:style w:type="numbering" w:customStyle="1" w:styleId="StyleBulletedGray-804">
    <w:name w:val="Style Bulleted Gray-80%4"/>
    <w:basedOn w:val="NoList"/>
    <w:rsid w:val="006164A1"/>
  </w:style>
  <w:style w:type="numbering" w:customStyle="1" w:styleId="StyleBulleted14">
    <w:name w:val="Style Bulleted14"/>
    <w:basedOn w:val="NoList"/>
    <w:rsid w:val="006164A1"/>
    <w:pPr>
      <w:numPr>
        <w:numId w:val="32"/>
      </w:numPr>
    </w:pPr>
  </w:style>
  <w:style w:type="table" w:customStyle="1" w:styleId="TableGrid12">
    <w:name w:val="Table Grid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6">
    <w:name w:val="頁尾4"/>
    <w:basedOn w:val="FOOTER1"/>
    <w:rsid w:val="006164A1"/>
    <w:pPr>
      <w:spacing w:after="454"/>
      <w:textAlignment w:val="baseline"/>
    </w:pPr>
  </w:style>
  <w:style w:type="paragraph" w:customStyle="1" w:styleId="47">
    <w:name w:val="表格內文4"/>
    <w:basedOn w:val="Normal"/>
    <w:rsid w:val="006164A1"/>
    <w:pPr>
      <w:widowControl/>
      <w:tabs>
        <w:tab w:val="left" w:pos="170"/>
      </w:tabs>
      <w:spacing w:before="20" w:after="20"/>
      <w:jc w:val="center"/>
    </w:pPr>
    <w:rPr>
      <w:rFonts w:cs="Arial"/>
      <w:lang w:eastAsia="zh-TW"/>
    </w:rPr>
  </w:style>
  <w:style w:type="table" w:customStyle="1" w:styleId="2c">
    <w:name w:val="表格 典雅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
    <w:name w:val="Style Bulleted Gray-80%5"/>
    <w:basedOn w:val="NoList"/>
    <w:rsid w:val="006164A1"/>
  </w:style>
  <w:style w:type="numbering" w:customStyle="1" w:styleId="StyleBulleted15">
    <w:name w:val="Style Bulleted15"/>
    <w:basedOn w:val="NoList"/>
    <w:rsid w:val="006164A1"/>
  </w:style>
  <w:style w:type="numbering" w:customStyle="1" w:styleId="NoList21">
    <w:name w:val="No List21"/>
    <w:next w:val="NoList"/>
    <w:semiHidden/>
    <w:rsid w:val="006164A1"/>
  </w:style>
  <w:style w:type="table" w:customStyle="1" w:styleId="TableGrid21">
    <w:name w:val="Table Grid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
    <w:name w:val="No List112"/>
    <w:next w:val="NoList"/>
    <w:semiHidden/>
    <w:rsid w:val="006164A1"/>
  </w:style>
  <w:style w:type="table" w:customStyle="1" w:styleId="TableGrid111">
    <w:name w:val="Table Grid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semiHidden/>
    <w:rsid w:val="006164A1"/>
  </w:style>
  <w:style w:type="numbering" w:customStyle="1" w:styleId="StyleBulleted21">
    <w:name w:val="Style Bulleted21"/>
    <w:basedOn w:val="NoList"/>
    <w:rsid w:val="006164A1"/>
  </w:style>
  <w:style w:type="numbering" w:customStyle="1" w:styleId="Header211">
    <w:name w:val="Header211"/>
    <w:rsid w:val="006164A1"/>
  </w:style>
  <w:style w:type="numbering" w:customStyle="1" w:styleId="Style311">
    <w:name w:val="Style311"/>
    <w:rsid w:val="006164A1"/>
  </w:style>
  <w:style w:type="numbering" w:customStyle="1" w:styleId="StyleBulletedGray-8011">
    <w:name w:val="Style Bulleted Gray-80%11"/>
    <w:basedOn w:val="NoList"/>
    <w:rsid w:val="006164A1"/>
  </w:style>
  <w:style w:type="numbering" w:customStyle="1" w:styleId="StyleBulleted111">
    <w:name w:val="Style Bulleted111"/>
    <w:basedOn w:val="NoList"/>
    <w:rsid w:val="006164A1"/>
  </w:style>
  <w:style w:type="numbering" w:customStyle="1" w:styleId="NoList31">
    <w:name w:val="No List31"/>
    <w:next w:val="NoList"/>
    <w:semiHidden/>
    <w:unhideWhenUsed/>
    <w:rsid w:val="006164A1"/>
  </w:style>
  <w:style w:type="numbering" w:customStyle="1" w:styleId="NoList41">
    <w:name w:val="No List41"/>
    <w:next w:val="NoList"/>
    <w:uiPriority w:val="99"/>
    <w:semiHidden/>
    <w:unhideWhenUsed/>
    <w:rsid w:val="006164A1"/>
  </w:style>
  <w:style w:type="numbering" w:customStyle="1" w:styleId="NoList121">
    <w:name w:val="No List121"/>
    <w:next w:val="NoList"/>
    <w:semiHidden/>
    <w:rsid w:val="006164A1"/>
  </w:style>
  <w:style w:type="numbering" w:customStyle="1" w:styleId="StyleBulleted31">
    <w:name w:val="Style Bulleted31"/>
    <w:basedOn w:val="NoList"/>
    <w:rsid w:val="006164A1"/>
  </w:style>
  <w:style w:type="numbering" w:customStyle="1" w:styleId="Header221">
    <w:name w:val="Header221"/>
    <w:rsid w:val="006164A1"/>
  </w:style>
  <w:style w:type="numbering" w:customStyle="1" w:styleId="Style321">
    <w:name w:val="Style321"/>
    <w:rsid w:val="006164A1"/>
  </w:style>
  <w:style w:type="numbering" w:customStyle="1" w:styleId="StyleBulletedGray-8021">
    <w:name w:val="Style Bulleted Gray-80%21"/>
    <w:basedOn w:val="NoList"/>
    <w:rsid w:val="006164A1"/>
  </w:style>
  <w:style w:type="numbering" w:customStyle="1" w:styleId="StyleBulleted121">
    <w:name w:val="Style Bulleted121"/>
    <w:basedOn w:val="NoList"/>
    <w:rsid w:val="006164A1"/>
  </w:style>
  <w:style w:type="numbering" w:customStyle="1" w:styleId="StyleBulletedWingdingssymbolBefore0cmHanging48ch11">
    <w:name w:val="Style Bulleted Wingdings (symbol) Before:  0 cm Hanging:  4.8 ch11"/>
    <w:rsid w:val="006164A1"/>
  </w:style>
  <w:style w:type="numbering" w:customStyle="1" w:styleId="NoList51">
    <w:name w:val="No List51"/>
    <w:next w:val="NoList"/>
    <w:semiHidden/>
    <w:rsid w:val="006164A1"/>
  </w:style>
  <w:style w:type="numbering" w:customStyle="1" w:styleId="111">
    <w:name w:val="無清單11"/>
    <w:next w:val="NoList"/>
    <w:uiPriority w:val="99"/>
    <w:semiHidden/>
    <w:unhideWhenUsed/>
    <w:rsid w:val="006164A1"/>
  </w:style>
  <w:style w:type="numbering" w:customStyle="1" w:styleId="214">
    <w:name w:val="無清單21"/>
    <w:next w:val="NoList"/>
    <w:uiPriority w:val="99"/>
    <w:semiHidden/>
    <w:unhideWhenUsed/>
    <w:rsid w:val="006164A1"/>
  </w:style>
  <w:style w:type="numbering" w:customStyle="1" w:styleId="StyleBulleted41">
    <w:name w:val="Style Bulleted41"/>
    <w:basedOn w:val="NoList"/>
    <w:rsid w:val="006164A1"/>
  </w:style>
  <w:style w:type="numbering" w:customStyle="1" w:styleId="Header231">
    <w:name w:val="Header231"/>
    <w:rsid w:val="006164A1"/>
  </w:style>
  <w:style w:type="numbering" w:customStyle="1" w:styleId="Style331">
    <w:name w:val="Style331"/>
    <w:rsid w:val="006164A1"/>
  </w:style>
  <w:style w:type="numbering" w:customStyle="1" w:styleId="StyleBulletedGray-8031">
    <w:name w:val="Style Bulleted Gray-80%31"/>
    <w:basedOn w:val="NoList"/>
    <w:rsid w:val="006164A1"/>
  </w:style>
  <w:style w:type="numbering" w:customStyle="1" w:styleId="StyleBulleted131">
    <w:name w:val="Style Bulleted131"/>
    <w:basedOn w:val="NoList"/>
    <w:rsid w:val="006164A1"/>
  </w:style>
  <w:style w:type="numbering" w:customStyle="1" w:styleId="NoList61">
    <w:name w:val="No List61"/>
    <w:next w:val="NoList"/>
    <w:uiPriority w:val="99"/>
    <w:semiHidden/>
    <w:unhideWhenUsed/>
    <w:rsid w:val="006164A1"/>
  </w:style>
  <w:style w:type="table" w:customStyle="1" w:styleId="112">
    <w:name w:val="表格 古典 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
    <w:name w:val="表格 古典 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0">
    <w:name w:val="表格 古典 3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1">
    <w:name w:val="表格 清單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3">
    <w:name w:val="表格格線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
    <w:name w:val="TS-register table1"/>
    <w:basedOn w:val="TableNormal"/>
    <w:rsid w:val="006164A1"/>
    <w:rPr>
      <w:rFonts w:ascii="Arial" w:hAnsi="Arial"/>
    </w:rPr>
    <w:tblPr/>
  </w:style>
  <w:style w:type="numbering" w:customStyle="1" w:styleId="NormalNumbered1">
    <w:name w:val="Normal_Numbered1"/>
    <w:rsid w:val="006164A1"/>
    <w:pPr>
      <w:numPr>
        <w:numId w:val="42"/>
      </w:numPr>
    </w:pPr>
  </w:style>
  <w:style w:type="numbering" w:customStyle="1" w:styleId="1ai1">
    <w:name w:val="1 / a / i1"/>
    <w:basedOn w:val="NoList"/>
    <w:next w:val="1ai"/>
    <w:unhideWhenUsed/>
    <w:rsid w:val="006164A1"/>
    <w:pPr>
      <w:numPr>
        <w:numId w:val="43"/>
      </w:numPr>
    </w:pPr>
  </w:style>
  <w:style w:type="numbering" w:customStyle="1" w:styleId="1111111">
    <w:name w:val="1 / 1.1 / 1.1.11"/>
    <w:basedOn w:val="NoList"/>
    <w:next w:val="111111"/>
    <w:unhideWhenUsed/>
    <w:rsid w:val="006164A1"/>
    <w:pPr>
      <w:numPr>
        <w:numId w:val="18"/>
      </w:numPr>
    </w:pPr>
  </w:style>
  <w:style w:type="table" w:customStyle="1" w:styleId="TableGrid31">
    <w:name w:val="Table Grid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
    <w:name w:val="Table Elegant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
    <w:name w:val="No List131"/>
    <w:next w:val="NoList"/>
    <w:semiHidden/>
    <w:rsid w:val="006164A1"/>
  </w:style>
  <w:style w:type="numbering" w:customStyle="1" w:styleId="312">
    <w:name w:val="無清單31"/>
    <w:next w:val="NoList"/>
    <w:uiPriority w:val="99"/>
    <w:semiHidden/>
    <w:unhideWhenUsed/>
    <w:rsid w:val="006164A1"/>
  </w:style>
  <w:style w:type="numbering" w:customStyle="1" w:styleId="410">
    <w:name w:val="無清單41"/>
    <w:next w:val="NoList"/>
    <w:uiPriority w:val="99"/>
    <w:semiHidden/>
    <w:unhideWhenUsed/>
    <w:rsid w:val="006164A1"/>
  </w:style>
  <w:style w:type="table" w:customStyle="1" w:styleId="Pindescription1">
    <w:name w:val="Pin_description1"/>
    <w:basedOn w:val="TableNormal"/>
    <w:uiPriority w:val="99"/>
    <w:rsid w:val="006164A1"/>
    <w:tblPr/>
  </w:style>
  <w:style w:type="numbering" w:customStyle="1" w:styleId="510">
    <w:name w:val="無清單51"/>
    <w:next w:val="NoList"/>
    <w:uiPriority w:val="99"/>
    <w:semiHidden/>
    <w:unhideWhenUsed/>
    <w:rsid w:val="006164A1"/>
  </w:style>
  <w:style w:type="numbering" w:customStyle="1" w:styleId="610">
    <w:name w:val="無清單61"/>
    <w:next w:val="NoList"/>
    <w:uiPriority w:val="99"/>
    <w:semiHidden/>
    <w:unhideWhenUsed/>
    <w:rsid w:val="006164A1"/>
  </w:style>
  <w:style w:type="numbering" w:customStyle="1" w:styleId="710">
    <w:name w:val="無清單71"/>
    <w:next w:val="NoList"/>
    <w:uiPriority w:val="99"/>
    <w:semiHidden/>
    <w:unhideWhenUsed/>
    <w:rsid w:val="006164A1"/>
  </w:style>
  <w:style w:type="numbering" w:customStyle="1" w:styleId="9">
    <w:name w:val="無清單9"/>
    <w:next w:val="NoList"/>
    <w:uiPriority w:val="99"/>
    <w:semiHidden/>
    <w:unhideWhenUsed/>
    <w:rsid w:val="006164A1"/>
  </w:style>
  <w:style w:type="table" w:customStyle="1" w:styleId="37">
    <w:name w:val="表格格線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
    <w:name w:val="表格 典雅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
    <w:name w:val="No List15"/>
    <w:next w:val="NoList"/>
    <w:semiHidden/>
    <w:rsid w:val="006164A1"/>
  </w:style>
  <w:style w:type="numbering" w:customStyle="1" w:styleId="StyleBulleted6">
    <w:name w:val="Style Bulleted6"/>
    <w:basedOn w:val="NoList"/>
    <w:rsid w:val="006164A1"/>
  </w:style>
  <w:style w:type="numbering" w:customStyle="1" w:styleId="Header25">
    <w:name w:val="Header25"/>
    <w:rsid w:val="006164A1"/>
    <w:pPr>
      <w:numPr>
        <w:numId w:val="24"/>
      </w:numPr>
    </w:pPr>
  </w:style>
  <w:style w:type="numbering" w:customStyle="1" w:styleId="Style35">
    <w:name w:val="Style35"/>
    <w:rsid w:val="006164A1"/>
  </w:style>
  <w:style w:type="numbering" w:customStyle="1" w:styleId="StyleBulletedGray-806">
    <w:name w:val="Style Bulleted Gray-80%6"/>
    <w:basedOn w:val="NoList"/>
    <w:rsid w:val="006164A1"/>
    <w:pPr>
      <w:numPr>
        <w:numId w:val="25"/>
      </w:numPr>
    </w:pPr>
  </w:style>
  <w:style w:type="numbering" w:customStyle="1" w:styleId="StyleBulleted16">
    <w:name w:val="Style Bulleted16"/>
    <w:basedOn w:val="NoList"/>
    <w:rsid w:val="006164A1"/>
    <w:pPr>
      <w:numPr>
        <w:numId w:val="26"/>
      </w:numPr>
    </w:pPr>
  </w:style>
  <w:style w:type="table" w:customStyle="1" w:styleId="TableGrid13">
    <w:name w:val="Table Grid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semiHidden/>
    <w:rsid w:val="006164A1"/>
  </w:style>
  <w:style w:type="table" w:customStyle="1" w:styleId="TableGrid22">
    <w:name w:val="Table Grid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semiHidden/>
    <w:rsid w:val="006164A1"/>
  </w:style>
  <w:style w:type="table" w:customStyle="1" w:styleId="TableGrid112">
    <w:name w:val="Table Grid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semiHidden/>
    <w:rsid w:val="006164A1"/>
  </w:style>
  <w:style w:type="numbering" w:customStyle="1" w:styleId="StyleBulleted22">
    <w:name w:val="Style Bulleted22"/>
    <w:basedOn w:val="NoList"/>
    <w:rsid w:val="006164A1"/>
  </w:style>
  <w:style w:type="numbering" w:customStyle="1" w:styleId="Header212">
    <w:name w:val="Header212"/>
    <w:rsid w:val="006164A1"/>
  </w:style>
  <w:style w:type="numbering" w:customStyle="1" w:styleId="Style312">
    <w:name w:val="Style312"/>
    <w:rsid w:val="006164A1"/>
  </w:style>
  <w:style w:type="numbering" w:customStyle="1" w:styleId="StyleBulletedGray-8012">
    <w:name w:val="Style Bulleted Gray-80%12"/>
    <w:basedOn w:val="NoList"/>
    <w:rsid w:val="006164A1"/>
  </w:style>
  <w:style w:type="numbering" w:customStyle="1" w:styleId="StyleBulleted112">
    <w:name w:val="Style Bulleted112"/>
    <w:basedOn w:val="NoList"/>
    <w:rsid w:val="006164A1"/>
  </w:style>
  <w:style w:type="numbering" w:customStyle="1" w:styleId="NoList32">
    <w:name w:val="No List32"/>
    <w:next w:val="NoList"/>
    <w:semiHidden/>
    <w:unhideWhenUsed/>
    <w:rsid w:val="006164A1"/>
  </w:style>
  <w:style w:type="numbering" w:customStyle="1" w:styleId="NoList42">
    <w:name w:val="No List42"/>
    <w:next w:val="NoList"/>
    <w:uiPriority w:val="99"/>
    <w:semiHidden/>
    <w:unhideWhenUsed/>
    <w:rsid w:val="006164A1"/>
  </w:style>
  <w:style w:type="numbering" w:customStyle="1" w:styleId="NoList122">
    <w:name w:val="No List122"/>
    <w:next w:val="NoList"/>
    <w:semiHidden/>
    <w:rsid w:val="006164A1"/>
  </w:style>
  <w:style w:type="numbering" w:customStyle="1" w:styleId="StyleBulleted32">
    <w:name w:val="Style Bulleted32"/>
    <w:basedOn w:val="NoList"/>
    <w:rsid w:val="006164A1"/>
  </w:style>
  <w:style w:type="numbering" w:customStyle="1" w:styleId="Header222">
    <w:name w:val="Header222"/>
    <w:rsid w:val="006164A1"/>
  </w:style>
  <w:style w:type="numbering" w:customStyle="1" w:styleId="Style322">
    <w:name w:val="Style322"/>
    <w:rsid w:val="006164A1"/>
  </w:style>
  <w:style w:type="numbering" w:customStyle="1" w:styleId="StyleBulletedGray-8022">
    <w:name w:val="Style Bulleted Gray-80%22"/>
    <w:basedOn w:val="NoList"/>
    <w:rsid w:val="006164A1"/>
  </w:style>
  <w:style w:type="numbering" w:customStyle="1" w:styleId="StyleBulleted122">
    <w:name w:val="Style Bulleted122"/>
    <w:basedOn w:val="NoList"/>
    <w:rsid w:val="006164A1"/>
  </w:style>
  <w:style w:type="numbering" w:customStyle="1" w:styleId="StyleBulletedWingdingssymbolBefore0cmHanging48ch12">
    <w:name w:val="Style Bulleted Wingdings (symbol) Before:  0 cm Hanging:  4.8 ch12"/>
    <w:rsid w:val="006164A1"/>
  </w:style>
  <w:style w:type="numbering" w:customStyle="1" w:styleId="NoList52">
    <w:name w:val="No List52"/>
    <w:next w:val="NoList"/>
    <w:semiHidden/>
    <w:rsid w:val="006164A1"/>
  </w:style>
  <w:style w:type="numbering" w:customStyle="1" w:styleId="120">
    <w:name w:val="無清單12"/>
    <w:next w:val="NoList"/>
    <w:uiPriority w:val="99"/>
    <w:semiHidden/>
    <w:unhideWhenUsed/>
    <w:rsid w:val="006164A1"/>
  </w:style>
  <w:style w:type="numbering" w:customStyle="1" w:styleId="222">
    <w:name w:val="無清單22"/>
    <w:next w:val="NoList"/>
    <w:uiPriority w:val="99"/>
    <w:semiHidden/>
    <w:unhideWhenUsed/>
    <w:rsid w:val="006164A1"/>
  </w:style>
  <w:style w:type="numbering" w:customStyle="1" w:styleId="StyleBulleted42">
    <w:name w:val="Style Bulleted42"/>
    <w:basedOn w:val="NoList"/>
    <w:rsid w:val="006164A1"/>
  </w:style>
  <w:style w:type="numbering" w:customStyle="1" w:styleId="Header232">
    <w:name w:val="Header232"/>
    <w:rsid w:val="006164A1"/>
  </w:style>
  <w:style w:type="numbering" w:customStyle="1" w:styleId="Style332">
    <w:name w:val="Style332"/>
    <w:rsid w:val="006164A1"/>
  </w:style>
  <w:style w:type="numbering" w:customStyle="1" w:styleId="StyleBulletedGray-8032">
    <w:name w:val="Style Bulleted Gray-80%32"/>
    <w:basedOn w:val="NoList"/>
    <w:rsid w:val="006164A1"/>
  </w:style>
  <w:style w:type="numbering" w:customStyle="1" w:styleId="StyleBulleted132">
    <w:name w:val="Style Bulleted132"/>
    <w:basedOn w:val="NoList"/>
    <w:rsid w:val="006164A1"/>
  </w:style>
  <w:style w:type="numbering" w:customStyle="1" w:styleId="NoList62">
    <w:name w:val="No List62"/>
    <w:next w:val="NoList"/>
    <w:uiPriority w:val="99"/>
    <w:semiHidden/>
    <w:unhideWhenUsed/>
    <w:rsid w:val="006164A1"/>
  </w:style>
  <w:style w:type="table" w:customStyle="1" w:styleId="121">
    <w:name w:val="表格 古典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
    <w:name w:val="表格 古典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
    <w:name w:val="表格 古典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
    <w:name w:val="表格 清單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
    <w:name w:val="表格格線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
    <w:name w:val="TS-register table2"/>
    <w:basedOn w:val="TableNormal"/>
    <w:rsid w:val="006164A1"/>
    <w:rPr>
      <w:rFonts w:ascii="Arial" w:hAnsi="Arial"/>
    </w:rPr>
    <w:tblPr/>
  </w:style>
  <w:style w:type="numbering" w:customStyle="1" w:styleId="NormalNumbered2">
    <w:name w:val="Normal_Numbered2"/>
    <w:rsid w:val="006164A1"/>
  </w:style>
  <w:style w:type="numbering" w:customStyle="1" w:styleId="1ai2">
    <w:name w:val="1 / a / i2"/>
    <w:basedOn w:val="NoList"/>
    <w:next w:val="1ai"/>
    <w:unhideWhenUsed/>
    <w:rsid w:val="006164A1"/>
  </w:style>
  <w:style w:type="numbering" w:customStyle="1" w:styleId="1111112">
    <w:name w:val="1 / 1.1 / 1.1.12"/>
    <w:basedOn w:val="NoList"/>
    <w:next w:val="111111"/>
    <w:unhideWhenUsed/>
    <w:rsid w:val="006164A1"/>
  </w:style>
  <w:style w:type="table" w:customStyle="1" w:styleId="TableGrid32">
    <w:name w:val="Table Grid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
    <w:name w:val="Table Elegant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
    <w:name w:val="No List132"/>
    <w:next w:val="NoList"/>
    <w:semiHidden/>
    <w:rsid w:val="006164A1"/>
  </w:style>
  <w:style w:type="numbering" w:customStyle="1" w:styleId="323">
    <w:name w:val="無清單32"/>
    <w:next w:val="NoList"/>
    <w:uiPriority w:val="99"/>
    <w:semiHidden/>
    <w:unhideWhenUsed/>
    <w:rsid w:val="006164A1"/>
  </w:style>
  <w:style w:type="numbering" w:customStyle="1" w:styleId="420">
    <w:name w:val="無清單42"/>
    <w:next w:val="NoList"/>
    <w:uiPriority w:val="99"/>
    <w:semiHidden/>
    <w:unhideWhenUsed/>
    <w:rsid w:val="006164A1"/>
  </w:style>
  <w:style w:type="table" w:customStyle="1" w:styleId="Pindescription2">
    <w:name w:val="Pin_description2"/>
    <w:basedOn w:val="TableNormal"/>
    <w:uiPriority w:val="99"/>
    <w:rsid w:val="006164A1"/>
    <w:tblPr/>
  </w:style>
  <w:style w:type="numbering" w:customStyle="1" w:styleId="520">
    <w:name w:val="無清單52"/>
    <w:next w:val="NoList"/>
    <w:uiPriority w:val="99"/>
    <w:semiHidden/>
    <w:unhideWhenUsed/>
    <w:rsid w:val="006164A1"/>
  </w:style>
  <w:style w:type="numbering" w:customStyle="1" w:styleId="62">
    <w:name w:val="無清單62"/>
    <w:next w:val="NoList"/>
    <w:uiPriority w:val="99"/>
    <w:semiHidden/>
    <w:unhideWhenUsed/>
    <w:rsid w:val="006164A1"/>
  </w:style>
  <w:style w:type="numbering" w:customStyle="1" w:styleId="72">
    <w:name w:val="無清單72"/>
    <w:next w:val="NoList"/>
    <w:uiPriority w:val="99"/>
    <w:semiHidden/>
    <w:unhideWhenUsed/>
    <w:rsid w:val="006164A1"/>
  </w:style>
  <w:style w:type="paragraph" w:customStyle="1" w:styleId="Footer4">
    <w:name w:val="Footer4"/>
    <w:basedOn w:val="FOOTER1"/>
    <w:rsid w:val="006164A1"/>
    <w:pPr>
      <w:spacing w:after="454"/>
      <w:textAlignment w:val="baseline"/>
    </w:pPr>
  </w:style>
  <w:style w:type="paragraph" w:customStyle="1" w:styleId="TableNormal4">
    <w:name w:val="Table Normal4"/>
    <w:basedOn w:val="Normal"/>
    <w:rsid w:val="006164A1"/>
    <w:pPr>
      <w:widowControl/>
      <w:tabs>
        <w:tab w:val="left" w:pos="170"/>
      </w:tabs>
      <w:spacing w:before="20" w:after="20"/>
      <w:jc w:val="center"/>
    </w:pPr>
    <w:rPr>
      <w:rFonts w:cs="Arial"/>
      <w:lang w:eastAsia="zh-TW"/>
    </w:rPr>
  </w:style>
  <w:style w:type="paragraph" w:customStyle="1" w:styleId="2120">
    <w:name w:val="樣式 標題 2 + 左右對齊 套用前:  12 點"/>
    <w:basedOn w:val="Heading2"/>
    <w:autoRedefine/>
    <w:rsid w:val="006164A1"/>
    <w:pPr>
      <w:numPr>
        <w:ilvl w:val="0"/>
        <w:numId w:val="0"/>
      </w:numPr>
      <w:tabs>
        <w:tab w:val="num" w:pos="1440"/>
      </w:tabs>
      <w:ind w:hangingChars="289" w:hanging="578"/>
    </w:pPr>
    <w:rPr>
      <w:rFonts w:cs="新細明體"/>
      <w:szCs w:val="20"/>
      <w:lang w:eastAsia="zh-TW"/>
    </w:rPr>
  </w:style>
  <w:style w:type="paragraph" w:customStyle="1" w:styleId="5085">
    <w:name w:val="樣式 標題 5 + 左:  0.85 公分"/>
    <w:basedOn w:val="Heading5"/>
    <w:autoRedefine/>
    <w:rsid w:val="006164A1"/>
    <w:pPr>
      <w:keepNext/>
      <w:jc w:val="left"/>
    </w:pPr>
    <w:rPr>
      <w:rFonts w:cs="新細明體"/>
      <w:bCs w:val="0"/>
      <w:lang w:val="fr-FR"/>
    </w:rPr>
  </w:style>
  <w:style w:type="paragraph" w:customStyle="1" w:styleId="932">
    <w:name w:val="樣式 粗體 底線 藍色 套用前:  9 點 套用後:  3 點 左 2 字元"/>
    <w:basedOn w:val="Normal"/>
    <w:autoRedefine/>
    <w:rsid w:val="006164A1"/>
    <w:pPr>
      <w:spacing w:before="180" w:after="60"/>
      <w:jc w:val="left"/>
    </w:pPr>
    <w:rPr>
      <w:rFonts w:cs="新細明體"/>
      <w:b/>
      <w:bCs/>
      <w:u w:val="single" w:color="0000FF"/>
      <w:lang w:eastAsia="zh-TW"/>
    </w:rPr>
  </w:style>
  <w:style w:type="paragraph" w:customStyle="1" w:styleId="9321">
    <w:name w:val="樣式 粗體 底線 藍色 套用前:  9 點 套用後:  3 點 左 2 字元1"/>
    <w:basedOn w:val="Normal"/>
    <w:autoRedefine/>
    <w:rsid w:val="006164A1"/>
    <w:pPr>
      <w:spacing w:before="180" w:after="60"/>
      <w:jc w:val="left"/>
    </w:pPr>
    <w:rPr>
      <w:rFonts w:cs="新細明體"/>
      <w:b/>
      <w:bCs/>
      <w:u w:val="single" w:color="0000FF"/>
      <w:lang w:eastAsia="zh-TW"/>
    </w:rPr>
  </w:style>
  <w:style w:type="paragraph" w:styleId="NoSpacing">
    <w:name w:val="No Spacing"/>
    <w:basedOn w:val="Normal"/>
    <w:link w:val="NoSpacingChar"/>
    <w:uiPriority w:val="1"/>
    <w:rsid w:val="006164A1"/>
    <w:pPr>
      <w:widowControl/>
      <w:jc w:val="left"/>
    </w:pPr>
    <w:rPr>
      <w:rFonts w:ascii="Calibri" w:hAnsi="Calibri" w:cs="Calibri"/>
      <w:sz w:val="22"/>
      <w:lang w:eastAsia="ja-JP"/>
    </w:rPr>
  </w:style>
  <w:style w:type="paragraph" w:styleId="Quote">
    <w:name w:val="Quote"/>
    <w:basedOn w:val="Normal"/>
    <w:next w:val="Normal"/>
    <w:link w:val="QuoteChar"/>
    <w:uiPriority w:val="29"/>
    <w:rsid w:val="006164A1"/>
    <w:pPr>
      <w:jc w:val="left"/>
    </w:pPr>
    <w:rPr>
      <w:i/>
      <w:iCs/>
      <w:color w:val="000000"/>
      <w:lang w:eastAsia="zh-TW"/>
    </w:rPr>
  </w:style>
  <w:style w:type="character" w:customStyle="1" w:styleId="QuoteChar">
    <w:name w:val="Quote Char"/>
    <w:link w:val="Quote"/>
    <w:uiPriority w:val="29"/>
    <w:rsid w:val="006164A1"/>
    <w:rPr>
      <w:rFonts w:ascii="Arial" w:hAnsi="Arial"/>
      <w:i/>
      <w:iCs/>
      <w:color w:val="000000"/>
    </w:rPr>
  </w:style>
  <w:style w:type="paragraph" w:styleId="IntenseQuote">
    <w:name w:val="Intense Quote"/>
    <w:basedOn w:val="Normal"/>
    <w:next w:val="Normal"/>
    <w:link w:val="IntenseQuoteChar"/>
    <w:uiPriority w:val="30"/>
    <w:rsid w:val="006164A1"/>
    <w:pPr>
      <w:pBdr>
        <w:bottom w:val="single" w:sz="4" w:space="4" w:color="4F81BD"/>
      </w:pBdr>
      <w:spacing w:before="200" w:after="280"/>
      <w:ind w:left="936" w:right="936"/>
      <w:jc w:val="left"/>
    </w:pPr>
    <w:rPr>
      <w:b/>
      <w:bCs/>
      <w:i/>
      <w:iCs/>
      <w:color w:val="4F81BD"/>
      <w:lang w:eastAsia="zh-TW"/>
    </w:rPr>
  </w:style>
  <w:style w:type="character" w:customStyle="1" w:styleId="IntenseQuoteChar">
    <w:name w:val="Intense Quote Char"/>
    <w:link w:val="IntenseQuote"/>
    <w:uiPriority w:val="30"/>
    <w:rsid w:val="006164A1"/>
    <w:rPr>
      <w:rFonts w:ascii="Arial" w:hAnsi="Arial"/>
      <w:b/>
      <w:bCs/>
      <w:i/>
      <w:iCs/>
      <w:color w:val="4F81BD"/>
    </w:rPr>
  </w:style>
  <w:style w:type="character" w:styleId="SubtleEmphasis">
    <w:name w:val="Subtle Emphasis"/>
    <w:uiPriority w:val="19"/>
    <w:rsid w:val="006164A1"/>
    <w:rPr>
      <w:i/>
      <w:iCs/>
      <w:color w:val="808080"/>
    </w:rPr>
  </w:style>
  <w:style w:type="character" w:styleId="IntenseEmphasis">
    <w:name w:val="Intense Emphasis"/>
    <w:uiPriority w:val="21"/>
    <w:rsid w:val="006164A1"/>
    <w:rPr>
      <w:b/>
      <w:bCs/>
      <w:i/>
      <w:iCs/>
      <w:color w:val="4F81BD"/>
    </w:rPr>
  </w:style>
  <w:style w:type="character" w:styleId="SubtleReference">
    <w:name w:val="Subtle Reference"/>
    <w:uiPriority w:val="31"/>
    <w:rsid w:val="006164A1"/>
    <w:rPr>
      <w:smallCaps/>
      <w:color w:val="C0504D"/>
      <w:u w:val="single"/>
    </w:rPr>
  </w:style>
  <w:style w:type="character" w:styleId="IntenseReference">
    <w:name w:val="Intense Reference"/>
    <w:uiPriority w:val="32"/>
    <w:rsid w:val="006164A1"/>
    <w:rPr>
      <w:b/>
      <w:bCs/>
      <w:smallCaps/>
      <w:color w:val="C0504D"/>
      <w:spacing w:val="5"/>
      <w:u w:val="single"/>
    </w:rPr>
  </w:style>
  <w:style w:type="character" w:styleId="BookTitle">
    <w:name w:val="Book Title"/>
    <w:uiPriority w:val="33"/>
    <w:rsid w:val="006164A1"/>
    <w:rPr>
      <w:b/>
      <w:bCs/>
      <w:smallCaps/>
      <w:spacing w:val="5"/>
    </w:rPr>
  </w:style>
  <w:style w:type="paragraph" w:customStyle="1" w:styleId="55">
    <w:name w:val="標題5"/>
    <w:basedOn w:val="Heading4"/>
    <w:rsid w:val="006164A1"/>
    <w:pPr>
      <w:numPr>
        <w:ilvl w:val="0"/>
        <w:numId w:val="0"/>
      </w:numPr>
      <w:tabs>
        <w:tab w:val="num" w:pos="1008"/>
        <w:tab w:val="left" w:pos="1560"/>
      </w:tabs>
      <w:ind w:left="1008" w:hanging="1008"/>
      <w:outlineLvl w:val="4"/>
    </w:pPr>
    <w:rPr>
      <w:lang w:eastAsia="zh-TW"/>
    </w:rPr>
  </w:style>
  <w:style w:type="paragraph" w:customStyle="1" w:styleId="RegLv6">
    <w:name w:val="RegLv6"/>
    <w:basedOn w:val="53"/>
    <w:rsid w:val="006164A1"/>
    <w:pPr>
      <w:outlineLvl w:val="5"/>
    </w:pPr>
    <w:rPr>
      <w:lang w:val="en-US"/>
    </w:rPr>
  </w:style>
  <w:style w:type="paragraph" w:customStyle="1" w:styleId="RegLv4">
    <w:name w:val="RegLv4"/>
    <w:basedOn w:val="Heading5"/>
    <w:rsid w:val="006164A1"/>
    <w:pPr>
      <w:tabs>
        <w:tab w:val="clear" w:pos="9066"/>
        <w:tab w:val="left" w:pos="9065"/>
      </w:tabs>
      <w:outlineLvl w:val="3"/>
    </w:pPr>
    <w:rPr>
      <w:rFonts w:cs="Arial"/>
      <w:noProof/>
    </w:rPr>
  </w:style>
  <w:style w:type="paragraph" w:customStyle="1" w:styleId="Header-Level4">
    <w:name w:val="Header - Level 4"/>
    <w:basedOn w:val="Heading3"/>
    <w:rsid w:val="006164A1"/>
    <w:pPr>
      <w:numPr>
        <w:ilvl w:val="0"/>
        <w:numId w:val="0"/>
      </w:numPr>
      <w:tabs>
        <w:tab w:val="left" w:pos="1560"/>
        <w:tab w:val="num" w:pos="1920"/>
      </w:tabs>
      <w:adjustRightInd w:val="0"/>
      <w:snapToGrid w:val="0"/>
      <w:ind w:hangingChars="300" w:hanging="300"/>
      <w:outlineLvl w:val="3"/>
    </w:pPr>
    <w:rPr>
      <w:lang w:eastAsia="zh-TW"/>
    </w:rPr>
  </w:style>
  <w:style w:type="paragraph" w:customStyle="1" w:styleId="MyH5">
    <w:name w:val="MyH 5"/>
    <w:basedOn w:val="Heading4"/>
    <w:rsid w:val="006164A1"/>
    <w:pPr>
      <w:numPr>
        <w:ilvl w:val="0"/>
        <w:numId w:val="0"/>
      </w:numPr>
      <w:tabs>
        <w:tab w:val="num" w:pos="1008"/>
      </w:tabs>
      <w:ind w:left="1008" w:hanging="1008"/>
      <w:outlineLvl w:val="4"/>
    </w:pPr>
    <w:rPr>
      <w:i w:val="0"/>
      <w:sz w:val="21"/>
      <w:szCs w:val="21"/>
    </w:rPr>
  </w:style>
  <w:style w:type="paragraph" w:customStyle="1" w:styleId="RegLv5">
    <w:name w:val="RegLv5"/>
    <w:basedOn w:val="Heading5"/>
    <w:rsid w:val="006164A1"/>
    <w:pPr>
      <w:keepNext/>
      <w:jc w:val="left"/>
    </w:pPr>
    <w:rPr>
      <w:rFonts w:cs="Arial"/>
      <w:lang w:val="fr-FR"/>
    </w:rPr>
  </w:style>
  <w:style w:type="character" w:styleId="HTMLCode">
    <w:name w:val="HTML Code"/>
    <w:uiPriority w:val="99"/>
    <w:unhideWhenUsed/>
    <w:rsid w:val="006164A1"/>
    <w:rPr>
      <w:rFonts w:ascii="Courier New" w:eastAsia="細明體" w:hAnsi="Courier New" w:cs="Courier New" w:hint="default"/>
      <w:color w:val="333399"/>
      <w:sz w:val="22"/>
      <w:szCs w:val="22"/>
    </w:rPr>
  </w:style>
  <w:style w:type="table" w:styleId="TableContemporary">
    <w:name w:val="Table Contemporary"/>
    <w:basedOn w:val="TableNormal"/>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Heading6Char1">
    <w:name w:val="Heading 6 Char1"/>
    <w:aliases w:val="標題 bb Char1"/>
    <w:rsid w:val="006164A1"/>
    <w:rPr>
      <w:rFonts w:ascii="Cambria" w:eastAsia="新細明體" w:hAnsi="Cambria" w:cs="Times New Roman"/>
      <w:sz w:val="36"/>
      <w:szCs w:val="36"/>
      <w:lang w:eastAsia="en-US"/>
    </w:rPr>
  </w:style>
  <w:style w:type="paragraph" w:customStyle="1" w:styleId="2d">
    <w:name w:val="內文2"/>
    <w:basedOn w:val="Normal"/>
    <w:rsid w:val="006164A1"/>
    <w:rPr>
      <w:lang w:eastAsia="zh-TW"/>
    </w:rPr>
  </w:style>
  <w:style w:type="paragraph" w:customStyle="1" w:styleId="Index11">
    <w:name w:val="Index 11"/>
    <w:basedOn w:val="Normal"/>
    <w:rsid w:val="006164A1"/>
    <w:rPr>
      <w:lang w:eastAsia="zh-TW"/>
    </w:rPr>
  </w:style>
  <w:style w:type="paragraph" w:customStyle="1" w:styleId="Caption1">
    <w:name w:val="Caption1"/>
    <w:basedOn w:val="Normal"/>
    <w:rsid w:val="006164A1"/>
    <w:rPr>
      <w:rFonts w:cs="Arial"/>
      <w:lang w:eastAsia="zh-TW"/>
    </w:rPr>
  </w:style>
  <w:style w:type="paragraph" w:customStyle="1" w:styleId="39">
    <w:name w:val="清單段落3"/>
    <w:basedOn w:val="Normal"/>
    <w:rsid w:val="006164A1"/>
    <w:pPr>
      <w:ind w:leftChars="200" w:left="480"/>
    </w:pPr>
    <w:rPr>
      <w:lang w:eastAsia="zh-TW"/>
    </w:rPr>
  </w:style>
  <w:style w:type="paragraph" w:customStyle="1" w:styleId="Footer11">
    <w:name w:val="Footer11"/>
    <w:basedOn w:val="FOOTER1"/>
    <w:rsid w:val="006164A1"/>
    <w:pPr>
      <w:spacing w:after="454"/>
      <w:textAlignment w:val="baseline"/>
    </w:pPr>
  </w:style>
  <w:style w:type="paragraph" w:customStyle="1" w:styleId="TableNormal11">
    <w:name w:val="Table Normal11"/>
    <w:basedOn w:val="Normal"/>
    <w:rsid w:val="006164A1"/>
    <w:pPr>
      <w:widowControl/>
      <w:tabs>
        <w:tab w:val="left" w:pos="170"/>
      </w:tabs>
      <w:spacing w:before="20" w:after="20"/>
      <w:jc w:val="center"/>
    </w:pPr>
    <w:rPr>
      <w:rFonts w:cs="Arial"/>
      <w:lang w:eastAsia="zh-TW"/>
    </w:rPr>
  </w:style>
  <w:style w:type="paragraph" w:customStyle="1" w:styleId="TableofFigures11">
    <w:name w:val="Table of Figures11"/>
    <w:basedOn w:val="tabletext1C"/>
    <w:next w:val="2d"/>
    <w:rsid w:val="006164A1"/>
    <w:pPr>
      <w:overflowPunct/>
      <w:autoSpaceDE/>
      <w:autoSpaceDN/>
      <w:spacing w:before="0" w:after="100" w:afterAutospacing="1"/>
      <w:jc w:val="center"/>
      <w:textAlignment w:val="auto"/>
    </w:pPr>
    <w:rPr>
      <w:rFonts w:cs="Arial"/>
      <w:b/>
      <w:sz w:val="20"/>
    </w:rPr>
  </w:style>
  <w:style w:type="paragraph" w:customStyle="1" w:styleId="Heading61">
    <w:name w:val="Heading 61"/>
    <w:basedOn w:val="Normal"/>
    <w:rsid w:val="006164A1"/>
    <w:rPr>
      <w:rFonts w:ascii="Cambria" w:hAnsi="Cambria"/>
      <w:sz w:val="36"/>
      <w:szCs w:val="36"/>
      <w:lang w:eastAsia="zh-TW"/>
    </w:rPr>
  </w:style>
  <w:style w:type="paragraph" w:customStyle="1" w:styleId="Heading71">
    <w:name w:val="Heading 71"/>
    <w:basedOn w:val="Normal"/>
    <w:rsid w:val="006164A1"/>
    <w:rPr>
      <w:rFonts w:ascii="Cambria" w:hAnsi="Cambria"/>
      <w:b/>
      <w:bCs/>
      <w:sz w:val="36"/>
      <w:szCs w:val="36"/>
      <w:lang w:eastAsia="zh-TW"/>
    </w:rPr>
  </w:style>
  <w:style w:type="paragraph" w:customStyle="1" w:styleId="Heading81">
    <w:name w:val="Heading 81"/>
    <w:basedOn w:val="Normal"/>
    <w:rsid w:val="006164A1"/>
    <w:rPr>
      <w:rFonts w:ascii="Cambria" w:hAnsi="Cambria"/>
      <w:sz w:val="36"/>
      <w:szCs w:val="36"/>
      <w:lang w:eastAsia="zh-TW"/>
    </w:rPr>
  </w:style>
  <w:style w:type="paragraph" w:customStyle="1" w:styleId="Heading91">
    <w:name w:val="Heading 91"/>
    <w:basedOn w:val="Normal"/>
    <w:rsid w:val="006164A1"/>
    <w:rPr>
      <w:rFonts w:ascii="Cambria" w:hAnsi="Cambria"/>
      <w:sz w:val="36"/>
      <w:szCs w:val="36"/>
      <w:lang w:eastAsia="zh-TW"/>
    </w:rPr>
  </w:style>
  <w:style w:type="paragraph" w:customStyle="1" w:styleId="1f1">
    <w:name w:val="副標題1"/>
    <w:basedOn w:val="Normal"/>
    <w:rsid w:val="006164A1"/>
    <w:rPr>
      <w:rFonts w:ascii="Cambria" w:hAnsi="Cambria"/>
      <w:i/>
      <w:iCs/>
      <w:szCs w:val="24"/>
      <w:lang w:eastAsia="zh-TW"/>
    </w:rPr>
  </w:style>
  <w:style w:type="paragraph" w:customStyle="1" w:styleId="1f2">
    <w:name w:val="標題1"/>
    <w:basedOn w:val="Normal"/>
    <w:rsid w:val="006164A1"/>
    <w:rPr>
      <w:rFonts w:ascii="Cambria" w:hAnsi="Cambria"/>
      <w:b/>
      <w:bCs/>
      <w:sz w:val="32"/>
      <w:szCs w:val="32"/>
      <w:lang w:eastAsia="zh-TW"/>
    </w:rPr>
  </w:style>
  <w:style w:type="paragraph" w:customStyle="1" w:styleId="1f3">
    <w:name w:val="註解方塊文字1"/>
    <w:basedOn w:val="Normal"/>
    <w:rsid w:val="006164A1"/>
    <w:rPr>
      <w:rFonts w:ascii="Cambria" w:hAnsi="Cambria"/>
      <w:sz w:val="16"/>
      <w:szCs w:val="16"/>
      <w:lang w:eastAsia="zh-TW"/>
    </w:rPr>
  </w:style>
  <w:style w:type="paragraph" w:customStyle="1" w:styleId="17">
    <w:name w:val="本文1"/>
    <w:basedOn w:val="Normal"/>
    <w:link w:val="BodyTextChar1"/>
    <w:rsid w:val="006164A1"/>
    <w:rPr>
      <w:noProof/>
    </w:rPr>
  </w:style>
  <w:style w:type="paragraph" w:customStyle="1" w:styleId="1f4">
    <w:name w:val="本文縮排1"/>
    <w:basedOn w:val="Normal"/>
    <w:rsid w:val="006164A1"/>
    <w:rPr>
      <w:lang w:eastAsia="zh-TW"/>
    </w:rPr>
  </w:style>
  <w:style w:type="paragraph" w:customStyle="1" w:styleId="CommentSubject2">
    <w:name w:val="Comment Subject2"/>
    <w:basedOn w:val="Normal"/>
    <w:rsid w:val="006164A1"/>
    <w:rPr>
      <w:b/>
      <w:bCs/>
      <w:lang w:eastAsia="zh-TW"/>
    </w:rPr>
  </w:style>
  <w:style w:type="paragraph" w:customStyle="1" w:styleId="Header11">
    <w:name w:val="Header1"/>
    <w:basedOn w:val="Normal"/>
    <w:rsid w:val="006164A1"/>
    <w:rPr>
      <w:sz w:val="16"/>
      <w:szCs w:val="16"/>
      <w:lang w:eastAsia="zh-TW"/>
    </w:rPr>
  </w:style>
  <w:style w:type="paragraph" w:customStyle="1" w:styleId="216">
    <w:name w:val="本文縮排 21"/>
    <w:basedOn w:val="Normal"/>
    <w:rsid w:val="006164A1"/>
    <w:rPr>
      <w:lang w:eastAsia="zh-TW"/>
    </w:rPr>
  </w:style>
  <w:style w:type="paragraph" w:customStyle="1" w:styleId="313">
    <w:name w:val="本文縮排 31"/>
    <w:basedOn w:val="Normal"/>
    <w:rsid w:val="006164A1"/>
    <w:rPr>
      <w:sz w:val="16"/>
      <w:szCs w:val="16"/>
      <w:lang w:eastAsia="zh-TW"/>
    </w:rPr>
  </w:style>
  <w:style w:type="paragraph" w:customStyle="1" w:styleId="CommentText1">
    <w:name w:val="Comment Text1"/>
    <w:basedOn w:val="Normal"/>
    <w:rsid w:val="006164A1"/>
    <w:rPr>
      <w:lang w:eastAsia="zh-TW"/>
    </w:rPr>
  </w:style>
  <w:style w:type="paragraph" w:customStyle="1" w:styleId="FootnoteText1">
    <w:name w:val="Footnote Text1"/>
    <w:basedOn w:val="Normal"/>
    <w:rsid w:val="006164A1"/>
    <w:rPr>
      <w:lang w:eastAsia="zh-TW"/>
    </w:rPr>
  </w:style>
  <w:style w:type="paragraph" w:customStyle="1" w:styleId="314">
    <w:name w:val="本文 31"/>
    <w:basedOn w:val="Normal"/>
    <w:rsid w:val="006164A1"/>
    <w:rPr>
      <w:rFonts w:ascii="Verdana" w:hAnsi="Verdana"/>
      <w:snapToGrid w:val="0"/>
      <w:color w:val="FF0000"/>
      <w:lang w:eastAsia="zh-TW"/>
    </w:rPr>
  </w:style>
  <w:style w:type="paragraph" w:customStyle="1" w:styleId="217">
    <w:name w:val="本文 21"/>
    <w:basedOn w:val="Normal"/>
    <w:rsid w:val="006164A1"/>
    <w:rPr>
      <w:lang w:eastAsia="zh-TW"/>
    </w:rPr>
  </w:style>
  <w:style w:type="paragraph" w:customStyle="1" w:styleId="EndnoteText1">
    <w:name w:val="Endnote Text1"/>
    <w:basedOn w:val="Normal"/>
    <w:rsid w:val="006164A1"/>
    <w:rPr>
      <w:lang w:eastAsia="zh-TW"/>
    </w:rPr>
  </w:style>
  <w:style w:type="paragraph" w:customStyle="1" w:styleId="1f5">
    <w:name w:val="問候1"/>
    <w:basedOn w:val="Normal"/>
    <w:rsid w:val="006164A1"/>
    <w:rPr>
      <w:lang w:eastAsia="zh-TW"/>
    </w:rPr>
  </w:style>
  <w:style w:type="paragraph" w:customStyle="1" w:styleId="1f6">
    <w:name w:val="日期1"/>
    <w:basedOn w:val="Normal"/>
    <w:rsid w:val="006164A1"/>
    <w:rPr>
      <w:lang w:eastAsia="zh-TW"/>
    </w:rPr>
  </w:style>
  <w:style w:type="paragraph" w:customStyle="1" w:styleId="1f7">
    <w:name w:val="文件引導模式1"/>
    <w:basedOn w:val="Normal"/>
    <w:rsid w:val="006164A1"/>
    <w:rPr>
      <w:rFonts w:ascii="Tahoma" w:hAnsi="Tahoma" w:cs="Tahoma"/>
      <w:sz w:val="16"/>
      <w:szCs w:val="16"/>
      <w:lang w:eastAsia="zh-TW"/>
    </w:rPr>
  </w:style>
  <w:style w:type="paragraph" w:customStyle="1" w:styleId="TOC11">
    <w:name w:val="TOC 1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TOC31">
    <w:name w:val="TOC 3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1f8">
    <w:name w:val="內文縮排1"/>
    <w:basedOn w:val="Normal"/>
    <w:rsid w:val="006164A1"/>
    <w:pPr>
      <w:widowControl/>
      <w:spacing w:before="100" w:beforeAutospacing="1" w:after="100" w:afterAutospacing="1"/>
      <w:jc w:val="left"/>
    </w:pPr>
    <w:rPr>
      <w:rFonts w:ascii="新細明體" w:hAnsi="新細明體" w:cs="新細明體"/>
      <w:szCs w:val="24"/>
      <w:lang w:eastAsia="zh-TW"/>
    </w:rPr>
  </w:style>
  <w:style w:type="paragraph" w:customStyle="1" w:styleId="4Heading14Heading141Heading142H4H41h4h40">
    <w:name w:val="樣式 標題 4Heading 14Heading 141Heading 142H4H41h4h4 字元 + 非斜體"/>
    <w:basedOn w:val="Heading4"/>
    <w:rsid w:val="006164A1"/>
    <w:pPr>
      <w:numPr>
        <w:ilvl w:val="0"/>
        <w:numId w:val="0"/>
      </w:numPr>
      <w:spacing w:after="60"/>
    </w:pPr>
    <w:rPr>
      <w:bCs w:val="0"/>
      <w:i w:val="0"/>
      <w:lang w:eastAsia="zh-TW"/>
    </w:rPr>
  </w:style>
  <w:style w:type="paragraph" w:customStyle="1" w:styleId="3a">
    <w:name w:val="目錄標題3"/>
    <w:basedOn w:val="Heading1"/>
    <w:next w:val="Normal"/>
    <w:rsid w:val="006164A1"/>
    <w:pPr>
      <w:keepNext/>
      <w:keepLines/>
      <w:widowControl/>
      <w:numPr>
        <w:numId w:val="0"/>
      </w:numPr>
      <w:overflowPunct/>
      <w:autoSpaceDE/>
      <w:autoSpaceDN/>
      <w:adjustRightInd/>
      <w:spacing w:before="480" w:after="0" w:line="276" w:lineRule="auto"/>
      <w:jc w:val="left"/>
      <w:textAlignment w:val="auto"/>
      <w:outlineLvl w:val="9"/>
    </w:pPr>
    <w:rPr>
      <w:rFonts w:ascii="Cambria" w:hAnsi="Cambria"/>
      <w:caps w:val="0"/>
      <w:color w:val="365F91"/>
      <w:kern w:val="0"/>
      <w:sz w:val="28"/>
      <w:szCs w:val="28"/>
      <w:lang w:eastAsia="zh-TW"/>
    </w:rPr>
  </w:style>
  <w:style w:type="paragraph" w:customStyle="1" w:styleId="48">
    <w:name w:val="清單段落4"/>
    <w:basedOn w:val="Normal"/>
    <w:rsid w:val="006164A1"/>
    <w:pPr>
      <w:ind w:leftChars="200" w:left="480"/>
    </w:pPr>
    <w:rPr>
      <w:lang w:eastAsia="zh-TW"/>
    </w:rPr>
  </w:style>
  <w:style w:type="character" w:customStyle="1" w:styleId="Heading7Char1">
    <w:name w:val="Heading 7 Char1"/>
    <w:aliases w:val="H5-1 Char"/>
    <w:locked/>
    <w:rsid w:val="006164A1"/>
    <w:rPr>
      <w:rFonts w:ascii="Arial" w:hAnsi="Arial"/>
      <w:b/>
      <w:bCs/>
      <w:noProof/>
    </w:rPr>
  </w:style>
  <w:style w:type="character" w:customStyle="1" w:styleId="Heading8Char1">
    <w:name w:val="Heading 8 Char1"/>
    <w:locked/>
    <w:rsid w:val="006164A1"/>
    <w:rPr>
      <w:i/>
      <w:iCs/>
      <w:sz w:val="24"/>
      <w:lang w:eastAsia="en-US"/>
    </w:rPr>
  </w:style>
  <w:style w:type="character" w:customStyle="1" w:styleId="Heading9Char1">
    <w:name w:val="Heading 9 Char1"/>
    <w:locked/>
    <w:rsid w:val="006164A1"/>
    <w:rPr>
      <w:rFonts w:ascii="Arial" w:hAnsi="Arial" w:cs="Arial"/>
      <w:sz w:val="22"/>
      <w:szCs w:val="22"/>
      <w:lang w:eastAsia="en-US"/>
    </w:rPr>
  </w:style>
  <w:style w:type="character" w:customStyle="1" w:styleId="SubtitleChar1">
    <w:name w:val="Subtitle Char1"/>
    <w:locked/>
    <w:rsid w:val="006164A1"/>
    <w:rPr>
      <w:rFonts w:ascii="Arial" w:eastAsia="Arial" w:hAnsi="Arial"/>
      <w:i/>
      <w:iCs/>
    </w:rPr>
  </w:style>
  <w:style w:type="character" w:customStyle="1" w:styleId="TitleChar1">
    <w:name w:val="Title Char1"/>
    <w:locked/>
    <w:rsid w:val="006164A1"/>
    <w:rPr>
      <w:rFonts w:ascii="Arial" w:eastAsia="Arial" w:hAnsi="Arial" w:cs="Arial"/>
      <w:b/>
      <w:bCs/>
      <w:kern w:val="28"/>
      <w:sz w:val="40"/>
      <w:szCs w:val="40"/>
    </w:rPr>
  </w:style>
  <w:style w:type="character" w:customStyle="1" w:styleId="FooterChar1">
    <w:name w:val="Footer Char1"/>
    <w:locked/>
    <w:rsid w:val="006164A1"/>
    <w:rPr>
      <w:rFonts w:ascii="Arial" w:hAnsi="Arial"/>
      <w:lang w:eastAsia="en-US"/>
    </w:rPr>
  </w:style>
  <w:style w:type="character" w:customStyle="1" w:styleId="BalloonTextChar1">
    <w:name w:val="Balloon Text Char1"/>
    <w:locked/>
    <w:rsid w:val="006164A1"/>
    <w:rPr>
      <w:rFonts w:ascii="Arial" w:hAnsi="Arial"/>
      <w:sz w:val="16"/>
      <w:szCs w:val="16"/>
      <w:lang w:eastAsia="en-US"/>
    </w:rPr>
  </w:style>
  <w:style w:type="character" w:customStyle="1" w:styleId="BodyTextIndentChar1">
    <w:name w:val="Body Text Indent Char1"/>
    <w:locked/>
    <w:rsid w:val="006164A1"/>
    <w:rPr>
      <w:rFonts w:ascii="Arial" w:hAnsi="Arial"/>
      <w:bCs/>
      <w:sz w:val="18"/>
      <w:lang w:eastAsia="en-US"/>
    </w:rPr>
  </w:style>
  <w:style w:type="character" w:customStyle="1" w:styleId="CommentSubjectChar1">
    <w:name w:val="Comment Subject Char1"/>
    <w:locked/>
    <w:rsid w:val="006164A1"/>
    <w:rPr>
      <w:rFonts w:ascii="Arial" w:hAnsi="Arial"/>
      <w:b/>
      <w:bCs/>
      <w:lang w:eastAsia="en-US"/>
    </w:rPr>
  </w:style>
  <w:style w:type="character" w:customStyle="1" w:styleId="CharChar39">
    <w:name w:val="Char Char39"/>
    <w:rsid w:val="006164A1"/>
    <w:rPr>
      <w:rFonts w:ascii="Arial" w:hAnsi="Arial" w:cs="Arial" w:hint="default"/>
      <w:bCs/>
      <w:sz w:val="18"/>
      <w:lang w:eastAsia="en-US"/>
    </w:rPr>
  </w:style>
  <w:style w:type="character" w:customStyle="1" w:styleId="BodyTextIndent2Char1">
    <w:name w:val="Body Text Indent 2 Char1"/>
    <w:locked/>
    <w:rsid w:val="006164A1"/>
    <w:rPr>
      <w:rFonts w:ascii="Arial" w:hAnsi="Arial"/>
      <w:sz w:val="18"/>
      <w:lang w:eastAsia="en-US"/>
    </w:rPr>
  </w:style>
  <w:style w:type="character" w:customStyle="1" w:styleId="BodyTextIndent3Char1">
    <w:name w:val="Body Text Indent 3 Char1"/>
    <w:locked/>
    <w:rsid w:val="006164A1"/>
    <w:rPr>
      <w:rFonts w:ascii="Arial" w:hAnsi="Arial"/>
      <w:sz w:val="18"/>
      <w:lang w:eastAsia="en-US"/>
    </w:rPr>
  </w:style>
  <w:style w:type="character" w:customStyle="1" w:styleId="CharChar36">
    <w:name w:val="Char Char36"/>
    <w:rsid w:val="006164A1"/>
    <w:rPr>
      <w:rFonts w:ascii="Arial" w:hAnsi="Arial" w:cs="Arial" w:hint="default"/>
      <w:lang w:eastAsia="en-US"/>
    </w:rPr>
  </w:style>
  <w:style w:type="character" w:customStyle="1" w:styleId="CommentTextChar1">
    <w:name w:val="Comment Text Char1"/>
    <w:locked/>
    <w:rsid w:val="006164A1"/>
    <w:rPr>
      <w:rFonts w:ascii="Arial" w:hAnsi="Arial"/>
      <w:lang w:eastAsia="en-US"/>
    </w:rPr>
  </w:style>
  <w:style w:type="character" w:customStyle="1" w:styleId="FootnoteTextChar1">
    <w:name w:val="Footnote Text Char1"/>
    <w:semiHidden/>
    <w:locked/>
    <w:rsid w:val="006164A1"/>
    <w:rPr>
      <w:rFonts w:ascii="Arial" w:hAnsi="Arial"/>
      <w:lang w:eastAsia="en-US"/>
    </w:rPr>
  </w:style>
  <w:style w:type="character" w:customStyle="1" w:styleId="BodyText2Char1">
    <w:name w:val="Body Text 2 Char1"/>
    <w:locked/>
    <w:rsid w:val="006164A1"/>
    <w:rPr>
      <w:rFonts w:ascii="Arial" w:hAnsi="Arial"/>
      <w:lang w:eastAsia="en-US"/>
    </w:rPr>
  </w:style>
  <w:style w:type="character" w:customStyle="1" w:styleId="EndnoteTextChar1">
    <w:name w:val="Endnote Text Char1"/>
    <w:semiHidden/>
    <w:locked/>
    <w:rsid w:val="006164A1"/>
    <w:rPr>
      <w:rFonts w:ascii="Arial" w:eastAsia="Arial" w:hAnsi="Arial"/>
    </w:rPr>
  </w:style>
  <w:style w:type="character" w:customStyle="1" w:styleId="SalutationChar1">
    <w:name w:val="Salutation Char1"/>
    <w:locked/>
    <w:rsid w:val="006164A1"/>
    <w:rPr>
      <w:rFonts w:eastAsia="Arial Unicode MS"/>
      <w:color w:val="000000"/>
      <w:sz w:val="24"/>
      <w:lang w:eastAsia="nl-NL"/>
    </w:rPr>
  </w:style>
  <w:style w:type="character" w:customStyle="1" w:styleId="DateChar1">
    <w:name w:val="Date Char1"/>
    <w:locked/>
    <w:rsid w:val="006164A1"/>
    <w:rPr>
      <w:rFonts w:ascii="Arial" w:hAnsi="Arial"/>
      <w:lang w:eastAsia="en-US"/>
    </w:rPr>
  </w:style>
  <w:style w:type="character" w:customStyle="1" w:styleId="DocumentMapChar1">
    <w:name w:val="Document Map Char1"/>
    <w:semiHidden/>
    <w:locked/>
    <w:rsid w:val="006164A1"/>
    <w:rPr>
      <w:rFonts w:ascii="Arial" w:eastAsia="MS Gothic" w:hAnsi="Arial"/>
      <w:shd w:val="clear" w:color="auto" w:fill="000080"/>
      <w:lang w:eastAsia="en-US"/>
    </w:rPr>
  </w:style>
  <w:style w:type="character" w:customStyle="1" w:styleId="Heading2Char1">
    <w:name w:val="Heading 2 Char1"/>
    <w:aliases w:val="H2 Char1,H21 Char1,Œ©o‚µ 2 Char1,?co??E 2 Char1,h2 Char1,뙥2 Char1,?c1 Char1,?co?ƒÊ 2 Char1,?2 Char1,?2 ¦r¤¸ Char1,?2 字元 Char1"/>
    <w:rsid w:val="006164A1"/>
    <w:rPr>
      <w:rFonts w:ascii="Cambria" w:eastAsia="新細明體" w:hAnsi="Cambria" w:cs="Times New Roman" w:hint="default"/>
      <w:b/>
      <w:bCs/>
      <w:sz w:val="48"/>
      <w:szCs w:val="48"/>
      <w:lang w:eastAsia="en-US"/>
    </w:rPr>
  </w:style>
  <w:style w:type="character" w:customStyle="1" w:styleId="Heading4Char1">
    <w:name w:val="Heading 4 Char1"/>
    <w:aliases w:val="Heading 14 Char1,Heading 141 Char1,Heading 142 Char1,H4 Char1,H41 Char1,h4 Char1,h4 字元 Char1"/>
    <w:semiHidden/>
    <w:rsid w:val="006164A1"/>
    <w:rPr>
      <w:rFonts w:ascii="Cambria" w:eastAsia="新細明體" w:hAnsi="Cambria" w:cs="Times New Roman" w:hint="default"/>
      <w:sz w:val="36"/>
      <w:szCs w:val="36"/>
      <w:lang w:eastAsia="en-US"/>
    </w:rPr>
  </w:style>
  <w:style w:type="character" w:customStyle="1" w:styleId="CharChar45">
    <w:name w:val="Char Char45"/>
    <w:rsid w:val="006164A1"/>
    <w:rPr>
      <w:rFonts w:ascii="Arial" w:eastAsia="細明體" w:hAnsi="Arial" w:cs="Arial" w:hint="default"/>
      <w:b/>
      <w:bCs w:val="0"/>
      <w:caps/>
      <w:kern w:val="28"/>
      <w:sz w:val="24"/>
      <w:lang w:val="en-US" w:eastAsia="en-US"/>
    </w:rPr>
  </w:style>
  <w:style w:type="table" w:customStyle="1" w:styleId="TableElegant2">
    <w:name w:val="Table Elegant2"/>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0">
    <w:name w:val="Table Grid4"/>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表格 格線 4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0">
    <w:name w:val="表格 清單 3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4">
    <w:name w:val="表格 典雅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8">
    <w:name w:val="表格格線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
    <w:name w:val="Table Grid113"/>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
    <w:name w:val="Table Elegant3"/>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
    <w:name w:val="Table Grid5"/>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表格 清單 312"/>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3">
    <w:name w:val="表格 典雅12"/>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4">
    <w:name w:val="表格格線22"/>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
    <w:name w:val="Table Grid114"/>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
    <w:name w:val="Style Bulleted Wingdings (symbol) Before:  0.63 cm Hanging:  4.8...1"/>
    <w:basedOn w:val="NoList"/>
    <w:rsid w:val="006164A1"/>
    <w:pPr>
      <w:numPr>
        <w:numId w:val="44"/>
      </w:numPr>
    </w:pPr>
  </w:style>
  <w:style w:type="numbering" w:customStyle="1" w:styleId="NoList7">
    <w:name w:val="No List7"/>
    <w:next w:val="NoList"/>
    <w:uiPriority w:val="99"/>
    <w:semiHidden/>
    <w:unhideWhenUsed/>
    <w:rsid w:val="006164A1"/>
  </w:style>
  <w:style w:type="numbering" w:customStyle="1" w:styleId="NoList8">
    <w:name w:val="No List8"/>
    <w:next w:val="NoList"/>
    <w:uiPriority w:val="99"/>
    <w:semiHidden/>
    <w:unhideWhenUsed/>
    <w:rsid w:val="006164A1"/>
  </w:style>
  <w:style w:type="paragraph" w:customStyle="1" w:styleId="TableofFigures4">
    <w:name w:val="Table of Figures4"/>
    <w:basedOn w:val="tabletext1C"/>
    <w:next w:val="Normal"/>
    <w:rsid w:val="006164A1"/>
    <w:pPr>
      <w:snapToGrid/>
      <w:spacing w:before="0" w:after="120"/>
      <w:jc w:val="center"/>
    </w:pPr>
    <w:rPr>
      <w:rFonts w:eastAsia="Times New Roman"/>
      <w:b/>
      <w:color w:val="000000"/>
      <w:sz w:val="20"/>
    </w:rPr>
  </w:style>
  <w:style w:type="paragraph" w:customStyle="1" w:styleId="TableofFigures5">
    <w:name w:val="Table of Figures5"/>
    <w:basedOn w:val="tabletext1C"/>
    <w:next w:val="Normal"/>
    <w:rsid w:val="006164A1"/>
    <w:pPr>
      <w:snapToGrid/>
      <w:spacing w:before="0" w:after="120"/>
      <w:jc w:val="center"/>
    </w:pPr>
    <w:rPr>
      <w:rFonts w:eastAsia="Times New Roman"/>
      <w:b/>
      <w:color w:val="000000"/>
      <w:sz w:val="20"/>
    </w:rPr>
  </w:style>
  <w:style w:type="paragraph" w:customStyle="1" w:styleId="TableofFigures6">
    <w:name w:val="Table of Figures6"/>
    <w:basedOn w:val="tabletext1C"/>
    <w:next w:val="Normal"/>
    <w:rsid w:val="006164A1"/>
    <w:pPr>
      <w:snapToGrid/>
      <w:spacing w:before="0" w:after="120"/>
      <w:jc w:val="center"/>
    </w:pPr>
    <w:rPr>
      <w:rFonts w:eastAsia="Times New Roman"/>
      <w:b/>
      <w:color w:val="000000"/>
      <w:sz w:val="20"/>
    </w:rPr>
  </w:style>
  <w:style w:type="paragraph" w:customStyle="1" w:styleId="TableofFigures7">
    <w:name w:val="Table of Figures7"/>
    <w:basedOn w:val="tabletext1C"/>
    <w:next w:val="Normal"/>
    <w:rsid w:val="006164A1"/>
    <w:pPr>
      <w:snapToGrid/>
      <w:spacing w:before="0" w:after="120"/>
      <w:jc w:val="center"/>
    </w:pPr>
    <w:rPr>
      <w:rFonts w:eastAsia="Times New Roman"/>
      <w:b/>
      <w:color w:val="000000"/>
      <w:sz w:val="20"/>
    </w:rPr>
  </w:style>
  <w:style w:type="table" w:customStyle="1" w:styleId="TableGrid6">
    <w:name w:val="Table Grid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表格格線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
    <w:name w:val="Normal_Numbered3"/>
    <w:basedOn w:val="NoList"/>
    <w:rsid w:val="006164A1"/>
    <w:pPr>
      <w:numPr>
        <w:numId w:val="6"/>
      </w:numPr>
    </w:pPr>
  </w:style>
  <w:style w:type="numbering" w:customStyle="1" w:styleId="1111113">
    <w:name w:val="1 / 1.1 / 1.1.13"/>
    <w:basedOn w:val="NoList"/>
    <w:next w:val="111111"/>
    <w:rsid w:val="006164A1"/>
    <w:pPr>
      <w:numPr>
        <w:numId w:val="7"/>
      </w:numPr>
    </w:pPr>
  </w:style>
  <w:style w:type="numbering" w:customStyle="1" w:styleId="1ai3">
    <w:name w:val="1 / a / i3"/>
    <w:basedOn w:val="NoList"/>
    <w:next w:val="1ai"/>
    <w:rsid w:val="006164A1"/>
  </w:style>
  <w:style w:type="table" w:customStyle="1" w:styleId="TableList31">
    <w:name w:val="Table List 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
    <w:name w:val="Table Grid25"/>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
    <w:name w:val="Table Elegant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
    <w:name w:val="Table Classic 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
    <w:name w:val="Table Classic 2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
    <w:name w:val="Table Classic 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2e">
    <w:name w:val="圖表目錄2"/>
    <w:basedOn w:val="tabletext1C"/>
    <w:next w:val="Normal"/>
    <w:rsid w:val="006164A1"/>
    <w:pPr>
      <w:spacing w:before="0" w:after="120"/>
      <w:jc w:val="center"/>
    </w:pPr>
    <w:rPr>
      <w:rFonts w:eastAsia="Times New Roman"/>
      <w:b/>
      <w:color w:val="000000"/>
      <w:sz w:val="20"/>
    </w:rPr>
  </w:style>
  <w:style w:type="table" w:customStyle="1" w:styleId="TableGrid7">
    <w:name w:val="Table Grid7"/>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
    <w:name w:val="Style Bulleted Gray-80%7"/>
    <w:basedOn w:val="NoList"/>
    <w:rsid w:val="006164A1"/>
    <w:pPr>
      <w:numPr>
        <w:numId w:val="34"/>
      </w:numPr>
    </w:pPr>
  </w:style>
  <w:style w:type="numbering" w:customStyle="1" w:styleId="StyleBulleted17">
    <w:name w:val="Style Bulleted17"/>
    <w:basedOn w:val="NoList"/>
    <w:rsid w:val="006164A1"/>
  </w:style>
  <w:style w:type="numbering" w:customStyle="1" w:styleId="NoList9">
    <w:name w:val="No List9"/>
    <w:next w:val="NoList"/>
    <w:uiPriority w:val="99"/>
    <w:semiHidden/>
    <w:unhideWhenUsed/>
    <w:rsid w:val="006164A1"/>
  </w:style>
  <w:style w:type="numbering" w:customStyle="1" w:styleId="NoList10">
    <w:name w:val="No List10"/>
    <w:next w:val="NoList"/>
    <w:uiPriority w:val="99"/>
    <w:semiHidden/>
    <w:unhideWhenUsed/>
    <w:rsid w:val="006164A1"/>
  </w:style>
  <w:style w:type="table" w:customStyle="1" w:styleId="TableGrid8">
    <w:name w:val="Table Grid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
    <w:name w:val="Table Elegant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
    <w:name w:val="Style Bulleted7"/>
    <w:basedOn w:val="NoList"/>
    <w:rsid w:val="006164A1"/>
    <w:pPr>
      <w:numPr>
        <w:numId w:val="35"/>
      </w:numPr>
    </w:pPr>
  </w:style>
  <w:style w:type="numbering" w:customStyle="1" w:styleId="Header26">
    <w:name w:val="Header26"/>
    <w:rsid w:val="006164A1"/>
    <w:pPr>
      <w:numPr>
        <w:numId w:val="36"/>
      </w:numPr>
    </w:pPr>
  </w:style>
  <w:style w:type="numbering" w:customStyle="1" w:styleId="StyleBulletedGray-808">
    <w:name w:val="Style Bulleted Gray-80%8"/>
    <w:basedOn w:val="NoList"/>
    <w:rsid w:val="006164A1"/>
  </w:style>
  <w:style w:type="numbering" w:customStyle="1" w:styleId="StyleBulleted18">
    <w:name w:val="Style Bulleted18"/>
    <w:basedOn w:val="NoList"/>
    <w:rsid w:val="006164A1"/>
    <w:pPr>
      <w:numPr>
        <w:numId w:val="33"/>
      </w:numPr>
    </w:pPr>
  </w:style>
  <w:style w:type="table" w:customStyle="1" w:styleId="TableGrid17">
    <w:name w:val="Table Grid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
    <w:name w:val="Table Grid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
    <w:name w:val="Table Classic 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
    <w:name w:val="Table List 3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0">
    <w:name w:val="表格格線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
    <w:name w:val="TS-register table3"/>
    <w:basedOn w:val="TableNormal"/>
    <w:rsid w:val="006164A1"/>
    <w:rPr>
      <w:rFonts w:ascii="Arial" w:hAnsi="Arial"/>
    </w:rPr>
    <w:tblPr/>
  </w:style>
  <w:style w:type="numbering" w:customStyle="1" w:styleId="NormalNumbered4">
    <w:name w:val="Normal_Numbered4"/>
    <w:rsid w:val="006164A1"/>
  </w:style>
  <w:style w:type="numbering" w:customStyle="1" w:styleId="1ai4">
    <w:name w:val="1 / a / i4"/>
    <w:basedOn w:val="NoList"/>
    <w:next w:val="1ai"/>
    <w:unhideWhenUsed/>
    <w:rsid w:val="006164A1"/>
  </w:style>
  <w:style w:type="numbering" w:customStyle="1" w:styleId="1111114">
    <w:name w:val="1 / 1.1 / 1.1.14"/>
    <w:basedOn w:val="NoList"/>
    <w:next w:val="111111"/>
    <w:unhideWhenUsed/>
    <w:rsid w:val="006164A1"/>
  </w:style>
  <w:style w:type="table" w:customStyle="1" w:styleId="TableGrid34">
    <w:name w:val="Table Grid3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
    <w:name w:val="Table Elegant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
    <w:name w:val="Pin_description3"/>
    <w:basedOn w:val="TableNormal"/>
    <w:uiPriority w:val="99"/>
    <w:rsid w:val="006164A1"/>
    <w:tblPr/>
  </w:style>
  <w:style w:type="table" w:customStyle="1" w:styleId="131">
    <w:name w:val="表格 典雅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
    <w:name w:val="Style Bulleted Gray-80%41"/>
    <w:basedOn w:val="NoList"/>
    <w:rsid w:val="006164A1"/>
  </w:style>
  <w:style w:type="numbering" w:customStyle="1" w:styleId="StyleBulleted141">
    <w:name w:val="Style Bulleted141"/>
    <w:basedOn w:val="NoList"/>
    <w:rsid w:val="006164A1"/>
  </w:style>
  <w:style w:type="table" w:customStyle="1" w:styleId="230">
    <w:name w:val="表格格線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表格 典雅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
    <w:name w:val="No List141"/>
    <w:next w:val="NoList"/>
    <w:semiHidden/>
    <w:rsid w:val="006164A1"/>
  </w:style>
  <w:style w:type="numbering" w:customStyle="1" w:styleId="StyleBulleted51">
    <w:name w:val="Style Bulleted51"/>
    <w:basedOn w:val="NoList"/>
    <w:rsid w:val="006164A1"/>
  </w:style>
  <w:style w:type="numbering" w:customStyle="1" w:styleId="Header241">
    <w:name w:val="Header241"/>
    <w:rsid w:val="006164A1"/>
  </w:style>
  <w:style w:type="numbering" w:customStyle="1" w:styleId="Style341">
    <w:name w:val="Style341"/>
    <w:rsid w:val="006164A1"/>
  </w:style>
  <w:style w:type="numbering" w:customStyle="1" w:styleId="StyleBulletedGray-8051">
    <w:name w:val="Style Bulleted Gray-80%51"/>
    <w:basedOn w:val="NoList"/>
    <w:rsid w:val="006164A1"/>
  </w:style>
  <w:style w:type="numbering" w:customStyle="1" w:styleId="StyleBulleted151">
    <w:name w:val="Style Bulleted151"/>
    <w:basedOn w:val="NoList"/>
    <w:rsid w:val="006164A1"/>
  </w:style>
  <w:style w:type="table" w:customStyle="1" w:styleId="TableGrid121">
    <w:name w:val="Table Grid1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semiHidden/>
    <w:rsid w:val="006164A1"/>
  </w:style>
  <w:style w:type="table" w:customStyle="1" w:styleId="TableGrid211">
    <w:name w:val="Table Grid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
    <w:name w:val="No List1121"/>
    <w:next w:val="NoList"/>
    <w:semiHidden/>
    <w:rsid w:val="006164A1"/>
  </w:style>
  <w:style w:type="table" w:customStyle="1" w:styleId="TableGrid1111">
    <w:name w:val="Table Grid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
    <w:name w:val="No List11111"/>
    <w:next w:val="NoList"/>
    <w:semiHidden/>
    <w:rsid w:val="006164A1"/>
  </w:style>
  <w:style w:type="numbering" w:customStyle="1" w:styleId="StyleBulleted211">
    <w:name w:val="Style Bulleted211"/>
    <w:basedOn w:val="NoList"/>
    <w:rsid w:val="006164A1"/>
  </w:style>
  <w:style w:type="numbering" w:customStyle="1" w:styleId="Header2111">
    <w:name w:val="Header2111"/>
    <w:rsid w:val="006164A1"/>
  </w:style>
  <w:style w:type="numbering" w:customStyle="1" w:styleId="Style3111">
    <w:name w:val="Style3111"/>
    <w:rsid w:val="006164A1"/>
  </w:style>
  <w:style w:type="numbering" w:customStyle="1" w:styleId="StyleBulletedGray-80111">
    <w:name w:val="Style Bulleted Gray-80%111"/>
    <w:basedOn w:val="NoList"/>
    <w:rsid w:val="006164A1"/>
  </w:style>
  <w:style w:type="numbering" w:customStyle="1" w:styleId="StyleBulleted1111">
    <w:name w:val="Style Bulleted1111"/>
    <w:basedOn w:val="NoList"/>
    <w:rsid w:val="006164A1"/>
  </w:style>
  <w:style w:type="numbering" w:customStyle="1" w:styleId="NoList311">
    <w:name w:val="No List311"/>
    <w:next w:val="NoList"/>
    <w:semiHidden/>
    <w:unhideWhenUsed/>
    <w:rsid w:val="006164A1"/>
  </w:style>
  <w:style w:type="numbering" w:customStyle="1" w:styleId="NoList411">
    <w:name w:val="No List411"/>
    <w:next w:val="NoList"/>
    <w:uiPriority w:val="99"/>
    <w:semiHidden/>
    <w:unhideWhenUsed/>
    <w:rsid w:val="006164A1"/>
  </w:style>
  <w:style w:type="numbering" w:customStyle="1" w:styleId="NoList1211">
    <w:name w:val="No List1211"/>
    <w:next w:val="NoList"/>
    <w:semiHidden/>
    <w:rsid w:val="006164A1"/>
  </w:style>
  <w:style w:type="numbering" w:customStyle="1" w:styleId="StyleBulleted311">
    <w:name w:val="Style Bulleted311"/>
    <w:basedOn w:val="NoList"/>
    <w:rsid w:val="006164A1"/>
  </w:style>
  <w:style w:type="numbering" w:customStyle="1" w:styleId="Header2211">
    <w:name w:val="Header2211"/>
    <w:rsid w:val="006164A1"/>
  </w:style>
  <w:style w:type="numbering" w:customStyle="1" w:styleId="Style3211">
    <w:name w:val="Style3211"/>
    <w:rsid w:val="006164A1"/>
  </w:style>
  <w:style w:type="numbering" w:customStyle="1" w:styleId="StyleBulletedGray-80211">
    <w:name w:val="Style Bulleted Gray-80%211"/>
    <w:basedOn w:val="NoList"/>
    <w:rsid w:val="006164A1"/>
  </w:style>
  <w:style w:type="numbering" w:customStyle="1" w:styleId="StyleBulleted1211">
    <w:name w:val="Style Bulleted1211"/>
    <w:basedOn w:val="NoList"/>
    <w:rsid w:val="006164A1"/>
  </w:style>
  <w:style w:type="numbering" w:customStyle="1" w:styleId="StyleBulletedWingdingssymbolBefore0cmHanging48ch111">
    <w:name w:val="Style Bulleted Wingdings (symbol) Before:  0 cm Hanging:  4.8 ch111"/>
    <w:rsid w:val="006164A1"/>
  </w:style>
  <w:style w:type="numbering" w:customStyle="1" w:styleId="NoList511">
    <w:name w:val="No List511"/>
    <w:next w:val="NoList"/>
    <w:semiHidden/>
    <w:rsid w:val="006164A1"/>
  </w:style>
  <w:style w:type="numbering" w:customStyle="1" w:styleId="1110">
    <w:name w:val="無清單111"/>
    <w:next w:val="NoList"/>
    <w:uiPriority w:val="99"/>
    <w:semiHidden/>
    <w:unhideWhenUsed/>
    <w:rsid w:val="006164A1"/>
  </w:style>
  <w:style w:type="numbering" w:customStyle="1" w:styleId="2110">
    <w:name w:val="無清單211"/>
    <w:next w:val="NoList"/>
    <w:uiPriority w:val="99"/>
    <w:semiHidden/>
    <w:unhideWhenUsed/>
    <w:rsid w:val="006164A1"/>
  </w:style>
  <w:style w:type="numbering" w:customStyle="1" w:styleId="StyleBulleted411">
    <w:name w:val="Style Bulleted411"/>
    <w:basedOn w:val="NoList"/>
    <w:rsid w:val="006164A1"/>
  </w:style>
  <w:style w:type="numbering" w:customStyle="1" w:styleId="Header2311">
    <w:name w:val="Header2311"/>
    <w:rsid w:val="006164A1"/>
  </w:style>
  <w:style w:type="numbering" w:customStyle="1" w:styleId="Style3311">
    <w:name w:val="Style3311"/>
    <w:rsid w:val="006164A1"/>
  </w:style>
  <w:style w:type="numbering" w:customStyle="1" w:styleId="StyleBulletedGray-80311">
    <w:name w:val="Style Bulleted Gray-80%311"/>
    <w:basedOn w:val="NoList"/>
    <w:rsid w:val="006164A1"/>
  </w:style>
  <w:style w:type="numbering" w:customStyle="1" w:styleId="StyleBulleted1311">
    <w:name w:val="Style Bulleted1311"/>
    <w:basedOn w:val="NoList"/>
    <w:rsid w:val="006164A1"/>
  </w:style>
  <w:style w:type="numbering" w:customStyle="1" w:styleId="NoList611">
    <w:name w:val="No List611"/>
    <w:next w:val="NoList"/>
    <w:uiPriority w:val="99"/>
    <w:semiHidden/>
    <w:unhideWhenUsed/>
    <w:rsid w:val="006164A1"/>
  </w:style>
  <w:style w:type="table" w:customStyle="1" w:styleId="1111">
    <w:name w:val="表格 古典 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
    <w:name w:val="表格 古典 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
    <w:name w:val="表格 古典 3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0">
    <w:name w:val="表格 清單 31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2">
    <w:name w:val="表格格線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
    <w:name w:val="TS-register table11"/>
    <w:basedOn w:val="TableNormal"/>
    <w:rsid w:val="006164A1"/>
    <w:rPr>
      <w:rFonts w:ascii="Arial" w:hAnsi="Arial"/>
    </w:rPr>
    <w:tblPr/>
  </w:style>
  <w:style w:type="numbering" w:customStyle="1" w:styleId="NormalNumbered11">
    <w:name w:val="Normal_Numbered11"/>
    <w:rsid w:val="006164A1"/>
  </w:style>
  <w:style w:type="numbering" w:customStyle="1" w:styleId="1ai11">
    <w:name w:val="1 / a / i11"/>
    <w:basedOn w:val="NoList"/>
    <w:next w:val="1ai"/>
    <w:unhideWhenUsed/>
    <w:rsid w:val="006164A1"/>
  </w:style>
  <w:style w:type="numbering" w:customStyle="1" w:styleId="11111111">
    <w:name w:val="1 / 1.1 / 1.1.111"/>
    <w:basedOn w:val="NoList"/>
    <w:next w:val="111111"/>
    <w:unhideWhenUsed/>
    <w:rsid w:val="006164A1"/>
  </w:style>
  <w:style w:type="table" w:customStyle="1" w:styleId="TableGrid311">
    <w:name w:val="Table Grid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
    <w:name w:val="Table Elegant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
    <w:name w:val="No List1311"/>
    <w:next w:val="NoList"/>
    <w:semiHidden/>
    <w:rsid w:val="006164A1"/>
  </w:style>
  <w:style w:type="numbering" w:customStyle="1" w:styleId="3112">
    <w:name w:val="無清單311"/>
    <w:next w:val="NoList"/>
    <w:uiPriority w:val="99"/>
    <w:semiHidden/>
    <w:unhideWhenUsed/>
    <w:rsid w:val="006164A1"/>
  </w:style>
  <w:style w:type="numbering" w:customStyle="1" w:styleId="4110">
    <w:name w:val="無清單411"/>
    <w:next w:val="NoList"/>
    <w:uiPriority w:val="99"/>
    <w:semiHidden/>
    <w:unhideWhenUsed/>
    <w:rsid w:val="006164A1"/>
  </w:style>
  <w:style w:type="table" w:customStyle="1" w:styleId="Pindescription11">
    <w:name w:val="Pin_description11"/>
    <w:basedOn w:val="TableNormal"/>
    <w:uiPriority w:val="99"/>
    <w:rsid w:val="006164A1"/>
    <w:tblPr/>
  </w:style>
  <w:style w:type="numbering" w:customStyle="1" w:styleId="511">
    <w:name w:val="無清單511"/>
    <w:next w:val="NoList"/>
    <w:uiPriority w:val="99"/>
    <w:semiHidden/>
    <w:unhideWhenUsed/>
    <w:rsid w:val="006164A1"/>
  </w:style>
  <w:style w:type="numbering" w:customStyle="1" w:styleId="611">
    <w:name w:val="無清單611"/>
    <w:next w:val="NoList"/>
    <w:uiPriority w:val="99"/>
    <w:semiHidden/>
    <w:unhideWhenUsed/>
    <w:rsid w:val="006164A1"/>
  </w:style>
  <w:style w:type="numbering" w:customStyle="1" w:styleId="711">
    <w:name w:val="無清單711"/>
    <w:next w:val="NoList"/>
    <w:uiPriority w:val="99"/>
    <w:semiHidden/>
    <w:unhideWhenUsed/>
    <w:rsid w:val="006164A1"/>
  </w:style>
  <w:style w:type="table" w:customStyle="1" w:styleId="315">
    <w:name w:val="表格格線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
    <w:name w:val="表格 典雅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
    <w:name w:val="No List151"/>
    <w:next w:val="NoList"/>
    <w:semiHidden/>
    <w:rsid w:val="006164A1"/>
  </w:style>
  <w:style w:type="numbering" w:customStyle="1" w:styleId="StyleBulleted61">
    <w:name w:val="Style Bulleted61"/>
    <w:basedOn w:val="NoList"/>
    <w:rsid w:val="006164A1"/>
  </w:style>
  <w:style w:type="numbering" w:customStyle="1" w:styleId="Header251">
    <w:name w:val="Header251"/>
    <w:rsid w:val="006164A1"/>
  </w:style>
  <w:style w:type="numbering" w:customStyle="1" w:styleId="Style351">
    <w:name w:val="Style351"/>
    <w:rsid w:val="006164A1"/>
  </w:style>
  <w:style w:type="numbering" w:customStyle="1" w:styleId="StyleBulletedGray-8061">
    <w:name w:val="Style Bulleted Gray-80%61"/>
    <w:basedOn w:val="NoList"/>
    <w:rsid w:val="006164A1"/>
  </w:style>
  <w:style w:type="numbering" w:customStyle="1" w:styleId="StyleBulleted161">
    <w:name w:val="Style Bulleted161"/>
    <w:basedOn w:val="NoList"/>
    <w:rsid w:val="006164A1"/>
  </w:style>
  <w:style w:type="table" w:customStyle="1" w:styleId="TableGrid131">
    <w:name w:val="Table Grid1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semiHidden/>
    <w:rsid w:val="006164A1"/>
  </w:style>
  <w:style w:type="table" w:customStyle="1" w:styleId="TableGrid221">
    <w:name w:val="Table Grid22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
    <w:name w:val="Style Bulleted221"/>
    <w:basedOn w:val="NoList"/>
    <w:rsid w:val="006164A1"/>
  </w:style>
  <w:style w:type="numbering" w:customStyle="1" w:styleId="Header2121">
    <w:name w:val="Header2121"/>
    <w:rsid w:val="006164A1"/>
  </w:style>
  <w:style w:type="numbering" w:customStyle="1" w:styleId="StyleBulletedGray-80121">
    <w:name w:val="Style Bulleted Gray-80%121"/>
    <w:basedOn w:val="NoList"/>
    <w:rsid w:val="006164A1"/>
  </w:style>
  <w:style w:type="numbering" w:customStyle="1" w:styleId="StyleBulleted1121">
    <w:name w:val="Style Bulleted1121"/>
    <w:basedOn w:val="NoList"/>
    <w:rsid w:val="006164A1"/>
  </w:style>
  <w:style w:type="numbering" w:customStyle="1" w:styleId="NoList321">
    <w:name w:val="No List321"/>
    <w:next w:val="NoList"/>
    <w:semiHidden/>
    <w:unhideWhenUsed/>
    <w:rsid w:val="006164A1"/>
  </w:style>
  <w:style w:type="numbering" w:customStyle="1" w:styleId="NoList1221">
    <w:name w:val="No List1221"/>
    <w:next w:val="NoList"/>
    <w:semiHidden/>
    <w:rsid w:val="006164A1"/>
  </w:style>
  <w:style w:type="table" w:customStyle="1" w:styleId="1210">
    <w:name w:val="表格 古典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0">
    <w:name w:val="表格 古典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0">
    <w:name w:val="表格 古典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
    <w:name w:val="表格 清單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
    <w:name w:val="表格格線12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
    <w:name w:val="TS-register table21"/>
    <w:basedOn w:val="TableNormal"/>
    <w:rsid w:val="006164A1"/>
    <w:rPr>
      <w:rFonts w:ascii="Arial" w:hAnsi="Arial"/>
    </w:rPr>
    <w:tblPr/>
  </w:style>
  <w:style w:type="numbering" w:customStyle="1" w:styleId="NormalNumbered21">
    <w:name w:val="Normal_Numbered21"/>
    <w:rsid w:val="006164A1"/>
  </w:style>
  <w:style w:type="numbering" w:customStyle="1" w:styleId="1ai21">
    <w:name w:val="1 / a / i21"/>
    <w:basedOn w:val="NoList"/>
    <w:next w:val="1ai"/>
    <w:unhideWhenUsed/>
    <w:rsid w:val="006164A1"/>
  </w:style>
  <w:style w:type="numbering" w:customStyle="1" w:styleId="11111121">
    <w:name w:val="1 / 1.1 / 1.1.121"/>
    <w:basedOn w:val="NoList"/>
    <w:next w:val="111111"/>
    <w:unhideWhenUsed/>
    <w:rsid w:val="006164A1"/>
  </w:style>
  <w:style w:type="table" w:customStyle="1" w:styleId="TableGrid321">
    <w:name w:val="Table Grid32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
    <w:name w:val="Table Elegant12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
    <w:name w:val="No List1321"/>
    <w:next w:val="NoList"/>
    <w:semiHidden/>
    <w:rsid w:val="006164A1"/>
  </w:style>
  <w:style w:type="table" w:customStyle="1" w:styleId="Pindescription21">
    <w:name w:val="Pin_description21"/>
    <w:basedOn w:val="TableNormal"/>
    <w:uiPriority w:val="99"/>
    <w:rsid w:val="006164A1"/>
    <w:tblPr/>
  </w:style>
  <w:style w:type="numbering" w:customStyle="1" w:styleId="NoList16">
    <w:name w:val="No List16"/>
    <w:next w:val="NoList"/>
    <w:uiPriority w:val="99"/>
    <w:semiHidden/>
    <w:unhideWhenUsed/>
    <w:rsid w:val="006164A1"/>
  </w:style>
  <w:style w:type="numbering" w:customStyle="1" w:styleId="NoList17">
    <w:name w:val="No List17"/>
    <w:next w:val="NoList"/>
    <w:uiPriority w:val="99"/>
    <w:semiHidden/>
    <w:unhideWhenUsed/>
    <w:rsid w:val="006164A1"/>
  </w:style>
  <w:style w:type="numbering" w:customStyle="1" w:styleId="NoList18">
    <w:name w:val="No List18"/>
    <w:next w:val="NoList"/>
    <w:uiPriority w:val="99"/>
    <w:semiHidden/>
    <w:unhideWhenUsed/>
    <w:rsid w:val="006164A1"/>
  </w:style>
  <w:style w:type="numbering" w:customStyle="1" w:styleId="NoList19">
    <w:name w:val="No List19"/>
    <w:next w:val="NoList"/>
    <w:uiPriority w:val="99"/>
    <w:semiHidden/>
    <w:unhideWhenUsed/>
    <w:rsid w:val="006164A1"/>
  </w:style>
  <w:style w:type="table" w:customStyle="1" w:styleId="TableGrid9">
    <w:name w:val="Table Grid9"/>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表格格線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
    <w:name w:val="Normal_Numbered5"/>
    <w:basedOn w:val="NoList"/>
    <w:rsid w:val="006164A1"/>
    <w:pPr>
      <w:numPr>
        <w:numId w:val="22"/>
      </w:numPr>
    </w:pPr>
  </w:style>
  <w:style w:type="numbering" w:customStyle="1" w:styleId="1111115">
    <w:name w:val="1 / 1.1 / 1.1.15"/>
    <w:basedOn w:val="NoList"/>
    <w:next w:val="111111"/>
    <w:rsid w:val="006164A1"/>
  </w:style>
  <w:style w:type="numbering" w:customStyle="1" w:styleId="1ai5">
    <w:name w:val="1 / a / i5"/>
    <w:basedOn w:val="NoList"/>
    <w:next w:val="1ai"/>
    <w:rsid w:val="006164A1"/>
  </w:style>
  <w:style w:type="numbering" w:customStyle="1" w:styleId="NoList110">
    <w:name w:val="No List110"/>
    <w:next w:val="NoList"/>
    <w:semiHidden/>
    <w:rsid w:val="006164A1"/>
  </w:style>
  <w:style w:type="table" w:customStyle="1" w:styleId="TableList33">
    <w:name w:val="Table List 33"/>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
    <w:name w:val="Table Grid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semiHidden/>
    <w:rsid w:val="006164A1"/>
  </w:style>
  <w:style w:type="numbering" w:customStyle="1" w:styleId="NoList23">
    <w:name w:val="No List23"/>
    <w:next w:val="NoList"/>
    <w:semiHidden/>
    <w:rsid w:val="006164A1"/>
  </w:style>
  <w:style w:type="table" w:customStyle="1" w:styleId="TableGrid27">
    <w:name w:val="Table Grid27"/>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
    <w:name w:val="No List123"/>
    <w:next w:val="NoList"/>
    <w:semiHidden/>
    <w:rsid w:val="006164A1"/>
  </w:style>
  <w:style w:type="table" w:customStyle="1" w:styleId="TS-registertable4">
    <w:name w:val="TS-register table4"/>
    <w:basedOn w:val="TableNormal"/>
    <w:rsid w:val="006164A1"/>
    <w:rPr>
      <w:rFonts w:ascii="Arial" w:hAnsi="Arial"/>
    </w:rPr>
    <w:tblPr/>
  </w:style>
  <w:style w:type="numbering" w:customStyle="1" w:styleId="StyleBulletedGray-809">
    <w:name w:val="Style Bulleted Gray-80%9"/>
    <w:basedOn w:val="NoList"/>
    <w:rsid w:val="006164A1"/>
    <w:pPr>
      <w:numPr>
        <w:numId w:val="9"/>
      </w:numPr>
    </w:pPr>
  </w:style>
  <w:style w:type="table" w:customStyle="1" w:styleId="TableGrid10">
    <w:name w:val="Table Grid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0">
    <w:name w:val="表格格線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
    <w:name w:val="Normal_Numbered6"/>
    <w:basedOn w:val="NoList"/>
    <w:rsid w:val="006164A1"/>
  </w:style>
  <w:style w:type="numbering" w:customStyle="1" w:styleId="1111116">
    <w:name w:val="1 / 1.1 / 1.1.16"/>
    <w:basedOn w:val="NoList"/>
    <w:next w:val="111111"/>
    <w:rsid w:val="006164A1"/>
  </w:style>
  <w:style w:type="numbering" w:customStyle="1" w:styleId="1ai6">
    <w:name w:val="1 / a / i6"/>
    <w:basedOn w:val="NoList"/>
    <w:next w:val="1ai"/>
    <w:rsid w:val="006164A1"/>
  </w:style>
  <w:style w:type="table" w:customStyle="1" w:styleId="TableList34">
    <w:name w:val="Table List 34"/>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
    <w:name w:val="Table Grid28"/>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
    <w:name w:val="Style Bulleted8"/>
    <w:basedOn w:val="NoList"/>
    <w:rsid w:val="006164A1"/>
  </w:style>
  <w:style w:type="numbering" w:customStyle="1" w:styleId="Header27">
    <w:name w:val="Header27"/>
    <w:rsid w:val="006164A1"/>
  </w:style>
  <w:style w:type="numbering" w:customStyle="1" w:styleId="StyleBulletedGray-8010">
    <w:name w:val="Style Bulleted Gray-80%10"/>
    <w:basedOn w:val="NoList"/>
    <w:rsid w:val="006164A1"/>
  </w:style>
  <w:style w:type="numbering" w:customStyle="1" w:styleId="StyleBulleted19">
    <w:name w:val="Style Bulleted19"/>
    <w:basedOn w:val="NoList"/>
    <w:rsid w:val="006164A1"/>
  </w:style>
  <w:style w:type="table" w:customStyle="1" w:styleId="TableGrid35">
    <w:name w:val="Table Grid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
    <w:name w:val="Table Elegant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
    <w:name w:val="Table Classic 33"/>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
    <w:name w:val="Table Classic 23"/>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
    <w:name w:val="Table Classic 13"/>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
    <w:name w:val="No List20"/>
    <w:next w:val="NoList"/>
    <w:uiPriority w:val="99"/>
    <w:semiHidden/>
    <w:unhideWhenUsed/>
    <w:rsid w:val="006164A1"/>
  </w:style>
  <w:style w:type="numbering" w:customStyle="1" w:styleId="Header28">
    <w:name w:val="Header28"/>
    <w:rsid w:val="006164A1"/>
    <w:pPr>
      <w:numPr>
        <w:numId w:val="23"/>
      </w:numPr>
    </w:pPr>
  </w:style>
  <w:style w:type="numbering" w:customStyle="1" w:styleId="StyleBulletedGray-8013">
    <w:name w:val="Style Bulleted Gray-80%13"/>
    <w:basedOn w:val="NoList"/>
    <w:rsid w:val="006164A1"/>
    <w:pPr>
      <w:numPr>
        <w:numId w:val="10"/>
      </w:numPr>
    </w:pPr>
  </w:style>
  <w:style w:type="numbering" w:customStyle="1" w:styleId="StyleBulleted110">
    <w:name w:val="Style Bulleted110"/>
    <w:basedOn w:val="NoList"/>
    <w:rsid w:val="006164A1"/>
  </w:style>
  <w:style w:type="numbering" w:customStyle="1" w:styleId="NoList24">
    <w:name w:val="No List24"/>
    <w:next w:val="NoList"/>
    <w:uiPriority w:val="99"/>
    <w:semiHidden/>
    <w:unhideWhenUsed/>
    <w:rsid w:val="006164A1"/>
  </w:style>
  <w:style w:type="numbering" w:customStyle="1" w:styleId="NoList25">
    <w:name w:val="No List25"/>
    <w:next w:val="NoList"/>
    <w:uiPriority w:val="99"/>
    <w:semiHidden/>
    <w:unhideWhenUsed/>
    <w:rsid w:val="006164A1"/>
  </w:style>
  <w:style w:type="character" w:customStyle="1" w:styleId="231">
    <w:name w:val="標題 2 字元3"/>
    <w:aliases w:val="H2 字元2,H21 字元2,Œ©o‚µ 2 字元2,?co??E 2 字元2,h2 字元2,뙥2 字元2,?c1 字元2,?co?ƒÊ 2 字元2,?2 字元3,?2 字元 字元2,?2 ¦r¤¸ 字元"/>
    <w:rsid w:val="006164A1"/>
    <w:rPr>
      <w:rFonts w:ascii="Arial" w:eastAsia="新細明體" w:hAnsi="Arial" w:cs="Arial"/>
      <w:b/>
      <w:kern w:val="0"/>
      <w:sz w:val="23"/>
      <w:szCs w:val="23"/>
    </w:rPr>
  </w:style>
  <w:style w:type="character" w:customStyle="1" w:styleId="HeaderChar4">
    <w:name w:val="Header Char4"/>
    <w:uiPriority w:val="99"/>
    <w:rsid w:val="006164A1"/>
    <w:rPr>
      <w:rFonts w:ascii="Arial" w:hAnsi="Arial"/>
      <w:lang w:eastAsia="en-US"/>
    </w:rPr>
  </w:style>
  <w:style w:type="character" w:customStyle="1" w:styleId="Heading5Char2">
    <w:name w:val="Heading 5 Char2"/>
    <w:aliases w:val="H5 Char2,H51 Char2,h5 Char2,H5-0Register Char,我的標題 5 Char2,Heading 5 Char3,H5 Char3,H51 Char3,h5 Char3"/>
    <w:rsid w:val="006164A1"/>
    <w:rPr>
      <w:rFonts w:ascii="Arial" w:hAnsi="Arial" w:cs="Arial"/>
      <w:b/>
      <w:bCs/>
      <w:iCs/>
      <w:u w:val="single" w:color="0000FF"/>
      <w:lang w:val="fr-FR"/>
    </w:rPr>
  </w:style>
  <w:style w:type="character" w:customStyle="1" w:styleId="ListParagraphChar">
    <w:name w:val="List Paragraph Char"/>
    <w:link w:val="ListParagraph"/>
    <w:uiPriority w:val="34"/>
    <w:rsid w:val="006164A1"/>
    <w:rPr>
      <w:szCs w:val="24"/>
    </w:rPr>
  </w:style>
  <w:style w:type="character" w:customStyle="1" w:styleId="NoSpacingChar">
    <w:name w:val="No Spacing Char"/>
    <w:link w:val="NoSpacing"/>
    <w:uiPriority w:val="1"/>
    <w:locked/>
    <w:rsid w:val="006164A1"/>
    <w:rPr>
      <w:rFonts w:ascii="Calibri" w:hAnsi="Calibri" w:cs="Calibri"/>
      <w:sz w:val="22"/>
      <w:lang w:eastAsia="ja-JP"/>
    </w:rPr>
  </w:style>
  <w:style w:type="character" w:customStyle="1" w:styleId="240">
    <w:name w:val="標題 2 字元4"/>
    <w:aliases w:val="H2 字元3,H21 字元3,Œ©o‚µ 2 字元3,?co??E 2 字元3,h2 字元3,뙥2 字元3,?c1 字元3,?co?ƒÊ 2 字元3,?2 字元4,?2 字元 字元3,?2 ¦r¤¸ 字元1"/>
    <w:rsid w:val="006164A1"/>
    <w:rPr>
      <w:rFonts w:ascii="Arial" w:eastAsia="新細明體" w:hAnsi="Arial" w:cs="Arial"/>
      <w:b/>
      <w:kern w:val="0"/>
      <w:sz w:val="23"/>
      <w:szCs w:val="23"/>
    </w:rPr>
  </w:style>
  <w:style w:type="paragraph" w:customStyle="1" w:styleId="SP681976">
    <w:name w:val="SP.6.81976"/>
    <w:basedOn w:val="Default"/>
    <w:next w:val="Default"/>
    <w:uiPriority w:val="99"/>
    <w:rsid w:val="006164A1"/>
    <w:rPr>
      <w:color w:val="auto"/>
      <w:sz w:val="20"/>
    </w:rPr>
  </w:style>
  <w:style w:type="character" w:customStyle="1" w:styleId="SC62526">
    <w:name w:val="SC.6.2526"/>
    <w:uiPriority w:val="99"/>
    <w:rsid w:val="006164A1"/>
    <w:rPr>
      <w:color w:val="000000"/>
      <w:sz w:val="20"/>
      <w:szCs w:val="20"/>
    </w:rPr>
  </w:style>
  <w:style w:type="character" w:customStyle="1" w:styleId="Style1Char">
    <w:name w:val="Style1 Char"/>
    <w:link w:val="Style1"/>
    <w:rsid w:val="006164A1"/>
    <w:rPr>
      <w:rFonts w:ascii="Calibri" w:eastAsia="Arial" w:hAnsi="Calibri"/>
      <w:iCs/>
      <w:noProof/>
      <w:kern w:val="2"/>
    </w:rPr>
  </w:style>
  <w:style w:type="paragraph" w:customStyle="1" w:styleId="2H2H21o2coE2h22c1co222">
    <w:name w:val="樣式 標題 2H2H21Œ©o‚µ 2?co??E 2h2뙥2?c1?co?ƒÊ 2?2?2 字元?..."/>
    <w:basedOn w:val="Heading2"/>
    <w:autoRedefine/>
    <w:rsid w:val="006164A1"/>
    <w:pPr>
      <w:numPr>
        <w:ilvl w:val="0"/>
        <w:numId w:val="0"/>
      </w:numPr>
      <w:tabs>
        <w:tab w:val="num" w:pos="960"/>
      </w:tabs>
      <w:ind w:left="771" w:hangingChars="334" w:hanging="771"/>
      <w:jc w:val="left"/>
    </w:pPr>
    <w:rPr>
      <w:rFonts w:eastAsia="SimSun" w:cs="Arial"/>
      <w:bCs/>
      <w:lang w:eastAsia="zh-TW"/>
    </w:rPr>
  </w:style>
  <w:style w:type="table" w:customStyle="1" w:styleId="TableGrid20">
    <w:name w:val="Table Grid2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50">
    <w:name w:val="標題 2 字元5"/>
    <w:aliases w:val="H2 字元4,H21 字元4,Œ©o‚µ 2 字元4,?co??E 2 字元4,h2 字元4,뙥2 字元4,?c1 字元4,?co?ƒÊ 2 字元4,?2 字元5,?2 字元 字元4,?2 ¦r¤¸ 字元2"/>
    <w:rsid w:val="006164A1"/>
    <w:rPr>
      <w:rFonts w:ascii="Arial" w:eastAsia="新細明體" w:hAnsi="Arial" w:cs="Arial"/>
      <w:b/>
      <w:kern w:val="0"/>
      <w:sz w:val="23"/>
      <w:szCs w:val="23"/>
    </w:rPr>
  </w:style>
  <w:style w:type="numbering" w:customStyle="1" w:styleId="Style36">
    <w:name w:val="Style36"/>
    <w:rsid w:val="006164A1"/>
    <w:pPr>
      <w:numPr>
        <w:numId w:val="5"/>
      </w:numPr>
    </w:pPr>
  </w:style>
  <w:style w:type="numbering" w:customStyle="1" w:styleId="NoList1113">
    <w:name w:val="No List1113"/>
    <w:next w:val="NoList"/>
    <w:semiHidden/>
    <w:rsid w:val="006164A1"/>
  </w:style>
  <w:style w:type="numbering" w:customStyle="1" w:styleId="StyleBulleted23">
    <w:name w:val="Style Bulleted23"/>
    <w:basedOn w:val="NoList"/>
    <w:rsid w:val="006164A1"/>
  </w:style>
  <w:style w:type="numbering" w:customStyle="1" w:styleId="Header213">
    <w:name w:val="Header213"/>
    <w:rsid w:val="006164A1"/>
  </w:style>
  <w:style w:type="numbering" w:customStyle="1" w:styleId="Style313">
    <w:name w:val="Style313"/>
    <w:rsid w:val="006164A1"/>
  </w:style>
  <w:style w:type="numbering" w:customStyle="1" w:styleId="StyleBulleted113">
    <w:name w:val="Style Bulleted113"/>
    <w:basedOn w:val="NoList"/>
    <w:rsid w:val="006164A1"/>
  </w:style>
  <w:style w:type="numbering" w:customStyle="1" w:styleId="NoList33">
    <w:name w:val="No List33"/>
    <w:next w:val="NoList"/>
    <w:semiHidden/>
    <w:unhideWhenUsed/>
    <w:rsid w:val="006164A1"/>
  </w:style>
  <w:style w:type="numbering" w:customStyle="1" w:styleId="NoList43">
    <w:name w:val="No List43"/>
    <w:next w:val="NoList"/>
    <w:uiPriority w:val="99"/>
    <w:semiHidden/>
    <w:unhideWhenUsed/>
    <w:rsid w:val="006164A1"/>
  </w:style>
  <w:style w:type="numbering" w:customStyle="1" w:styleId="StyleBulleted33">
    <w:name w:val="Style Bulleted33"/>
    <w:basedOn w:val="NoList"/>
    <w:rsid w:val="006164A1"/>
  </w:style>
  <w:style w:type="numbering" w:customStyle="1" w:styleId="Header223">
    <w:name w:val="Header223"/>
    <w:rsid w:val="006164A1"/>
  </w:style>
  <w:style w:type="numbering" w:customStyle="1" w:styleId="Style323">
    <w:name w:val="Style323"/>
    <w:rsid w:val="006164A1"/>
  </w:style>
  <w:style w:type="numbering" w:customStyle="1" w:styleId="StyleBulletedGray-8023">
    <w:name w:val="Style Bulleted Gray-80%23"/>
    <w:basedOn w:val="NoList"/>
    <w:rsid w:val="006164A1"/>
  </w:style>
  <w:style w:type="numbering" w:customStyle="1" w:styleId="StyleBulleted123">
    <w:name w:val="Style Bulleted123"/>
    <w:basedOn w:val="NoList"/>
    <w:rsid w:val="006164A1"/>
  </w:style>
  <w:style w:type="numbering" w:customStyle="1" w:styleId="StyleBulletedWingdingssymbolBefore0cmHanging48ch13">
    <w:name w:val="Style Bulleted Wingdings (symbol) Before:  0 cm Hanging:  4.8 ch13"/>
    <w:rsid w:val="006164A1"/>
  </w:style>
  <w:style w:type="numbering" w:customStyle="1" w:styleId="NoList53">
    <w:name w:val="No List53"/>
    <w:next w:val="NoList"/>
    <w:semiHidden/>
    <w:rsid w:val="006164A1"/>
  </w:style>
  <w:style w:type="numbering" w:customStyle="1" w:styleId="132">
    <w:name w:val="無清單13"/>
    <w:next w:val="NoList"/>
    <w:uiPriority w:val="99"/>
    <w:semiHidden/>
    <w:unhideWhenUsed/>
    <w:rsid w:val="006164A1"/>
  </w:style>
  <w:style w:type="numbering" w:customStyle="1" w:styleId="232">
    <w:name w:val="無清單23"/>
    <w:next w:val="NoList"/>
    <w:uiPriority w:val="99"/>
    <w:semiHidden/>
    <w:unhideWhenUsed/>
    <w:rsid w:val="006164A1"/>
  </w:style>
  <w:style w:type="numbering" w:customStyle="1" w:styleId="StyleBulleted43">
    <w:name w:val="Style Bulleted43"/>
    <w:basedOn w:val="NoList"/>
    <w:rsid w:val="006164A1"/>
  </w:style>
  <w:style w:type="numbering" w:customStyle="1" w:styleId="Header233">
    <w:name w:val="Header233"/>
    <w:rsid w:val="006164A1"/>
  </w:style>
  <w:style w:type="numbering" w:customStyle="1" w:styleId="Style333">
    <w:name w:val="Style333"/>
    <w:rsid w:val="006164A1"/>
  </w:style>
  <w:style w:type="numbering" w:customStyle="1" w:styleId="StyleBulletedGray-8033">
    <w:name w:val="Style Bulleted Gray-80%33"/>
    <w:basedOn w:val="NoList"/>
    <w:rsid w:val="006164A1"/>
  </w:style>
  <w:style w:type="numbering" w:customStyle="1" w:styleId="StyleBulleted133">
    <w:name w:val="Style Bulleted133"/>
    <w:basedOn w:val="NoList"/>
    <w:rsid w:val="006164A1"/>
  </w:style>
  <w:style w:type="numbering" w:customStyle="1" w:styleId="NoList63">
    <w:name w:val="No List63"/>
    <w:next w:val="NoList"/>
    <w:uiPriority w:val="99"/>
    <w:semiHidden/>
    <w:unhideWhenUsed/>
    <w:rsid w:val="006164A1"/>
  </w:style>
  <w:style w:type="numbering" w:customStyle="1" w:styleId="NoList133">
    <w:name w:val="No List133"/>
    <w:next w:val="NoList"/>
    <w:semiHidden/>
    <w:rsid w:val="006164A1"/>
  </w:style>
  <w:style w:type="numbering" w:customStyle="1" w:styleId="331">
    <w:name w:val="無清單33"/>
    <w:next w:val="NoList"/>
    <w:uiPriority w:val="99"/>
    <w:semiHidden/>
    <w:unhideWhenUsed/>
    <w:rsid w:val="006164A1"/>
  </w:style>
  <w:style w:type="numbering" w:customStyle="1" w:styleId="430">
    <w:name w:val="無清單43"/>
    <w:next w:val="NoList"/>
    <w:uiPriority w:val="99"/>
    <w:semiHidden/>
    <w:unhideWhenUsed/>
    <w:rsid w:val="006164A1"/>
  </w:style>
  <w:style w:type="numbering" w:customStyle="1" w:styleId="530">
    <w:name w:val="無清單53"/>
    <w:next w:val="NoList"/>
    <w:uiPriority w:val="99"/>
    <w:semiHidden/>
    <w:unhideWhenUsed/>
    <w:rsid w:val="006164A1"/>
  </w:style>
  <w:style w:type="numbering" w:customStyle="1" w:styleId="63">
    <w:name w:val="無清單63"/>
    <w:next w:val="NoList"/>
    <w:uiPriority w:val="99"/>
    <w:semiHidden/>
    <w:unhideWhenUsed/>
    <w:rsid w:val="006164A1"/>
  </w:style>
  <w:style w:type="numbering" w:customStyle="1" w:styleId="73">
    <w:name w:val="無清單73"/>
    <w:next w:val="NoList"/>
    <w:uiPriority w:val="99"/>
    <w:semiHidden/>
    <w:unhideWhenUsed/>
    <w:rsid w:val="006164A1"/>
  </w:style>
  <w:style w:type="table" w:customStyle="1" w:styleId="2112">
    <w:name w:val="暗色清單 2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5">
    <w:name w:val="淺色格線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3">
    <w:name w:val="暗色網底 2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
    <w:name w:val="Style Bulleted Wingdings (symbol) Before:  0 cm Hanging:  4.8 ch2"/>
    <w:basedOn w:val="NoList"/>
    <w:rsid w:val="006164A1"/>
    <w:pPr>
      <w:numPr>
        <w:numId w:val="49"/>
      </w:numPr>
    </w:pPr>
  </w:style>
  <w:style w:type="table" w:customStyle="1" w:styleId="TableGrid41">
    <w:name w:val="Table Grid 4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
    <w:name w:val="Table Style11"/>
    <w:basedOn w:val="TableNormal"/>
    <w:rsid w:val="006164A1"/>
    <w:tblPr>
      <w:tblInd w:w="-284" w:type="dxa"/>
    </w:tblPr>
  </w:style>
  <w:style w:type="table" w:customStyle="1" w:styleId="TableStyle21">
    <w:name w:val="Table Style21"/>
    <w:basedOn w:val="TableStyle1"/>
    <w:rsid w:val="006164A1"/>
    <w:tblPr>
      <w:tblInd w:w="0" w:type="dxa"/>
    </w:tblPr>
  </w:style>
  <w:style w:type="numbering" w:customStyle="1" w:styleId="81">
    <w:name w:val="無清單81"/>
    <w:next w:val="NoList"/>
    <w:uiPriority w:val="99"/>
    <w:semiHidden/>
    <w:unhideWhenUsed/>
    <w:rsid w:val="006164A1"/>
  </w:style>
  <w:style w:type="numbering" w:customStyle="1" w:styleId="91">
    <w:name w:val="無清單91"/>
    <w:next w:val="NoList"/>
    <w:uiPriority w:val="99"/>
    <w:semiHidden/>
    <w:unhideWhenUsed/>
    <w:rsid w:val="006164A1"/>
  </w:style>
  <w:style w:type="numbering" w:customStyle="1" w:styleId="NoList1131">
    <w:name w:val="No List1131"/>
    <w:next w:val="NoList"/>
    <w:semiHidden/>
    <w:rsid w:val="006164A1"/>
  </w:style>
  <w:style w:type="numbering" w:customStyle="1" w:styleId="NoList11121">
    <w:name w:val="No List11121"/>
    <w:next w:val="NoList"/>
    <w:semiHidden/>
    <w:rsid w:val="006164A1"/>
  </w:style>
  <w:style w:type="numbering" w:customStyle="1" w:styleId="Style3121">
    <w:name w:val="Style3121"/>
    <w:rsid w:val="006164A1"/>
  </w:style>
  <w:style w:type="numbering" w:customStyle="1" w:styleId="NoList421">
    <w:name w:val="No List421"/>
    <w:next w:val="NoList"/>
    <w:uiPriority w:val="99"/>
    <w:semiHidden/>
    <w:unhideWhenUsed/>
    <w:rsid w:val="006164A1"/>
  </w:style>
  <w:style w:type="numbering" w:customStyle="1" w:styleId="StyleBulleted321">
    <w:name w:val="Style Bulleted321"/>
    <w:basedOn w:val="NoList"/>
    <w:rsid w:val="006164A1"/>
  </w:style>
  <w:style w:type="numbering" w:customStyle="1" w:styleId="Header2221">
    <w:name w:val="Header2221"/>
    <w:rsid w:val="006164A1"/>
  </w:style>
  <w:style w:type="numbering" w:customStyle="1" w:styleId="Style3221">
    <w:name w:val="Style3221"/>
    <w:rsid w:val="006164A1"/>
  </w:style>
  <w:style w:type="numbering" w:customStyle="1" w:styleId="StyleBulletedGray-80221">
    <w:name w:val="Style Bulleted Gray-80%221"/>
    <w:basedOn w:val="NoList"/>
    <w:rsid w:val="006164A1"/>
  </w:style>
  <w:style w:type="numbering" w:customStyle="1" w:styleId="StyleBulleted1221">
    <w:name w:val="Style Bulleted1221"/>
    <w:basedOn w:val="NoList"/>
    <w:rsid w:val="006164A1"/>
  </w:style>
  <w:style w:type="numbering" w:customStyle="1" w:styleId="StyleBulletedWingdingssymbolBefore0cmHanging48ch121">
    <w:name w:val="Style Bulleted Wingdings (symbol) Before:  0 cm Hanging:  4.8 ch121"/>
    <w:rsid w:val="006164A1"/>
  </w:style>
  <w:style w:type="numbering" w:customStyle="1" w:styleId="NoList521">
    <w:name w:val="No List521"/>
    <w:next w:val="NoList"/>
    <w:semiHidden/>
    <w:rsid w:val="006164A1"/>
  </w:style>
  <w:style w:type="numbering" w:customStyle="1" w:styleId="1212">
    <w:name w:val="無清單121"/>
    <w:next w:val="NoList"/>
    <w:uiPriority w:val="99"/>
    <w:semiHidden/>
    <w:unhideWhenUsed/>
    <w:rsid w:val="006164A1"/>
  </w:style>
  <w:style w:type="numbering" w:customStyle="1" w:styleId="2211">
    <w:name w:val="無清單221"/>
    <w:next w:val="NoList"/>
    <w:uiPriority w:val="99"/>
    <w:semiHidden/>
    <w:unhideWhenUsed/>
    <w:rsid w:val="006164A1"/>
  </w:style>
  <w:style w:type="numbering" w:customStyle="1" w:styleId="StyleBulleted421">
    <w:name w:val="Style Bulleted421"/>
    <w:basedOn w:val="NoList"/>
    <w:rsid w:val="006164A1"/>
  </w:style>
  <w:style w:type="numbering" w:customStyle="1" w:styleId="Header2321">
    <w:name w:val="Header2321"/>
    <w:rsid w:val="006164A1"/>
  </w:style>
  <w:style w:type="numbering" w:customStyle="1" w:styleId="Style3321">
    <w:name w:val="Style3321"/>
    <w:rsid w:val="006164A1"/>
  </w:style>
  <w:style w:type="numbering" w:customStyle="1" w:styleId="StyleBulletedGray-80321">
    <w:name w:val="Style Bulleted Gray-80%321"/>
    <w:basedOn w:val="NoList"/>
    <w:rsid w:val="006164A1"/>
  </w:style>
  <w:style w:type="numbering" w:customStyle="1" w:styleId="StyleBulleted1321">
    <w:name w:val="Style Bulleted1321"/>
    <w:basedOn w:val="NoList"/>
    <w:rsid w:val="006164A1"/>
  </w:style>
  <w:style w:type="numbering" w:customStyle="1" w:styleId="NoList621">
    <w:name w:val="No List621"/>
    <w:next w:val="NoList"/>
    <w:uiPriority w:val="99"/>
    <w:semiHidden/>
    <w:unhideWhenUsed/>
    <w:rsid w:val="006164A1"/>
  </w:style>
  <w:style w:type="numbering" w:customStyle="1" w:styleId="3212">
    <w:name w:val="無清單321"/>
    <w:next w:val="NoList"/>
    <w:uiPriority w:val="99"/>
    <w:semiHidden/>
    <w:unhideWhenUsed/>
    <w:rsid w:val="006164A1"/>
  </w:style>
  <w:style w:type="numbering" w:customStyle="1" w:styleId="421">
    <w:name w:val="無清單421"/>
    <w:next w:val="NoList"/>
    <w:uiPriority w:val="99"/>
    <w:semiHidden/>
    <w:unhideWhenUsed/>
    <w:rsid w:val="006164A1"/>
  </w:style>
  <w:style w:type="numbering" w:customStyle="1" w:styleId="521">
    <w:name w:val="無清單521"/>
    <w:next w:val="NoList"/>
    <w:uiPriority w:val="99"/>
    <w:semiHidden/>
    <w:unhideWhenUsed/>
    <w:rsid w:val="006164A1"/>
  </w:style>
  <w:style w:type="numbering" w:customStyle="1" w:styleId="621">
    <w:name w:val="無清單621"/>
    <w:next w:val="NoList"/>
    <w:uiPriority w:val="99"/>
    <w:semiHidden/>
    <w:unhideWhenUsed/>
    <w:rsid w:val="006164A1"/>
  </w:style>
  <w:style w:type="numbering" w:customStyle="1" w:styleId="721">
    <w:name w:val="無清單721"/>
    <w:next w:val="NoList"/>
    <w:uiPriority w:val="99"/>
    <w:semiHidden/>
    <w:unhideWhenUsed/>
    <w:rsid w:val="006164A1"/>
  </w:style>
  <w:style w:type="paragraph" w:customStyle="1" w:styleId="Table0">
    <w:name w:val="..  Table"/>
    <w:basedOn w:val="Default"/>
    <w:next w:val="Default"/>
    <w:uiPriority w:val="99"/>
    <w:rsid w:val="006164A1"/>
    <w:rPr>
      <w:rFonts w:ascii="OELLPC+Arial" w:eastAsia="OELLPC+Arial" w:hAnsi="Times New Roman" w:cs="Times New Roman"/>
      <w:color w:val="auto"/>
      <w:sz w:val="20"/>
    </w:rPr>
  </w:style>
  <w:style w:type="numbering" w:customStyle="1" w:styleId="Style37">
    <w:name w:val="Style37"/>
    <w:rsid w:val="006164A1"/>
    <w:pPr>
      <w:numPr>
        <w:numId w:val="11"/>
      </w:numPr>
    </w:pPr>
  </w:style>
  <w:style w:type="paragraph" w:customStyle="1" w:styleId="Version">
    <w:name w:val="Version"/>
    <w:basedOn w:val="filename"/>
    <w:rsid w:val="006164A1"/>
    <w:pPr>
      <w:adjustRightInd/>
      <w:spacing w:beforeLines="0" w:line="160" w:lineRule="atLeast"/>
    </w:pPr>
    <w:rPr>
      <w:rFonts w:ascii="Lucida Sans Unicode" w:hAnsi="Lucida Sans Unicode" w:cs="Lucida Sans Unicode"/>
      <w:sz w:val="48"/>
      <w:szCs w:val="48"/>
    </w:rPr>
  </w:style>
  <w:style w:type="character" w:customStyle="1" w:styleId="PublicationDateChar">
    <w:name w:val="Publication Date Char"/>
    <w:link w:val="PublicationDate"/>
    <w:rsid w:val="006164A1"/>
    <w:rPr>
      <w:rFonts w:ascii="Arial" w:eastAsia="細明體" w:hAnsi="Arial"/>
      <w:b/>
      <w:i/>
      <w:color w:val="FFFFFF"/>
      <w:sz w:val="27"/>
      <w:szCs w:val="27"/>
    </w:rPr>
  </w:style>
  <w:style w:type="paragraph" w:customStyle="1" w:styleId="PublicationDate">
    <w:name w:val="Publication Date"/>
    <w:basedOn w:val="Normal"/>
    <w:link w:val="PublicationDateChar"/>
    <w:rsid w:val="006164A1"/>
    <w:pPr>
      <w:widowControl/>
      <w:spacing w:after="5000" w:line="120" w:lineRule="atLeast"/>
      <w:ind w:leftChars="1200" w:left="2400"/>
      <w:jc w:val="left"/>
    </w:pPr>
    <w:rPr>
      <w:rFonts w:eastAsia="細明體"/>
      <w:b/>
      <w:i/>
      <w:color w:val="FFFFFF"/>
      <w:sz w:val="27"/>
      <w:szCs w:val="27"/>
      <w:lang w:eastAsia="zh-TW"/>
    </w:rPr>
  </w:style>
  <w:style w:type="paragraph" w:customStyle="1" w:styleId="filename">
    <w:name w:val="封面file name"/>
    <w:basedOn w:val="Normal"/>
    <w:rsid w:val="006164A1"/>
    <w:pPr>
      <w:widowControl/>
      <w:spacing w:beforeLines="1200" w:line="240" w:lineRule="atLeast"/>
      <w:ind w:left="2398"/>
      <w:contextualSpacing/>
      <w:jc w:val="left"/>
    </w:pPr>
    <w:rPr>
      <w:rFonts w:ascii="Arial Black" w:eastAsia="Arial Black" w:hAnsi="Arial Black" w:cs="新細明體"/>
      <w:b/>
      <w:bCs/>
      <w:sz w:val="56"/>
      <w:szCs w:val="56"/>
      <w:lang w:eastAsia="zh-TW"/>
    </w:rPr>
  </w:style>
  <w:style w:type="paragraph" w:customStyle="1" w:styleId="Supportchips">
    <w:name w:val="Support chips"/>
    <w:basedOn w:val="Normal"/>
    <w:rsid w:val="006164A1"/>
    <w:pPr>
      <w:widowControl/>
      <w:spacing w:line="0" w:lineRule="atLeast"/>
      <w:ind w:leftChars="750" w:left="750"/>
      <w:jc w:val="left"/>
    </w:pPr>
    <w:rPr>
      <w:rFonts w:cs="新細明體"/>
      <w:b/>
      <w:bCs/>
      <w:sz w:val="28"/>
      <w:lang w:eastAsia="zh-TW"/>
    </w:rPr>
  </w:style>
  <w:style w:type="paragraph" w:customStyle="1" w:styleId="4Heading14Heading141Heading142H4H41h4h41">
    <w:name w:val="樣式 標題 4Heading 14Heading 141Heading 142H4H41h4h4 字元 + 粗體"/>
    <w:basedOn w:val="Heading4"/>
    <w:autoRedefine/>
    <w:rsid w:val="006164A1"/>
    <w:pPr>
      <w:numPr>
        <w:ilvl w:val="0"/>
        <w:numId w:val="0"/>
      </w:numPr>
    </w:pPr>
    <w:rPr>
      <w:rFonts w:ascii="Verdana" w:hAnsi="Verdana"/>
      <w:b/>
      <w:i w:val="0"/>
      <w:iCs/>
      <w:lang w:eastAsia="zh-TW"/>
    </w:rPr>
  </w:style>
  <w:style w:type="character" w:customStyle="1" w:styleId="CaptionChar3">
    <w:name w:val="Caption Char3"/>
    <w:rsid w:val="006164A1"/>
    <w:rPr>
      <w:rFonts w:ascii="Arial" w:eastAsia="標楷體" w:hAnsi="Arial" w:cs="Arial"/>
      <w:b/>
      <w:sz w:val="24"/>
    </w:rPr>
  </w:style>
  <w:style w:type="paragraph" w:customStyle="1" w:styleId="56">
    <w:name w:val="頁尾5"/>
    <w:basedOn w:val="FOOTER1"/>
    <w:rsid w:val="006164A1"/>
    <w:pPr>
      <w:spacing w:after="454"/>
      <w:textAlignment w:val="baseline"/>
    </w:pPr>
  </w:style>
  <w:style w:type="paragraph" w:customStyle="1" w:styleId="57">
    <w:name w:val="表格內文5"/>
    <w:basedOn w:val="Normal"/>
    <w:rsid w:val="006164A1"/>
    <w:pPr>
      <w:widowControl/>
      <w:tabs>
        <w:tab w:val="left" w:pos="170"/>
      </w:tabs>
      <w:spacing w:before="20" w:after="20"/>
      <w:jc w:val="center"/>
    </w:pPr>
    <w:rPr>
      <w:rFonts w:cs="Arial"/>
      <w:lang w:eastAsia="zh-TW"/>
    </w:rPr>
  </w:style>
  <w:style w:type="character" w:customStyle="1" w:styleId="NormalIndentChar">
    <w:name w:val="Normal Indent Char"/>
    <w:link w:val="NormalIndent"/>
    <w:rsid w:val="006164A1"/>
    <w:rPr>
      <w:rFonts w:ascii="細明體"/>
      <w:lang w:eastAsia="en-US"/>
    </w:rPr>
  </w:style>
  <w:style w:type="paragraph" w:customStyle="1" w:styleId="50850">
    <w:name w:val="樣式 樣式 標題 5 + 左:  0.85 公分 + 上標"/>
    <w:basedOn w:val="5085"/>
    <w:rsid w:val="006164A1"/>
    <w:pPr>
      <w:tabs>
        <w:tab w:val="left" w:pos="3686"/>
      </w:tabs>
    </w:pPr>
    <w:rPr>
      <w:bCs/>
      <w:iCs w:val="0"/>
    </w:rPr>
  </w:style>
  <w:style w:type="paragraph" w:customStyle="1" w:styleId="item">
    <w:name w:val="item"/>
    <w:basedOn w:val="ListParagraph"/>
    <w:rsid w:val="006164A1"/>
    <w:pPr>
      <w:spacing w:before="120"/>
    </w:pPr>
    <w:rPr>
      <w:rFonts w:ascii="Arial" w:hAnsi="Arial"/>
      <w:szCs w:val="20"/>
    </w:rPr>
  </w:style>
  <w:style w:type="table" w:customStyle="1" w:styleId="49">
    <w:name w:val="表格格線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0">
    <w:name w:val="Table Grid 5"/>
    <w:basedOn w:val="TableNormal"/>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2f">
    <w:name w:val="註解文字 字元2"/>
    <w:rsid w:val="006164A1"/>
    <w:rPr>
      <w:rFonts w:ascii="Arial" w:eastAsia="新細明體" w:hAnsi="Arial" w:cs="Times New Roman"/>
      <w:kern w:val="0"/>
      <w:sz w:val="20"/>
      <w:szCs w:val="20"/>
      <w:lang w:eastAsia="en-US"/>
    </w:rPr>
  </w:style>
  <w:style w:type="table" w:styleId="TableWeb1">
    <w:name w:val="Table Web 1"/>
    <w:basedOn w:val="TableNormal"/>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ody">
    <w:name w:val="Body"/>
    <w:basedOn w:val="Default"/>
    <w:next w:val="Default"/>
    <w:link w:val="BodyChar"/>
    <w:uiPriority w:val="99"/>
    <w:rsid w:val="006164A1"/>
    <w:rPr>
      <w:color w:val="auto"/>
      <w:sz w:val="20"/>
    </w:rPr>
  </w:style>
  <w:style w:type="paragraph" w:customStyle="1" w:styleId="4Heading14Heading141Heading142H4H41h4h4Ver">
    <w:name w:val="樣式 標題 4Heading 14Heading 141Heading 142H4H41h4h4 字元 + Ver..."/>
    <w:basedOn w:val="Heading4"/>
    <w:rsid w:val="006164A1"/>
    <w:pPr>
      <w:numPr>
        <w:ilvl w:val="0"/>
        <w:numId w:val="0"/>
      </w:numPr>
      <w:tabs>
        <w:tab w:val="num" w:pos="2970"/>
      </w:tabs>
      <w:ind w:left="2970" w:hanging="810"/>
    </w:pPr>
    <w:rPr>
      <w:rFonts w:ascii="Verdana" w:eastAsia="Arial" w:hAnsi="Verdana"/>
      <w:iCs/>
      <w:lang w:eastAsia="zh-TW"/>
    </w:rPr>
  </w:style>
  <w:style w:type="character" w:customStyle="1" w:styleId="2f0">
    <w:name w:val="頁首 字元2"/>
    <w:rsid w:val="006164A1"/>
    <w:rPr>
      <w:rFonts w:eastAsia="新細明體"/>
      <w:b/>
      <w:caps/>
      <w:noProof/>
      <w:sz w:val="36"/>
      <w:lang w:val="en-US" w:eastAsia="zh-TW" w:bidi="ar-SA"/>
    </w:rPr>
  </w:style>
  <w:style w:type="character" w:customStyle="1" w:styleId="2ndsmalltitleChar">
    <w:name w:val="2nd small title Char"/>
    <w:link w:val="2ndsmalltitle"/>
    <w:rsid w:val="006164A1"/>
    <w:rPr>
      <w:rFonts w:ascii="細明體"/>
      <w:b/>
      <w:lang w:eastAsia="en-US"/>
    </w:rPr>
  </w:style>
  <w:style w:type="paragraph" w:customStyle="1" w:styleId="SmallTitle">
    <w:name w:val="SmallTitle"/>
    <w:semiHidden/>
    <w:rsid w:val="006164A1"/>
    <w:pPr>
      <w:spacing w:before="240" w:after="60"/>
    </w:pPr>
    <w:rPr>
      <w:rFonts w:ascii="Arial" w:hAnsi="Arial"/>
      <w:b/>
      <w:sz w:val="21"/>
      <w:szCs w:val="21"/>
      <w:lang w:eastAsia="en-US"/>
    </w:rPr>
  </w:style>
  <w:style w:type="paragraph" w:customStyle="1" w:styleId="Fig">
    <w:name w:val="Fig."/>
    <w:basedOn w:val="note"/>
    <w:semiHidden/>
    <w:rsid w:val="006164A1"/>
    <w:pPr>
      <w:widowControl/>
      <w:tabs>
        <w:tab w:val="clear" w:pos="426"/>
        <w:tab w:val="left" w:pos="425"/>
      </w:tabs>
      <w:topLinePunct/>
      <w:spacing w:before="0" w:after="0"/>
      <w:jc w:val="center"/>
    </w:pPr>
    <w:rPr>
      <w:rFonts w:ascii="Times New Roman" w:hAnsi="Times New Roman"/>
      <w:sz w:val="16"/>
      <w:szCs w:val="20"/>
      <w:lang w:eastAsia="zh-TW"/>
    </w:rPr>
  </w:style>
  <w:style w:type="paragraph" w:customStyle="1" w:styleId="SFRMnemonicStyle">
    <w:name w:val="SFR Mnemonic Style"/>
    <w:basedOn w:val="Normal"/>
    <w:semiHidden/>
    <w:rsid w:val="006164A1"/>
    <w:pPr>
      <w:widowControl/>
      <w:tabs>
        <w:tab w:val="left" w:pos="8222"/>
      </w:tabs>
      <w:topLinePunct/>
    </w:pPr>
    <w:rPr>
      <w:rFonts w:ascii="Times New Roman" w:hAnsi="Times New Roman" w:cs="Arial"/>
      <w:lang w:eastAsia="zh-TW"/>
    </w:rPr>
  </w:style>
  <w:style w:type="paragraph" w:customStyle="1" w:styleId="SFRtablecontent">
    <w:name w:val="SFR table content"/>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SFRtablecontent3">
    <w:name w:val="SFR table content3"/>
    <w:basedOn w:val="Normal"/>
    <w:semiHidden/>
    <w:rsid w:val="006164A1"/>
    <w:pPr>
      <w:widowControl/>
      <w:tabs>
        <w:tab w:val="left" w:pos="170"/>
      </w:tabs>
      <w:topLinePunct/>
    </w:pPr>
    <w:rPr>
      <w:rFonts w:ascii="Times New Roman" w:hAnsi="Times New Roman" w:cs="Arial"/>
      <w:sz w:val="18"/>
      <w:szCs w:val="18"/>
      <w:lang w:eastAsia="zh-TW"/>
    </w:rPr>
  </w:style>
  <w:style w:type="paragraph" w:customStyle="1" w:styleId="Figure1">
    <w:name w:val="圖表標題(Figure)"/>
    <w:basedOn w:val="Normal"/>
    <w:link w:val="Figure2"/>
    <w:semiHidden/>
    <w:rsid w:val="006164A1"/>
    <w:pPr>
      <w:widowControl/>
      <w:topLinePunct/>
      <w:jc w:val="left"/>
      <w:outlineLvl w:val="3"/>
    </w:pPr>
    <w:rPr>
      <w:rFonts w:ascii="Times New Roman" w:eastAsia="Arial" w:hAnsi="Times New Roman"/>
      <w:u w:val="single"/>
      <w:lang w:eastAsia="zh-TW"/>
    </w:rPr>
  </w:style>
  <w:style w:type="character" w:customStyle="1" w:styleId="Figure2">
    <w:name w:val="圖表標題(Figure) 字元 字元"/>
    <w:link w:val="Figure1"/>
    <w:semiHidden/>
    <w:rsid w:val="006164A1"/>
    <w:rPr>
      <w:rFonts w:eastAsia="Arial"/>
      <w:u w:val="single"/>
    </w:rPr>
  </w:style>
  <w:style w:type="paragraph" w:customStyle="1" w:styleId="aSFR">
    <w:name w:val="aSFR"/>
    <w:basedOn w:val="StyleSFRContentLeft0cmHanging611chJustified3Justified0"/>
    <w:link w:val="aSFRChar"/>
    <w:semiHidden/>
    <w:rsid w:val="006164A1"/>
    <w:pPr>
      <w:topLinePunct/>
      <w:spacing w:before="48" w:after="60"/>
      <w:ind w:left="117" w:firstLine="1"/>
      <w:jc w:val="both"/>
    </w:pPr>
    <w:rPr>
      <w:rFonts w:ascii="Times New Roman" w:eastAsia="Arial" w:hAnsi="Times New Roman"/>
    </w:rPr>
  </w:style>
  <w:style w:type="character" w:customStyle="1" w:styleId="aSFRChar">
    <w:name w:val="aSFR Char"/>
    <w:link w:val="aSFR"/>
    <w:semiHidden/>
    <w:rsid w:val="006164A1"/>
    <w:rPr>
      <w:rFonts w:eastAsia="Arial" w:cs="新細明體"/>
    </w:rPr>
  </w:style>
  <w:style w:type="paragraph" w:styleId="ListBullet4">
    <w:name w:val="List Bullet 4"/>
    <w:basedOn w:val="Normal"/>
    <w:autoRedefine/>
    <w:rsid w:val="006164A1"/>
    <w:pPr>
      <w:tabs>
        <w:tab w:val="num" w:pos="1209"/>
      </w:tabs>
      <w:topLinePunct/>
      <w:ind w:left="1209" w:hanging="360"/>
      <w:jc w:val="left"/>
    </w:pPr>
    <w:rPr>
      <w:rFonts w:ascii="Times New Roman" w:hAnsi="Times New Roman"/>
      <w:szCs w:val="24"/>
      <w:lang w:eastAsia="zh-TW"/>
    </w:rPr>
  </w:style>
  <w:style w:type="paragraph" w:styleId="ListBullet5">
    <w:name w:val="List Bullet 5"/>
    <w:basedOn w:val="Normal"/>
    <w:autoRedefine/>
    <w:rsid w:val="006164A1"/>
    <w:pPr>
      <w:tabs>
        <w:tab w:val="num" w:pos="1492"/>
      </w:tabs>
      <w:topLinePunct/>
      <w:ind w:left="1492" w:hanging="360"/>
      <w:jc w:val="left"/>
    </w:pPr>
    <w:rPr>
      <w:rFonts w:ascii="Times New Roman" w:hAnsi="Times New Roman"/>
      <w:szCs w:val="24"/>
      <w:lang w:eastAsia="zh-TW"/>
    </w:rPr>
  </w:style>
  <w:style w:type="paragraph" w:styleId="ListNumber3">
    <w:name w:val="List Number 3"/>
    <w:basedOn w:val="Normal"/>
    <w:rsid w:val="006164A1"/>
    <w:pPr>
      <w:tabs>
        <w:tab w:val="num" w:pos="926"/>
      </w:tabs>
      <w:topLinePunct/>
      <w:ind w:left="926" w:hanging="360"/>
      <w:jc w:val="left"/>
    </w:pPr>
    <w:rPr>
      <w:rFonts w:ascii="Times New Roman" w:hAnsi="Times New Roman"/>
      <w:szCs w:val="24"/>
      <w:lang w:eastAsia="zh-TW"/>
    </w:rPr>
  </w:style>
  <w:style w:type="paragraph" w:styleId="ListNumber4">
    <w:name w:val="List Number 4"/>
    <w:basedOn w:val="Normal"/>
    <w:rsid w:val="006164A1"/>
    <w:pPr>
      <w:tabs>
        <w:tab w:val="num" w:pos="1209"/>
      </w:tabs>
      <w:topLinePunct/>
      <w:ind w:left="1209" w:hanging="360"/>
      <w:jc w:val="left"/>
    </w:pPr>
    <w:rPr>
      <w:rFonts w:ascii="Times New Roman" w:hAnsi="Times New Roman"/>
      <w:szCs w:val="24"/>
      <w:lang w:eastAsia="zh-TW"/>
    </w:rPr>
  </w:style>
  <w:style w:type="paragraph" w:styleId="ListNumber5">
    <w:name w:val="List Number 5"/>
    <w:basedOn w:val="Normal"/>
    <w:rsid w:val="006164A1"/>
    <w:pPr>
      <w:tabs>
        <w:tab w:val="num" w:pos="1492"/>
      </w:tabs>
      <w:topLinePunct/>
      <w:ind w:left="1492" w:hanging="360"/>
      <w:jc w:val="left"/>
    </w:pPr>
    <w:rPr>
      <w:rFonts w:ascii="Times New Roman" w:hAnsi="Times New Roman"/>
      <w:szCs w:val="24"/>
      <w:lang w:eastAsia="zh-TW"/>
    </w:rPr>
  </w:style>
  <w:style w:type="paragraph" w:customStyle="1" w:styleId="BodyTextIndent1">
    <w:name w:val="Body Text Indent1"/>
    <w:basedOn w:val="Normal"/>
    <w:semiHidden/>
    <w:rsid w:val="006164A1"/>
    <w:pPr>
      <w:topLinePunct/>
      <w:ind w:left="1260" w:hanging="1260"/>
      <w:jc w:val="left"/>
    </w:pPr>
    <w:rPr>
      <w:rFonts w:ascii="Times New Roman" w:hAnsi="Times New Roman"/>
      <w:lang w:eastAsia="zh-TW"/>
    </w:rPr>
  </w:style>
  <w:style w:type="paragraph" w:customStyle="1" w:styleId="SP1282065">
    <w:name w:val="SP.12.82065"/>
    <w:basedOn w:val="Normal"/>
    <w:next w:val="Normal"/>
    <w:semiHidden/>
    <w:rsid w:val="006164A1"/>
    <w:pPr>
      <w:topLinePunct/>
      <w:jc w:val="left"/>
    </w:pPr>
    <w:rPr>
      <w:rFonts w:ascii="Times New Roman" w:hAnsi="Times New Roman"/>
      <w:szCs w:val="24"/>
      <w:lang w:eastAsia="zh-TW"/>
    </w:rPr>
  </w:style>
  <w:style w:type="paragraph" w:customStyle="1" w:styleId="Arial1">
    <w:name w:val="內文 + Arial"/>
    <w:basedOn w:val="Normal"/>
    <w:link w:val="Arial2"/>
    <w:semiHidden/>
    <w:rsid w:val="006164A1"/>
    <w:pPr>
      <w:topLinePunct/>
      <w:jc w:val="left"/>
    </w:pPr>
    <w:rPr>
      <w:rFonts w:ascii="細明體" w:eastAsia="細明體" w:hAnsi="Times New Roman"/>
      <w:lang w:eastAsia="zh-TW"/>
    </w:rPr>
  </w:style>
  <w:style w:type="character" w:customStyle="1" w:styleId="Arial2">
    <w:name w:val="內文 + Arial 字元"/>
    <w:link w:val="Arial1"/>
    <w:semiHidden/>
    <w:rsid w:val="006164A1"/>
    <w:rPr>
      <w:rFonts w:ascii="細明體" w:eastAsia="細明體"/>
    </w:rPr>
  </w:style>
  <w:style w:type="character" w:customStyle="1" w:styleId="1f9">
    <w:name w:val="頁首 字元1"/>
    <w:semiHidden/>
    <w:rsid w:val="006164A1"/>
    <w:rPr>
      <w:rFonts w:ascii="細明體" w:eastAsia="細明體"/>
      <w:lang w:val="en-US" w:eastAsia="zh-TW" w:bidi="ar-SA"/>
    </w:rPr>
  </w:style>
  <w:style w:type="paragraph" w:customStyle="1" w:styleId="Table1">
    <w:name w:val="圖表標題(Table)"/>
    <w:basedOn w:val="Figure1"/>
    <w:semiHidden/>
    <w:rsid w:val="006164A1"/>
  </w:style>
  <w:style w:type="paragraph" w:styleId="HTMLAddress">
    <w:name w:val="HTML Address"/>
    <w:basedOn w:val="Normal"/>
    <w:link w:val="HTMLAddressChar"/>
    <w:rsid w:val="006164A1"/>
    <w:pPr>
      <w:widowControl/>
      <w:topLinePunct/>
    </w:pPr>
    <w:rPr>
      <w:rFonts w:ascii="Times New Roman" w:hAnsi="Times New Roman"/>
      <w:i/>
      <w:iCs/>
      <w:lang w:eastAsia="zh-TW"/>
    </w:rPr>
  </w:style>
  <w:style w:type="character" w:customStyle="1" w:styleId="HTMLAddressChar">
    <w:name w:val="HTML Address Char"/>
    <w:link w:val="HTMLAddress"/>
    <w:rsid w:val="006164A1"/>
    <w:rPr>
      <w:i/>
      <w:iCs/>
    </w:rPr>
  </w:style>
  <w:style w:type="paragraph" w:styleId="HTMLPreformatted">
    <w:name w:val="HTML Preformatted"/>
    <w:basedOn w:val="Normal"/>
    <w:link w:val="HTMLPreformattedChar"/>
    <w:rsid w:val="006164A1"/>
    <w:pPr>
      <w:widowControl/>
      <w:topLinePunct/>
    </w:pPr>
    <w:rPr>
      <w:rFonts w:ascii="Courier New" w:hAnsi="Courier New" w:cs="Courier New"/>
      <w:lang w:eastAsia="zh-TW"/>
    </w:rPr>
  </w:style>
  <w:style w:type="character" w:customStyle="1" w:styleId="HTMLPreformattedChar">
    <w:name w:val="HTML Preformatted Char"/>
    <w:link w:val="HTMLPreformatted"/>
    <w:rsid w:val="006164A1"/>
    <w:rPr>
      <w:rFonts w:ascii="Courier New" w:hAnsi="Courier New" w:cs="Courier New"/>
    </w:rPr>
  </w:style>
  <w:style w:type="paragraph" w:styleId="MacroText">
    <w:name w:val="macro"/>
    <w:link w:val="MacroTextChar"/>
    <w:rsid w:val="006164A1"/>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48" w:after="48"/>
      <w:textAlignment w:val="baseline"/>
    </w:pPr>
    <w:rPr>
      <w:rFonts w:ascii="Courier New" w:hAnsi="Courier New" w:cs="Courier New"/>
      <w:noProof/>
      <w:szCs w:val="24"/>
    </w:rPr>
  </w:style>
  <w:style w:type="character" w:customStyle="1" w:styleId="MacroTextChar">
    <w:name w:val="Macro Text Char"/>
    <w:link w:val="MacroText"/>
    <w:rsid w:val="006164A1"/>
    <w:rPr>
      <w:rFonts w:ascii="Courier New" w:hAnsi="Courier New" w:cs="Courier New"/>
      <w:noProof/>
      <w:szCs w:val="24"/>
    </w:rPr>
  </w:style>
  <w:style w:type="paragraph" w:styleId="BodyTextFirstIndent">
    <w:name w:val="Body Text First Indent"/>
    <w:basedOn w:val="BodyText"/>
    <w:link w:val="BodyTextFirstIndentChar"/>
    <w:rsid w:val="006164A1"/>
    <w:pPr>
      <w:topLinePunct/>
      <w:spacing w:before="0" w:after="120"/>
      <w:ind w:right="0" w:firstLineChars="100" w:firstLine="210"/>
    </w:pPr>
    <w:rPr>
      <w:rFonts w:ascii="Times New Roman" w:hAnsi="Times New Roman"/>
      <w:lang w:eastAsia="zh-TW"/>
    </w:rPr>
  </w:style>
  <w:style w:type="character" w:customStyle="1" w:styleId="BodyTextFirstIndentChar">
    <w:name w:val="Body Text First Indent Char"/>
    <w:link w:val="BodyTextFirstIndent"/>
    <w:rsid w:val="006164A1"/>
    <w:rPr>
      <w:noProof/>
    </w:rPr>
  </w:style>
  <w:style w:type="paragraph" w:styleId="BodyTextFirstIndent2">
    <w:name w:val="Body Text First Indent 2"/>
    <w:basedOn w:val="BodyTextIndent"/>
    <w:link w:val="BodyTextFirstIndent2Char"/>
    <w:rsid w:val="006164A1"/>
    <w:pPr>
      <w:widowControl/>
      <w:topLinePunct/>
      <w:snapToGrid/>
      <w:spacing w:before="0"/>
      <w:ind w:leftChars="200" w:left="480" w:firstLineChars="100" w:firstLine="210"/>
    </w:pPr>
    <w:rPr>
      <w:rFonts w:ascii="Times New Roman" w:hAnsi="Times New Roman"/>
      <w:bCs w:val="0"/>
      <w:noProof/>
      <w:sz w:val="20"/>
      <w:lang w:eastAsia="zh-TW"/>
    </w:rPr>
  </w:style>
  <w:style w:type="character" w:customStyle="1" w:styleId="BodyTextFirstIndent2Char">
    <w:name w:val="Body Text First Indent 2 Char"/>
    <w:link w:val="BodyTextFirstIndent2"/>
    <w:rsid w:val="006164A1"/>
    <w:rPr>
      <w:noProof/>
    </w:rPr>
  </w:style>
  <w:style w:type="paragraph" w:styleId="EnvelopeAddress">
    <w:name w:val="envelope address"/>
    <w:basedOn w:val="Normal"/>
    <w:rsid w:val="006164A1"/>
    <w:pPr>
      <w:framePr w:w="7920" w:h="1980" w:hRule="exact" w:hSpace="180" w:wrap="auto" w:hAnchor="page" w:xAlign="center" w:yAlign="bottom"/>
      <w:widowControl/>
      <w:topLinePunct/>
      <w:ind w:leftChars="1200" w:left="100"/>
    </w:pPr>
    <w:rPr>
      <w:rFonts w:ascii="Times New Roman" w:hAnsi="Times New Roman" w:cs="Arial"/>
      <w:szCs w:val="24"/>
      <w:lang w:eastAsia="zh-TW"/>
    </w:rPr>
  </w:style>
  <w:style w:type="paragraph" w:styleId="TableofAuthorities">
    <w:name w:val="table of authorities"/>
    <w:basedOn w:val="Normal"/>
    <w:next w:val="Normal"/>
    <w:rsid w:val="006164A1"/>
    <w:pPr>
      <w:widowControl/>
      <w:topLinePunct/>
      <w:ind w:leftChars="200" w:left="480"/>
    </w:pPr>
    <w:rPr>
      <w:rFonts w:ascii="Times New Roman" w:hAnsi="Times New Roman"/>
      <w:lang w:eastAsia="zh-TW"/>
    </w:rPr>
  </w:style>
  <w:style w:type="paragraph" w:styleId="TOAHeading">
    <w:name w:val="toa heading"/>
    <w:basedOn w:val="Normal"/>
    <w:next w:val="Normal"/>
    <w:rsid w:val="006164A1"/>
    <w:pPr>
      <w:widowControl/>
      <w:topLinePunct/>
      <w:spacing w:before="120"/>
    </w:pPr>
    <w:rPr>
      <w:rFonts w:ascii="Times New Roman" w:hAnsi="Times New Roman" w:cs="Arial"/>
      <w:szCs w:val="24"/>
      <w:lang w:eastAsia="zh-TW"/>
    </w:rPr>
  </w:style>
  <w:style w:type="paragraph" w:styleId="MessageHeader">
    <w:name w:val="Message Header"/>
    <w:basedOn w:val="Normal"/>
    <w:link w:val="MessageHeaderChar"/>
    <w:rsid w:val="006164A1"/>
    <w:pPr>
      <w:widowControl/>
      <w:pBdr>
        <w:top w:val="single" w:sz="6" w:space="1" w:color="auto"/>
        <w:left w:val="single" w:sz="6" w:space="1" w:color="auto"/>
        <w:bottom w:val="single" w:sz="6" w:space="1" w:color="auto"/>
        <w:right w:val="single" w:sz="6" w:space="1" w:color="auto"/>
      </w:pBdr>
      <w:shd w:val="pct20" w:color="auto" w:fill="auto"/>
      <w:topLinePunct/>
      <w:ind w:leftChars="400" w:left="1080" w:hangingChars="400" w:hanging="1080"/>
    </w:pPr>
    <w:rPr>
      <w:rFonts w:ascii="Times New Roman" w:hAnsi="Times New Roman" w:cs="Arial"/>
      <w:szCs w:val="24"/>
      <w:lang w:eastAsia="zh-TW"/>
    </w:rPr>
  </w:style>
  <w:style w:type="character" w:customStyle="1" w:styleId="MessageHeaderChar">
    <w:name w:val="Message Header Char"/>
    <w:link w:val="MessageHeader"/>
    <w:rsid w:val="006164A1"/>
    <w:rPr>
      <w:rFonts w:cs="Arial"/>
      <w:szCs w:val="24"/>
      <w:shd w:val="pct20" w:color="auto" w:fill="auto"/>
    </w:rPr>
  </w:style>
  <w:style w:type="paragraph" w:styleId="EnvelopeReturn">
    <w:name w:val="envelope return"/>
    <w:basedOn w:val="Normal"/>
    <w:rsid w:val="006164A1"/>
    <w:pPr>
      <w:widowControl/>
      <w:topLinePunct/>
    </w:pPr>
    <w:rPr>
      <w:rFonts w:ascii="Times New Roman" w:hAnsi="Times New Roman" w:cs="Arial"/>
      <w:lang w:eastAsia="zh-TW"/>
    </w:rPr>
  </w:style>
  <w:style w:type="paragraph" w:styleId="ListContinue">
    <w:name w:val="List Continue"/>
    <w:basedOn w:val="Normal"/>
    <w:rsid w:val="006164A1"/>
    <w:pPr>
      <w:widowControl/>
      <w:topLinePunct/>
      <w:ind w:leftChars="200" w:left="480"/>
    </w:pPr>
    <w:rPr>
      <w:rFonts w:ascii="Times New Roman" w:hAnsi="Times New Roman"/>
      <w:lang w:eastAsia="zh-TW"/>
    </w:rPr>
  </w:style>
  <w:style w:type="paragraph" w:styleId="ListContinue2">
    <w:name w:val="List Continue 2"/>
    <w:basedOn w:val="Normal"/>
    <w:rsid w:val="006164A1"/>
    <w:pPr>
      <w:widowControl/>
      <w:topLinePunct/>
      <w:ind w:leftChars="400" w:left="960"/>
    </w:pPr>
    <w:rPr>
      <w:rFonts w:ascii="Times New Roman" w:hAnsi="Times New Roman"/>
      <w:lang w:eastAsia="zh-TW"/>
    </w:rPr>
  </w:style>
  <w:style w:type="paragraph" w:styleId="ListContinue3">
    <w:name w:val="List Continue 3"/>
    <w:basedOn w:val="Normal"/>
    <w:rsid w:val="006164A1"/>
    <w:pPr>
      <w:widowControl/>
      <w:topLinePunct/>
      <w:ind w:leftChars="600" w:left="1440"/>
    </w:pPr>
    <w:rPr>
      <w:rFonts w:ascii="Times New Roman" w:hAnsi="Times New Roman"/>
      <w:lang w:eastAsia="zh-TW"/>
    </w:rPr>
  </w:style>
  <w:style w:type="paragraph" w:styleId="ListContinue4">
    <w:name w:val="List Continue 4"/>
    <w:basedOn w:val="Normal"/>
    <w:rsid w:val="006164A1"/>
    <w:pPr>
      <w:widowControl/>
      <w:topLinePunct/>
      <w:ind w:leftChars="800" w:left="1920"/>
    </w:pPr>
    <w:rPr>
      <w:rFonts w:ascii="Times New Roman" w:hAnsi="Times New Roman"/>
      <w:lang w:eastAsia="zh-TW"/>
    </w:rPr>
  </w:style>
  <w:style w:type="paragraph" w:styleId="ListContinue5">
    <w:name w:val="List Continue 5"/>
    <w:basedOn w:val="Normal"/>
    <w:rsid w:val="006164A1"/>
    <w:pPr>
      <w:widowControl/>
      <w:topLinePunct/>
      <w:ind w:leftChars="1000" w:left="2400"/>
    </w:pPr>
    <w:rPr>
      <w:rFonts w:ascii="Times New Roman" w:hAnsi="Times New Roman"/>
      <w:lang w:eastAsia="zh-TW"/>
    </w:rPr>
  </w:style>
  <w:style w:type="paragraph" w:styleId="List3">
    <w:name w:val="List 3"/>
    <w:basedOn w:val="Normal"/>
    <w:rsid w:val="006164A1"/>
    <w:pPr>
      <w:widowControl/>
      <w:topLinePunct/>
      <w:ind w:leftChars="600" w:left="100" w:hangingChars="200" w:hanging="200"/>
    </w:pPr>
    <w:rPr>
      <w:rFonts w:ascii="Times New Roman" w:hAnsi="Times New Roman"/>
      <w:lang w:eastAsia="zh-TW"/>
    </w:rPr>
  </w:style>
  <w:style w:type="paragraph" w:styleId="List4">
    <w:name w:val="List 4"/>
    <w:basedOn w:val="Normal"/>
    <w:rsid w:val="006164A1"/>
    <w:pPr>
      <w:widowControl/>
      <w:topLinePunct/>
      <w:ind w:leftChars="800" w:left="100" w:hangingChars="200" w:hanging="200"/>
    </w:pPr>
    <w:rPr>
      <w:rFonts w:ascii="Times New Roman" w:hAnsi="Times New Roman"/>
      <w:lang w:eastAsia="zh-TW"/>
    </w:rPr>
  </w:style>
  <w:style w:type="paragraph" w:styleId="List5">
    <w:name w:val="List 5"/>
    <w:basedOn w:val="Normal"/>
    <w:rsid w:val="006164A1"/>
    <w:pPr>
      <w:widowControl/>
      <w:topLinePunct/>
      <w:ind w:leftChars="1000" w:left="100" w:hangingChars="200" w:hanging="200"/>
    </w:pPr>
    <w:rPr>
      <w:rFonts w:ascii="Times New Roman" w:hAnsi="Times New Roman"/>
      <w:lang w:eastAsia="zh-TW"/>
    </w:rPr>
  </w:style>
  <w:style w:type="paragraph" w:styleId="Closing">
    <w:name w:val="Closing"/>
    <w:basedOn w:val="Normal"/>
    <w:link w:val="ClosingChar"/>
    <w:rsid w:val="006164A1"/>
    <w:pPr>
      <w:widowControl/>
      <w:topLinePunct/>
      <w:ind w:leftChars="1800" w:left="100"/>
    </w:pPr>
    <w:rPr>
      <w:rFonts w:ascii="Times New Roman" w:hAnsi="Times New Roman"/>
      <w:lang w:eastAsia="zh-TW"/>
    </w:rPr>
  </w:style>
  <w:style w:type="character" w:customStyle="1" w:styleId="ClosingChar">
    <w:name w:val="Closing Char"/>
    <w:link w:val="Closing"/>
    <w:rsid w:val="006164A1"/>
  </w:style>
  <w:style w:type="paragraph" w:styleId="NoteHeading">
    <w:name w:val="Note Heading"/>
    <w:basedOn w:val="Normal"/>
    <w:next w:val="Normal"/>
    <w:link w:val="NoteHeadingChar"/>
    <w:rsid w:val="006164A1"/>
    <w:pPr>
      <w:widowControl/>
      <w:topLinePunct/>
      <w:jc w:val="center"/>
    </w:pPr>
    <w:rPr>
      <w:rFonts w:ascii="Times New Roman" w:hAnsi="Times New Roman"/>
      <w:lang w:eastAsia="zh-TW"/>
    </w:rPr>
  </w:style>
  <w:style w:type="character" w:customStyle="1" w:styleId="NoteHeadingChar">
    <w:name w:val="Note Heading Char"/>
    <w:link w:val="NoteHeading"/>
    <w:rsid w:val="006164A1"/>
  </w:style>
  <w:style w:type="paragraph" w:styleId="E-mailSignature">
    <w:name w:val="E-mail Signature"/>
    <w:basedOn w:val="Normal"/>
    <w:link w:val="E-mailSignatureChar"/>
    <w:rsid w:val="006164A1"/>
    <w:pPr>
      <w:widowControl/>
      <w:topLinePunct/>
    </w:pPr>
    <w:rPr>
      <w:rFonts w:ascii="Times New Roman" w:hAnsi="Times New Roman"/>
      <w:lang w:eastAsia="zh-TW"/>
    </w:rPr>
  </w:style>
  <w:style w:type="character" w:customStyle="1" w:styleId="E-mailSignatureChar">
    <w:name w:val="E-mail Signature Char"/>
    <w:link w:val="E-mailSignature"/>
    <w:rsid w:val="006164A1"/>
  </w:style>
  <w:style w:type="paragraph" w:styleId="Signature">
    <w:name w:val="Signature"/>
    <w:basedOn w:val="Normal"/>
    <w:link w:val="SignatureChar"/>
    <w:rsid w:val="006164A1"/>
    <w:pPr>
      <w:widowControl/>
      <w:numPr>
        <w:numId w:val="38"/>
      </w:numPr>
      <w:topLinePunct/>
      <w:ind w:leftChars="1800" w:left="100" w:firstLine="0"/>
    </w:pPr>
    <w:rPr>
      <w:rFonts w:ascii="Times New Roman" w:hAnsi="Times New Roman"/>
      <w:lang w:eastAsia="zh-TW"/>
    </w:rPr>
  </w:style>
  <w:style w:type="character" w:customStyle="1" w:styleId="SignatureChar">
    <w:name w:val="Signature Char"/>
    <w:link w:val="Signature"/>
    <w:rsid w:val="006164A1"/>
  </w:style>
  <w:style w:type="paragraph" w:customStyle="1" w:styleId="feature1">
    <w:name w:val="feature1"/>
    <w:basedOn w:val="a6"/>
    <w:rsid w:val="006164A1"/>
    <w:pPr>
      <w:numPr>
        <w:numId w:val="37"/>
      </w:numPr>
      <w:spacing w:before="48" w:line="240" w:lineRule="auto"/>
    </w:pPr>
    <w:rPr>
      <w:rFonts w:ascii="Times New Roman" w:hAnsi="Times New Roman"/>
      <w:snapToGrid/>
    </w:rPr>
  </w:style>
  <w:style w:type="paragraph" w:customStyle="1" w:styleId="feature2">
    <w:name w:val="feature2"/>
    <w:basedOn w:val="a6"/>
    <w:rsid w:val="006164A1"/>
    <w:pPr>
      <w:tabs>
        <w:tab w:val="num" w:pos="624"/>
      </w:tabs>
      <w:spacing w:before="48" w:line="240" w:lineRule="auto"/>
      <w:ind w:left="624" w:hanging="284"/>
    </w:pPr>
    <w:rPr>
      <w:rFonts w:ascii="Times New Roman" w:hAnsi="Times New Roman" w:cs="Arial"/>
      <w:snapToGrid/>
    </w:rPr>
  </w:style>
  <w:style w:type="paragraph" w:customStyle="1" w:styleId="democode">
    <w:name w:val="demo code"/>
    <w:basedOn w:val="Normal"/>
    <w:rsid w:val="006164A1"/>
    <w:pPr>
      <w:widowControl/>
      <w:topLinePunct/>
    </w:pPr>
    <w:rPr>
      <w:rFonts w:ascii="Courier New" w:eastAsia="Courier New" w:hAnsi="Courier New" w:cs="Courier New"/>
      <w:sz w:val="18"/>
      <w:szCs w:val="18"/>
      <w:lang w:eastAsia="zh-TW"/>
    </w:rPr>
  </w:style>
  <w:style w:type="paragraph" w:customStyle="1" w:styleId="af2">
    <w:name w:val="列表"/>
    <w:basedOn w:val="Normal"/>
    <w:rsid w:val="006164A1"/>
    <w:pPr>
      <w:widowControl/>
      <w:topLinePunct/>
      <w:spacing w:afterLines="50" w:after="50"/>
      <w:ind w:left="400"/>
    </w:pPr>
    <w:rPr>
      <w:rFonts w:ascii="Times New Roman" w:hAnsi="Times New Roman" w:cs="Arial"/>
      <w:lang w:eastAsia="zh-TW"/>
    </w:rPr>
  </w:style>
  <w:style w:type="paragraph" w:customStyle="1" w:styleId="SFR0">
    <w:name w:val="SFR說明"/>
    <w:basedOn w:val="a6"/>
    <w:next w:val="Normal"/>
    <w:rsid w:val="006164A1"/>
    <w:pPr>
      <w:tabs>
        <w:tab w:val="right" w:pos="9800"/>
      </w:tabs>
      <w:spacing w:before="48"/>
    </w:pPr>
    <w:rPr>
      <w:rFonts w:ascii="Times New Roman" w:hAnsi="Times New Roman"/>
      <w:snapToGrid/>
    </w:rPr>
  </w:style>
  <w:style w:type="paragraph" w:customStyle="1" w:styleId="SP34118791">
    <w:name w:val="SP.34.118791"/>
    <w:basedOn w:val="Default"/>
    <w:next w:val="Default"/>
    <w:rsid w:val="006164A1"/>
    <w:pPr>
      <w:spacing w:before="120" w:after="120"/>
    </w:pPr>
    <w:rPr>
      <w:rFonts w:cs="Times New Roman"/>
      <w:color w:val="auto"/>
      <w:sz w:val="20"/>
    </w:rPr>
  </w:style>
  <w:style w:type="paragraph" w:customStyle="1" w:styleId="SP34119066">
    <w:name w:val="SP.34.119066"/>
    <w:basedOn w:val="Default"/>
    <w:next w:val="Default"/>
    <w:rsid w:val="006164A1"/>
    <w:pPr>
      <w:spacing w:after="60"/>
    </w:pPr>
    <w:rPr>
      <w:rFonts w:cs="Times New Roman"/>
      <w:color w:val="auto"/>
      <w:sz w:val="20"/>
    </w:rPr>
  </w:style>
  <w:style w:type="paragraph" w:customStyle="1" w:styleId="2f1">
    <w:name w:val="樣式 標題 2 + 左右對齊"/>
    <w:basedOn w:val="Heading2"/>
    <w:rsid w:val="006164A1"/>
    <w:pPr>
      <w:numPr>
        <w:ilvl w:val="0"/>
        <w:numId w:val="0"/>
      </w:numPr>
      <w:tabs>
        <w:tab w:val="num" w:pos="960"/>
      </w:tabs>
      <w:spacing w:before="120" w:after="72"/>
    </w:pPr>
    <w:rPr>
      <w:rFonts w:ascii="Times New Roman" w:hAnsi="Times New Roman" w:cs="新細明體"/>
      <w:bCs/>
      <w:snapToGrid w:val="0"/>
      <w:sz w:val="22"/>
      <w:szCs w:val="20"/>
      <w:lang w:eastAsia="zh-TW"/>
    </w:rPr>
  </w:style>
  <w:style w:type="character" w:customStyle="1" w:styleId="1fa">
    <w:name w:val="字元 字元1"/>
    <w:rsid w:val="006164A1"/>
    <w:rPr>
      <w:rFonts w:ascii="Arial" w:eastAsia="Arial" w:hAnsi="Arial"/>
      <w:lang w:val="en-US" w:eastAsia="zh-TW" w:bidi="ar-SA"/>
    </w:rPr>
  </w:style>
  <w:style w:type="paragraph" w:customStyle="1" w:styleId="225">
    <w:name w:val="樣式 標題 2 + 左右對齊2"/>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paragraph" w:customStyle="1" w:styleId="StyleHeading210ptBefore18ptAfter3pt">
    <w:name w:val="Style Heading 2 + 10 pt Before:  18 pt After:  3 pt"/>
    <w:basedOn w:val="Heading2"/>
    <w:autoRedefine/>
    <w:rsid w:val="006164A1"/>
    <w:pPr>
      <w:numPr>
        <w:ilvl w:val="0"/>
        <w:numId w:val="0"/>
      </w:numPr>
      <w:tabs>
        <w:tab w:val="num" w:pos="361"/>
        <w:tab w:val="left" w:pos="700"/>
      </w:tabs>
      <w:spacing w:before="360"/>
      <w:ind w:left="578" w:hanging="578"/>
      <w:jc w:val="left"/>
    </w:pPr>
    <w:rPr>
      <w:rFonts w:ascii="Times New Roman" w:hAnsi="Times New Roman" w:cs="新細明體"/>
      <w:bCs/>
      <w:snapToGrid w:val="0"/>
      <w:sz w:val="20"/>
      <w:szCs w:val="20"/>
      <w:lang w:eastAsia="zh-TW"/>
    </w:rPr>
  </w:style>
  <w:style w:type="paragraph" w:customStyle="1" w:styleId="af3">
    <w:name w:val="樣式 標號 + 左右對齊"/>
    <w:basedOn w:val="Caption"/>
    <w:rsid w:val="006164A1"/>
    <w:pPr>
      <w:keepLines/>
      <w:widowControl/>
      <w:snapToGrid/>
      <w:spacing w:before="30" w:after="60" w:line="0" w:lineRule="atLeast"/>
    </w:pPr>
    <w:rPr>
      <w:rFonts w:ascii="Times New Roman" w:eastAsia="Arial" w:hAnsi="Times New Roman" w:cs="新細明體"/>
      <w:noProof/>
      <w:snapToGrid w:val="0"/>
      <w:u w:color="0000FF"/>
      <w:lang w:eastAsia="zh-CN"/>
    </w:rPr>
  </w:style>
  <w:style w:type="paragraph" w:customStyle="1" w:styleId="21a">
    <w:name w:val="樣式 標題 2 + 左右對齊1"/>
    <w:basedOn w:val="Heading2"/>
    <w:rsid w:val="006164A1"/>
    <w:pPr>
      <w:numPr>
        <w:ilvl w:val="0"/>
        <w:numId w:val="0"/>
      </w:numPr>
      <w:tabs>
        <w:tab w:val="num" w:pos="361"/>
        <w:tab w:val="left" w:pos="700"/>
      </w:tabs>
      <w:spacing w:before="120" w:after="72"/>
      <w:ind w:left="578" w:hanging="578"/>
    </w:pPr>
    <w:rPr>
      <w:rFonts w:ascii="Times New Roman" w:hAnsi="Times New Roman" w:cs="新細明體"/>
      <w:bCs/>
      <w:snapToGrid w:val="0"/>
      <w:sz w:val="22"/>
      <w:szCs w:val="20"/>
      <w:lang w:eastAsia="zh-TW"/>
    </w:rPr>
  </w:style>
  <w:style w:type="character" w:customStyle="1" w:styleId="a00">
    <w:name w:val="a0"/>
    <w:rsid w:val="006164A1"/>
  </w:style>
  <w:style w:type="character" w:customStyle="1" w:styleId="af4">
    <w:name w:val="a"/>
    <w:rsid w:val="006164A1"/>
  </w:style>
  <w:style w:type="character" w:customStyle="1" w:styleId="1fb">
    <w:name w:val="標題 1 字元 字元"/>
    <w:rsid w:val="006164A1"/>
    <w:rPr>
      <w:rFonts w:ascii="Arial" w:eastAsia="新細明體" w:hAnsi="Arial"/>
      <w:b/>
      <w:caps/>
      <w:snapToGrid w:val="0"/>
      <w:sz w:val="28"/>
      <w:szCs w:val="28"/>
      <w:lang w:val="en-US" w:eastAsia="zh-TW" w:bidi="ar-SA"/>
    </w:rPr>
  </w:style>
  <w:style w:type="character" w:customStyle="1" w:styleId="2f2">
    <w:name w:val="標題 2 字元 字元"/>
    <w:rsid w:val="006164A1"/>
    <w:rPr>
      <w:rFonts w:ascii="Arial" w:eastAsia="新細明體" w:hAnsi="Arial"/>
      <w:b/>
      <w:snapToGrid w:val="0"/>
      <w:sz w:val="24"/>
      <w:szCs w:val="24"/>
      <w:lang w:val="en-US" w:eastAsia="zh-TW" w:bidi="ar-SA"/>
    </w:rPr>
  </w:style>
  <w:style w:type="character" w:customStyle="1" w:styleId="3b">
    <w:name w:val="標題 3 字元 字元"/>
    <w:rsid w:val="006164A1"/>
    <w:rPr>
      <w:rFonts w:ascii="Arial" w:eastAsia="新細明體" w:hAnsi="Arial"/>
      <w:b/>
      <w:snapToGrid w:val="0"/>
      <w:sz w:val="24"/>
      <w:szCs w:val="24"/>
      <w:lang w:val="en-US" w:eastAsia="zh-TW" w:bidi="ar-SA"/>
    </w:rPr>
  </w:style>
  <w:style w:type="paragraph" w:customStyle="1" w:styleId="BodyTextIndent20">
    <w:name w:val="Body Text Indent2"/>
    <w:basedOn w:val="Normal"/>
    <w:semiHidden/>
    <w:rsid w:val="006164A1"/>
    <w:pPr>
      <w:topLinePunct/>
      <w:ind w:left="1260" w:hanging="1260"/>
      <w:jc w:val="left"/>
    </w:pPr>
    <w:rPr>
      <w:rFonts w:ascii="Times New Roman" w:hAnsi="Times New Roman"/>
      <w:lang w:eastAsia="zh-TW"/>
    </w:rPr>
  </w:style>
  <w:style w:type="paragraph" w:customStyle="1" w:styleId="CharChar30">
    <w:name w:val="Char Char30"/>
    <w:basedOn w:val="Normal"/>
    <w:rsid w:val="006164A1"/>
    <w:pPr>
      <w:widowControl/>
      <w:spacing w:after="160" w:line="240" w:lineRule="exact"/>
      <w:jc w:val="left"/>
    </w:pPr>
    <w:rPr>
      <w:rFonts w:ascii="Verdana" w:hAnsi="Verdana"/>
      <w:lang w:eastAsia="zh-TW"/>
    </w:rPr>
  </w:style>
  <w:style w:type="table" w:styleId="MediumShading2-Accent1">
    <w:name w:val="Medium Shading 2 Accent 1"/>
    <w:basedOn w:val="TableNormal"/>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
    <w:name w:val="Medium Grid 3"/>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2">
    <w:name w:val="Medium Grid 3 Accent 2"/>
    <w:basedOn w:val="TableNormal"/>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xl119">
    <w:name w:val="xl119"/>
    <w:basedOn w:val="Normal"/>
    <w:rsid w:val="006164A1"/>
    <w:pPr>
      <w:widowControl/>
      <w:pBdr>
        <w:top w:val="single" w:sz="8" w:space="0" w:color="auto"/>
        <w:bottom w:val="single" w:sz="8"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0">
    <w:name w:val="xl120"/>
    <w:basedOn w:val="Normal"/>
    <w:rsid w:val="006164A1"/>
    <w:pPr>
      <w:widowControl/>
      <w:pBdr>
        <w:top w:val="single" w:sz="8" w:space="0" w:color="auto"/>
        <w:bottom w:val="single" w:sz="12" w:space="0" w:color="auto"/>
        <w:right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1">
    <w:name w:val="xl121"/>
    <w:basedOn w:val="Normal"/>
    <w:rsid w:val="006164A1"/>
    <w:pPr>
      <w:widowControl/>
      <w:pBdr>
        <w:top w:val="single" w:sz="8" w:space="0" w:color="auto"/>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2">
    <w:name w:val="xl122"/>
    <w:basedOn w:val="Normal"/>
    <w:rsid w:val="006164A1"/>
    <w:pPr>
      <w:widowControl/>
      <w:pBdr>
        <w:left w:val="single" w:sz="12"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3">
    <w:name w:val="xl123"/>
    <w:basedOn w:val="Normal"/>
    <w:rsid w:val="006164A1"/>
    <w:pPr>
      <w:widowControl/>
      <w:pBdr>
        <w:left w:val="single" w:sz="12" w:space="0" w:color="auto"/>
        <w:bottom w:val="single" w:sz="8" w:space="0" w:color="auto"/>
        <w:right w:val="single" w:sz="12" w:space="0" w:color="auto"/>
      </w:pBdr>
      <w:spacing w:before="100" w:beforeAutospacing="1" w:after="100" w:afterAutospacing="1"/>
      <w:jc w:val="center"/>
    </w:pPr>
    <w:rPr>
      <w:rFonts w:ascii="Calibri" w:hAnsi="Calibri" w:cs="Calibri"/>
      <w:sz w:val="18"/>
      <w:szCs w:val="18"/>
      <w:lang w:eastAsia="zh-TW"/>
    </w:rPr>
  </w:style>
  <w:style w:type="paragraph" w:customStyle="1" w:styleId="xl124">
    <w:name w:val="xl124"/>
    <w:basedOn w:val="Normal"/>
    <w:rsid w:val="006164A1"/>
    <w:pPr>
      <w:widowControl/>
      <w:pBdr>
        <w:top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5">
    <w:name w:val="xl125"/>
    <w:basedOn w:val="Normal"/>
    <w:rsid w:val="006164A1"/>
    <w:pPr>
      <w:widowControl/>
      <w:pBdr>
        <w:top w:val="single" w:sz="8"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6">
    <w:name w:val="xl126"/>
    <w:basedOn w:val="Normal"/>
    <w:rsid w:val="006164A1"/>
    <w:pPr>
      <w:widowControl/>
      <w:pBdr>
        <w:top w:val="single" w:sz="8" w:space="0" w:color="auto"/>
        <w:bottom w:val="single" w:sz="12" w:space="0" w:color="auto"/>
      </w:pBdr>
      <w:spacing w:before="100" w:beforeAutospacing="1" w:after="100" w:afterAutospacing="1"/>
      <w:jc w:val="center"/>
    </w:pPr>
    <w:rPr>
      <w:rFonts w:ascii="新細明體" w:hAnsi="新細明體" w:cs="新細明體"/>
      <w:szCs w:val="24"/>
      <w:lang w:eastAsia="zh-TW"/>
    </w:rPr>
  </w:style>
  <w:style w:type="paragraph" w:customStyle="1" w:styleId="xl127">
    <w:name w:val="xl127"/>
    <w:basedOn w:val="Normal"/>
    <w:rsid w:val="006164A1"/>
    <w:pPr>
      <w:widowControl/>
      <w:pBdr>
        <w:top w:val="single" w:sz="12"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paragraph" w:customStyle="1" w:styleId="xl128">
    <w:name w:val="xl128"/>
    <w:basedOn w:val="Normal"/>
    <w:rsid w:val="006164A1"/>
    <w:pPr>
      <w:widowControl/>
      <w:pBdr>
        <w:top w:val="single" w:sz="8" w:space="0" w:color="auto"/>
        <w:left w:val="single" w:sz="12" w:space="0" w:color="auto"/>
        <w:bottom w:val="single" w:sz="8" w:space="0" w:color="auto"/>
      </w:pBdr>
      <w:spacing w:before="100" w:beforeAutospacing="1" w:after="100" w:afterAutospacing="1"/>
      <w:jc w:val="center"/>
    </w:pPr>
    <w:rPr>
      <w:rFonts w:ascii="新細明體" w:hAnsi="新細明體" w:cs="新細明體"/>
      <w:szCs w:val="24"/>
      <w:lang w:eastAsia="zh-TW"/>
    </w:rPr>
  </w:style>
  <w:style w:type="character" w:customStyle="1" w:styleId="apple-converted-space">
    <w:name w:val="apple-converted-space"/>
    <w:rsid w:val="006164A1"/>
  </w:style>
  <w:style w:type="paragraph" w:customStyle="1" w:styleId="bullet-level1">
    <w:name w:val="bullet-level1"/>
    <w:basedOn w:val="Normal"/>
    <w:rsid w:val="006164A1"/>
    <w:pPr>
      <w:widowControl/>
      <w:numPr>
        <w:numId w:val="39"/>
      </w:numPr>
      <w:tabs>
        <w:tab w:val="left" w:pos="340"/>
      </w:tabs>
      <w:snapToGrid/>
      <w:spacing w:beforeLines="50" w:before="120" w:afterLines="50"/>
      <w:ind w:hanging="394"/>
    </w:pPr>
    <w:rPr>
      <w:rFonts w:eastAsia="Arial"/>
      <w:noProof/>
      <w:lang w:eastAsia="zh-TW"/>
    </w:rPr>
  </w:style>
  <w:style w:type="paragraph" w:customStyle="1" w:styleId="bullet-level2">
    <w:name w:val="bullet-level2"/>
    <w:basedOn w:val="Normal"/>
    <w:rsid w:val="006164A1"/>
    <w:pPr>
      <w:jc w:val="left"/>
    </w:pPr>
    <w:rPr>
      <w:lang w:eastAsia="zh-TW"/>
    </w:rPr>
  </w:style>
  <w:style w:type="paragraph" w:customStyle="1" w:styleId="H41111">
    <w:name w:val="H4_1.1.1.1"/>
    <w:basedOn w:val="Heading4"/>
    <w:next w:val="Heading3"/>
    <w:link w:val="H41111Char"/>
    <w:rsid w:val="006164A1"/>
  </w:style>
  <w:style w:type="character" w:customStyle="1" w:styleId="H41111Char">
    <w:name w:val="H4_1.1.1.1 Char"/>
    <w:link w:val="H41111"/>
    <w:rsid w:val="006164A1"/>
    <w:rPr>
      <w:rFonts w:ascii="Arial" w:hAnsi="Arial"/>
      <w:bCs/>
      <w:i/>
      <w:noProof/>
      <w:lang w:eastAsia="en-US"/>
    </w:rPr>
  </w:style>
  <w:style w:type="numbering" w:customStyle="1" w:styleId="StyleBulletedWingdingssymbolBefore063cmHanging4811">
    <w:name w:val="Style Bulleted Wingdings (symbol) Before:  0.63 cm Hanging:  4.8...11"/>
    <w:rsid w:val="006164A1"/>
  </w:style>
  <w:style w:type="table" w:customStyle="1" w:styleId="TableList311">
    <w:name w:val="Table List 3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
    <w:name w:val="No List2111"/>
    <w:next w:val="NoList"/>
    <w:semiHidden/>
    <w:rsid w:val="006164A1"/>
  </w:style>
  <w:style w:type="numbering" w:customStyle="1" w:styleId="NoList111111">
    <w:name w:val="No List111111"/>
    <w:next w:val="NoList"/>
    <w:semiHidden/>
    <w:rsid w:val="006164A1"/>
  </w:style>
  <w:style w:type="numbering" w:customStyle="1" w:styleId="StyleBulleted2111">
    <w:name w:val="Style Bulleted2111"/>
    <w:basedOn w:val="NoList"/>
    <w:rsid w:val="006164A1"/>
  </w:style>
  <w:style w:type="numbering" w:customStyle="1" w:styleId="Header21111">
    <w:name w:val="Header21111"/>
    <w:rsid w:val="006164A1"/>
  </w:style>
  <w:style w:type="numbering" w:customStyle="1" w:styleId="Style31111">
    <w:name w:val="Style31111"/>
    <w:rsid w:val="006164A1"/>
  </w:style>
  <w:style w:type="numbering" w:customStyle="1" w:styleId="StyleBulletedGray-801111">
    <w:name w:val="Style Bulleted Gray-80%1111"/>
    <w:basedOn w:val="NoList"/>
    <w:rsid w:val="006164A1"/>
  </w:style>
  <w:style w:type="numbering" w:customStyle="1" w:styleId="StyleBulleted11111">
    <w:name w:val="Style Bulleted11111"/>
    <w:basedOn w:val="NoList"/>
    <w:rsid w:val="006164A1"/>
  </w:style>
  <w:style w:type="numbering" w:customStyle="1" w:styleId="NoList12111">
    <w:name w:val="No List12111"/>
    <w:next w:val="NoList"/>
    <w:semiHidden/>
    <w:rsid w:val="006164A1"/>
  </w:style>
  <w:style w:type="numbering" w:customStyle="1" w:styleId="NormalNumbered111">
    <w:name w:val="Normal_Numbered111"/>
    <w:rsid w:val="006164A1"/>
  </w:style>
  <w:style w:type="numbering" w:customStyle="1" w:styleId="1ai111">
    <w:name w:val="1 / a / i111"/>
    <w:basedOn w:val="NoList"/>
    <w:next w:val="1ai"/>
    <w:unhideWhenUsed/>
    <w:rsid w:val="006164A1"/>
  </w:style>
  <w:style w:type="numbering" w:customStyle="1" w:styleId="111111111">
    <w:name w:val="1 / 1.1 / 1.1.1111"/>
    <w:basedOn w:val="NoList"/>
    <w:next w:val="111111"/>
    <w:unhideWhenUsed/>
    <w:rsid w:val="006164A1"/>
  </w:style>
  <w:style w:type="numbering" w:customStyle="1" w:styleId="StyleBulletedWingdingssymbolBefore0cmHanging48ch21">
    <w:name w:val="Style Bulleted Wingdings (symbol) Before:  0 cm Hanging:  4.8 ch21"/>
    <w:basedOn w:val="NoList"/>
    <w:rsid w:val="006164A1"/>
    <w:pPr>
      <w:numPr>
        <w:numId w:val="12"/>
      </w:numPr>
    </w:pPr>
  </w:style>
  <w:style w:type="paragraph" w:customStyle="1" w:styleId="Tabletitle1">
    <w:name w:val="Table title"/>
    <w:basedOn w:val="Normal-StyleLeft2ch"/>
    <w:link w:val="TabletitleChar0"/>
    <w:qFormat/>
    <w:rsid w:val="006164A1"/>
    <w:pPr>
      <w:spacing w:before="80" w:after="80"/>
      <w:ind w:leftChars="71" w:left="142"/>
      <w:jc w:val="center"/>
    </w:pPr>
    <w:rPr>
      <w:rFonts w:cs="Arial"/>
      <w:b/>
      <w:noProof/>
      <w:sz w:val="16"/>
      <w:lang w:eastAsia="zh-TW"/>
    </w:rPr>
  </w:style>
  <w:style w:type="character" w:customStyle="1" w:styleId="TabletitleChar0">
    <w:name w:val="Table title Char"/>
    <w:link w:val="Tabletitle1"/>
    <w:rsid w:val="006164A1"/>
    <w:rPr>
      <w:rFonts w:ascii="Arial" w:hAnsi="Arial" w:cs="Arial"/>
      <w:b/>
      <w:noProof/>
      <w:sz w:val="16"/>
    </w:rPr>
  </w:style>
  <w:style w:type="paragraph" w:customStyle="1" w:styleId="BL-2">
    <w:name w:val="BL-2"/>
    <w:basedOn w:val="Normal"/>
    <w:qFormat/>
    <w:rsid w:val="006164A1"/>
    <w:pPr>
      <w:numPr>
        <w:ilvl w:val="3"/>
        <w:numId w:val="45"/>
      </w:numPr>
      <w:tabs>
        <w:tab w:val="clear" w:pos="1920"/>
      </w:tabs>
      <w:kinsoku w:val="0"/>
      <w:ind w:left="1418" w:hanging="284"/>
      <w:jc w:val="left"/>
    </w:pPr>
    <w:rPr>
      <w:noProof/>
      <w:lang w:eastAsia="zh-TW"/>
    </w:rPr>
  </w:style>
  <w:style w:type="paragraph" w:customStyle="1" w:styleId="TableText0">
    <w:name w:val="Table Text"/>
    <w:basedOn w:val="Normal-StyleLeft2ch"/>
    <w:qFormat/>
    <w:rsid w:val="006164A1"/>
    <w:pPr>
      <w:spacing w:before="80" w:after="80"/>
      <w:ind w:leftChars="71" w:left="142"/>
      <w:jc w:val="center"/>
    </w:pPr>
    <w:rPr>
      <w:rFonts w:cs="Arial"/>
      <w:noProof/>
      <w:sz w:val="16"/>
      <w:lang w:eastAsia="zh-TW"/>
    </w:rPr>
  </w:style>
  <w:style w:type="paragraph" w:customStyle="1" w:styleId="CoverT1">
    <w:name w:val="Cover T1"/>
    <w:basedOn w:val="Normal"/>
    <w:rsid w:val="006164A1"/>
    <w:pPr>
      <w:tabs>
        <w:tab w:val="center" w:pos="4252"/>
        <w:tab w:val="right" w:pos="9000"/>
      </w:tabs>
      <w:snapToGrid/>
      <w:spacing w:before="0" w:after="200"/>
      <w:ind w:leftChars="600" w:left="1200" w:rightChars="6" w:right="12"/>
      <w:jc w:val="right"/>
    </w:pPr>
    <w:rPr>
      <w:rFonts w:cs="Arial"/>
      <w:b/>
      <w:bCs/>
      <w:sz w:val="36"/>
      <w:lang w:eastAsia="zh-TW"/>
    </w:rPr>
  </w:style>
  <w:style w:type="paragraph" w:customStyle="1" w:styleId="BodyNormal">
    <w:name w:val="Body_Normal"/>
    <w:basedOn w:val="Normal"/>
    <w:qFormat/>
    <w:rsid w:val="006164A1"/>
    <w:pPr>
      <w:kinsoku w:val="0"/>
    </w:pPr>
    <w:rPr>
      <w:rFonts w:eastAsia="SimSun"/>
      <w:lang w:eastAsia="zh-CN"/>
    </w:rPr>
  </w:style>
  <w:style w:type="paragraph" w:customStyle="1" w:styleId="BL-1">
    <w:name w:val="BL-1"/>
    <w:basedOn w:val="ListParagraph"/>
    <w:qFormat/>
    <w:rsid w:val="006164A1"/>
    <w:pPr>
      <w:widowControl w:val="0"/>
      <w:numPr>
        <w:numId w:val="46"/>
      </w:numPr>
      <w:tabs>
        <w:tab w:val="num" w:pos="360"/>
      </w:tabs>
      <w:kinsoku w:val="0"/>
      <w:ind w:leftChars="0" w:left="1134" w:hanging="425"/>
    </w:pPr>
    <w:rPr>
      <w:rFonts w:ascii="Arial" w:hAnsi="Arial"/>
      <w:noProof/>
      <w:szCs w:val="20"/>
    </w:rPr>
  </w:style>
  <w:style w:type="paragraph" w:customStyle="1" w:styleId="BL-3">
    <w:name w:val="BL-3"/>
    <w:basedOn w:val="BL-1"/>
    <w:qFormat/>
    <w:rsid w:val="006164A1"/>
    <w:pPr>
      <w:numPr>
        <w:numId w:val="47"/>
      </w:numPr>
      <w:ind w:left="1843"/>
    </w:pPr>
  </w:style>
  <w:style w:type="paragraph" w:customStyle="1" w:styleId="CoverT2">
    <w:name w:val="Cover T2"/>
    <w:basedOn w:val="Normal"/>
    <w:rsid w:val="006164A1"/>
    <w:pPr>
      <w:jc w:val="center"/>
    </w:pPr>
    <w:rPr>
      <w:rFonts w:eastAsia="SimSun"/>
      <w:b/>
      <w:sz w:val="48"/>
      <w:szCs w:val="48"/>
      <w:lang w:eastAsia="zh-CN"/>
    </w:rPr>
  </w:style>
  <w:style w:type="paragraph" w:customStyle="1" w:styleId="CoverT3">
    <w:name w:val="Cover T3"/>
    <w:basedOn w:val="Normal"/>
    <w:rsid w:val="006164A1"/>
    <w:pPr>
      <w:jc w:val="center"/>
    </w:pPr>
    <w:rPr>
      <w:rFonts w:eastAsia="SimSun"/>
      <w:i/>
      <w:iCs/>
      <w:sz w:val="19"/>
      <w:szCs w:val="19"/>
      <w:lang w:eastAsia="zh-CN"/>
    </w:rPr>
  </w:style>
  <w:style w:type="paragraph" w:customStyle="1" w:styleId="BL-N2">
    <w:name w:val="BL-N2"/>
    <w:basedOn w:val="BL-2"/>
    <w:next w:val="BL-N1"/>
    <w:qFormat/>
    <w:rsid w:val="006164A1"/>
    <w:pPr>
      <w:numPr>
        <w:ilvl w:val="6"/>
        <w:numId w:val="78"/>
      </w:numPr>
      <w:tabs>
        <w:tab w:val="left" w:pos="1134"/>
      </w:tabs>
      <w:ind w:left="1134" w:hanging="425"/>
    </w:pPr>
    <w:rPr>
      <w:lang w:eastAsia="zh-CN"/>
    </w:rPr>
  </w:style>
  <w:style w:type="paragraph" w:customStyle="1" w:styleId="R-title">
    <w:name w:val="R- title"/>
    <w:basedOn w:val="YJSSFRcontentforM0"/>
    <w:qFormat/>
    <w:rsid w:val="006164A1"/>
    <w:pPr>
      <w:jc w:val="left"/>
    </w:pPr>
    <w:rPr>
      <w:rFonts w:eastAsia="SimSun"/>
      <w:b/>
      <w:bCs/>
      <w:color w:val="auto"/>
      <w:lang w:eastAsia="zh-TW"/>
    </w:rPr>
  </w:style>
  <w:style w:type="paragraph" w:customStyle="1" w:styleId="R-bittable">
    <w:name w:val="R- bit table"/>
    <w:basedOn w:val="YJSRegistertablecontent1"/>
    <w:qFormat/>
    <w:rsid w:val="006164A1"/>
    <w:rPr>
      <w:rFonts w:eastAsia="SimSun"/>
      <w:lang w:eastAsia="zh-CN"/>
    </w:rPr>
  </w:style>
  <w:style w:type="paragraph" w:customStyle="1" w:styleId="R-Description">
    <w:name w:val="R- Description"/>
    <w:basedOn w:val="Normal"/>
    <w:qFormat/>
    <w:rsid w:val="006164A1"/>
    <w:pPr>
      <w:spacing w:before="80" w:after="80"/>
      <w:jc w:val="left"/>
    </w:pPr>
    <w:rPr>
      <w:rFonts w:eastAsia="SimSun" w:cs="Arial"/>
      <w:sz w:val="16"/>
      <w:szCs w:val="16"/>
      <w:lang w:eastAsia="zh-CN"/>
    </w:rPr>
  </w:style>
  <w:style w:type="paragraph" w:customStyle="1" w:styleId="StyleYJSSFRcontentforM0AsianBodyAsianAutoLe">
    <w:name w:val="Style YJS SFR content for M0 + (Asian) +Body Asian (新細明體) Auto Le..."/>
    <w:basedOn w:val="YJSSFRcontentforM0"/>
    <w:rsid w:val="006164A1"/>
    <w:pPr>
      <w:spacing w:before="80" w:after="80"/>
      <w:ind w:left="0" w:firstLine="0"/>
      <w:jc w:val="left"/>
    </w:pPr>
    <w:rPr>
      <w:rFonts w:cs="新細明體"/>
      <w:color w:val="auto"/>
      <w:szCs w:val="20"/>
      <w:lang w:eastAsia="zh-TW"/>
    </w:rPr>
  </w:style>
  <w:style w:type="paragraph" w:customStyle="1" w:styleId="Covername">
    <w:name w:val="Cover name"/>
    <w:basedOn w:val="Normal"/>
    <w:rsid w:val="006164A1"/>
    <w:pPr>
      <w:spacing w:before="0"/>
      <w:ind w:right="-907"/>
      <w:jc w:val="right"/>
    </w:pPr>
    <w:rPr>
      <w:rFonts w:eastAsia="Dotum" w:cs="Arial"/>
      <w:b/>
      <w:caps/>
      <w:sz w:val="24"/>
      <w:szCs w:val="24"/>
      <w:lang w:eastAsia="zh-CN"/>
    </w:rPr>
  </w:style>
  <w:style w:type="paragraph" w:customStyle="1" w:styleId="CoverPage">
    <w:name w:val="Cover Page"/>
    <w:basedOn w:val="Footer"/>
    <w:rsid w:val="006164A1"/>
    <w:pPr>
      <w:jc w:val="left"/>
    </w:pPr>
    <w:rPr>
      <w:rFonts w:cs="Arial"/>
      <w:lang w:eastAsia="zh-TW"/>
    </w:rPr>
  </w:style>
  <w:style w:type="paragraph" w:customStyle="1" w:styleId="TableofContents01">
    <w:name w:val="Table of Contents01"/>
    <w:basedOn w:val="Normal"/>
    <w:rsid w:val="006164A1"/>
    <w:pPr>
      <w:jc w:val="left"/>
    </w:pPr>
    <w:rPr>
      <w:rFonts w:eastAsia="SimSun"/>
      <w:b/>
      <w:i/>
      <w:iCs/>
      <w:sz w:val="28"/>
      <w:szCs w:val="28"/>
      <w:lang w:eastAsia="zh-CN"/>
    </w:rPr>
  </w:style>
  <w:style w:type="paragraph" w:customStyle="1" w:styleId="ListofTAble01">
    <w:name w:val="List of TAble01"/>
    <w:basedOn w:val="TableofFigures"/>
    <w:rsid w:val="006164A1"/>
    <w:pPr>
      <w:tabs>
        <w:tab w:val="right" w:leader="dot" w:pos="9056"/>
      </w:tabs>
      <w:ind w:left="800" w:hanging="400"/>
      <w:jc w:val="left"/>
    </w:pPr>
    <w:rPr>
      <w:noProof/>
      <w:lang w:eastAsia="zh-TW"/>
    </w:rPr>
  </w:style>
  <w:style w:type="paragraph" w:customStyle="1" w:styleId="listoffigures">
    <w:name w:val="list of figures"/>
    <w:basedOn w:val="TableofFigures"/>
    <w:rsid w:val="006164A1"/>
    <w:pPr>
      <w:tabs>
        <w:tab w:val="right" w:leader="dot" w:pos="9056"/>
      </w:tabs>
      <w:ind w:left="961" w:hanging="561"/>
      <w:jc w:val="left"/>
    </w:pPr>
    <w:rPr>
      <w:noProof/>
      <w:lang w:eastAsia="zh-TW"/>
    </w:rPr>
  </w:style>
  <w:style w:type="character" w:customStyle="1" w:styleId="Heading2Char2">
    <w:name w:val="Heading 2 Char2"/>
    <w:aliases w:val="H2 Char2,H21 Char2,Œ©o‚µ 2 Char2,?co??E 2 Char2,h2 Char2,뙥2 Char2,?c1 Char2,?co?ƒÊ 2 Char2,?2 Char2,?2 字元 Char2,?2 ¦r¤¸ Char2"/>
    <w:rsid w:val="006164A1"/>
    <w:rPr>
      <w:rFonts w:ascii="Arial" w:hAnsi="Arial" w:cs="Arial"/>
      <w:b/>
      <w:noProof/>
      <w:sz w:val="23"/>
      <w:szCs w:val="23"/>
    </w:rPr>
  </w:style>
  <w:style w:type="paragraph" w:customStyle="1" w:styleId="BL-Text">
    <w:name w:val="BL-Text"/>
    <w:basedOn w:val="BodyNormal"/>
    <w:qFormat/>
    <w:rsid w:val="006164A1"/>
    <w:pPr>
      <w:ind w:leftChars="567" w:left="567"/>
    </w:pPr>
    <w:rPr>
      <w:noProof/>
    </w:rPr>
  </w:style>
  <w:style w:type="paragraph" w:customStyle="1" w:styleId="H5-01">
    <w:name w:val="H5-01"/>
    <w:link w:val="H5-01Char"/>
    <w:qFormat/>
    <w:rsid w:val="006164A1"/>
    <w:pPr>
      <w:numPr>
        <w:ilvl w:val="4"/>
        <w:numId w:val="78"/>
      </w:numPr>
      <w:spacing w:beforeLines="100" w:before="100" w:afterLines="20" w:after="20"/>
      <w:ind w:left="0" w:firstLine="0"/>
    </w:pPr>
    <w:rPr>
      <w:rFonts w:ascii="Arial" w:eastAsia="Arial" w:hAnsi="Arial"/>
      <w:b/>
      <w:bCs/>
      <w:i/>
      <w:noProof/>
      <w:u w:val="single"/>
    </w:rPr>
  </w:style>
  <w:style w:type="paragraph" w:customStyle="1" w:styleId="BL-N1">
    <w:name w:val="BL-N1"/>
    <w:basedOn w:val="BL-1"/>
    <w:next w:val="af0"/>
    <w:qFormat/>
    <w:rsid w:val="006164A1"/>
    <w:pPr>
      <w:numPr>
        <w:ilvl w:val="5"/>
        <w:numId w:val="78"/>
      </w:numPr>
      <w:ind w:leftChars="213" w:left="708" w:hangingChars="141" w:hanging="282"/>
    </w:pPr>
  </w:style>
  <w:style w:type="character" w:customStyle="1" w:styleId="260">
    <w:name w:val="標題 2 字元6"/>
    <w:aliases w:val="H2 字元5,H21 字元5,Œ©o‚µ 2 字元5,?co??E 2 字元5,h2 字元5,뙥2 字元5,?c1 字元5,?co?ƒÊ 2 字元5,?2 字元6,?2 字元 字元5,?2 ¦r¤¸ 字元3"/>
    <w:rsid w:val="006164A1"/>
    <w:rPr>
      <w:rFonts w:ascii="Arial" w:eastAsia="新細明體" w:hAnsi="Arial" w:cs="Arial"/>
      <w:b/>
      <w:kern w:val="0"/>
      <w:sz w:val="23"/>
      <w:szCs w:val="23"/>
    </w:rPr>
  </w:style>
  <w:style w:type="character" w:customStyle="1" w:styleId="350">
    <w:name w:val="標題 3 字元5"/>
    <w:aliases w:val="H3 字元3,H31 字元3,h3 字元4,+Arial 字元4,10.5 pt 字元3"/>
    <w:rsid w:val="006164A1"/>
    <w:rPr>
      <w:rFonts w:ascii="Arial" w:eastAsia="新細明體" w:hAnsi="Arial" w:cs="Times New Roman"/>
      <w:b/>
      <w:bCs/>
      <w:kern w:val="0"/>
      <w:sz w:val="21"/>
      <w:szCs w:val="21"/>
    </w:rPr>
  </w:style>
  <w:style w:type="paragraph" w:customStyle="1" w:styleId="body0">
    <w:name w:val="body"/>
    <w:basedOn w:val="Normal"/>
    <w:link w:val="bodyChar0"/>
    <w:rsid w:val="006164A1"/>
    <w:pPr>
      <w:spacing w:before="120" w:after="240"/>
      <w:ind w:leftChars="200" w:left="480"/>
    </w:pPr>
    <w:rPr>
      <w:rFonts w:eastAsia="Arial" w:cs="Arial"/>
      <w:noProof/>
    </w:rPr>
  </w:style>
  <w:style w:type="character" w:customStyle="1" w:styleId="bodyChar0">
    <w:name w:val="body Char"/>
    <w:link w:val="body0"/>
    <w:rsid w:val="006164A1"/>
    <w:rPr>
      <w:rFonts w:ascii="Arial" w:eastAsia="Arial" w:hAnsi="Arial" w:cs="Arial"/>
      <w:noProof/>
      <w:lang w:eastAsia="en-US"/>
    </w:rPr>
  </w:style>
  <w:style w:type="character" w:customStyle="1" w:styleId="BodyChar">
    <w:name w:val="Body Char"/>
    <w:link w:val="Body"/>
    <w:uiPriority w:val="99"/>
    <w:rsid w:val="006164A1"/>
    <w:rPr>
      <w:rFonts w:ascii="Arial" w:hAnsi="Arial" w:cs="Arial"/>
      <w:szCs w:val="24"/>
    </w:rPr>
  </w:style>
  <w:style w:type="numbering" w:customStyle="1" w:styleId="StyleBulleted9">
    <w:name w:val="Style Bulleted9"/>
    <w:basedOn w:val="NoList"/>
    <w:rsid w:val="006164A1"/>
  </w:style>
  <w:style w:type="character" w:customStyle="1" w:styleId="CaptionChar5">
    <w:name w:val="Caption Char5"/>
    <w:rsid w:val="006164A1"/>
    <w:rPr>
      <w:rFonts w:ascii="Arial" w:eastAsia="新細明體" w:hAnsi="Arial" w:cs="Arial"/>
      <w:kern w:val="0"/>
      <w:sz w:val="20"/>
      <w:szCs w:val="20"/>
    </w:rPr>
  </w:style>
  <w:style w:type="character" w:customStyle="1" w:styleId="Heading4Char3">
    <w:name w:val="Heading 4 Char3"/>
    <w:aliases w:val="Heading 14 Char3,Heading 141 Char3,Heading 142 Char3,H4 Char3,H41 Char3,h4 Char3,h4 字元 Char3"/>
    <w:rsid w:val="006164A1"/>
    <w:rPr>
      <w:rFonts w:ascii="Arial" w:eastAsia="新細明體" w:hAnsi="Arial" w:cs="Times New Roman"/>
      <w:bCs/>
      <w:i/>
      <w:kern w:val="0"/>
      <w:sz w:val="20"/>
      <w:szCs w:val="20"/>
      <w:lang w:eastAsia="en-US"/>
    </w:rPr>
  </w:style>
  <w:style w:type="character" w:customStyle="1" w:styleId="Heading8Char2">
    <w:name w:val="Heading 8 Char2"/>
    <w:rsid w:val="006164A1"/>
    <w:rPr>
      <w:rFonts w:ascii="Times New Roman" w:eastAsia="新細明體" w:hAnsi="Times New Roman" w:cs="Times New Roman"/>
      <w:i/>
      <w:iCs/>
      <w:kern w:val="0"/>
      <w:szCs w:val="20"/>
      <w:lang w:eastAsia="en-US"/>
    </w:rPr>
  </w:style>
  <w:style w:type="character" w:customStyle="1" w:styleId="Heading9Char2">
    <w:name w:val="Heading 9 Char2"/>
    <w:rsid w:val="006164A1"/>
    <w:rPr>
      <w:rFonts w:ascii="Arial" w:eastAsia="新細明體" w:hAnsi="Arial" w:cs="Times New Roman"/>
      <w:b/>
      <w:bCs/>
      <w:kern w:val="0"/>
      <w:sz w:val="18"/>
      <w:szCs w:val="20"/>
      <w:lang w:eastAsia="en-US"/>
    </w:rPr>
  </w:style>
  <w:style w:type="character" w:customStyle="1" w:styleId="BodyTextIndentChar2">
    <w:name w:val="Body Text Indent Char2"/>
    <w:rsid w:val="006164A1"/>
    <w:rPr>
      <w:rFonts w:ascii="Arial" w:eastAsia="新細明體" w:hAnsi="Arial" w:cs="Times New Roman"/>
      <w:bCs/>
      <w:kern w:val="0"/>
      <w:sz w:val="18"/>
      <w:szCs w:val="20"/>
      <w:lang w:eastAsia="en-US"/>
    </w:rPr>
  </w:style>
  <w:style w:type="character" w:customStyle="1" w:styleId="BodyTextIndent2Char2">
    <w:name w:val="Body Text Indent 2 Char2"/>
    <w:rsid w:val="006164A1"/>
    <w:rPr>
      <w:rFonts w:ascii="Arial" w:eastAsia="新細明體" w:hAnsi="Arial" w:cs="Times New Roman"/>
      <w:kern w:val="0"/>
      <w:sz w:val="18"/>
      <w:szCs w:val="20"/>
      <w:lang w:eastAsia="en-US"/>
    </w:rPr>
  </w:style>
  <w:style w:type="character" w:customStyle="1" w:styleId="BodyTextIndent3Char2">
    <w:name w:val="Body Text Indent 3 Char2"/>
    <w:rsid w:val="006164A1"/>
    <w:rPr>
      <w:rFonts w:ascii="Arial" w:eastAsia="新細明體" w:hAnsi="Arial" w:cs="Times New Roman"/>
      <w:kern w:val="0"/>
      <w:sz w:val="18"/>
      <w:szCs w:val="20"/>
      <w:lang w:eastAsia="en-US"/>
    </w:rPr>
  </w:style>
  <w:style w:type="character" w:customStyle="1" w:styleId="FooterChar2">
    <w:name w:val="Footer Char2"/>
    <w:uiPriority w:val="99"/>
    <w:rsid w:val="006164A1"/>
    <w:rPr>
      <w:rFonts w:ascii="Arial" w:eastAsia="新細明體" w:hAnsi="Arial" w:cs="Times New Roman"/>
      <w:kern w:val="0"/>
      <w:sz w:val="20"/>
      <w:szCs w:val="20"/>
      <w:lang w:eastAsia="en-US"/>
    </w:rPr>
  </w:style>
  <w:style w:type="character" w:customStyle="1" w:styleId="HeaderChar5">
    <w:name w:val="Header Char5"/>
    <w:uiPriority w:val="99"/>
    <w:rsid w:val="006164A1"/>
    <w:rPr>
      <w:rFonts w:ascii="Arial" w:eastAsia="新細明體" w:hAnsi="Arial" w:cs="Times New Roman"/>
      <w:kern w:val="0"/>
      <w:sz w:val="16"/>
      <w:szCs w:val="16"/>
      <w:lang w:eastAsia="en-US"/>
    </w:rPr>
  </w:style>
  <w:style w:type="character" w:customStyle="1" w:styleId="CommentSubjectChar2">
    <w:name w:val="Comment Subject Char2"/>
    <w:rsid w:val="006164A1"/>
    <w:rPr>
      <w:rFonts w:ascii="Arial" w:eastAsia="新細明體" w:hAnsi="Arial" w:cs="Times New Roman"/>
      <w:b/>
      <w:bCs/>
      <w:kern w:val="0"/>
      <w:sz w:val="20"/>
      <w:szCs w:val="20"/>
      <w:lang w:eastAsia="en-US"/>
    </w:rPr>
  </w:style>
  <w:style w:type="character" w:customStyle="1" w:styleId="BalloonTextChar2">
    <w:name w:val="Balloon Text Char2"/>
    <w:rsid w:val="006164A1"/>
    <w:rPr>
      <w:rFonts w:ascii="Arial" w:eastAsia="新細明體" w:hAnsi="Arial" w:cs="Times New Roman"/>
      <w:kern w:val="0"/>
      <w:sz w:val="16"/>
      <w:szCs w:val="16"/>
      <w:lang w:eastAsia="en-US"/>
    </w:rPr>
  </w:style>
  <w:style w:type="character" w:customStyle="1" w:styleId="FootnoteTextChar2">
    <w:name w:val="Footnote Text Char2"/>
    <w:rsid w:val="006164A1"/>
    <w:rPr>
      <w:rFonts w:ascii="Arial" w:eastAsia="新細明體" w:hAnsi="Arial" w:cs="Times New Roman"/>
      <w:kern w:val="0"/>
      <w:sz w:val="20"/>
      <w:szCs w:val="20"/>
      <w:lang w:eastAsia="en-US"/>
    </w:rPr>
  </w:style>
  <w:style w:type="character" w:customStyle="1" w:styleId="BodyText3Char3">
    <w:name w:val="Body Text 3 Char3"/>
    <w:rsid w:val="006164A1"/>
    <w:rPr>
      <w:rFonts w:ascii="Arial" w:eastAsia="新細明體" w:hAnsi="Arial" w:cs="Times New Roman"/>
      <w:kern w:val="0"/>
      <w:sz w:val="16"/>
      <w:szCs w:val="16"/>
      <w:lang w:eastAsia="en-US"/>
    </w:rPr>
  </w:style>
  <w:style w:type="character" w:customStyle="1" w:styleId="BodyText2Char2">
    <w:name w:val="Body Text 2 Char2"/>
    <w:rsid w:val="006164A1"/>
    <w:rPr>
      <w:rFonts w:ascii="Arial" w:eastAsia="新細明體" w:hAnsi="Arial" w:cs="Times New Roman"/>
      <w:kern w:val="0"/>
      <w:sz w:val="20"/>
      <w:szCs w:val="20"/>
      <w:lang w:eastAsia="en-US"/>
    </w:rPr>
  </w:style>
  <w:style w:type="character" w:customStyle="1" w:styleId="DateChar2">
    <w:name w:val="Date Char2"/>
    <w:rsid w:val="006164A1"/>
    <w:rPr>
      <w:rFonts w:ascii="Arial" w:eastAsia="新細明體" w:hAnsi="Arial" w:cs="Times New Roman"/>
      <w:kern w:val="0"/>
      <w:sz w:val="20"/>
      <w:szCs w:val="20"/>
      <w:lang w:eastAsia="en-US"/>
    </w:rPr>
  </w:style>
  <w:style w:type="character" w:customStyle="1" w:styleId="DocumentMapChar2">
    <w:name w:val="Document Map Char2"/>
    <w:rsid w:val="006164A1"/>
    <w:rPr>
      <w:rFonts w:ascii="Arial" w:eastAsia="MS Gothic" w:hAnsi="Arial" w:cs="Times New Roman"/>
      <w:kern w:val="0"/>
      <w:sz w:val="20"/>
      <w:szCs w:val="20"/>
      <w:shd w:val="clear" w:color="auto" w:fill="000080"/>
      <w:lang w:eastAsia="en-US"/>
    </w:rPr>
  </w:style>
  <w:style w:type="character" w:customStyle="1" w:styleId="TitleChar2">
    <w:name w:val="Title Char2"/>
    <w:rsid w:val="006164A1"/>
    <w:rPr>
      <w:rFonts w:ascii="Arial" w:eastAsia="Arial" w:hAnsi="Arial" w:cs="Times New Roman"/>
      <w:b/>
      <w:bCs/>
      <w:kern w:val="28"/>
      <w:sz w:val="40"/>
      <w:szCs w:val="40"/>
      <w:lang w:eastAsia="en-US"/>
    </w:rPr>
  </w:style>
  <w:style w:type="character" w:customStyle="1" w:styleId="SubtitleChar2">
    <w:name w:val="Subtitle Char2"/>
    <w:rsid w:val="006164A1"/>
    <w:rPr>
      <w:rFonts w:ascii="Arial" w:eastAsia="Arial" w:hAnsi="Arial" w:cs="Times New Roman"/>
      <w:i/>
      <w:iCs/>
      <w:kern w:val="0"/>
      <w:sz w:val="20"/>
      <w:szCs w:val="20"/>
      <w:lang w:eastAsia="en-US"/>
    </w:rPr>
  </w:style>
  <w:style w:type="character" w:customStyle="1" w:styleId="EndnoteTextChar2">
    <w:name w:val="Endnote Text Char2"/>
    <w:rsid w:val="006164A1"/>
    <w:rPr>
      <w:rFonts w:ascii="Arial" w:eastAsia="Arial" w:hAnsi="Arial" w:cs="Times New Roman"/>
      <w:kern w:val="0"/>
      <w:sz w:val="20"/>
      <w:szCs w:val="20"/>
      <w:lang w:eastAsia="en-US"/>
    </w:rPr>
  </w:style>
  <w:style w:type="character" w:customStyle="1" w:styleId="CommentTextChar2">
    <w:name w:val="Comment Text Char2"/>
    <w:rsid w:val="006164A1"/>
    <w:rPr>
      <w:rFonts w:ascii="Arial" w:eastAsia="新細明體" w:hAnsi="Arial" w:cs="Times New Roman"/>
      <w:kern w:val="0"/>
      <w:sz w:val="20"/>
      <w:szCs w:val="20"/>
      <w:lang w:eastAsia="en-US"/>
    </w:rPr>
  </w:style>
  <w:style w:type="character" w:customStyle="1" w:styleId="SalutationChar2">
    <w:name w:val="Salutation Char2"/>
    <w:rsid w:val="006164A1"/>
    <w:rPr>
      <w:rFonts w:ascii="Times New Roman" w:eastAsia="Arial Unicode MS" w:hAnsi="Times New Roman" w:cs="Times New Roman"/>
      <w:snapToGrid w:val="0"/>
      <w:color w:val="000000"/>
      <w:kern w:val="0"/>
      <w:szCs w:val="20"/>
      <w:lang w:eastAsia="nl-NL"/>
    </w:rPr>
  </w:style>
  <w:style w:type="character" w:customStyle="1" w:styleId="Heading3Char3">
    <w:name w:val="Heading 3 Char3"/>
    <w:aliases w:val="H3 Char6,H31 Char6,h3 Char5,+Arial Char4,10.5 pt Char3"/>
    <w:rsid w:val="006164A1"/>
    <w:rPr>
      <w:rFonts w:ascii="Arial" w:eastAsia="新細明體" w:hAnsi="Arial" w:cs="Times New Roman"/>
      <w:b/>
      <w:bCs/>
      <w:noProof/>
      <w:kern w:val="0"/>
      <w:sz w:val="21"/>
      <w:szCs w:val="21"/>
      <w:lang w:eastAsia="en-US"/>
    </w:rPr>
  </w:style>
  <w:style w:type="character" w:customStyle="1" w:styleId="2a">
    <w:name w:val="清單段落2 字元"/>
    <w:link w:val="29"/>
    <w:rsid w:val="006164A1"/>
    <w:rPr>
      <w:rFonts w:ascii="Arial" w:hAnsi="Arial"/>
      <w:szCs w:val="24"/>
      <w:lang w:eastAsia="en-US"/>
    </w:rPr>
  </w:style>
  <w:style w:type="paragraph" w:customStyle="1" w:styleId="2f3">
    <w:name w:val="內文左2"/>
    <w:basedOn w:val="Normal"/>
    <w:rsid w:val="006164A1"/>
    <w:pPr>
      <w:keepLines/>
      <w:widowControl/>
      <w:ind w:leftChars="200" w:left="200"/>
    </w:pPr>
  </w:style>
  <w:style w:type="paragraph" w:customStyle="1" w:styleId="TestCLK">
    <w:name w:val="TestCLK定位點"/>
    <w:basedOn w:val="Normal"/>
    <w:rsid w:val="006164A1"/>
    <w:pPr>
      <w:keepLines/>
      <w:widowControl/>
      <w:tabs>
        <w:tab w:val="left" w:pos="1320"/>
      </w:tabs>
      <w:spacing w:before="80" w:after="80"/>
    </w:pPr>
    <w:rPr>
      <w:rFonts w:cs="Arial"/>
      <w:noProof/>
      <w:sz w:val="16"/>
    </w:rPr>
  </w:style>
  <w:style w:type="character" w:customStyle="1" w:styleId="CaptionChar4">
    <w:name w:val="Caption Char4"/>
    <w:uiPriority w:val="35"/>
    <w:rsid w:val="006164A1"/>
    <w:rPr>
      <w:rFonts w:ascii="Arial" w:hAnsi="Arial" w:cs="Arial"/>
    </w:rPr>
  </w:style>
  <w:style w:type="paragraph" w:customStyle="1" w:styleId="116">
    <w:name w:val="標題 11"/>
    <w:basedOn w:val="Normal"/>
    <w:rsid w:val="006164A1"/>
    <w:rPr>
      <w:rFonts w:ascii="Calibri" w:hAnsi="Calibri"/>
    </w:rPr>
  </w:style>
  <w:style w:type="paragraph" w:customStyle="1" w:styleId="21b">
    <w:name w:val="標題 21"/>
    <w:basedOn w:val="Normal"/>
    <w:rsid w:val="006164A1"/>
    <w:rPr>
      <w:rFonts w:ascii="Calibri" w:hAnsi="Calibri"/>
    </w:rPr>
  </w:style>
  <w:style w:type="paragraph" w:customStyle="1" w:styleId="317">
    <w:name w:val="標題 31"/>
    <w:basedOn w:val="Normal"/>
    <w:rsid w:val="006164A1"/>
    <w:rPr>
      <w:rFonts w:ascii="Calibri" w:hAnsi="Calibri"/>
    </w:rPr>
  </w:style>
  <w:style w:type="paragraph" w:customStyle="1" w:styleId="412">
    <w:name w:val="標題 41"/>
    <w:basedOn w:val="Normal"/>
    <w:rsid w:val="006164A1"/>
    <w:rPr>
      <w:rFonts w:ascii="Calibri" w:hAnsi="Calibri"/>
    </w:rPr>
  </w:style>
  <w:style w:type="paragraph" w:customStyle="1" w:styleId="612">
    <w:name w:val="標題 61"/>
    <w:basedOn w:val="Normal"/>
    <w:rsid w:val="006164A1"/>
    <w:rPr>
      <w:rFonts w:ascii="Calibri" w:hAnsi="Calibri"/>
    </w:rPr>
  </w:style>
  <w:style w:type="paragraph" w:customStyle="1" w:styleId="712">
    <w:name w:val="標題 71"/>
    <w:basedOn w:val="Normal"/>
    <w:rsid w:val="006164A1"/>
    <w:rPr>
      <w:rFonts w:ascii="Calibri" w:hAnsi="Calibri"/>
    </w:rPr>
  </w:style>
  <w:style w:type="paragraph" w:customStyle="1" w:styleId="810">
    <w:name w:val="標題 81"/>
    <w:basedOn w:val="Normal"/>
    <w:rsid w:val="006164A1"/>
    <w:rPr>
      <w:rFonts w:ascii="Calibri" w:hAnsi="Calibri"/>
    </w:rPr>
  </w:style>
  <w:style w:type="paragraph" w:customStyle="1" w:styleId="Enter">
    <w:name w:val="Enter"/>
    <w:basedOn w:val="Header"/>
    <w:rsid w:val="006164A1"/>
    <w:pPr>
      <w:overflowPunct/>
      <w:autoSpaceDE/>
      <w:autoSpaceDN/>
      <w:spacing w:before="0" w:after="0"/>
      <w:textAlignment w:val="auto"/>
      <w:outlineLvl w:val="0"/>
    </w:pPr>
    <w:rPr>
      <w:rFonts w:ascii="新細明體" w:hAnsi="新細明體" w:cs="Arial"/>
      <w:kern w:val="2"/>
      <w:sz w:val="22"/>
      <w:lang w:eastAsia="ja-JP"/>
    </w:rPr>
  </w:style>
  <w:style w:type="paragraph" w:customStyle="1" w:styleId="RegisterBittablecontent1">
    <w:name w:val="Register Bit table content1"/>
    <w:basedOn w:val="yjsregistertablecontent10"/>
    <w:rsid w:val="006164A1"/>
  </w:style>
  <w:style w:type="paragraph" w:customStyle="1" w:styleId="NormalText">
    <w:name w:val="Normal Text"/>
    <w:basedOn w:val="Normal"/>
    <w:rsid w:val="006164A1"/>
    <w:rPr>
      <w:rFonts w:eastAsia="SimSun"/>
      <w:lang w:eastAsia="zh-CN"/>
    </w:rPr>
  </w:style>
  <w:style w:type="paragraph" w:customStyle="1" w:styleId="BL-No1">
    <w:name w:val="BL-No1"/>
    <w:basedOn w:val="BL-1"/>
    <w:rsid w:val="006164A1"/>
    <w:pPr>
      <w:numPr>
        <w:numId w:val="0"/>
      </w:numPr>
      <w:ind w:left="1189" w:hanging="480"/>
    </w:pPr>
    <w:rPr>
      <w:lang w:eastAsia="zh-CN"/>
    </w:rPr>
  </w:style>
  <w:style w:type="numbering" w:customStyle="1" w:styleId="NoList26">
    <w:name w:val="No List26"/>
    <w:next w:val="NoList"/>
    <w:uiPriority w:val="99"/>
    <w:semiHidden/>
    <w:unhideWhenUsed/>
    <w:rsid w:val="006164A1"/>
  </w:style>
  <w:style w:type="table" w:customStyle="1" w:styleId="TableGrid29">
    <w:name w:val="Table Grid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5">
    <w:name w:val="Table Elegant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5">
    <w:name w:val="No List115"/>
    <w:next w:val="NoList"/>
    <w:semiHidden/>
    <w:rsid w:val="006164A1"/>
  </w:style>
  <w:style w:type="numbering" w:customStyle="1" w:styleId="StyleBulleted10">
    <w:name w:val="Style Bulleted10"/>
    <w:basedOn w:val="NoList"/>
    <w:rsid w:val="006164A1"/>
  </w:style>
  <w:style w:type="numbering" w:customStyle="1" w:styleId="Header29">
    <w:name w:val="Header29"/>
    <w:rsid w:val="006164A1"/>
  </w:style>
  <w:style w:type="numbering" w:customStyle="1" w:styleId="Style38">
    <w:name w:val="Style38"/>
    <w:rsid w:val="006164A1"/>
  </w:style>
  <w:style w:type="numbering" w:customStyle="1" w:styleId="StyleBulletedGray-8014">
    <w:name w:val="Style Bulleted Gray-80%14"/>
    <w:basedOn w:val="NoList"/>
    <w:rsid w:val="006164A1"/>
  </w:style>
  <w:style w:type="numbering" w:customStyle="1" w:styleId="StyleBulleted114">
    <w:name w:val="Style Bulleted114"/>
    <w:basedOn w:val="NoList"/>
    <w:rsid w:val="006164A1"/>
  </w:style>
  <w:style w:type="table" w:customStyle="1" w:styleId="TableGrid110">
    <w:name w:val="Table Grid1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6164A1"/>
  </w:style>
  <w:style w:type="table" w:customStyle="1" w:styleId="TableGrid210">
    <w:name w:val="Table Grid2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semiHidden/>
    <w:rsid w:val="006164A1"/>
  </w:style>
  <w:style w:type="table" w:customStyle="1" w:styleId="TableGrid116">
    <w:name w:val="Table Grid1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4">
    <w:name w:val="No List1114"/>
    <w:next w:val="NoList"/>
    <w:semiHidden/>
    <w:rsid w:val="006164A1"/>
  </w:style>
  <w:style w:type="numbering" w:customStyle="1" w:styleId="StyleBulleted24">
    <w:name w:val="Style Bulleted24"/>
    <w:basedOn w:val="NoList"/>
    <w:rsid w:val="006164A1"/>
  </w:style>
  <w:style w:type="numbering" w:customStyle="1" w:styleId="Header214">
    <w:name w:val="Header214"/>
    <w:rsid w:val="006164A1"/>
  </w:style>
  <w:style w:type="numbering" w:customStyle="1" w:styleId="Style314">
    <w:name w:val="Style314"/>
    <w:rsid w:val="006164A1"/>
  </w:style>
  <w:style w:type="numbering" w:customStyle="1" w:styleId="StyleBulletedGray-8015">
    <w:name w:val="Style Bulleted Gray-80%15"/>
    <w:basedOn w:val="NoList"/>
    <w:rsid w:val="006164A1"/>
  </w:style>
  <w:style w:type="numbering" w:customStyle="1" w:styleId="StyleBulleted115">
    <w:name w:val="Style Bulleted115"/>
    <w:basedOn w:val="NoList"/>
    <w:rsid w:val="006164A1"/>
  </w:style>
  <w:style w:type="numbering" w:customStyle="1" w:styleId="NoList34">
    <w:name w:val="No List34"/>
    <w:next w:val="NoList"/>
    <w:semiHidden/>
    <w:unhideWhenUsed/>
    <w:rsid w:val="006164A1"/>
  </w:style>
  <w:style w:type="numbering" w:customStyle="1" w:styleId="NoList44">
    <w:name w:val="No List44"/>
    <w:next w:val="NoList"/>
    <w:uiPriority w:val="99"/>
    <w:semiHidden/>
    <w:unhideWhenUsed/>
    <w:rsid w:val="006164A1"/>
  </w:style>
  <w:style w:type="numbering" w:customStyle="1" w:styleId="NoList124">
    <w:name w:val="No List124"/>
    <w:next w:val="NoList"/>
    <w:semiHidden/>
    <w:rsid w:val="006164A1"/>
  </w:style>
  <w:style w:type="numbering" w:customStyle="1" w:styleId="StyleBulleted34">
    <w:name w:val="Style Bulleted34"/>
    <w:basedOn w:val="NoList"/>
    <w:rsid w:val="006164A1"/>
  </w:style>
  <w:style w:type="numbering" w:customStyle="1" w:styleId="Header224">
    <w:name w:val="Header224"/>
    <w:rsid w:val="006164A1"/>
  </w:style>
  <w:style w:type="numbering" w:customStyle="1" w:styleId="Style324">
    <w:name w:val="Style324"/>
    <w:rsid w:val="006164A1"/>
  </w:style>
  <w:style w:type="numbering" w:customStyle="1" w:styleId="StyleBulletedGray-8024">
    <w:name w:val="Style Bulleted Gray-80%24"/>
    <w:basedOn w:val="NoList"/>
    <w:rsid w:val="006164A1"/>
  </w:style>
  <w:style w:type="numbering" w:customStyle="1" w:styleId="StyleBulleted124">
    <w:name w:val="Style Bulleted124"/>
    <w:basedOn w:val="NoList"/>
    <w:rsid w:val="006164A1"/>
  </w:style>
  <w:style w:type="numbering" w:customStyle="1" w:styleId="StyleBulletedWingdingssymbolBefore0cmHanging48ch14">
    <w:name w:val="Style Bulleted Wingdings (symbol) Before:  0 cm Hanging:  4.8 ch14"/>
    <w:rsid w:val="006164A1"/>
  </w:style>
  <w:style w:type="numbering" w:customStyle="1" w:styleId="NoList54">
    <w:name w:val="No List54"/>
    <w:next w:val="NoList"/>
    <w:semiHidden/>
    <w:rsid w:val="006164A1"/>
  </w:style>
  <w:style w:type="numbering" w:customStyle="1" w:styleId="141">
    <w:name w:val="無清單14"/>
    <w:next w:val="NoList"/>
    <w:uiPriority w:val="99"/>
    <w:semiHidden/>
    <w:unhideWhenUsed/>
    <w:rsid w:val="006164A1"/>
  </w:style>
  <w:style w:type="numbering" w:customStyle="1" w:styleId="241">
    <w:name w:val="無清單24"/>
    <w:next w:val="NoList"/>
    <w:uiPriority w:val="99"/>
    <w:semiHidden/>
    <w:unhideWhenUsed/>
    <w:rsid w:val="006164A1"/>
  </w:style>
  <w:style w:type="numbering" w:customStyle="1" w:styleId="StyleBulleted44">
    <w:name w:val="Style Bulleted44"/>
    <w:basedOn w:val="NoList"/>
    <w:rsid w:val="006164A1"/>
  </w:style>
  <w:style w:type="numbering" w:customStyle="1" w:styleId="Header234">
    <w:name w:val="Header234"/>
    <w:rsid w:val="006164A1"/>
  </w:style>
  <w:style w:type="numbering" w:customStyle="1" w:styleId="Style334">
    <w:name w:val="Style334"/>
    <w:rsid w:val="006164A1"/>
  </w:style>
  <w:style w:type="numbering" w:customStyle="1" w:styleId="StyleBulletedGray-8034">
    <w:name w:val="Style Bulleted Gray-80%34"/>
    <w:basedOn w:val="NoList"/>
    <w:rsid w:val="006164A1"/>
  </w:style>
  <w:style w:type="numbering" w:customStyle="1" w:styleId="StyleBulleted134">
    <w:name w:val="Style Bulleted134"/>
    <w:basedOn w:val="NoList"/>
    <w:rsid w:val="006164A1"/>
  </w:style>
  <w:style w:type="numbering" w:customStyle="1" w:styleId="NoList64">
    <w:name w:val="No List64"/>
    <w:next w:val="NoList"/>
    <w:uiPriority w:val="99"/>
    <w:semiHidden/>
    <w:unhideWhenUsed/>
    <w:rsid w:val="006164A1"/>
  </w:style>
  <w:style w:type="table" w:customStyle="1" w:styleId="TableClassic14">
    <w:name w:val="Table Classic 14"/>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4">
    <w:name w:val="Table Classic 24"/>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4">
    <w:name w:val="Table Classic 34"/>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5">
    <w:name w:val="Table List 35"/>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70">
    <w:name w:val="表格格線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5">
    <w:name w:val="TS-register table5"/>
    <w:basedOn w:val="TableNormal"/>
    <w:rsid w:val="006164A1"/>
    <w:rPr>
      <w:rFonts w:ascii="Arial" w:hAnsi="Arial"/>
    </w:rPr>
    <w:tblPr/>
  </w:style>
  <w:style w:type="numbering" w:customStyle="1" w:styleId="NormalNumbered7">
    <w:name w:val="Normal_Numbered7"/>
    <w:basedOn w:val="NoList"/>
    <w:rsid w:val="006164A1"/>
  </w:style>
  <w:style w:type="numbering" w:customStyle="1" w:styleId="1ai7">
    <w:name w:val="1 / a / i7"/>
    <w:basedOn w:val="NoList"/>
    <w:next w:val="1ai"/>
    <w:rsid w:val="006164A1"/>
  </w:style>
  <w:style w:type="numbering" w:customStyle="1" w:styleId="1111117">
    <w:name w:val="1 / 1.1 / 1.1.17"/>
    <w:basedOn w:val="NoList"/>
    <w:next w:val="111111"/>
    <w:rsid w:val="006164A1"/>
  </w:style>
  <w:style w:type="table" w:customStyle="1" w:styleId="TableGrid36">
    <w:name w:val="Table Grid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6">
    <w:name w:val="Table Elegant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4">
    <w:name w:val="No List134"/>
    <w:next w:val="NoList"/>
    <w:semiHidden/>
    <w:rsid w:val="006164A1"/>
  </w:style>
  <w:style w:type="numbering" w:customStyle="1" w:styleId="340">
    <w:name w:val="無清單34"/>
    <w:next w:val="NoList"/>
    <w:uiPriority w:val="99"/>
    <w:semiHidden/>
    <w:unhideWhenUsed/>
    <w:rsid w:val="006164A1"/>
  </w:style>
  <w:style w:type="numbering" w:customStyle="1" w:styleId="440">
    <w:name w:val="無清單44"/>
    <w:next w:val="NoList"/>
    <w:uiPriority w:val="99"/>
    <w:semiHidden/>
    <w:unhideWhenUsed/>
    <w:rsid w:val="006164A1"/>
  </w:style>
  <w:style w:type="table" w:customStyle="1" w:styleId="Pindescription4">
    <w:name w:val="Pin_description4"/>
    <w:basedOn w:val="TableNormal"/>
    <w:uiPriority w:val="99"/>
    <w:rsid w:val="006164A1"/>
    <w:tblPr/>
  </w:style>
  <w:style w:type="numbering" w:customStyle="1" w:styleId="540">
    <w:name w:val="無清單54"/>
    <w:next w:val="NoList"/>
    <w:uiPriority w:val="99"/>
    <w:semiHidden/>
    <w:unhideWhenUsed/>
    <w:rsid w:val="006164A1"/>
  </w:style>
  <w:style w:type="numbering" w:customStyle="1" w:styleId="64">
    <w:name w:val="無清單64"/>
    <w:next w:val="NoList"/>
    <w:uiPriority w:val="99"/>
    <w:semiHidden/>
    <w:unhideWhenUsed/>
    <w:rsid w:val="006164A1"/>
  </w:style>
  <w:style w:type="numbering" w:customStyle="1" w:styleId="74">
    <w:name w:val="無清單74"/>
    <w:next w:val="NoList"/>
    <w:uiPriority w:val="99"/>
    <w:semiHidden/>
    <w:unhideWhenUsed/>
    <w:rsid w:val="006164A1"/>
  </w:style>
  <w:style w:type="table" w:customStyle="1" w:styleId="2121">
    <w:name w:val="暗色清單 212"/>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24">
    <w:name w:val="淺色格線12"/>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22">
    <w:name w:val="暗色網底 212"/>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3">
    <w:name w:val="Style Bulleted Wingdings (symbol) Before:  0 cm Hanging:  4.8 ch3"/>
    <w:basedOn w:val="NoList"/>
    <w:rsid w:val="006164A1"/>
  </w:style>
  <w:style w:type="numbering" w:customStyle="1" w:styleId="StyleBulletedWingdingssymbolBefore063cmHanging482">
    <w:name w:val="Style Bulleted Wingdings (symbol) Before:  0.63 cm Hanging:  4.8...2"/>
    <w:basedOn w:val="NoList"/>
    <w:rsid w:val="006164A1"/>
  </w:style>
  <w:style w:type="table" w:customStyle="1" w:styleId="TableGrid42">
    <w:name w:val="Table Grid 42"/>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2">
    <w:name w:val="Table Style12"/>
    <w:basedOn w:val="TableNormal"/>
    <w:rsid w:val="006164A1"/>
    <w:tblPr>
      <w:tblInd w:w="-284" w:type="dxa"/>
    </w:tblPr>
  </w:style>
  <w:style w:type="table" w:customStyle="1" w:styleId="TableStyle22">
    <w:name w:val="Table Style22"/>
    <w:basedOn w:val="TableStyle1"/>
    <w:rsid w:val="006164A1"/>
    <w:tblPr>
      <w:tblInd w:w="0" w:type="dxa"/>
    </w:tblPr>
  </w:style>
  <w:style w:type="numbering" w:customStyle="1" w:styleId="82">
    <w:name w:val="無清單82"/>
    <w:next w:val="NoList"/>
    <w:uiPriority w:val="99"/>
    <w:semiHidden/>
    <w:unhideWhenUsed/>
    <w:rsid w:val="006164A1"/>
  </w:style>
  <w:style w:type="table" w:customStyle="1" w:styleId="242">
    <w:name w:val="表格格線24"/>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表格 典雅14"/>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2">
    <w:name w:val="No List142"/>
    <w:next w:val="NoList"/>
    <w:semiHidden/>
    <w:rsid w:val="006164A1"/>
  </w:style>
  <w:style w:type="numbering" w:customStyle="1" w:styleId="StyleBulleted52">
    <w:name w:val="Style Bulleted52"/>
    <w:basedOn w:val="NoList"/>
    <w:rsid w:val="006164A1"/>
  </w:style>
  <w:style w:type="numbering" w:customStyle="1" w:styleId="Header242">
    <w:name w:val="Header242"/>
    <w:rsid w:val="006164A1"/>
  </w:style>
  <w:style w:type="numbering" w:customStyle="1" w:styleId="Style342">
    <w:name w:val="Style342"/>
    <w:rsid w:val="006164A1"/>
  </w:style>
  <w:style w:type="numbering" w:customStyle="1" w:styleId="StyleBulletedGray-8042">
    <w:name w:val="Style Bulleted Gray-80%42"/>
    <w:basedOn w:val="NoList"/>
    <w:rsid w:val="006164A1"/>
  </w:style>
  <w:style w:type="numbering" w:customStyle="1" w:styleId="StyleBulleted142">
    <w:name w:val="Style Bulleted142"/>
    <w:basedOn w:val="NoList"/>
    <w:rsid w:val="006164A1"/>
  </w:style>
  <w:style w:type="table" w:customStyle="1" w:styleId="TableGrid122">
    <w:name w:val="Table Grid1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6">
    <w:name w:val="表格 典雅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2">
    <w:name w:val="Style Bulleted Gray-80%52"/>
    <w:basedOn w:val="NoList"/>
    <w:rsid w:val="006164A1"/>
  </w:style>
  <w:style w:type="numbering" w:customStyle="1" w:styleId="StyleBulleted152">
    <w:name w:val="Style Bulleted152"/>
    <w:basedOn w:val="NoList"/>
    <w:rsid w:val="006164A1"/>
  </w:style>
  <w:style w:type="numbering" w:customStyle="1" w:styleId="NoList212">
    <w:name w:val="No List212"/>
    <w:next w:val="NoList"/>
    <w:semiHidden/>
    <w:rsid w:val="006164A1"/>
  </w:style>
  <w:style w:type="table" w:customStyle="1" w:styleId="TableGrid212">
    <w:name w:val="Table Grid21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2">
    <w:name w:val="No List1122"/>
    <w:next w:val="NoList"/>
    <w:semiHidden/>
    <w:rsid w:val="006164A1"/>
  </w:style>
  <w:style w:type="table" w:customStyle="1" w:styleId="TableGrid1112">
    <w:name w:val="Table Grid111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2">
    <w:name w:val="No List11112"/>
    <w:next w:val="NoList"/>
    <w:semiHidden/>
    <w:rsid w:val="006164A1"/>
  </w:style>
  <w:style w:type="numbering" w:customStyle="1" w:styleId="StyleBulleted212">
    <w:name w:val="Style Bulleted212"/>
    <w:basedOn w:val="NoList"/>
    <w:rsid w:val="006164A1"/>
  </w:style>
  <w:style w:type="numbering" w:customStyle="1" w:styleId="Header2112">
    <w:name w:val="Header2112"/>
    <w:rsid w:val="006164A1"/>
  </w:style>
  <w:style w:type="numbering" w:customStyle="1" w:styleId="Style3112">
    <w:name w:val="Style3112"/>
    <w:rsid w:val="006164A1"/>
  </w:style>
  <w:style w:type="numbering" w:customStyle="1" w:styleId="StyleBulletedGray-80112">
    <w:name w:val="Style Bulleted Gray-80%112"/>
    <w:basedOn w:val="NoList"/>
    <w:rsid w:val="006164A1"/>
  </w:style>
  <w:style w:type="numbering" w:customStyle="1" w:styleId="StyleBulleted1112">
    <w:name w:val="Style Bulleted1112"/>
    <w:basedOn w:val="NoList"/>
    <w:rsid w:val="006164A1"/>
  </w:style>
  <w:style w:type="numbering" w:customStyle="1" w:styleId="NoList312">
    <w:name w:val="No List312"/>
    <w:next w:val="NoList"/>
    <w:semiHidden/>
    <w:unhideWhenUsed/>
    <w:rsid w:val="006164A1"/>
  </w:style>
  <w:style w:type="numbering" w:customStyle="1" w:styleId="NoList412">
    <w:name w:val="No List412"/>
    <w:next w:val="NoList"/>
    <w:uiPriority w:val="99"/>
    <w:semiHidden/>
    <w:unhideWhenUsed/>
    <w:rsid w:val="006164A1"/>
  </w:style>
  <w:style w:type="numbering" w:customStyle="1" w:styleId="NoList1212">
    <w:name w:val="No List1212"/>
    <w:next w:val="NoList"/>
    <w:semiHidden/>
    <w:rsid w:val="006164A1"/>
  </w:style>
  <w:style w:type="numbering" w:customStyle="1" w:styleId="StyleBulleted312">
    <w:name w:val="Style Bulleted312"/>
    <w:basedOn w:val="NoList"/>
    <w:rsid w:val="006164A1"/>
  </w:style>
  <w:style w:type="numbering" w:customStyle="1" w:styleId="Header2212">
    <w:name w:val="Header2212"/>
    <w:rsid w:val="006164A1"/>
  </w:style>
  <w:style w:type="numbering" w:customStyle="1" w:styleId="Style3212">
    <w:name w:val="Style3212"/>
    <w:rsid w:val="006164A1"/>
  </w:style>
  <w:style w:type="numbering" w:customStyle="1" w:styleId="StyleBulletedGray-80212">
    <w:name w:val="Style Bulleted Gray-80%212"/>
    <w:basedOn w:val="NoList"/>
    <w:rsid w:val="006164A1"/>
  </w:style>
  <w:style w:type="numbering" w:customStyle="1" w:styleId="StyleBulleted1212">
    <w:name w:val="Style Bulleted1212"/>
    <w:basedOn w:val="NoList"/>
    <w:rsid w:val="006164A1"/>
  </w:style>
  <w:style w:type="numbering" w:customStyle="1" w:styleId="StyleBulletedWingdingssymbolBefore0cmHanging48ch112">
    <w:name w:val="Style Bulleted Wingdings (symbol) Before:  0 cm Hanging:  4.8 ch112"/>
    <w:rsid w:val="006164A1"/>
  </w:style>
  <w:style w:type="numbering" w:customStyle="1" w:styleId="NoList512">
    <w:name w:val="No List512"/>
    <w:next w:val="NoList"/>
    <w:semiHidden/>
    <w:rsid w:val="006164A1"/>
  </w:style>
  <w:style w:type="numbering" w:customStyle="1" w:styleId="1120">
    <w:name w:val="無清單112"/>
    <w:next w:val="NoList"/>
    <w:uiPriority w:val="99"/>
    <w:semiHidden/>
    <w:unhideWhenUsed/>
    <w:rsid w:val="006164A1"/>
  </w:style>
  <w:style w:type="numbering" w:customStyle="1" w:styleId="2123">
    <w:name w:val="無清單212"/>
    <w:next w:val="NoList"/>
    <w:uiPriority w:val="99"/>
    <w:semiHidden/>
    <w:unhideWhenUsed/>
    <w:rsid w:val="006164A1"/>
  </w:style>
  <w:style w:type="numbering" w:customStyle="1" w:styleId="StyleBulleted412">
    <w:name w:val="Style Bulleted412"/>
    <w:basedOn w:val="NoList"/>
    <w:rsid w:val="006164A1"/>
  </w:style>
  <w:style w:type="numbering" w:customStyle="1" w:styleId="Header2312">
    <w:name w:val="Header2312"/>
    <w:rsid w:val="006164A1"/>
  </w:style>
  <w:style w:type="numbering" w:customStyle="1" w:styleId="Style3312">
    <w:name w:val="Style3312"/>
    <w:rsid w:val="006164A1"/>
  </w:style>
  <w:style w:type="numbering" w:customStyle="1" w:styleId="StyleBulletedGray-80312">
    <w:name w:val="Style Bulleted Gray-80%312"/>
    <w:basedOn w:val="NoList"/>
    <w:rsid w:val="006164A1"/>
  </w:style>
  <w:style w:type="numbering" w:customStyle="1" w:styleId="StyleBulleted1312">
    <w:name w:val="Style Bulleted1312"/>
    <w:basedOn w:val="NoList"/>
    <w:rsid w:val="006164A1"/>
  </w:style>
  <w:style w:type="numbering" w:customStyle="1" w:styleId="NoList612">
    <w:name w:val="No List612"/>
    <w:next w:val="NoList"/>
    <w:uiPriority w:val="99"/>
    <w:semiHidden/>
    <w:unhideWhenUsed/>
    <w:rsid w:val="006164A1"/>
  </w:style>
  <w:style w:type="table" w:customStyle="1" w:styleId="1121">
    <w:name w:val="表格 古典 11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24">
    <w:name w:val="表格 古典 21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21">
    <w:name w:val="表格 古典 31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40">
    <w:name w:val="表格 清單 314"/>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22">
    <w:name w:val="表格格線11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2">
    <w:name w:val="TS-register table12"/>
    <w:basedOn w:val="TableNormal"/>
    <w:rsid w:val="006164A1"/>
    <w:rPr>
      <w:rFonts w:ascii="Arial" w:hAnsi="Arial"/>
    </w:rPr>
    <w:tblPr/>
  </w:style>
  <w:style w:type="numbering" w:customStyle="1" w:styleId="NormalNumbered12">
    <w:name w:val="Normal_Numbered12"/>
    <w:rsid w:val="006164A1"/>
  </w:style>
  <w:style w:type="numbering" w:customStyle="1" w:styleId="1ai12">
    <w:name w:val="1 / a / i12"/>
    <w:basedOn w:val="NoList"/>
    <w:next w:val="1ai"/>
    <w:unhideWhenUsed/>
    <w:rsid w:val="006164A1"/>
  </w:style>
  <w:style w:type="numbering" w:customStyle="1" w:styleId="11111112">
    <w:name w:val="1 / 1.1 / 1.1.112"/>
    <w:basedOn w:val="NoList"/>
    <w:next w:val="111111"/>
    <w:unhideWhenUsed/>
    <w:rsid w:val="006164A1"/>
  </w:style>
  <w:style w:type="table" w:customStyle="1" w:styleId="TableGrid312">
    <w:name w:val="Table Grid31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2">
    <w:name w:val="Table Elegant11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2">
    <w:name w:val="No List1312"/>
    <w:next w:val="NoList"/>
    <w:semiHidden/>
    <w:rsid w:val="006164A1"/>
  </w:style>
  <w:style w:type="numbering" w:customStyle="1" w:styleId="3122">
    <w:name w:val="無清單312"/>
    <w:next w:val="NoList"/>
    <w:uiPriority w:val="99"/>
    <w:semiHidden/>
    <w:unhideWhenUsed/>
    <w:rsid w:val="006164A1"/>
  </w:style>
  <w:style w:type="numbering" w:customStyle="1" w:styleId="4120">
    <w:name w:val="無清單412"/>
    <w:next w:val="NoList"/>
    <w:uiPriority w:val="99"/>
    <w:semiHidden/>
    <w:unhideWhenUsed/>
    <w:rsid w:val="006164A1"/>
  </w:style>
  <w:style w:type="table" w:customStyle="1" w:styleId="Pindescription12">
    <w:name w:val="Pin_description12"/>
    <w:basedOn w:val="TableNormal"/>
    <w:uiPriority w:val="99"/>
    <w:rsid w:val="006164A1"/>
    <w:tblPr/>
  </w:style>
  <w:style w:type="numbering" w:customStyle="1" w:styleId="512">
    <w:name w:val="無清單512"/>
    <w:next w:val="NoList"/>
    <w:uiPriority w:val="99"/>
    <w:semiHidden/>
    <w:unhideWhenUsed/>
    <w:rsid w:val="006164A1"/>
  </w:style>
  <w:style w:type="numbering" w:customStyle="1" w:styleId="6120">
    <w:name w:val="無清單612"/>
    <w:next w:val="NoList"/>
    <w:uiPriority w:val="99"/>
    <w:semiHidden/>
    <w:unhideWhenUsed/>
    <w:rsid w:val="006164A1"/>
  </w:style>
  <w:style w:type="numbering" w:customStyle="1" w:styleId="7120">
    <w:name w:val="無清單712"/>
    <w:next w:val="NoList"/>
    <w:uiPriority w:val="99"/>
    <w:semiHidden/>
    <w:unhideWhenUsed/>
    <w:rsid w:val="006164A1"/>
  </w:style>
  <w:style w:type="numbering" w:customStyle="1" w:styleId="92">
    <w:name w:val="無清單92"/>
    <w:next w:val="NoList"/>
    <w:uiPriority w:val="99"/>
    <w:semiHidden/>
    <w:unhideWhenUsed/>
    <w:rsid w:val="006164A1"/>
  </w:style>
  <w:style w:type="table" w:customStyle="1" w:styleId="324">
    <w:name w:val="表格格線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
    <w:name w:val="表格 典雅3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2">
    <w:name w:val="No List152"/>
    <w:next w:val="NoList"/>
    <w:semiHidden/>
    <w:rsid w:val="006164A1"/>
  </w:style>
  <w:style w:type="numbering" w:customStyle="1" w:styleId="StyleBulleted62">
    <w:name w:val="Style Bulleted62"/>
    <w:basedOn w:val="NoList"/>
    <w:rsid w:val="006164A1"/>
  </w:style>
  <w:style w:type="numbering" w:customStyle="1" w:styleId="Header252">
    <w:name w:val="Header252"/>
    <w:rsid w:val="006164A1"/>
  </w:style>
  <w:style w:type="numbering" w:customStyle="1" w:styleId="Style352">
    <w:name w:val="Style352"/>
    <w:rsid w:val="006164A1"/>
  </w:style>
  <w:style w:type="numbering" w:customStyle="1" w:styleId="StyleBulletedGray-8062">
    <w:name w:val="Style Bulleted Gray-80%62"/>
    <w:basedOn w:val="NoList"/>
    <w:rsid w:val="006164A1"/>
  </w:style>
  <w:style w:type="numbering" w:customStyle="1" w:styleId="StyleBulleted162">
    <w:name w:val="Style Bulleted162"/>
    <w:basedOn w:val="NoList"/>
    <w:rsid w:val="006164A1"/>
  </w:style>
  <w:style w:type="table" w:customStyle="1" w:styleId="TableGrid132">
    <w:name w:val="Table Grid13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2">
    <w:name w:val="No List222"/>
    <w:next w:val="NoList"/>
    <w:semiHidden/>
    <w:rsid w:val="006164A1"/>
  </w:style>
  <w:style w:type="table" w:customStyle="1" w:styleId="TableGrid222">
    <w:name w:val="Table Grid222"/>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2">
    <w:name w:val="No List1132"/>
    <w:next w:val="NoList"/>
    <w:semiHidden/>
    <w:rsid w:val="006164A1"/>
  </w:style>
  <w:style w:type="table" w:customStyle="1" w:styleId="TableGrid1122">
    <w:name w:val="Table Grid1122"/>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2">
    <w:name w:val="No List11122"/>
    <w:next w:val="NoList"/>
    <w:semiHidden/>
    <w:rsid w:val="006164A1"/>
  </w:style>
  <w:style w:type="numbering" w:customStyle="1" w:styleId="StyleBulleted222">
    <w:name w:val="Style Bulleted222"/>
    <w:basedOn w:val="NoList"/>
    <w:rsid w:val="006164A1"/>
  </w:style>
  <w:style w:type="numbering" w:customStyle="1" w:styleId="Header2122">
    <w:name w:val="Header2122"/>
    <w:rsid w:val="006164A1"/>
  </w:style>
  <w:style w:type="numbering" w:customStyle="1" w:styleId="Style3122">
    <w:name w:val="Style3122"/>
    <w:rsid w:val="006164A1"/>
  </w:style>
  <w:style w:type="numbering" w:customStyle="1" w:styleId="StyleBulletedGray-80122">
    <w:name w:val="Style Bulleted Gray-80%122"/>
    <w:basedOn w:val="NoList"/>
    <w:rsid w:val="006164A1"/>
  </w:style>
  <w:style w:type="numbering" w:customStyle="1" w:styleId="StyleBulleted1122">
    <w:name w:val="Style Bulleted1122"/>
    <w:basedOn w:val="NoList"/>
    <w:rsid w:val="006164A1"/>
  </w:style>
  <w:style w:type="numbering" w:customStyle="1" w:styleId="NoList322">
    <w:name w:val="No List322"/>
    <w:next w:val="NoList"/>
    <w:semiHidden/>
    <w:unhideWhenUsed/>
    <w:rsid w:val="006164A1"/>
  </w:style>
  <w:style w:type="numbering" w:customStyle="1" w:styleId="NoList422">
    <w:name w:val="No List422"/>
    <w:next w:val="NoList"/>
    <w:uiPriority w:val="99"/>
    <w:semiHidden/>
    <w:unhideWhenUsed/>
    <w:rsid w:val="006164A1"/>
  </w:style>
  <w:style w:type="numbering" w:customStyle="1" w:styleId="NoList1222">
    <w:name w:val="No List1222"/>
    <w:next w:val="NoList"/>
    <w:semiHidden/>
    <w:rsid w:val="006164A1"/>
  </w:style>
  <w:style w:type="numbering" w:customStyle="1" w:styleId="StyleBulleted322">
    <w:name w:val="Style Bulleted322"/>
    <w:basedOn w:val="NoList"/>
    <w:rsid w:val="006164A1"/>
  </w:style>
  <w:style w:type="numbering" w:customStyle="1" w:styleId="Header2222">
    <w:name w:val="Header2222"/>
    <w:rsid w:val="006164A1"/>
  </w:style>
  <w:style w:type="numbering" w:customStyle="1" w:styleId="Style3222">
    <w:name w:val="Style3222"/>
    <w:rsid w:val="006164A1"/>
  </w:style>
  <w:style w:type="numbering" w:customStyle="1" w:styleId="StyleBulletedGray-80222">
    <w:name w:val="Style Bulleted Gray-80%222"/>
    <w:basedOn w:val="NoList"/>
    <w:rsid w:val="006164A1"/>
  </w:style>
  <w:style w:type="numbering" w:customStyle="1" w:styleId="StyleBulleted1222">
    <w:name w:val="Style Bulleted1222"/>
    <w:basedOn w:val="NoList"/>
    <w:rsid w:val="006164A1"/>
  </w:style>
  <w:style w:type="numbering" w:customStyle="1" w:styleId="StyleBulletedWingdingssymbolBefore0cmHanging48ch122">
    <w:name w:val="Style Bulleted Wingdings (symbol) Before:  0 cm Hanging:  4.8 ch122"/>
    <w:rsid w:val="006164A1"/>
  </w:style>
  <w:style w:type="numbering" w:customStyle="1" w:styleId="NoList522">
    <w:name w:val="No List522"/>
    <w:next w:val="NoList"/>
    <w:semiHidden/>
    <w:rsid w:val="006164A1"/>
  </w:style>
  <w:style w:type="numbering" w:customStyle="1" w:styleId="1220">
    <w:name w:val="無清單122"/>
    <w:next w:val="NoList"/>
    <w:uiPriority w:val="99"/>
    <w:semiHidden/>
    <w:unhideWhenUsed/>
    <w:rsid w:val="006164A1"/>
  </w:style>
  <w:style w:type="numbering" w:customStyle="1" w:styleId="2220">
    <w:name w:val="無清單222"/>
    <w:next w:val="NoList"/>
    <w:uiPriority w:val="99"/>
    <w:semiHidden/>
    <w:unhideWhenUsed/>
    <w:rsid w:val="006164A1"/>
  </w:style>
  <w:style w:type="numbering" w:customStyle="1" w:styleId="StyleBulleted422">
    <w:name w:val="Style Bulleted422"/>
    <w:basedOn w:val="NoList"/>
    <w:rsid w:val="006164A1"/>
  </w:style>
  <w:style w:type="numbering" w:customStyle="1" w:styleId="Header2322">
    <w:name w:val="Header2322"/>
    <w:rsid w:val="006164A1"/>
  </w:style>
  <w:style w:type="numbering" w:customStyle="1" w:styleId="Style3322">
    <w:name w:val="Style3322"/>
    <w:rsid w:val="006164A1"/>
  </w:style>
  <w:style w:type="numbering" w:customStyle="1" w:styleId="StyleBulletedGray-80322">
    <w:name w:val="Style Bulleted Gray-80%322"/>
    <w:basedOn w:val="NoList"/>
    <w:rsid w:val="006164A1"/>
  </w:style>
  <w:style w:type="numbering" w:customStyle="1" w:styleId="StyleBulleted1322">
    <w:name w:val="Style Bulleted1322"/>
    <w:basedOn w:val="NoList"/>
    <w:rsid w:val="006164A1"/>
  </w:style>
  <w:style w:type="numbering" w:customStyle="1" w:styleId="NoList622">
    <w:name w:val="No List622"/>
    <w:next w:val="NoList"/>
    <w:uiPriority w:val="99"/>
    <w:semiHidden/>
    <w:unhideWhenUsed/>
    <w:rsid w:val="006164A1"/>
  </w:style>
  <w:style w:type="table" w:customStyle="1" w:styleId="1221">
    <w:name w:val="表格 古典 122"/>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21">
    <w:name w:val="表格 古典 222"/>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20">
    <w:name w:val="表格 古典 322"/>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21">
    <w:name w:val="表格 清單 32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22">
    <w:name w:val="表格格線122"/>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2">
    <w:name w:val="TS-register table22"/>
    <w:basedOn w:val="TableNormal"/>
    <w:rsid w:val="006164A1"/>
    <w:rPr>
      <w:rFonts w:ascii="Arial" w:hAnsi="Arial"/>
    </w:rPr>
    <w:tblPr/>
  </w:style>
  <w:style w:type="numbering" w:customStyle="1" w:styleId="NormalNumbered22">
    <w:name w:val="Normal_Numbered22"/>
    <w:rsid w:val="006164A1"/>
  </w:style>
  <w:style w:type="numbering" w:customStyle="1" w:styleId="1ai22">
    <w:name w:val="1 / a / i22"/>
    <w:basedOn w:val="NoList"/>
    <w:next w:val="1ai"/>
    <w:unhideWhenUsed/>
    <w:rsid w:val="006164A1"/>
  </w:style>
  <w:style w:type="numbering" w:customStyle="1" w:styleId="11111122">
    <w:name w:val="1 / 1.1 / 1.1.122"/>
    <w:basedOn w:val="NoList"/>
    <w:next w:val="111111"/>
    <w:unhideWhenUsed/>
    <w:rsid w:val="006164A1"/>
  </w:style>
  <w:style w:type="table" w:customStyle="1" w:styleId="TableGrid322">
    <w:name w:val="Table Grid322"/>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2">
    <w:name w:val="Table Elegant122"/>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2">
    <w:name w:val="No List1322"/>
    <w:next w:val="NoList"/>
    <w:semiHidden/>
    <w:rsid w:val="006164A1"/>
  </w:style>
  <w:style w:type="numbering" w:customStyle="1" w:styleId="3222">
    <w:name w:val="無清單322"/>
    <w:next w:val="NoList"/>
    <w:uiPriority w:val="99"/>
    <w:semiHidden/>
    <w:unhideWhenUsed/>
    <w:rsid w:val="006164A1"/>
  </w:style>
  <w:style w:type="numbering" w:customStyle="1" w:styleId="422">
    <w:name w:val="無清單422"/>
    <w:next w:val="NoList"/>
    <w:uiPriority w:val="99"/>
    <w:semiHidden/>
    <w:unhideWhenUsed/>
    <w:rsid w:val="006164A1"/>
  </w:style>
  <w:style w:type="table" w:customStyle="1" w:styleId="Pindescription22">
    <w:name w:val="Pin_description22"/>
    <w:basedOn w:val="TableNormal"/>
    <w:uiPriority w:val="99"/>
    <w:rsid w:val="006164A1"/>
    <w:tblPr/>
  </w:style>
  <w:style w:type="numbering" w:customStyle="1" w:styleId="522">
    <w:name w:val="無清單522"/>
    <w:next w:val="NoList"/>
    <w:uiPriority w:val="99"/>
    <w:semiHidden/>
    <w:unhideWhenUsed/>
    <w:rsid w:val="006164A1"/>
  </w:style>
  <w:style w:type="numbering" w:customStyle="1" w:styleId="622">
    <w:name w:val="無清單622"/>
    <w:next w:val="NoList"/>
    <w:uiPriority w:val="99"/>
    <w:semiHidden/>
    <w:unhideWhenUsed/>
    <w:rsid w:val="006164A1"/>
  </w:style>
  <w:style w:type="numbering" w:customStyle="1" w:styleId="722">
    <w:name w:val="無清單722"/>
    <w:next w:val="NoList"/>
    <w:uiPriority w:val="99"/>
    <w:semiHidden/>
    <w:unhideWhenUsed/>
    <w:rsid w:val="006164A1"/>
  </w:style>
  <w:style w:type="table" w:customStyle="1" w:styleId="TableContemporary1">
    <w:name w:val="Table Contemporary1"/>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1">
    <w:name w:val="Table Elegant21"/>
    <w:basedOn w:val="TableNormal"/>
    <w:next w:val="TableElegant"/>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410">
    <w:name w:val="Table Grid4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1">
    <w:name w:val="表格 格線 411"/>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31110">
    <w:name w:val="表格 清單 311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113">
    <w:name w:val="表格 典雅11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114">
    <w:name w:val="表格格線21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31">
    <w:name w:val="Table Grid113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Elegant31">
    <w:name w:val="Table Elegant31"/>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51">
    <w:name w:val="Table Grid51"/>
    <w:basedOn w:val="TableNormal"/>
    <w:next w:val="TableGrid"/>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0">
    <w:name w:val="表格 清單 3121"/>
    <w:basedOn w:val="TableNormal"/>
    <w:rsid w:val="006164A1"/>
    <w:pPr>
      <w:widowControl w:val="0"/>
      <w:jc w:val="both"/>
    </w:pPr>
    <w:rPr>
      <w:rFonts w:eastAsia="Times New Roman"/>
    </w:rPr>
    <w:tblPr>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1213">
    <w:name w:val="表格 典雅121"/>
    <w:basedOn w:val="TableNormal"/>
    <w:rsid w:val="006164A1"/>
    <w:pPr>
      <w:widowControl w:val="0"/>
      <w:overflowPunct w:val="0"/>
      <w:autoSpaceDE w:val="0"/>
      <w:autoSpaceDN w:val="0"/>
      <w:adjustRightInd w:val="0"/>
      <w:snapToGrid w:val="0"/>
      <w:spacing w:before="48" w:after="48"/>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2212">
    <w:name w:val="表格格線221"/>
    <w:basedOn w:val="TableNormal"/>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1">
    <w:name w:val="Table Grid2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41">
    <w:name w:val="Table Grid1141"/>
    <w:rsid w:val="006164A1"/>
    <w:pPr>
      <w:overflowPunct w:val="0"/>
      <w:autoSpaceDE w:val="0"/>
      <w:autoSpaceDN w:val="0"/>
      <w:adjustRightInd w:val="0"/>
      <w:spacing w:before="48" w:after="48"/>
      <w:jc w:val="both"/>
    </w:pPr>
    <w:rPr>
      <w:rFonts w:ascii="Arial" w:eastAsia="Times New Roman"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BulletedWingdingssymbolBefore063cmHanging4812">
    <w:name w:val="Style Bulleted Wingdings (symbol) Before:  0.63 cm Hanging:  4.8...12"/>
    <w:basedOn w:val="NoList"/>
    <w:rsid w:val="006164A1"/>
  </w:style>
  <w:style w:type="numbering" w:customStyle="1" w:styleId="NoList71">
    <w:name w:val="No List71"/>
    <w:next w:val="NoList"/>
    <w:uiPriority w:val="99"/>
    <w:semiHidden/>
    <w:unhideWhenUsed/>
    <w:rsid w:val="006164A1"/>
  </w:style>
  <w:style w:type="numbering" w:customStyle="1" w:styleId="NoList81">
    <w:name w:val="No List81"/>
    <w:next w:val="NoList"/>
    <w:uiPriority w:val="99"/>
    <w:semiHidden/>
    <w:unhideWhenUsed/>
    <w:rsid w:val="006164A1"/>
  </w:style>
  <w:style w:type="table" w:customStyle="1" w:styleId="TableGrid61">
    <w:name w:val="Table Grid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1">
    <w:name w:val="Table Grid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0">
    <w:name w:val="表格格線13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31">
    <w:name w:val="Normal_Numbered31"/>
    <w:basedOn w:val="NoList"/>
    <w:rsid w:val="006164A1"/>
  </w:style>
  <w:style w:type="numbering" w:customStyle="1" w:styleId="11111131">
    <w:name w:val="1 / 1.1 / 1.1.131"/>
    <w:basedOn w:val="NoList"/>
    <w:next w:val="111111"/>
    <w:rsid w:val="006164A1"/>
  </w:style>
  <w:style w:type="numbering" w:customStyle="1" w:styleId="1ai31">
    <w:name w:val="1 / a / i31"/>
    <w:basedOn w:val="NoList"/>
    <w:next w:val="1ai"/>
    <w:rsid w:val="006164A1"/>
  </w:style>
  <w:style w:type="table" w:customStyle="1" w:styleId="TableList312">
    <w:name w:val="Table List 312"/>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51">
    <w:name w:val="Table Grid25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31">
    <w:name w:val="Table Elegant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11">
    <w:name w:val="Table Classic 31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11">
    <w:name w:val="Table Classic 21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11">
    <w:name w:val="Table Classic 11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71">
    <w:name w:val="Table Grid71"/>
    <w:basedOn w:val="TableNormal"/>
    <w:next w:val="TableGrid"/>
    <w:uiPriority w:val="59"/>
    <w:rsid w:val="00616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71">
    <w:name w:val="Style Bulleted Gray-80%71"/>
    <w:basedOn w:val="NoList"/>
    <w:rsid w:val="006164A1"/>
  </w:style>
  <w:style w:type="numbering" w:customStyle="1" w:styleId="StyleBulleted171">
    <w:name w:val="Style Bulleted171"/>
    <w:basedOn w:val="NoList"/>
    <w:rsid w:val="006164A1"/>
  </w:style>
  <w:style w:type="numbering" w:customStyle="1" w:styleId="NoList91">
    <w:name w:val="No List91"/>
    <w:next w:val="NoList"/>
    <w:uiPriority w:val="99"/>
    <w:semiHidden/>
    <w:unhideWhenUsed/>
    <w:rsid w:val="006164A1"/>
  </w:style>
  <w:style w:type="numbering" w:customStyle="1" w:styleId="NoList101">
    <w:name w:val="No List101"/>
    <w:next w:val="NoList"/>
    <w:uiPriority w:val="99"/>
    <w:semiHidden/>
    <w:unhideWhenUsed/>
    <w:rsid w:val="006164A1"/>
  </w:style>
  <w:style w:type="table" w:customStyle="1" w:styleId="TableGrid81">
    <w:name w:val="Table Grid8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41">
    <w:name w:val="Table Elegant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71">
    <w:name w:val="Style Bulleted71"/>
    <w:basedOn w:val="NoList"/>
    <w:rsid w:val="006164A1"/>
  </w:style>
  <w:style w:type="numbering" w:customStyle="1" w:styleId="Header261">
    <w:name w:val="Header261"/>
    <w:rsid w:val="006164A1"/>
  </w:style>
  <w:style w:type="numbering" w:customStyle="1" w:styleId="StyleBulletedGray-8081">
    <w:name w:val="Style Bulleted Gray-80%81"/>
    <w:basedOn w:val="NoList"/>
    <w:rsid w:val="006164A1"/>
  </w:style>
  <w:style w:type="numbering" w:customStyle="1" w:styleId="StyleBulleted181">
    <w:name w:val="Style Bulleted181"/>
    <w:basedOn w:val="NoList"/>
    <w:rsid w:val="006164A1"/>
  </w:style>
  <w:style w:type="table" w:customStyle="1" w:styleId="TableGrid171">
    <w:name w:val="Table Grid17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1">
    <w:name w:val="Table Grid26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51">
    <w:name w:val="Table Grid1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21">
    <w:name w:val="Table Classic 12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1">
    <w:name w:val="Table Classic 22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1">
    <w:name w:val="Table Classic 32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21">
    <w:name w:val="Table List 32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410">
    <w:name w:val="表格格線14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31">
    <w:name w:val="TS-register table31"/>
    <w:basedOn w:val="TableNormal"/>
    <w:rsid w:val="006164A1"/>
    <w:rPr>
      <w:rFonts w:ascii="Arial" w:hAnsi="Arial"/>
    </w:rPr>
    <w:tblPr/>
  </w:style>
  <w:style w:type="numbering" w:customStyle="1" w:styleId="NormalNumbered41">
    <w:name w:val="Normal_Numbered41"/>
    <w:rsid w:val="006164A1"/>
  </w:style>
  <w:style w:type="numbering" w:customStyle="1" w:styleId="1ai41">
    <w:name w:val="1 / a / i41"/>
    <w:basedOn w:val="NoList"/>
    <w:next w:val="1ai"/>
    <w:unhideWhenUsed/>
    <w:rsid w:val="006164A1"/>
  </w:style>
  <w:style w:type="numbering" w:customStyle="1" w:styleId="11111141">
    <w:name w:val="1 / 1.1 / 1.1.141"/>
    <w:basedOn w:val="NoList"/>
    <w:next w:val="111111"/>
    <w:unhideWhenUsed/>
    <w:rsid w:val="006164A1"/>
  </w:style>
  <w:style w:type="table" w:customStyle="1" w:styleId="TableGrid341">
    <w:name w:val="Table Grid3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41">
    <w:name w:val="Table Elegant14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Pindescription31">
    <w:name w:val="Pin_description31"/>
    <w:basedOn w:val="TableNormal"/>
    <w:uiPriority w:val="99"/>
    <w:rsid w:val="006164A1"/>
    <w:tblPr/>
  </w:style>
  <w:style w:type="table" w:customStyle="1" w:styleId="1311">
    <w:name w:val="表格 典雅13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411">
    <w:name w:val="Style Bulleted Gray-80%411"/>
    <w:basedOn w:val="NoList"/>
    <w:rsid w:val="006164A1"/>
  </w:style>
  <w:style w:type="numbering" w:customStyle="1" w:styleId="StyleBulleted1411">
    <w:name w:val="Style Bulleted1411"/>
    <w:basedOn w:val="NoList"/>
    <w:rsid w:val="006164A1"/>
  </w:style>
  <w:style w:type="table" w:customStyle="1" w:styleId="2310">
    <w:name w:val="表格格線23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5">
    <w:name w:val="表格 典雅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11">
    <w:name w:val="No List1411"/>
    <w:next w:val="NoList"/>
    <w:semiHidden/>
    <w:rsid w:val="006164A1"/>
  </w:style>
  <w:style w:type="numbering" w:customStyle="1" w:styleId="StyleBulleted511">
    <w:name w:val="Style Bulleted511"/>
    <w:basedOn w:val="NoList"/>
    <w:rsid w:val="006164A1"/>
  </w:style>
  <w:style w:type="numbering" w:customStyle="1" w:styleId="Header2411">
    <w:name w:val="Header2411"/>
    <w:rsid w:val="006164A1"/>
  </w:style>
  <w:style w:type="numbering" w:customStyle="1" w:styleId="Style3411">
    <w:name w:val="Style3411"/>
    <w:rsid w:val="006164A1"/>
  </w:style>
  <w:style w:type="numbering" w:customStyle="1" w:styleId="StyleBulletedGray-80511">
    <w:name w:val="Style Bulleted Gray-80%511"/>
    <w:basedOn w:val="NoList"/>
    <w:rsid w:val="006164A1"/>
  </w:style>
  <w:style w:type="numbering" w:customStyle="1" w:styleId="StyleBulleted1511">
    <w:name w:val="Style Bulleted1511"/>
    <w:basedOn w:val="NoList"/>
    <w:rsid w:val="006164A1"/>
  </w:style>
  <w:style w:type="table" w:customStyle="1" w:styleId="TableGrid1211">
    <w:name w:val="Table Grid1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2">
    <w:name w:val="No List2112"/>
    <w:next w:val="NoList"/>
    <w:semiHidden/>
    <w:rsid w:val="006164A1"/>
  </w:style>
  <w:style w:type="table" w:customStyle="1" w:styleId="TableGrid2111">
    <w:name w:val="Table Grid21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11">
    <w:name w:val="No List11211"/>
    <w:next w:val="NoList"/>
    <w:semiHidden/>
    <w:rsid w:val="006164A1"/>
  </w:style>
  <w:style w:type="table" w:customStyle="1" w:styleId="TableGrid11111">
    <w:name w:val="Table Grid111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12">
    <w:name w:val="No List111112"/>
    <w:next w:val="NoList"/>
    <w:semiHidden/>
    <w:rsid w:val="006164A1"/>
  </w:style>
  <w:style w:type="numbering" w:customStyle="1" w:styleId="StyleBulleted2112">
    <w:name w:val="Style Bulleted2112"/>
    <w:basedOn w:val="NoList"/>
    <w:rsid w:val="006164A1"/>
  </w:style>
  <w:style w:type="numbering" w:customStyle="1" w:styleId="Header21112">
    <w:name w:val="Header21112"/>
    <w:rsid w:val="006164A1"/>
  </w:style>
  <w:style w:type="numbering" w:customStyle="1" w:styleId="Style31112">
    <w:name w:val="Style31112"/>
    <w:rsid w:val="006164A1"/>
  </w:style>
  <w:style w:type="numbering" w:customStyle="1" w:styleId="StyleBulletedGray-801112">
    <w:name w:val="Style Bulleted Gray-80%1112"/>
    <w:basedOn w:val="NoList"/>
    <w:rsid w:val="006164A1"/>
  </w:style>
  <w:style w:type="numbering" w:customStyle="1" w:styleId="StyleBulleted11112">
    <w:name w:val="Style Bulleted11112"/>
    <w:basedOn w:val="NoList"/>
    <w:rsid w:val="006164A1"/>
  </w:style>
  <w:style w:type="numbering" w:customStyle="1" w:styleId="NoList3111">
    <w:name w:val="No List3111"/>
    <w:next w:val="NoList"/>
    <w:semiHidden/>
    <w:unhideWhenUsed/>
    <w:rsid w:val="006164A1"/>
  </w:style>
  <w:style w:type="numbering" w:customStyle="1" w:styleId="NoList4111">
    <w:name w:val="No List4111"/>
    <w:next w:val="NoList"/>
    <w:uiPriority w:val="99"/>
    <w:semiHidden/>
    <w:unhideWhenUsed/>
    <w:rsid w:val="006164A1"/>
  </w:style>
  <w:style w:type="numbering" w:customStyle="1" w:styleId="NoList12112">
    <w:name w:val="No List12112"/>
    <w:next w:val="NoList"/>
    <w:semiHidden/>
    <w:rsid w:val="006164A1"/>
  </w:style>
  <w:style w:type="numbering" w:customStyle="1" w:styleId="StyleBulleted3111">
    <w:name w:val="Style Bulleted3111"/>
    <w:basedOn w:val="NoList"/>
    <w:rsid w:val="006164A1"/>
  </w:style>
  <w:style w:type="numbering" w:customStyle="1" w:styleId="Header22111">
    <w:name w:val="Header22111"/>
    <w:rsid w:val="006164A1"/>
  </w:style>
  <w:style w:type="numbering" w:customStyle="1" w:styleId="Style32111">
    <w:name w:val="Style32111"/>
    <w:rsid w:val="006164A1"/>
  </w:style>
  <w:style w:type="numbering" w:customStyle="1" w:styleId="StyleBulletedGray-802111">
    <w:name w:val="Style Bulleted Gray-80%2111"/>
    <w:basedOn w:val="NoList"/>
    <w:rsid w:val="006164A1"/>
  </w:style>
  <w:style w:type="numbering" w:customStyle="1" w:styleId="StyleBulleted12111">
    <w:name w:val="Style Bulleted12111"/>
    <w:basedOn w:val="NoList"/>
    <w:rsid w:val="006164A1"/>
  </w:style>
  <w:style w:type="numbering" w:customStyle="1" w:styleId="StyleBulletedWingdingssymbolBefore0cmHanging48ch1111">
    <w:name w:val="Style Bulleted Wingdings (symbol) Before:  0 cm Hanging:  4.8 ch1111"/>
    <w:rsid w:val="006164A1"/>
  </w:style>
  <w:style w:type="numbering" w:customStyle="1" w:styleId="NoList5111">
    <w:name w:val="No List5111"/>
    <w:next w:val="NoList"/>
    <w:semiHidden/>
    <w:rsid w:val="006164A1"/>
  </w:style>
  <w:style w:type="numbering" w:customStyle="1" w:styleId="11110">
    <w:name w:val="無清單1111"/>
    <w:next w:val="NoList"/>
    <w:uiPriority w:val="99"/>
    <w:semiHidden/>
    <w:unhideWhenUsed/>
    <w:rsid w:val="006164A1"/>
  </w:style>
  <w:style w:type="numbering" w:customStyle="1" w:styleId="21110">
    <w:name w:val="無清單2111"/>
    <w:next w:val="NoList"/>
    <w:uiPriority w:val="99"/>
    <w:semiHidden/>
    <w:unhideWhenUsed/>
    <w:rsid w:val="006164A1"/>
  </w:style>
  <w:style w:type="numbering" w:customStyle="1" w:styleId="StyleBulleted4111">
    <w:name w:val="Style Bulleted4111"/>
    <w:basedOn w:val="NoList"/>
    <w:rsid w:val="006164A1"/>
  </w:style>
  <w:style w:type="numbering" w:customStyle="1" w:styleId="Header23111">
    <w:name w:val="Header23111"/>
    <w:rsid w:val="006164A1"/>
  </w:style>
  <w:style w:type="numbering" w:customStyle="1" w:styleId="Style33111">
    <w:name w:val="Style33111"/>
    <w:rsid w:val="006164A1"/>
  </w:style>
  <w:style w:type="numbering" w:customStyle="1" w:styleId="StyleBulletedGray-803111">
    <w:name w:val="Style Bulleted Gray-80%3111"/>
    <w:basedOn w:val="NoList"/>
    <w:rsid w:val="006164A1"/>
  </w:style>
  <w:style w:type="numbering" w:customStyle="1" w:styleId="StyleBulleted13111">
    <w:name w:val="Style Bulleted13111"/>
    <w:basedOn w:val="NoList"/>
    <w:rsid w:val="006164A1"/>
  </w:style>
  <w:style w:type="numbering" w:customStyle="1" w:styleId="NoList6111">
    <w:name w:val="No List6111"/>
    <w:next w:val="NoList"/>
    <w:uiPriority w:val="99"/>
    <w:semiHidden/>
    <w:unhideWhenUsed/>
    <w:rsid w:val="006164A1"/>
  </w:style>
  <w:style w:type="table" w:customStyle="1" w:styleId="11111">
    <w:name w:val="表格 古典 11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111">
    <w:name w:val="表格 古典 21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111">
    <w:name w:val="表格 古典 31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31">
    <w:name w:val="表格 清單 313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112">
    <w:name w:val="表格格線11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11">
    <w:name w:val="TS-register table111"/>
    <w:basedOn w:val="TableNormal"/>
    <w:rsid w:val="006164A1"/>
    <w:rPr>
      <w:rFonts w:ascii="Arial" w:hAnsi="Arial"/>
    </w:rPr>
    <w:tblPr/>
  </w:style>
  <w:style w:type="numbering" w:customStyle="1" w:styleId="NormalNumbered112">
    <w:name w:val="Normal_Numbered112"/>
    <w:rsid w:val="006164A1"/>
  </w:style>
  <w:style w:type="numbering" w:customStyle="1" w:styleId="1ai112">
    <w:name w:val="1 / a / i112"/>
    <w:basedOn w:val="NoList"/>
    <w:next w:val="1ai"/>
    <w:unhideWhenUsed/>
    <w:rsid w:val="006164A1"/>
  </w:style>
  <w:style w:type="numbering" w:customStyle="1" w:styleId="111111112">
    <w:name w:val="1 / 1.1 / 1.1.1112"/>
    <w:basedOn w:val="NoList"/>
    <w:next w:val="111111"/>
    <w:unhideWhenUsed/>
    <w:rsid w:val="006164A1"/>
  </w:style>
  <w:style w:type="table" w:customStyle="1" w:styleId="TableGrid3111">
    <w:name w:val="Table Grid31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11">
    <w:name w:val="Table Elegant11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11">
    <w:name w:val="No List13111"/>
    <w:next w:val="NoList"/>
    <w:semiHidden/>
    <w:rsid w:val="006164A1"/>
  </w:style>
  <w:style w:type="numbering" w:customStyle="1" w:styleId="31112">
    <w:name w:val="無清單3111"/>
    <w:next w:val="NoList"/>
    <w:uiPriority w:val="99"/>
    <w:semiHidden/>
    <w:unhideWhenUsed/>
    <w:rsid w:val="006164A1"/>
  </w:style>
  <w:style w:type="numbering" w:customStyle="1" w:styleId="41110">
    <w:name w:val="無清單4111"/>
    <w:next w:val="NoList"/>
    <w:uiPriority w:val="99"/>
    <w:semiHidden/>
    <w:unhideWhenUsed/>
    <w:rsid w:val="006164A1"/>
  </w:style>
  <w:style w:type="table" w:customStyle="1" w:styleId="Pindescription111">
    <w:name w:val="Pin_description111"/>
    <w:basedOn w:val="TableNormal"/>
    <w:uiPriority w:val="99"/>
    <w:rsid w:val="006164A1"/>
    <w:tblPr/>
  </w:style>
  <w:style w:type="numbering" w:customStyle="1" w:styleId="5111">
    <w:name w:val="無清單5111"/>
    <w:next w:val="NoList"/>
    <w:uiPriority w:val="99"/>
    <w:semiHidden/>
    <w:unhideWhenUsed/>
    <w:rsid w:val="006164A1"/>
  </w:style>
  <w:style w:type="numbering" w:customStyle="1" w:styleId="6111">
    <w:name w:val="無清單6111"/>
    <w:next w:val="NoList"/>
    <w:uiPriority w:val="99"/>
    <w:semiHidden/>
    <w:unhideWhenUsed/>
    <w:rsid w:val="006164A1"/>
  </w:style>
  <w:style w:type="numbering" w:customStyle="1" w:styleId="7111">
    <w:name w:val="無清單7111"/>
    <w:next w:val="NoList"/>
    <w:uiPriority w:val="99"/>
    <w:semiHidden/>
    <w:unhideWhenUsed/>
    <w:rsid w:val="006164A1"/>
  </w:style>
  <w:style w:type="table" w:customStyle="1" w:styleId="3113">
    <w:name w:val="表格格線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4">
    <w:name w:val="表格 典雅3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11">
    <w:name w:val="No List1511"/>
    <w:next w:val="NoList"/>
    <w:semiHidden/>
    <w:rsid w:val="006164A1"/>
  </w:style>
  <w:style w:type="numbering" w:customStyle="1" w:styleId="StyleBulleted611">
    <w:name w:val="Style Bulleted611"/>
    <w:basedOn w:val="NoList"/>
    <w:rsid w:val="006164A1"/>
  </w:style>
  <w:style w:type="numbering" w:customStyle="1" w:styleId="Header2511">
    <w:name w:val="Header2511"/>
    <w:rsid w:val="006164A1"/>
  </w:style>
  <w:style w:type="numbering" w:customStyle="1" w:styleId="Style3511">
    <w:name w:val="Style3511"/>
    <w:rsid w:val="006164A1"/>
  </w:style>
  <w:style w:type="numbering" w:customStyle="1" w:styleId="StyleBulletedGray-80611">
    <w:name w:val="Style Bulleted Gray-80%611"/>
    <w:basedOn w:val="NoList"/>
    <w:rsid w:val="006164A1"/>
  </w:style>
  <w:style w:type="numbering" w:customStyle="1" w:styleId="StyleBulleted1611">
    <w:name w:val="Style Bulleted1611"/>
    <w:basedOn w:val="NoList"/>
    <w:rsid w:val="006164A1"/>
  </w:style>
  <w:style w:type="table" w:customStyle="1" w:styleId="TableGrid1311">
    <w:name w:val="Table Grid13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1">
    <w:name w:val="No List2211"/>
    <w:next w:val="NoList"/>
    <w:semiHidden/>
    <w:rsid w:val="006164A1"/>
  </w:style>
  <w:style w:type="table" w:customStyle="1" w:styleId="TableGrid2211">
    <w:name w:val="Table Grid2211"/>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1">
    <w:name w:val="Table Grid1121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211">
    <w:name w:val="Style Bulleted2211"/>
    <w:basedOn w:val="NoList"/>
    <w:rsid w:val="006164A1"/>
  </w:style>
  <w:style w:type="numbering" w:customStyle="1" w:styleId="Header21211">
    <w:name w:val="Header21211"/>
    <w:rsid w:val="006164A1"/>
  </w:style>
  <w:style w:type="numbering" w:customStyle="1" w:styleId="StyleBulletedGray-801211">
    <w:name w:val="Style Bulleted Gray-80%1211"/>
    <w:basedOn w:val="NoList"/>
    <w:rsid w:val="006164A1"/>
  </w:style>
  <w:style w:type="numbering" w:customStyle="1" w:styleId="StyleBulleted11211">
    <w:name w:val="Style Bulleted11211"/>
    <w:basedOn w:val="NoList"/>
    <w:rsid w:val="006164A1"/>
  </w:style>
  <w:style w:type="numbering" w:customStyle="1" w:styleId="NoList3211">
    <w:name w:val="No List3211"/>
    <w:next w:val="NoList"/>
    <w:semiHidden/>
    <w:unhideWhenUsed/>
    <w:rsid w:val="006164A1"/>
  </w:style>
  <w:style w:type="numbering" w:customStyle="1" w:styleId="NoList12211">
    <w:name w:val="No List12211"/>
    <w:next w:val="NoList"/>
    <w:semiHidden/>
    <w:rsid w:val="006164A1"/>
  </w:style>
  <w:style w:type="table" w:customStyle="1" w:styleId="12110">
    <w:name w:val="表格 古典 1211"/>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110">
    <w:name w:val="表格 古典 2211"/>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110">
    <w:name w:val="表格 古典 3211"/>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111">
    <w:name w:val="表格 清單 3211"/>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111">
    <w:name w:val="表格格線1211"/>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11">
    <w:name w:val="TS-register table211"/>
    <w:basedOn w:val="TableNormal"/>
    <w:rsid w:val="006164A1"/>
    <w:rPr>
      <w:rFonts w:ascii="Arial" w:hAnsi="Arial"/>
    </w:rPr>
    <w:tblPr/>
  </w:style>
  <w:style w:type="numbering" w:customStyle="1" w:styleId="NormalNumbered211">
    <w:name w:val="Normal_Numbered211"/>
    <w:rsid w:val="006164A1"/>
  </w:style>
  <w:style w:type="numbering" w:customStyle="1" w:styleId="1ai211">
    <w:name w:val="1 / a / i211"/>
    <w:basedOn w:val="NoList"/>
    <w:next w:val="1ai"/>
    <w:unhideWhenUsed/>
    <w:rsid w:val="006164A1"/>
  </w:style>
  <w:style w:type="numbering" w:customStyle="1" w:styleId="111111211">
    <w:name w:val="1 / 1.1 / 1.1.1211"/>
    <w:basedOn w:val="NoList"/>
    <w:next w:val="111111"/>
    <w:unhideWhenUsed/>
    <w:rsid w:val="006164A1"/>
  </w:style>
  <w:style w:type="table" w:customStyle="1" w:styleId="TableGrid3211">
    <w:name w:val="Table Grid321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11">
    <w:name w:val="Table Elegant121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11">
    <w:name w:val="No List13211"/>
    <w:next w:val="NoList"/>
    <w:semiHidden/>
    <w:rsid w:val="006164A1"/>
  </w:style>
  <w:style w:type="table" w:customStyle="1" w:styleId="Pindescription211">
    <w:name w:val="Pin_description211"/>
    <w:basedOn w:val="TableNormal"/>
    <w:uiPriority w:val="99"/>
    <w:rsid w:val="006164A1"/>
    <w:tblPr/>
  </w:style>
  <w:style w:type="numbering" w:customStyle="1" w:styleId="NoList161">
    <w:name w:val="No List161"/>
    <w:next w:val="NoList"/>
    <w:uiPriority w:val="99"/>
    <w:semiHidden/>
    <w:unhideWhenUsed/>
    <w:rsid w:val="006164A1"/>
  </w:style>
  <w:style w:type="numbering" w:customStyle="1" w:styleId="NoList171">
    <w:name w:val="No List171"/>
    <w:next w:val="NoList"/>
    <w:uiPriority w:val="99"/>
    <w:semiHidden/>
    <w:unhideWhenUsed/>
    <w:rsid w:val="006164A1"/>
  </w:style>
  <w:style w:type="numbering" w:customStyle="1" w:styleId="NoList181">
    <w:name w:val="No List181"/>
    <w:next w:val="NoList"/>
    <w:uiPriority w:val="99"/>
    <w:semiHidden/>
    <w:unhideWhenUsed/>
    <w:rsid w:val="006164A1"/>
  </w:style>
  <w:style w:type="numbering" w:customStyle="1" w:styleId="NoList191">
    <w:name w:val="No List191"/>
    <w:next w:val="NoList"/>
    <w:uiPriority w:val="99"/>
    <w:semiHidden/>
    <w:unhideWhenUsed/>
    <w:rsid w:val="006164A1"/>
  </w:style>
  <w:style w:type="table" w:customStyle="1" w:styleId="TableGrid91">
    <w:name w:val="Table Grid91"/>
    <w:basedOn w:val="TableNormal"/>
    <w:next w:val="TableGrid"/>
    <w:rsid w:val="006164A1"/>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表格格線15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51">
    <w:name w:val="Normal_Numbered51"/>
    <w:basedOn w:val="NoList"/>
    <w:rsid w:val="006164A1"/>
  </w:style>
  <w:style w:type="numbering" w:customStyle="1" w:styleId="11111151">
    <w:name w:val="1 / 1.1 / 1.1.151"/>
    <w:basedOn w:val="NoList"/>
    <w:next w:val="111111"/>
    <w:rsid w:val="006164A1"/>
  </w:style>
  <w:style w:type="numbering" w:customStyle="1" w:styleId="1ai51">
    <w:name w:val="1 / a / i51"/>
    <w:basedOn w:val="NoList"/>
    <w:next w:val="1ai"/>
    <w:rsid w:val="006164A1"/>
  </w:style>
  <w:style w:type="numbering" w:customStyle="1" w:styleId="NoList1101">
    <w:name w:val="No List1101"/>
    <w:next w:val="NoList"/>
    <w:semiHidden/>
    <w:rsid w:val="006164A1"/>
  </w:style>
  <w:style w:type="table" w:customStyle="1" w:styleId="TableList331">
    <w:name w:val="Table List 33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181">
    <w:name w:val="Table Grid18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1">
    <w:name w:val="No List1141"/>
    <w:next w:val="NoList"/>
    <w:semiHidden/>
    <w:rsid w:val="006164A1"/>
  </w:style>
  <w:style w:type="numbering" w:customStyle="1" w:styleId="NoList231">
    <w:name w:val="No List231"/>
    <w:next w:val="NoList"/>
    <w:semiHidden/>
    <w:rsid w:val="006164A1"/>
  </w:style>
  <w:style w:type="table" w:customStyle="1" w:styleId="TableGrid271">
    <w:name w:val="Table Grid27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31">
    <w:name w:val="No List1231"/>
    <w:next w:val="NoList"/>
    <w:semiHidden/>
    <w:rsid w:val="006164A1"/>
  </w:style>
  <w:style w:type="table" w:customStyle="1" w:styleId="TS-registertable41">
    <w:name w:val="TS-register table41"/>
    <w:basedOn w:val="TableNormal"/>
    <w:rsid w:val="006164A1"/>
    <w:rPr>
      <w:rFonts w:ascii="Arial" w:hAnsi="Arial"/>
    </w:rPr>
    <w:tblPr/>
  </w:style>
  <w:style w:type="numbering" w:customStyle="1" w:styleId="StyleBulletedGray-8091">
    <w:name w:val="Style Bulleted Gray-80%91"/>
    <w:basedOn w:val="NoList"/>
    <w:rsid w:val="006164A1"/>
  </w:style>
  <w:style w:type="table" w:customStyle="1" w:styleId="TableGrid101">
    <w:name w:val="Table Grid10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1">
    <w:name w:val="表格格線161"/>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61">
    <w:name w:val="Normal_Numbered61"/>
    <w:basedOn w:val="NoList"/>
    <w:rsid w:val="006164A1"/>
  </w:style>
  <w:style w:type="numbering" w:customStyle="1" w:styleId="11111161">
    <w:name w:val="1 / 1.1 / 1.1.161"/>
    <w:basedOn w:val="NoList"/>
    <w:next w:val="111111"/>
    <w:rsid w:val="006164A1"/>
  </w:style>
  <w:style w:type="numbering" w:customStyle="1" w:styleId="1ai61">
    <w:name w:val="1 / a / i61"/>
    <w:basedOn w:val="NoList"/>
    <w:next w:val="1ai"/>
    <w:rsid w:val="006164A1"/>
  </w:style>
  <w:style w:type="table" w:customStyle="1" w:styleId="TableList341">
    <w:name w:val="Table List 34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281">
    <w:name w:val="Table Grid281"/>
    <w:basedOn w:val="TableNormal"/>
    <w:next w:val="TableGrid"/>
    <w:rsid w:val="006164A1"/>
    <w:pPr>
      <w:widowControl w:val="0"/>
      <w:adjustRightInd w:val="0"/>
      <w:snapToGrid w:val="0"/>
      <w:spacing w:after="100" w:afterAutospacing="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81">
    <w:name w:val="Style Bulleted81"/>
    <w:basedOn w:val="NoList"/>
    <w:rsid w:val="006164A1"/>
  </w:style>
  <w:style w:type="numbering" w:customStyle="1" w:styleId="Header271">
    <w:name w:val="Header271"/>
    <w:rsid w:val="006164A1"/>
  </w:style>
  <w:style w:type="numbering" w:customStyle="1" w:styleId="StyleBulletedGray-80101">
    <w:name w:val="Style Bulleted Gray-80%101"/>
    <w:basedOn w:val="NoList"/>
    <w:rsid w:val="006164A1"/>
  </w:style>
  <w:style w:type="numbering" w:customStyle="1" w:styleId="StyleBulleted191">
    <w:name w:val="Style Bulleted191"/>
    <w:basedOn w:val="NoList"/>
    <w:rsid w:val="006164A1"/>
  </w:style>
  <w:style w:type="table" w:customStyle="1" w:styleId="TableGrid351">
    <w:name w:val="Table Grid35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51">
    <w:name w:val="Table Elegant151"/>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Classic331">
    <w:name w:val="Table Classic 331"/>
    <w:basedOn w:val="TableNormal"/>
    <w:next w:val="TableClassic3"/>
    <w:rsid w:val="006164A1"/>
    <w:pPr>
      <w:widowControl w:val="0"/>
      <w:overflowPunct w:val="0"/>
      <w:autoSpaceDE w:val="0"/>
      <w:autoSpaceDN w:val="0"/>
      <w:adjustRightInd w:val="0"/>
      <w:snapToGrid w:val="0"/>
      <w:spacing w:before="48" w:after="120"/>
      <w:jc w:val="both"/>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231">
    <w:name w:val="Table Classic 231"/>
    <w:basedOn w:val="TableNormal"/>
    <w:next w:val="TableClassic2"/>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131">
    <w:name w:val="Table Classic 131"/>
    <w:basedOn w:val="TableNormal"/>
    <w:next w:val="TableClassic1"/>
    <w:rsid w:val="006164A1"/>
    <w:pPr>
      <w:widowControl w:val="0"/>
      <w:overflowPunct w:val="0"/>
      <w:autoSpaceDE w:val="0"/>
      <w:autoSpaceDN w:val="0"/>
      <w:adjustRightInd w:val="0"/>
      <w:snapToGrid w:val="0"/>
      <w:spacing w:before="48" w:after="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NoList201">
    <w:name w:val="No List201"/>
    <w:next w:val="NoList"/>
    <w:uiPriority w:val="99"/>
    <w:semiHidden/>
    <w:unhideWhenUsed/>
    <w:rsid w:val="006164A1"/>
  </w:style>
  <w:style w:type="numbering" w:customStyle="1" w:styleId="Header281">
    <w:name w:val="Header281"/>
    <w:rsid w:val="006164A1"/>
  </w:style>
  <w:style w:type="numbering" w:customStyle="1" w:styleId="StyleBulletedGray-80131">
    <w:name w:val="Style Bulleted Gray-80%131"/>
    <w:basedOn w:val="NoList"/>
    <w:rsid w:val="006164A1"/>
  </w:style>
  <w:style w:type="numbering" w:customStyle="1" w:styleId="StyleBulleted1101">
    <w:name w:val="Style Bulleted1101"/>
    <w:basedOn w:val="NoList"/>
    <w:rsid w:val="006164A1"/>
  </w:style>
  <w:style w:type="numbering" w:customStyle="1" w:styleId="NoList241">
    <w:name w:val="No List241"/>
    <w:next w:val="NoList"/>
    <w:uiPriority w:val="99"/>
    <w:semiHidden/>
    <w:unhideWhenUsed/>
    <w:rsid w:val="006164A1"/>
  </w:style>
  <w:style w:type="numbering" w:customStyle="1" w:styleId="NoList251">
    <w:name w:val="No List251"/>
    <w:next w:val="NoList"/>
    <w:uiPriority w:val="99"/>
    <w:semiHidden/>
    <w:unhideWhenUsed/>
    <w:rsid w:val="006164A1"/>
  </w:style>
  <w:style w:type="table" w:customStyle="1" w:styleId="TableGrid201">
    <w:name w:val="Table Grid201"/>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361">
    <w:name w:val="Style361"/>
    <w:rsid w:val="006164A1"/>
  </w:style>
  <w:style w:type="numbering" w:customStyle="1" w:styleId="NoList11131">
    <w:name w:val="No List11131"/>
    <w:next w:val="NoList"/>
    <w:semiHidden/>
    <w:rsid w:val="006164A1"/>
  </w:style>
  <w:style w:type="numbering" w:customStyle="1" w:styleId="StyleBulleted231">
    <w:name w:val="Style Bulleted231"/>
    <w:basedOn w:val="NoList"/>
    <w:rsid w:val="006164A1"/>
  </w:style>
  <w:style w:type="numbering" w:customStyle="1" w:styleId="Header2131">
    <w:name w:val="Header2131"/>
    <w:rsid w:val="006164A1"/>
  </w:style>
  <w:style w:type="numbering" w:customStyle="1" w:styleId="Style3131">
    <w:name w:val="Style3131"/>
    <w:rsid w:val="006164A1"/>
  </w:style>
  <w:style w:type="numbering" w:customStyle="1" w:styleId="StyleBulleted1131">
    <w:name w:val="Style Bulleted1131"/>
    <w:basedOn w:val="NoList"/>
    <w:rsid w:val="006164A1"/>
  </w:style>
  <w:style w:type="numbering" w:customStyle="1" w:styleId="NoList331">
    <w:name w:val="No List331"/>
    <w:next w:val="NoList"/>
    <w:semiHidden/>
    <w:unhideWhenUsed/>
    <w:rsid w:val="006164A1"/>
  </w:style>
  <w:style w:type="numbering" w:customStyle="1" w:styleId="NoList431">
    <w:name w:val="No List431"/>
    <w:next w:val="NoList"/>
    <w:uiPriority w:val="99"/>
    <w:semiHidden/>
    <w:unhideWhenUsed/>
    <w:rsid w:val="006164A1"/>
  </w:style>
  <w:style w:type="numbering" w:customStyle="1" w:styleId="StyleBulleted331">
    <w:name w:val="Style Bulleted331"/>
    <w:basedOn w:val="NoList"/>
    <w:rsid w:val="006164A1"/>
  </w:style>
  <w:style w:type="numbering" w:customStyle="1" w:styleId="Header2231">
    <w:name w:val="Header2231"/>
    <w:rsid w:val="006164A1"/>
  </w:style>
  <w:style w:type="numbering" w:customStyle="1" w:styleId="Style3231">
    <w:name w:val="Style3231"/>
    <w:rsid w:val="006164A1"/>
  </w:style>
  <w:style w:type="numbering" w:customStyle="1" w:styleId="StyleBulletedGray-80231">
    <w:name w:val="Style Bulleted Gray-80%231"/>
    <w:basedOn w:val="NoList"/>
    <w:rsid w:val="006164A1"/>
  </w:style>
  <w:style w:type="numbering" w:customStyle="1" w:styleId="StyleBulleted1231">
    <w:name w:val="Style Bulleted1231"/>
    <w:basedOn w:val="NoList"/>
    <w:rsid w:val="006164A1"/>
  </w:style>
  <w:style w:type="numbering" w:customStyle="1" w:styleId="StyleBulletedWingdingssymbolBefore0cmHanging48ch131">
    <w:name w:val="Style Bulleted Wingdings (symbol) Before:  0 cm Hanging:  4.8 ch131"/>
    <w:rsid w:val="006164A1"/>
  </w:style>
  <w:style w:type="numbering" w:customStyle="1" w:styleId="NoList531">
    <w:name w:val="No List531"/>
    <w:next w:val="NoList"/>
    <w:semiHidden/>
    <w:rsid w:val="006164A1"/>
  </w:style>
  <w:style w:type="numbering" w:customStyle="1" w:styleId="1312">
    <w:name w:val="無清單131"/>
    <w:next w:val="NoList"/>
    <w:uiPriority w:val="99"/>
    <w:semiHidden/>
    <w:unhideWhenUsed/>
    <w:rsid w:val="006164A1"/>
  </w:style>
  <w:style w:type="numbering" w:customStyle="1" w:styleId="2311">
    <w:name w:val="無清單231"/>
    <w:next w:val="NoList"/>
    <w:uiPriority w:val="99"/>
    <w:semiHidden/>
    <w:unhideWhenUsed/>
    <w:rsid w:val="006164A1"/>
  </w:style>
  <w:style w:type="numbering" w:customStyle="1" w:styleId="StyleBulleted431">
    <w:name w:val="Style Bulleted431"/>
    <w:basedOn w:val="NoList"/>
    <w:rsid w:val="006164A1"/>
  </w:style>
  <w:style w:type="numbering" w:customStyle="1" w:styleId="Header2331">
    <w:name w:val="Header2331"/>
    <w:rsid w:val="006164A1"/>
  </w:style>
  <w:style w:type="numbering" w:customStyle="1" w:styleId="Style3331">
    <w:name w:val="Style3331"/>
    <w:rsid w:val="006164A1"/>
  </w:style>
  <w:style w:type="numbering" w:customStyle="1" w:styleId="StyleBulletedGray-80331">
    <w:name w:val="Style Bulleted Gray-80%331"/>
    <w:basedOn w:val="NoList"/>
    <w:rsid w:val="006164A1"/>
  </w:style>
  <w:style w:type="numbering" w:customStyle="1" w:styleId="StyleBulleted1331">
    <w:name w:val="Style Bulleted1331"/>
    <w:basedOn w:val="NoList"/>
    <w:rsid w:val="006164A1"/>
  </w:style>
  <w:style w:type="numbering" w:customStyle="1" w:styleId="NoList631">
    <w:name w:val="No List631"/>
    <w:next w:val="NoList"/>
    <w:uiPriority w:val="99"/>
    <w:semiHidden/>
    <w:unhideWhenUsed/>
    <w:rsid w:val="006164A1"/>
  </w:style>
  <w:style w:type="numbering" w:customStyle="1" w:styleId="NoList1331">
    <w:name w:val="No List1331"/>
    <w:next w:val="NoList"/>
    <w:semiHidden/>
    <w:rsid w:val="006164A1"/>
  </w:style>
  <w:style w:type="numbering" w:customStyle="1" w:styleId="3310">
    <w:name w:val="無清單331"/>
    <w:next w:val="NoList"/>
    <w:uiPriority w:val="99"/>
    <w:semiHidden/>
    <w:unhideWhenUsed/>
    <w:rsid w:val="006164A1"/>
  </w:style>
  <w:style w:type="numbering" w:customStyle="1" w:styleId="431">
    <w:name w:val="無清單431"/>
    <w:next w:val="NoList"/>
    <w:uiPriority w:val="99"/>
    <w:semiHidden/>
    <w:unhideWhenUsed/>
    <w:rsid w:val="006164A1"/>
  </w:style>
  <w:style w:type="numbering" w:customStyle="1" w:styleId="531">
    <w:name w:val="無清單531"/>
    <w:next w:val="NoList"/>
    <w:uiPriority w:val="99"/>
    <w:semiHidden/>
    <w:unhideWhenUsed/>
    <w:rsid w:val="006164A1"/>
  </w:style>
  <w:style w:type="numbering" w:customStyle="1" w:styleId="631">
    <w:name w:val="無清單631"/>
    <w:next w:val="NoList"/>
    <w:uiPriority w:val="99"/>
    <w:semiHidden/>
    <w:unhideWhenUsed/>
    <w:rsid w:val="006164A1"/>
  </w:style>
  <w:style w:type="numbering" w:customStyle="1" w:styleId="731">
    <w:name w:val="無清單731"/>
    <w:next w:val="NoList"/>
    <w:uiPriority w:val="99"/>
    <w:semiHidden/>
    <w:unhideWhenUsed/>
    <w:rsid w:val="006164A1"/>
  </w:style>
  <w:style w:type="table" w:customStyle="1" w:styleId="21112">
    <w:name w:val="暗色清單 2111"/>
    <w:basedOn w:val="TableNormal"/>
    <w:uiPriority w:val="66"/>
    <w:rsid w:val="006164A1"/>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114">
    <w:name w:val="淺色格線111"/>
    <w:basedOn w:val="TableNormal"/>
    <w:uiPriority w:val="62"/>
    <w:rsid w:val="006164A1"/>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113">
    <w:name w:val="暗色網底 2111"/>
    <w:basedOn w:val="TableNormal"/>
    <w:uiPriority w:val="64"/>
    <w:rsid w:val="006164A1"/>
    <w:rPr>
      <w:rFonts w:ascii="Arial Unicode MS" w:hAnsi="Arial Unicode M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2">
    <w:name w:val="Style Bulleted Wingdings (symbol) Before:  0 cm Hanging:  4.8 ch22"/>
    <w:basedOn w:val="NoList"/>
    <w:rsid w:val="006164A1"/>
  </w:style>
  <w:style w:type="table" w:customStyle="1" w:styleId="TableGrid411">
    <w:name w:val="Table Grid 411"/>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1">
    <w:name w:val="Table Style111"/>
    <w:basedOn w:val="TableNormal"/>
    <w:rsid w:val="006164A1"/>
    <w:tblPr>
      <w:tblInd w:w="-284" w:type="dxa"/>
    </w:tblPr>
  </w:style>
  <w:style w:type="table" w:customStyle="1" w:styleId="TableStyle211">
    <w:name w:val="Table Style211"/>
    <w:basedOn w:val="TableStyle1"/>
    <w:rsid w:val="006164A1"/>
    <w:tblPr>
      <w:tblInd w:w="0" w:type="dxa"/>
    </w:tblPr>
  </w:style>
  <w:style w:type="numbering" w:customStyle="1" w:styleId="811">
    <w:name w:val="無清單811"/>
    <w:next w:val="NoList"/>
    <w:uiPriority w:val="99"/>
    <w:semiHidden/>
    <w:unhideWhenUsed/>
    <w:rsid w:val="006164A1"/>
  </w:style>
  <w:style w:type="numbering" w:customStyle="1" w:styleId="911">
    <w:name w:val="無清單911"/>
    <w:next w:val="NoList"/>
    <w:uiPriority w:val="99"/>
    <w:semiHidden/>
    <w:unhideWhenUsed/>
    <w:rsid w:val="006164A1"/>
  </w:style>
  <w:style w:type="numbering" w:customStyle="1" w:styleId="NoList11311">
    <w:name w:val="No List11311"/>
    <w:next w:val="NoList"/>
    <w:semiHidden/>
    <w:rsid w:val="006164A1"/>
  </w:style>
  <w:style w:type="numbering" w:customStyle="1" w:styleId="NoList111211">
    <w:name w:val="No List111211"/>
    <w:next w:val="NoList"/>
    <w:semiHidden/>
    <w:rsid w:val="006164A1"/>
  </w:style>
  <w:style w:type="numbering" w:customStyle="1" w:styleId="Style31211">
    <w:name w:val="Style31211"/>
    <w:rsid w:val="006164A1"/>
  </w:style>
  <w:style w:type="numbering" w:customStyle="1" w:styleId="NoList4211">
    <w:name w:val="No List4211"/>
    <w:next w:val="NoList"/>
    <w:uiPriority w:val="99"/>
    <w:semiHidden/>
    <w:unhideWhenUsed/>
    <w:rsid w:val="006164A1"/>
  </w:style>
  <w:style w:type="numbering" w:customStyle="1" w:styleId="StyleBulleted3211">
    <w:name w:val="Style Bulleted3211"/>
    <w:basedOn w:val="NoList"/>
    <w:rsid w:val="006164A1"/>
  </w:style>
  <w:style w:type="numbering" w:customStyle="1" w:styleId="Header22211">
    <w:name w:val="Header22211"/>
    <w:rsid w:val="006164A1"/>
  </w:style>
  <w:style w:type="numbering" w:customStyle="1" w:styleId="Style32211">
    <w:name w:val="Style32211"/>
    <w:rsid w:val="006164A1"/>
  </w:style>
  <w:style w:type="numbering" w:customStyle="1" w:styleId="StyleBulletedGray-802211">
    <w:name w:val="Style Bulleted Gray-80%2211"/>
    <w:basedOn w:val="NoList"/>
    <w:rsid w:val="006164A1"/>
  </w:style>
  <w:style w:type="numbering" w:customStyle="1" w:styleId="StyleBulleted12211">
    <w:name w:val="Style Bulleted12211"/>
    <w:basedOn w:val="NoList"/>
    <w:rsid w:val="006164A1"/>
  </w:style>
  <w:style w:type="numbering" w:customStyle="1" w:styleId="StyleBulletedWingdingssymbolBefore0cmHanging48ch1211">
    <w:name w:val="Style Bulleted Wingdings (symbol) Before:  0 cm Hanging:  4.8 ch1211"/>
    <w:rsid w:val="006164A1"/>
  </w:style>
  <w:style w:type="numbering" w:customStyle="1" w:styleId="NoList5211">
    <w:name w:val="No List5211"/>
    <w:next w:val="NoList"/>
    <w:semiHidden/>
    <w:rsid w:val="006164A1"/>
  </w:style>
  <w:style w:type="numbering" w:customStyle="1" w:styleId="12112">
    <w:name w:val="無清單1211"/>
    <w:next w:val="NoList"/>
    <w:uiPriority w:val="99"/>
    <w:semiHidden/>
    <w:unhideWhenUsed/>
    <w:rsid w:val="006164A1"/>
  </w:style>
  <w:style w:type="numbering" w:customStyle="1" w:styleId="22111">
    <w:name w:val="無清單2211"/>
    <w:next w:val="NoList"/>
    <w:uiPriority w:val="99"/>
    <w:semiHidden/>
    <w:unhideWhenUsed/>
    <w:rsid w:val="006164A1"/>
  </w:style>
  <w:style w:type="numbering" w:customStyle="1" w:styleId="StyleBulleted4211">
    <w:name w:val="Style Bulleted4211"/>
    <w:basedOn w:val="NoList"/>
    <w:rsid w:val="006164A1"/>
  </w:style>
  <w:style w:type="numbering" w:customStyle="1" w:styleId="Header23211">
    <w:name w:val="Header23211"/>
    <w:rsid w:val="006164A1"/>
  </w:style>
  <w:style w:type="numbering" w:customStyle="1" w:styleId="Style33211">
    <w:name w:val="Style33211"/>
    <w:rsid w:val="006164A1"/>
  </w:style>
  <w:style w:type="numbering" w:customStyle="1" w:styleId="StyleBulletedGray-803211">
    <w:name w:val="Style Bulleted Gray-80%3211"/>
    <w:basedOn w:val="NoList"/>
    <w:rsid w:val="006164A1"/>
  </w:style>
  <w:style w:type="numbering" w:customStyle="1" w:styleId="StyleBulleted13211">
    <w:name w:val="Style Bulleted13211"/>
    <w:basedOn w:val="NoList"/>
    <w:rsid w:val="006164A1"/>
  </w:style>
  <w:style w:type="numbering" w:customStyle="1" w:styleId="NoList6211">
    <w:name w:val="No List6211"/>
    <w:next w:val="NoList"/>
    <w:uiPriority w:val="99"/>
    <w:semiHidden/>
    <w:unhideWhenUsed/>
    <w:rsid w:val="006164A1"/>
  </w:style>
  <w:style w:type="numbering" w:customStyle="1" w:styleId="32112">
    <w:name w:val="無清單3211"/>
    <w:next w:val="NoList"/>
    <w:uiPriority w:val="99"/>
    <w:semiHidden/>
    <w:unhideWhenUsed/>
    <w:rsid w:val="006164A1"/>
  </w:style>
  <w:style w:type="numbering" w:customStyle="1" w:styleId="4211">
    <w:name w:val="無清單4211"/>
    <w:next w:val="NoList"/>
    <w:uiPriority w:val="99"/>
    <w:semiHidden/>
    <w:unhideWhenUsed/>
    <w:rsid w:val="006164A1"/>
  </w:style>
  <w:style w:type="numbering" w:customStyle="1" w:styleId="5211">
    <w:name w:val="無清單5211"/>
    <w:next w:val="NoList"/>
    <w:uiPriority w:val="99"/>
    <w:semiHidden/>
    <w:unhideWhenUsed/>
    <w:rsid w:val="006164A1"/>
  </w:style>
  <w:style w:type="numbering" w:customStyle="1" w:styleId="6211">
    <w:name w:val="無清單6211"/>
    <w:next w:val="NoList"/>
    <w:uiPriority w:val="99"/>
    <w:semiHidden/>
    <w:unhideWhenUsed/>
    <w:rsid w:val="006164A1"/>
  </w:style>
  <w:style w:type="numbering" w:customStyle="1" w:styleId="7211">
    <w:name w:val="無清單7211"/>
    <w:next w:val="NoList"/>
    <w:uiPriority w:val="99"/>
    <w:semiHidden/>
    <w:unhideWhenUsed/>
    <w:rsid w:val="006164A1"/>
  </w:style>
  <w:style w:type="numbering" w:customStyle="1" w:styleId="Style371">
    <w:name w:val="Style371"/>
    <w:rsid w:val="006164A1"/>
  </w:style>
  <w:style w:type="table" w:customStyle="1" w:styleId="413">
    <w:name w:val="表格格線41"/>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0">
    <w:name w:val="Table Grid 51"/>
    <w:basedOn w:val="TableNormal"/>
    <w:next w:val="TableGrid50"/>
    <w:rsid w:val="006164A1"/>
    <w:pPr>
      <w:widowControl w:val="0"/>
      <w:overflowPunct w:val="0"/>
      <w:autoSpaceDE w:val="0"/>
      <w:autoSpaceDN w:val="0"/>
      <w:adjustRightInd w:val="0"/>
      <w:snapToGrid w:val="0"/>
      <w:spacing w:before="48" w:after="12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0">
    <w:name w:val="Table Grid 71"/>
    <w:basedOn w:val="TableNormal"/>
    <w:next w:val="TableGrid70"/>
    <w:rsid w:val="006164A1"/>
    <w:pPr>
      <w:widowControl w:val="0"/>
      <w:overflowPunct w:val="0"/>
      <w:autoSpaceDE w:val="0"/>
      <w:autoSpaceDN w:val="0"/>
      <w:adjustRightInd w:val="0"/>
      <w:snapToGrid w:val="0"/>
      <w:spacing w:before="48" w:after="12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Web11">
    <w:name w:val="Table Web 11"/>
    <w:basedOn w:val="TableNormal"/>
    <w:next w:val="TableWeb1"/>
    <w:rsid w:val="006164A1"/>
    <w:pPr>
      <w:widowControl w:val="0"/>
      <w:overflowPunct w:val="0"/>
      <w:autoSpaceDE w:val="0"/>
      <w:autoSpaceDN w:val="0"/>
      <w:adjustRightInd w:val="0"/>
      <w:snapToGrid w:val="0"/>
      <w:spacing w:before="48" w:after="12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MediumShading2-Accent11">
    <w:name w:val="Medium Shading 2 - Accent 11"/>
    <w:basedOn w:val="TableNormal"/>
    <w:next w:val="MediumShading2-Accent1"/>
    <w:uiPriority w:val="64"/>
    <w:rsid w:val="006164A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DarkList-Accent11">
    <w:name w:val="Dark List - Accent 11"/>
    <w:basedOn w:val="TableNormal"/>
    <w:next w:val="DarkList-Accent1"/>
    <w:uiPriority w:val="70"/>
    <w:rsid w:val="006164A1"/>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MediumGrid31">
    <w:name w:val="Medium Grid 31"/>
    <w:basedOn w:val="TableNormal"/>
    <w:next w:val="MediumGrid3"/>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21">
    <w:name w:val="Medium Grid 3 - Accent 21"/>
    <w:basedOn w:val="TableNormal"/>
    <w:next w:val="MediumGrid3-Accent2"/>
    <w:uiPriority w:val="69"/>
    <w:rsid w:val="006164A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numbering" w:customStyle="1" w:styleId="StyleBulletedWingdingssymbolBefore063cmHanging48111">
    <w:name w:val="Style Bulleted Wingdings (symbol) Before:  0.63 cm Hanging:  4.8...111"/>
    <w:rsid w:val="006164A1"/>
  </w:style>
  <w:style w:type="table" w:customStyle="1" w:styleId="TableList3111">
    <w:name w:val="Table List 3111"/>
    <w:basedOn w:val="TableNormal"/>
    <w:next w:val="TableList3"/>
    <w:rsid w:val="006164A1"/>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21111">
    <w:name w:val="No List21111"/>
    <w:next w:val="NoList"/>
    <w:semiHidden/>
    <w:rsid w:val="006164A1"/>
  </w:style>
  <w:style w:type="numbering" w:customStyle="1" w:styleId="NoList1111111">
    <w:name w:val="No List1111111"/>
    <w:next w:val="NoList"/>
    <w:semiHidden/>
    <w:rsid w:val="006164A1"/>
  </w:style>
  <w:style w:type="numbering" w:customStyle="1" w:styleId="StyleBulleted21111">
    <w:name w:val="Style Bulleted21111"/>
    <w:basedOn w:val="NoList"/>
    <w:rsid w:val="006164A1"/>
  </w:style>
  <w:style w:type="numbering" w:customStyle="1" w:styleId="Header211111">
    <w:name w:val="Header211111"/>
    <w:rsid w:val="006164A1"/>
  </w:style>
  <w:style w:type="numbering" w:customStyle="1" w:styleId="Style311111">
    <w:name w:val="Style311111"/>
    <w:rsid w:val="006164A1"/>
  </w:style>
  <w:style w:type="numbering" w:customStyle="1" w:styleId="StyleBulletedGray-8011111">
    <w:name w:val="Style Bulleted Gray-80%11111"/>
    <w:basedOn w:val="NoList"/>
    <w:rsid w:val="006164A1"/>
  </w:style>
  <w:style w:type="numbering" w:customStyle="1" w:styleId="StyleBulleted111111">
    <w:name w:val="Style Bulleted111111"/>
    <w:basedOn w:val="NoList"/>
    <w:rsid w:val="006164A1"/>
  </w:style>
  <w:style w:type="numbering" w:customStyle="1" w:styleId="NoList121111">
    <w:name w:val="No List121111"/>
    <w:next w:val="NoList"/>
    <w:semiHidden/>
    <w:rsid w:val="006164A1"/>
  </w:style>
  <w:style w:type="numbering" w:customStyle="1" w:styleId="NormalNumbered1111">
    <w:name w:val="Normal_Numbered1111"/>
    <w:rsid w:val="006164A1"/>
  </w:style>
  <w:style w:type="numbering" w:customStyle="1" w:styleId="1ai1111">
    <w:name w:val="1 / a / i1111"/>
    <w:basedOn w:val="NoList"/>
    <w:next w:val="1ai"/>
    <w:unhideWhenUsed/>
    <w:rsid w:val="006164A1"/>
  </w:style>
  <w:style w:type="numbering" w:customStyle="1" w:styleId="1111111111">
    <w:name w:val="1 / 1.1 / 1.1.11111"/>
    <w:basedOn w:val="NoList"/>
    <w:next w:val="111111"/>
    <w:unhideWhenUsed/>
    <w:rsid w:val="006164A1"/>
  </w:style>
  <w:style w:type="numbering" w:customStyle="1" w:styleId="StyleBulletedWingdingssymbolBefore0cmHanging48ch211">
    <w:name w:val="Style Bulleted Wingdings (symbol) Before:  0 cm Hanging:  4.8 ch211"/>
    <w:basedOn w:val="NoList"/>
    <w:rsid w:val="006164A1"/>
  </w:style>
  <w:style w:type="numbering" w:customStyle="1" w:styleId="StyleBulleted91">
    <w:name w:val="Style Bulleted91"/>
    <w:basedOn w:val="NoList"/>
    <w:rsid w:val="006164A1"/>
  </w:style>
  <w:style w:type="character" w:customStyle="1" w:styleId="Heading1Char4">
    <w:name w:val="Heading 1 Char4"/>
    <w:aliases w:val="head 1 Char4,Heading U Char3,H1 Char3,H11 Char3,Œ©o‚µ 1 Char3,?co??E 1 Char3,h1 Char3,뙥 Char3,?c Char3,?co?ƒÊ 1 Char3,? Char4"/>
    <w:rsid w:val="006164A1"/>
    <w:rPr>
      <w:rFonts w:ascii="Arial" w:eastAsia="新細明體" w:hAnsi="Arial" w:cs="Times New Roman"/>
      <w:b/>
      <w:bCs/>
      <w:caps/>
      <w:kern w:val="28"/>
      <w:szCs w:val="24"/>
      <w:lang w:eastAsia="en-US"/>
    </w:rPr>
  </w:style>
  <w:style w:type="character" w:customStyle="1" w:styleId="Heading7Char2">
    <w:name w:val="Heading 7 Char2"/>
    <w:rsid w:val="006164A1"/>
    <w:rPr>
      <w:rFonts w:ascii="Arial" w:eastAsia="新細明體" w:hAnsi="Arial" w:cs="Arial"/>
      <w:b/>
      <w:bCs/>
      <w:kern w:val="0"/>
      <w:sz w:val="22"/>
      <w:szCs w:val="20"/>
      <w:lang w:eastAsia="en-US"/>
    </w:rPr>
  </w:style>
  <w:style w:type="paragraph" w:customStyle="1" w:styleId="MyH4">
    <w:name w:val="My_H4"/>
    <w:basedOn w:val="Heading3"/>
    <w:link w:val="MyH4Char"/>
    <w:rsid w:val="006164A1"/>
    <w:pPr>
      <w:numPr>
        <w:ilvl w:val="3"/>
        <w:numId w:val="544"/>
      </w:numPr>
      <w:tabs>
        <w:tab w:val="left" w:pos="794"/>
      </w:tabs>
      <w:ind w:leftChars="-5" w:left="-5" w:hangingChars="360" w:hanging="360"/>
      <w:jc w:val="both"/>
    </w:pPr>
    <w:rPr>
      <w:b w:val="0"/>
      <w:sz w:val="20"/>
      <w:szCs w:val="20"/>
    </w:rPr>
  </w:style>
  <w:style w:type="character" w:customStyle="1" w:styleId="MyH4Char">
    <w:name w:val="My_H4 Char"/>
    <w:link w:val="MyH4"/>
    <w:rsid w:val="006164A1"/>
    <w:rPr>
      <w:rFonts w:ascii="Arial" w:hAnsi="Arial"/>
      <w:bCs/>
      <w:noProof/>
      <w:lang w:eastAsia="en-US"/>
    </w:rPr>
  </w:style>
  <w:style w:type="paragraph" w:customStyle="1" w:styleId="1fc">
    <w:name w:val="引文1"/>
    <w:basedOn w:val="Normal"/>
    <w:next w:val="Normal"/>
    <w:uiPriority w:val="29"/>
    <w:rsid w:val="006164A1"/>
    <w:rPr>
      <w:i/>
      <w:iCs/>
      <w:color w:val="000000"/>
    </w:rPr>
  </w:style>
  <w:style w:type="paragraph" w:customStyle="1" w:styleId="1fd">
    <w:name w:val="鮮明引文1"/>
    <w:basedOn w:val="Normal"/>
    <w:next w:val="Normal"/>
    <w:uiPriority w:val="30"/>
    <w:rsid w:val="006164A1"/>
    <w:pPr>
      <w:pBdr>
        <w:bottom w:val="single" w:sz="4" w:space="4" w:color="4F81BD"/>
      </w:pBdr>
      <w:spacing w:before="200" w:after="280"/>
      <w:ind w:left="936" w:right="936"/>
    </w:pPr>
    <w:rPr>
      <w:b/>
      <w:bCs/>
      <w:i/>
      <w:iCs/>
      <w:color w:val="4F81BD"/>
    </w:rPr>
  </w:style>
  <w:style w:type="character" w:customStyle="1" w:styleId="1fe">
    <w:name w:val="區別強調1"/>
    <w:uiPriority w:val="19"/>
    <w:rsid w:val="006164A1"/>
    <w:rPr>
      <w:i/>
      <w:iCs/>
      <w:color w:val="808080"/>
    </w:rPr>
  </w:style>
  <w:style w:type="character" w:customStyle="1" w:styleId="1ff">
    <w:name w:val="鮮明強調1"/>
    <w:uiPriority w:val="21"/>
    <w:rsid w:val="006164A1"/>
    <w:rPr>
      <w:b/>
      <w:bCs/>
      <w:i/>
      <w:iCs/>
      <w:color w:val="4F81BD"/>
    </w:rPr>
  </w:style>
  <w:style w:type="character" w:customStyle="1" w:styleId="1ff0">
    <w:name w:val="區別參考1"/>
    <w:uiPriority w:val="31"/>
    <w:rsid w:val="006164A1"/>
    <w:rPr>
      <w:smallCaps/>
      <w:color w:val="C0504D"/>
      <w:u w:val="single"/>
    </w:rPr>
  </w:style>
  <w:style w:type="character" w:customStyle="1" w:styleId="1ff1">
    <w:name w:val="鮮明參考1"/>
    <w:uiPriority w:val="32"/>
    <w:rsid w:val="006164A1"/>
    <w:rPr>
      <w:b/>
      <w:bCs/>
      <w:smallCaps/>
      <w:color w:val="C0504D"/>
      <w:spacing w:val="5"/>
      <w:u w:val="single"/>
    </w:rPr>
  </w:style>
  <w:style w:type="character" w:customStyle="1" w:styleId="QuoteChar1">
    <w:name w:val="Quote Char1"/>
    <w:uiPriority w:val="29"/>
    <w:rsid w:val="006164A1"/>
    <w:rPr>
      <w:rFonts w:ascii="Arial" w:hAnsi="Arial"/>
      <w:i/>
      <w:iCs/>
      <w:color w:val="000000"/>
      <w:lang w:eastAsia="en-US"/>
    </w:rPr>
  </w:style>
  <w:style w:type="character" w:customStyle="1" w:styleId="1ff2">
    <w:name w:val="引文 字元1"/>
    <w:uiPriority w:val="29"/>
    <w:rsid w:val="006164A1"/>
    <w:rPr>
      <w:i/>
      <w:iCs/>
      <w:color w:val="000000"/>
    </w:rPr>
  </w:style>
  <w:style w:type="character" w:customStyle="1" w:styleId="IntenseQuoteChar1">
    <w:name w:val="Intense Quote Char1"/>
    <w:uiPriority w:val="30"/>
    <w:rsid w:val="006164A1"/>
    <w:rPr>
      <w:rFonts w:ascii="Arial" w:hAnsi="Arial"/>
      <w:b/>
      <w:bCs/>
      <w:i/>
      <w:iCs/>
      <w:color w:val="4F81BD"/>
      <w:lang w:eastAsia="en-US"/>
    </w:rPr>
  </w:style>
  <w:style w:type="character" w:customStyle="1" w:styleId="1ff3">
    <w:name w:val="鮮明引文 字元1"/>
    <w:uiPriority w:val="30"/>
    <w:rsid w:val="006164A1"/>
    <w:rPr>
      <w:b/>
      <w:bCs/>
      <w:i/>
      <w:iCs/>
      <w:color w:val="4F81BD"/>
    </w:rPr>
  </w:style>
  <w:style w:type="numbering" w:customStyle="1" w:styleId="StyleBulletedWingdingssymbolBefore0cmHanging48ch4">
    <w:name w:val="Style Bulleted Wingdings (symbol) Before:  0 cm Hanging:  4.8 ch4"/>
    <w:basedOn w:val="NoList"/>
    <w:rsid w:val="006164A1"/>
  </w:style>
  <w:style w:type="numbering" w:customStyle="1" w:styleId="StyleBulletedWingdingssymbolBefore063cmHanging483">
    <w:name w:val="Style Bulleted Wingdings (symbol) Before:  0.63 cm Hanging:  4.8...3"/>
    <w:basedOn w:val="NoList"/>
    <w:rsid w:val="006164A1"/>
  </w:style>
  <w:style w:type="table" w:customStyle="1" w:styleId="TableGrid43">
    <w:name w:val="Table Grid 43"/>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3">
    <w:name w:val="Table Style13"/>
    <w:basedOn w:val="TableNormal"/>
    <w:rsid w:val="006164A1"/>
    <w:tblPr>
      <w:tblInd w:w="-284" w:type="dxa"/>
    </w:tblPr>
  </w:style>
  <w:style w:type="table" w:customStyle="1" w:styleId="TableStyle23">
    <w:name w:val="Table Style23"/>
    <w:basedOn w:val="TableStyle1"/>
    <w:rsid w:val="006164A1"/>
    <w:tblPr>
      <w:tblInd w:w="0" w:type="dxa"/>
    </w:tblPr>
  </w:style>
  <w:style w:type="numbering" w:customStyle="1" w:styleId="1130">
    <w:name w:val="無清單113"/>
    <w:next w:val="NoList"/>
    <w:uiPriority w:val="99"/>
    <w:semiHidden/>
    <w:unhideWhenUsed/>
    <w:rsid w:val="006164A1"/>
  </w:style>
  <w:style w:type="numbering" w:customStyle="1" w:styleId="StyleBulletedWingdingssymbolBefore0cmHanging48ch5">
    <w:name w:val="Style Bulleted Wingdings (symbol) Before:  0 cm Hanging:  4.8 ch5"/>
    <w:basedOn w:val="NoList"/>
    <w:rsid w:val="006164A1"/>
  </w:style>
  <w:style w:type="numbering" w:customStyle="1" w:styleId="StyleBulletedWingdingssymbolBefore063cmHanging484">
    <w:name w:val="Style Bulleted Wingdings (symbol) Before:  0.63 cm Hanging:  4.8...4"/>
    <w:basedOn w:val="NoList"/>
    <w:rsid w:val="006164A1"/>
  </w:style>
  <w:style w:type="table" w:customStyle="1" w:styleId="TableGrid44">
    <w:name w:val="Table Grid 44"/>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4">
    <w:name w:val="Table Style14"/>
    <w:basedOn w:val="TableNormal"/>
    <w:rsid w:val="006164A1"/>
    <w:tblPr>
      <w:tblInd w:w="-284" w:type="dxa"/>
    </w:tblPr>
  </w:style>
  <w:style w:type="table" w:customStyle="1" w:styleId="TableStyle24">
    <w:name w:val="Table Style24"/>
    <w:basedOn w:val="TableStyle1"/>
    <w:rsid w:val="006164A1"/>
    <w:tblPr>
      <w:tblInd w:w="0" w:type="dxa"/>
    </w:tblPr>
  </w:style>
  <w:style w:type="numbering" w:customStyle="1" w:styleId="NoList213">
    <w:name w:val="No List213"/>
    <w:next w:val="NoList"/>
    <w:semiHidden/>
    <w:rsid w:val="006164A1"/>
  </w:style>
  <w:style w:type="numbering" w:customStyle="1" w:styleId="NoList11113">
    <w:name w:val="No List11113"/>
    <w:next w:val="NoList"/>
    <w:semiHidden/>
    <w:rsid w:val="006164A1"/>
  </w:style>
  <w:style w:type="numbering" w:customStyle="1" w:styleId="StyleBulleted213">
    <w:name w:val="Style Bulleted213"/>
    <w:basedOn w:val="NoList"/>
    <w:rsid w:val="006164A1"/>
  </w:style>
  <w:style w:type="numbering" w:customStyle="1" w:styleId="Header2113">
    <w:name w:val="Header2113"/>
    <w:rsid w:val="006164A1"/>
  </w:style>
  <w:style w:type="numbering" w:customStyle="1" w:styleId="Style3113">
    <w:name w:val="Style3113"/>
    <w:rsid w:val="006164A1"/>
  </w:style>
  <w:style w:type="numbering" w:customStyle="1" w:styleId="StyleBulletedGray-80113">
    <w:name w:val="Style Bulleted Gray-80%113"/>
    <w:basedOn w:val="NoList"/>
    <w:rsid w:val="006164A1"/>
  </w:style>
  <w:style w:type="numbering" w:customStyle="1" w:styleId="StyleBulleted1113">
    <w:name w:val="Style Bulleted1113"/>
    <w:basedOn w:val="NoList"/>
    <w:rsid w:val="006164A1"/>
  </w:style>
  <w:style w:type="numbering" w:customStyle="1" w:styleId="NoList1213">
    <w:name w:val="No List1213"/>
    <w:next w:val="NoList"/>
    <w:semiHidden/>
    <w:rsid w:val="006164A1"/>
  </w:style>
  <w:style w:type="numbering" w:customStyle="1" w:styleId="NormalNumbered13">
    <w:name w:val="Normal_Numbered13"/>
    <w:rsid w:val="006164A1"/>
  </w:style>
  <w:style w:type="numbering" w:customStyle="1" w:styleId="1ai13">
    <w:name w:val="1 / a / i13"/>
    <w:basedOn w:val="NoList"/>
    <w:next w:val="1ai"/>
    <w:unhideWhenUsed/>
    <w:rsid w:val="006164A1"/>
  </w:style>
  <w:style w:type="numbering" w:customStyle="1" w:styleId="11111113">
    <w:name w:val="1 / 1.1 / 1.1.113"/>
    <w:basedOn w:val="NoList"/>
    <w:next w:val="111111"/>
    <w:unhideWhenUsed/>
    <w:rsid w:val="006164A1"/>
  </w:style>
  <w:style w:type="table" w:customStyle="1" w:styleId="TableContemporary2">
    <w:name w:val="Table Contemporary2"/>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152">
    <w:name w:val="無清單15"/>
    <w:next w:val="NoList"/>
    <w:uiPriority w:val="99"/>
    <w:semiHidden/>
    <w:unhideWhenUsed/>
    <w:rsid w:val="006164A1"/>
  </w:style>
  <w:style w:type="numbering" w:customStyle="1" w:styleId="Style39">
    <w:name w:val="Style39"/>
    <w:rsid w:val="006164A1"/>
  </w:style>
  <w:style w:type="numbering" w:customStyle="1" w:styleId="NoList117">
    <w:name w:val="No List117"/>
    <w:next w:val="NoList"/>
    <w:semiHidden/>
    <w:rsid w:val="006164A1"/>
  </w:style>
  <w:style w:type="numbering" w:customStyle="1" w:styleId="NoList1115">
    <w:name w:val="No List1115"/>
    <w:next w:val="NoList"/>
    <w:semiHidden/>
    <w:rsid w:val="006164A1"/>
  </w:style>
  <w:style w:type="numbering" w:customStyle="1" w:styleId="StyleBulleted25">
    <w:name w:val="Style Bulleted25"/>
    <w:basedOn w:val="NoList"/>
    <w:rsid w:val="006164A1"/>
  </w:style>
  <w:style w:type="numbering" w:customStyle="1" w:styleId="Header215">
    <w:name w:val="Header215"/>
    <w:rsid w:val="006164A1"/>
  </w:style>
  <w:style w:type="numbering" w:customStyle="1" w:styleId="Style315">
    <w:name w:val="Style315"/>
    <w:rsid w:val="006164A1"/>
  </w:style>
  <w:style w:type="numbering" w:customStyle="1" w:styleId="NoList35">
    <w:name w:val="No List35"/>
    <w:next w:val="NoList"/>
    <w:semiHidden/>
    <w:unhideWhenUsed/>
    <w:rsid w:val="006164A1"/>
  </w:style>
  <w:style w:type="numbering" w:customStyle="1" w:styleId="NoList45">
    <w:name w:val="No List45"/>
    <w:next w:val="NoList"/>
    <w:uiPriority w:val="99"/>
    <w:semiHidden/>
    <w:unhideWhenUsed/>
    <w:rsid w:val="006164A1"/>
  </w:style>
  <w:style w:type="numbering" w:customStyle="1" w:styleId="NoList125">
    <w:name w:val="No List125"/>
    <w:next w:val="NoList"/>
    <w:semiHidden/>
    <w:rsid w:val="006164A1"/>
  </w:style>
  <w:style w:type="numbering" w:customStyle="1" w:styleId="StyleBulleted35">
    <w:name w:val="Style Bulleted35"/>
    <w:basedOn w:val="NoList"/>
    <w:rsid w:val="006164A1"/>
  </w:style>
  <w:style w:type="numbering" w:customStyle="1" w:styleId="Header225">
    <w:name w:val="Header225"/>
    <w:rsid w:val="006164A1"/>
  </w:style>
  <w:style w:type="numbering" w:customStyle="1" w:styleId="Style325">
    <w:name w:val="Style325"/>
    <w:rsid w:val="006164A1"/>
  </w:style>
  <w:style w:type="numbering" w:customStyle="1" w:styleId="StyleBulletedGray-8025">
    <w:name w:val="Style Bulleted Gray-80%25"/>
    <w:basedOn w:val="NoList"/>
    <w:rsid w:val="006164A1"/>
  </w:style>
  <w:style w:type="numbering" w:customStyle="1" w:styleId="StyleBulleted125">
    <w:name w:val="Style Bulleted125"/>
    <w:basedOn w:val="NoList"/>
    <w:rsid w:val="006164A1"/>
  </w:style>
  <w:style w:type="numbering" w:customStyle="1" w:styleId="StyleBulletedWingdingssymbolBefore0cmHanging48ch15">
    <w:name w:val="Style Bulleted Wingdings (symbol) Before:  0 cm Hanging:  4.8 ch15"/>
    <w:rsid w:val="006164A1"/>
  </w:style>
  <w:style w:type="numbering" w:customStyle="1" w:styleId="NoList55">
    <w:name w:val="No List55"/>
    <w:next w:val="NoList"/>
    <w:semiHidden/>
    <w:rsid w:val="006164A1"/>
  </w:style>
  <w:style w:type="numbering" w:customStyle="1" w:styleId="1140">
    <w:name w:val="無清單114"/>
    <w:next w:val="NoList"/>
    <w:uiPriority w:val="99"/>
    <w:semiHidden/>
    <w:unhideWhenUsed/>
    <w:rsid w:val="006164A1"/>
  </w:style>
  <w:style w:type="numbering" w:customStyle="1" w:styleId="251">
    <w:name w:val="無清單25"/>
    <w:next w:val="NoList"/>
    <w:uiPriority w:val="99"/>
    <w:semiHidden/>
    <w:unhideWhenUsed/>
    <w:rsid w:val="006164A1"/>
  </w:style>
  <w:style w:type="numbering" w:customStyle="1" w:styleId="StyleBulleted45">
    <w:name w:val="Style Bulleted45"/>
    <w:basedOn w:val="NoList"/>
    <w:rsid w:val="006164A1"/>
  </w:style>
  <w:style w:type="numbering" w:customStyle="1" w:styleId="Header235">
    <w:name w:val="Header235"/>
    <w:rsid w:val="006164A1"/>
  </w:style>
  <w:style w:type="numbering" w:customStyle="1" w:styleId="Style335">
    <w:name w:val="Style335"/>
    <w:rsid w:val="006164A1"/>
  </w:style>
  <w:style w:type="numbering" w:customStyle="1" w:styleId="StyleBulletedGray-8035">
    <w:name w:val="Style Bulleted Gray-80%35"/>
    <w:basedOn w:val="NoList"/>
    <w:rsid w:val="006164A1"/>
  </w:style>
  <w:style w:type="numbering" w:customStyle="1" w:styleId="StyleBulleted135">
    <w:name w:val="Style Bulleted135"/>
    <w:basedOn w:val="NoList"/>
    <w:rsid w:val="006164A1"/>
  </w:style>
  <w:style w:type="numbering" w:customStyle="1" w:styleId="NoList65">
    <w:name w:val="No List65"/>
    <w:next w:val="NoList"/>
    <w:uiPriority w:val="99"/>
    <w:semiHidden/>
    <w:unhideWhenUsed/>
    <w:rsid w:val="006164A1"/>
  </w:style>
  <w:style w:type="numbering" w:customStyle="1" w:styleId="NoList135">
    <w:name w:val="No List135"/>
    <w:next w:val="NoList"/>
    <w:semiHidden/>
    <w:rsid w:val="006164A1"/>
  </w:style>
  <w:style w:type="numbering" w:customStyle="1" w:styleId="351">
    <w:name w:val="無清單35"/>
    <w:next w:val="NoList"/>
    <w:uiPriority w:val="99"/>
    <w:semiHidden/>
    <w:unhideWhenUsed/>
    <w:rsid w:val="006164A1"/>
  </w:style>
  <w:style w:type="numbering" w:customStyle="1" w:styleId="450">
    <w:name w:val="無清單45"/>
    <w:next w:val="NoList"/>
    <w:uiPriority w:val="99"/>
    <w:semiHidden/>
    <w:unhideWhenUsed/>
    <w:rsid w:val="006164A1"/>
  </w:style>
  <w:style w:type="table" w:customStyle="1" w:styleId="Pindescription5">
    <w:name w:val="Pin_description5"/>
    <w:basedOn w:val="TableNormal"/>
    <w:uiPriority w:val="99"/>
    <w:rsid w:val="006164A1"/>
    <w:tblPr/>
  </w:style>
  <w:style w:type="numbering" w:customStyle="1" w:styleId="550">
    <w:name w:val="無清單55"/>
    <w:next w:val="NoList"/>
    <w:uiPriority w:val="99"/>
    <w:semiHidden/>
    <w:unhideWhenUsed/>
    <w:rsid w:val="006164A1"/>
  </w:style>
  <w:style w:type="numbering" w:customStyle="1" w:styleId="65">
    <w:name w:val="無清單65"/>
    <w:next w:val="NoList"/>
    <w:uiPriority w:val="99"/>
    <w:semiHidden/>
    <w:unhideWhenUsed/>
    <w:rsid w:val="006164A1"/>
  </w:style>
  <w:style w:type="numbering" w:customStyle="1" w:styleId="75">
    <w:name w:val="無清單75"/>
    <w:next w:val="NoList"/>
    <w:uiPriority w:val="99"/>
    <w:semiHidden/>
    <w:unhideWhenUsed/>
    <w:rsid w:val="006164A1"/>
  </w:style>
  <w:style w:type="table" w:customStyle="1" w:styleId="2130">
    <w:name w:val="暗色清單 213"/>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33">
    <w:name w:val="淺色格線13"/>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31">
    <w:name w:val="暗色網底 213"/>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6">
    <w:name w:val="Style Bulleted Wingdings (symbol) Before:  0 cm Hanging:  4.8 ch6"/>
    <w:basedOn w:val="NoList"/>
    <w:rsid w:val="006164A1"/>
  </w:style>
  <w:style w:type="numbering" w:customStyle="1" w:styleId="StyleBulletedWingdingssymbolBefore063cmHanging485">
    <w:name w:val="Style Bulleted Wingdings (symbol) Before:  0.63 cm Hanging:  4.8...5"/>
    <w:basedOn w:val="NoList"/>
    <w:rsid w:val="006164A1"/>
  </w:style>
  <w:style w:type="table" w:customStyle="1" w:styleId="TableGrid45">
    <w:name w:val="Table Grid 45"/>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5">
    <w:name w:val="Table Style15"/>
    <w:basedOn w:val="TableNormal"/>
    <w:rsid w:val="006164A1"/>
    <w:tblPr>
      <w:tblInd w:w="-284" w:type="dxa"/>
    </w:tblPr>
  </w:style>
  <w:style w:type="table" w:customStyle="1" w:styleId="TableStyle25">
    <w:name w:val="Table Style25"/>
    <w:basedOn w:val="TableStyle1"/>
    <w:rsid w:val="006164A1"/>
    <w:tblPr>
      <w:tblInd w:w="0" w:type="dxa"/>
    </w:tblPr>
  </w:style>
  <w:style w:type="numbering" w:customStyle="1" w:styleId="83">
    <w:name w:val="無清單83"/>
    <w:next w:val="NoList"/>
    <w:uiPriority w:val="99"/>
    <w:semiHidden/>
    <w:unhideWhenUsed/>
    <w:rsid w:val="006164A1"/>
  </w:style>
  <w:style w:type="numbering" w:customStyle="1" w:styleId="NoList143">
    <w:name w:val="No List143"/>
    <w:next w:val="NoList"/>
    <w:semiHidden/>
    <w:rsid w:val="006164A1"/>
  </w:style>
  <w:style w:type="numbering" w:customStyle="1" w:styleId="StyleBulleted53">
    <w:name w:val="Style Bulleted53"/>
    <w:basedOn w:val="NoList"/>
    <w:rsid w:val="006164A1"/>
  </w:style>
  <w:style w:type="numbering" w:customStyle="1" w:styleId="Header243">
    <w:name w:val="Header243"/>
    <w:rsid w:val="006164A1"/>
  </w:style>
  <w:style w:type="numbering" w:customStyle="1" w:styleId="Style343">
    <w:name w:val="Style343"/>
    <w:rsid w:val="006164A1"/>
  </w:style>
  <w:style w:type="numbering" w:customStyle="1" w:styleId="StyleBulletedGray-8043">
    <w:name w:val="Style Bulleted Gray-80%43"/>
    <w:basedOn w:val="NoList"/>
    <w:rsid w:val="006164A1"/>
  </w:style>
  <w:style w:type="numbering" w:customStyle="1" w:styleId="StyleBulleted143">
    <w:name w:val="Style Bulleted143"/>
    <w:basedOn w:val="NoList"/>
    <w:rsid w:val="006164A1"/>
  </w:style>
  <w:style w:type="table" w:customStyle="1" w:styleId="TableGrid123">
    <w:name w:val="Table Grid1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
    <w:name w:val="表格 典雅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3">
    <w:name w:val="Style Bulleted Gray-80%53"/>
    <w:basedOn w:val="NoList"/>
    <w:rsid w:val="006164A1"/>
  </w:style>
  <w:style w:type="numbering" w:customStyle="1" w:styleId="StyleBulleted153">
    <w:name w:val="Style Bulleted153"/>
    <w:basedOn w:val="NoList"/>
    <w:rsid w:val="006164A1"/>
  </w:style>
  <w:style w:type="numbering" w:customStyle="1" w:styleId="NoList214">
    <w:name w:val="No List214"/>
    <w:next w:val="NoList"/>
    <w:semiHidden/>
    <w:rsid w:val="006164A1"/>
  </w:style>
  <w:style w:type="table" w:customStyle="1" w:styleId="TableGrid213">
    <w:name w:val="Table Grid21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3">
    <w:name w:val="No List1123"/>
    <w:next w:val="NoList"/>
    <w:semiHidden/>
    <w:rsid w:val="006164A1"/>
  </w:style>
  <w:style w:type="table" w:customStyle="1" w:styleId="TableGrid1113">
    <w:name w:val="Table Grid111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4">
    <w:name w:val="No List11114"/>
    <w:next w:val="NoList"/>
    <w:semiHidden/>
    <w:rsid w:val="006164A1"/>
  </w:style>
  <w:style w:type="numbering" w:customStyle="1" w:styleId="StyleBulleted214">
    <w:name w:val="Style Bulleted214"/>
    <w:basedOn w:val="NoList"/>
    <w:rsid w:val="006164A1"/>
  </w:style>
  <w:style w:type="numbering" w:customStyle="1" w:styleId="Header2114">
    <w:name w:val="Header2114"/>
    <w:rsid w:val="006164A1"/>
  </w:style>
  <w:style w:type="numbering" w:customStyle="1" w:styleId="Style3114">
    <w:name w:val="Style3114"/>
    <w:rsid w:val="006164A1"/>
  </w:style>
  <w:style w:type="numbering" w:customStyle="1" w:styleId="StyleBulletedGray-80114">
    <w:name w:val="Style Bulleted Gray-80%114"/>
    <w:basedOn w:val="NoList"/>
    <w:rsid w:val="006164A1"/>
  </w:style>
  <w:style w:type="numbering" w:customStyle="1" w:styleId="StyleBulleted1114">
    <w:name w:val="Style Bulleted1114"/>
    <w:basedOn w:val="NoList"/>
    <w:rsid w:val="006164A1"/>
  </w:style>
  <w:style w:type="numbering" w:customStyle="1" w:styleId="NoList313">
    <w:name w:val="No List313"/>
    <w:next w:val="NoList"/>
    <w:semiHidden/>
    <w:unhideWhenUsed/>
    <w:rsid w:val="006164A1"/>
  </w:style>
  <w:style w:type="numbering" w:customStyle="1" w:styleId="NoList413">
    <w:name w:val="No List413"/>
    <w:next w:val="NoList"/>
    <w:uiPriority w:val="99"/>
    <w:semiHidden/>
    <w:unhideWhenUsed/>
    <w:rsid w:val="006164A1"/>
  </w:style>
  <w:style w:type="numbering" w:customStyle="1" w:styleId="NoList1214">
    <w:name w:val="No List1214"/>
    <w:next w:val="NoList"/>
    <w:semiHidden/>
    <w:rsid w:val="006164A1"/>
  </w:style>
  <w:style w:type="numbering" w:customStyle="1" w:styleId="StyleBulleted313">
    <w:name w:val="Style Bulleted313"/>
    <w:basedOn w:val="NoList"/>
    <w:rsid w:val="006164A1"/>
  </w:style>
  <w:style w:type="numbering" w:customStyle="1" w:styleId="Header2213">
    <w:name w:val="Header2213"/>
    <w:rsid w:val="006164A1"/>
  </w:style>
  <w:style w:type="numbering" w:customStyle="1" w:styleId="Style3213">
    <w:name w:val="Style3213"/>
    <w:rsid w:val="006164A1"/>
  </w:style>
  <w:style w:type="numbering" w:customStyle="1" w:styleId="StyleBulletedGray-80213">
    <w:name w:val="Style Bulleted Gray-80%213"/>
    <w:basedOn w:val="NoList"/>
    <w:rsid w:val="006164A1"/>
  </w:style>
  <w:style w:type="numbering" w:customStyle="1" w:styleId="StyleBulleted1213">
    <w:name w:val="Style Bulleted1213"/>
    <w:basedOn w:val="NoList"/>
    <w:rsid w:val="006164A1"/>
  </w:style>
  <w:style w:type="numbering" w:customStyle="1" w:styleId="StyleBulletedWingdingssymbolBefore0cmHanging48ch113">
    <w:name w:val="Style Bulleted Wingdings (symbol) Before:  0 cm Hanging:  4.8 ch113"/>
    <w:rsid w:val="006164A1"/>
  </w:style>
  <w:style w:type="numbering" w:customStyle="1" w:styleId="NoList513">
    <w:name w:val="No List513"/>
    <w:next w:val="NoList"/>
    <w:semiHidden/>
    <w:rsid w:val="006164A1"/>
  </w:style>
  <w:style w:type="numbering" w:customStyle="1" w:styleId="11120">
    <w:name w:val="無清單1112"/>
    <w:next w:val="NoList"/>
    <w:uiPriority w:val="99"/>
    <w:semiHidden/>
    <w:unhideWhenUsed/>
    <w:rsid w:val="006164A1"/>
  </w:style>
  <w:style w:type="numbering" w:customStyle="1" w:styleId="2132">
    <w:name w:val="無清單213"/>
    <w:next w:val="NoList"/>
    <w:uiPriority w:val="99"/>
    <w:semiHidden/>
    <w:unhideWhenUsed/>
    <w:rsid w:val="006164A1"/>
  </w:style>
  <w:style w:type="numbering" w:customStyle="1" w:styleId="StyleBulleted413">
    <w:name w:val="Style Bulleted413"/>
    <w:basedOn w:val="NoList"/>
    <w:rsid w:val="006164A1"/>
  </w:style>
  <w:style w:type="numbering" w:customStyle="1" w:styleId="Header2313">
    <w:name w:val="Header2313"/>
    <w:rsid w:val="006164A1"/>
  </w:style>
  <w:style w:type="numbering" w:customStyle="1" w:styleId="Style3313">
    <w:name w:val="Style3313"/>
    <w:rsid w:val="006164A1"/>
  </w:style>
  <w:style w:type="numbering" w:customStyle="1" w:styleId="StyleBulletedGray-80313">
    <w:name w:val="Style Bulleted Gray-80%313"/>
    <w:basedOn w:val="NoList"/>
    <w:rsid w:val="006164A1"/>
  </w:style>
  <w:style w:type="numbering" w:customStyle="1" w:styleId="StyleBulleted1313">
    <w:name w:val="Style Bulleted1313"/>
    <w:basedOn w:val="NoList"/>
    <w:rsid w:val="006164A1"/>
  </w:style>
  <w:style w:type="numbering" w:customStyle="1" w:styleId="NoList613">
    <w:name w:val="No List613"/>
    <w:next w:val="NoList"/>
    <w:uiPriority w:val="99"/>
    <w:semiHidden/>
    <w:unhideWhenUsed/>
    <w:rsid w:val="006164A1"/>
  </w:style>
  <w:style w:type="table" w:customStyle="1" w:styleId="1131">
    <w:name w:val="表格 古典 11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33">
    <w:name w:val="表格 古典 21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32">
    <w:name w:val="表格 古典 31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1132">
    <w:name w:val="表格格線11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3">
    <w:name w:val="TS-register table13"/>
    <w:basedOn w:val="TableNormal"/>
    <w:rsid w:val="006164A1"/>
    <w:rPr>
      <w:rFonts w:ascii="Arial" w:hAnsi="Arial"/>
    </w:rPr>
    <w:tblPr/>
  </w:style>
  <w:style w:type="numbering" w:customStyle="1" w:styleId="NormalNumbered14">
    <w:name w:val="Normal_Numbered14"/>
    <w:rsid w:val="006164A1"/>
  </w:style>
  <w:style w:type="numbering" w:customStyle="1" w:styleId="1ai14">
    <w:name w:val="1 / a / i14"/>
    <w:basedOn w:val="NoList"/>
    <w:next w:val="1ai"/>
    <w:unhideWhenUsed/>
    <w:rsid w:val="006164A1"/>
  </w:style>
  <w:style w:type="numbering" w:customStyle="1" w:styleId="11111114">
    <w:name w:val="1 / 1.1 / 1.1.114"/>
    <w:basedOn w:val="NoList"/>
    <w:next w:val="111111"/>
    <w:unhideWhenUsed/>
    <w:rsid w:val="006164A1"/>
  </w:style>
  <w:style w:type="table" w:customStyle="1" w:styleId="TableGrid313">
    <w:name w:val="Table Grid31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3">
    <w:name w:val="Table Elegant11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3">
    <w:name w:val="No List1313"/>
    <w:next w:val="NoList"/>
    <w:semiHidden/>
    <w:rsid w:val="006164A1"/>
  </w:style>
  <w:style w:type="numbering" w:customStyle="1" w:styleId="3133">
    <w:name w:val="無清單313"/>
    <w:next w:val="NoList"/>
    <w:uiPriority w:val="99"/>
    <w:semiHidden/>
    <w:unhideWhenUsed/>
    <w:rsid w:val="006164A1"/>
  </w:style>
  <w:style w:type="numbering" w:customStyle="1" w:styleId="4130">
    <w:name w:val="無清單413"/>
    <w:next w:val="NoList"/>
    <w:uiPriority w:val="99"/>
    <w:semiHidden/>
    <w:unhideWhenUsed/>
    <w:rsid w:val="006164A1"/>
  </w:style>
  <w:style w:type="table" w:customStyle="1" w:styleId="Pindescription13">
    <w:name w:val="Pin_description13"/>
    <w:basedOn w:val="TableNormal"/>
    <w:uiPriority w:val="99"/>
    <w:rsid w:val="006164A1"/>
    <w:tblPr/>
  </w:style>
  <w:style w:type="numbering" w:customStyle="1" w:styleId="513">
    <w:name w:val="無清單513"/>
    <w:next w:val="NoList"/>
    <w:uiPriority w:val="99"/>
    <w:semiHidden/>
    <w:unhideWhenUsed/>
    <w:rsid w:val="006164A1"/>
  </w:style>
  <w:style w:type="numbering" w:customStyle="1" w:styleId="613">
    <w:name w:val="無清單613"/>
    <w:next w:val="NoList"/>
    <w:uiPriority w:val="99"/>
    <w:semiHidden/>
    <w:unhideWhenUsed/>
    <w:rsid w:val="006164A1"/>
  </w:style>
  <w:style w:type="numbering" w:customStyle="1" w:styleId="713">
    <w:name w:val="無清單713"/>
    <w:next w:val="NoList"/>
    <w:uiPriority w:val="99"/>
    <w:semiHidden/>
    <w:unhideWhenUsed/>
    <w:rsid w:val="006164A1"/>
  </w:style>
  <w:style w:type="numbering" w:customStyle="1" w:styleId="93">
    <w:name w:val="無清單93"/>
    <w:next w:val="NoList"/>
    <w:uiPriority w:val="99"/>
    <w:semiHidden/>
    <w:unhideWhenUsed/>
    <w:rsid w:val="006164A1"/>
  </w:style>
  <w:style w:type="table" w:customStyle="1" w:styleId="332">
    <w:name w:val="表格格線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
    <w:name w:val="表格 典雅3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3">
    <w:name w:val="No List153"/>
    <w:next w:val="NoList"/>
    <w:semiHidden/>
    <w:rsid w:val="006164A1"/>
  </w:style>
  <w:style w:type="numbering" w:customStyle="1" w:styleId="StyleBulleted63">
    <w:name w:val="Style Bulleted63"/>
    <w:basedOn w:val="NoList"/>
    <w:rsid w:val="006164A1"/>
  </w:style>
  <w:style w:type="numbering" w:customStyle="1" w:styleId="Header253">
    <w:name w:val="Header253"/>
    <w:rsid w:val="006164A1"/>
  </w:style>
  <w:style w:type="numbering" w:customStyle="1" w:styleId="Style353">
    <w:name w:val="Style353"/>
    <w:rsid w:val="006164A1"/>
  </w:style>
  <w:style w:type="numbering" w:customStyle="1" w:styleId="StyleBulletedGray-8063">
    <w:name w:val="Style Bulleted Gray-80%63"/>
    <w:basedOn w:val="NoList"/>
    <w:rsid w:val="006164A1"/>
  </w:style>
  <w:style w:type="numbering" w:customStyle="1" w:styleId="StyleBulleted163">
    <w:name w:val="Style Bulleted163"/>
    <w:basedOn w:val="NoList"/>
    <w:rsid w:val="006164A1"/>
  </w:style>
  <w:style w:type="table" w:customStyle="1" w:styleId="TableGrid133">
    <w:name w:val="Table Grid13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3">
    <w:name w:val="No List223"/>
    <w:next w:val="NoList"/>
    <w:semiHidden/>
    <w:rsid w:val="006164A1"/>
  </w:style>
  <w:style w:type="table" w:customStyle="1" w:styleId="TableGrid223">
    <w:name w:val="Table Grid223"/>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3">
    <w:name w:val="No List1133"/>
    <w:next w:val="NoList"/>
    <w:semiHidden/>
    <w:rsid w:val="006164A1"/>
  </w:style>
  <w:style w:type="table" w:customStyle="1" w:styleId="TableGrid1123">
    <w:name w:val="Table Grid1123"/>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3">
    <w:name w:val="No List11123"/>
    <w:next w:val="NoList"/>
    <w:semiHidden/>
    <w:rsid w:val="006164A1"/>
  </w:style>
  <w:style w:type="numbering" w:customStyle="1" w:styleId="StyleBulleted223">
    <w:name w:val="Style Bulleted223"/>
    <w:basedOn w:val="NoList"/>
    <w:rsid w:val="006164A1"/>
  </w:style>
  <w:style w:type="numbering" w:customStyle="1" w:styleId="Header2123">
    <w:name w:val="Header2123"/>
    <w:rsid w:val="006164A1"/>
  </w:style>
  <w:style w:type="numbering" w:customStyle="1" w:styleId="Style3123">
    <w:name w:val="Style3123"/>
    <w:rsid w:val="006164A1"/>
  </w:style>
  <w:style w:type="numbering" w:customStyle="1" w:styleId="StyleBulletedGray-80123">
    <w:name w:val="Style Bulleted Gray-80%123"/>
    <w:basedOn w:val="NoList"/>
    <w:rsid w:val="006164A1"/>
  </w:style>
  <w:style w:type="numbering" w:customStyle="1" w:styleId="StyleBulleted1123">
    <w:name w:val="Style Bulleted1123"/>
    <w:basedOn w:val="NoList"/>
    <w:rsid w:val="006164A1"/>
  </w:style>
  <w:style w:type="numbering" w:customStyle="1" w:styleId="NoList323">
    <w:name w:val="No List323"/>
    <w:next w:val="NoList"/>
    <w:semiHidden/>
    <w:unhideWhenUsed/>
    <w:rsid w:val="006164A1"/>
  </w:style>
  <w:style w:type="numbering" w:customStyle="1" w:styleId="NoList423">
    <w:name w:val="No List423"/>
    <w:next w:val="NoList"/>
    <w:uiPriority w:val="99"/>
    <w:semiHidden/>
    <w:unhideWhenUsed/>
    <w:rsid w:val="006164A1"/>
  </w:style>
  <w:style w:type="numbering" w:customStyle="1" w:styleId="NoList1223">
    <w:name w:val="No List1223"/>
    <w:next w:val="NoList"/>
    <w:semiHidden/>
    <w:rsid w:val="006164A1"/>
  </w:style>
  <w:style w:type="numbering" w:customStyle="1" w:styleId="StyleBulleted323">
    <w:name w:val="Style Bulleted323"/>
    <w:basedOn w:val="NoList"/>
    <w:rsid w:val="006164A1"/>
  </w:style>
  <w:style w:type="numbering" w:customStyle="1" w:styleId="Header2223">
    <w:name w:val="Header2223"/>
    <w:rsid w:val="006164A1"/>
  </w:style>
  <w:style w:type="numbering" w:customStyle="1" w:styleId="Style3223">
    <w:name w:val="Style3223"/>
    <w:rsid w:val="006164A1"/>
  </w:style>
  <w:style w:type="numbering" w:customStyle="1" w:styleId="StyleBulletedGray-80223">
    <w:name w:val="Style Bulleted Gray-80%223"/>
    <w:basedOn w:val="NoList"/>
    <w:rsid w:val="006164A1"/>
  </w:style>
  <w:style w:type="numbering" w:customStyle="1" w:styleId="StyleBulleted1223">
    <w:name w:val="Style Bulleted1223"/>
    <w:basedOn w:val="NoList"/>
    <w:rsid w:val="006164A1"/>
  </w:style>
  <w:style w:type="numbering" w:customStyle="1" w:styleId="StyleBulletedWingdingssymbolBefore0cmHanging48ch123">
    <w:name w:val="Style Bulleted Wingdings (symbol) Before:  0 cm Hanging:  4.8 ch123"/>
    <w:rsid w:val="006164A1"/>
  </w:style>
  <w:style w:type="numbering" w:customStyle="1" w:styleId="NoList523">
    <w:name w:val="No List523"/>
    <w:next w:val="NoList"/>
    <w:semiHidden/>
    <w:rsid w:val="006164A1"/>
  </w:style>
  <w:style w:type="numbering" w:customStyle="1" w:styleId="1230">
    <w:name w:val="無清單123"/>
    <w:next w:val="NoList"/>
    <w:uiPriority w:val="99"/>
    <w:semiHidden/>
    <w:unhideWhenUsed/>
    <w:rsid w:val="006164A1"/>
  </w:style>
  <w:style w:type="numbering" w:customStyle="1" w:styleId="2230">
    <w:name w:val="無清單223"/>
    <w:next w:val="NoList"/>
    <w:uiPriority w:val="99"/>
    <w:semiHidden/>
    <w:unhideWhenUsed/>
    <w:rsid w:val="006164A1"/>
  </w:style>
  <w:style w:type="numbering" w:customStyle="1" w:styleId="StyleBulleted423">
    <w:name w:val="Style Bulleted423"/>
    <w:basedOn w:val="NoList"/>
    <w:rsid w:val="006164A1"/>
  </w:style>
  <w:style w:type="numbering" w:customStyle="1" w:styleId="Header2323">
    <w:name w:val="Header2323"/>
    <w:rsid w:val="006164A1"/>
  </w:style>
  <w:style w:type="numbering" w:customStyle="1" w:styleId="Style3323">
    <w:name w:val="Style3323"/>
    <w:rsid w:val="006164A1"/>
  </w:style>
  <w:style w:type="numbering" w:customStyle="1" w:styleId="StyleBulletedGray-80323">
    <w:name w:val="Style Bulleted Gray-80%323"/>
    <w:basedOn w:val="NoList"/>
    <w:rsid w:val="006164A1"/>
  </w:style>
  <w:style w:type="numbering" w:customStyle="1" w:styleId="StyleBulleted1323">
    <w:name w:val="Style Bulleted1323"/>
    <w:basedOn w:val="NoList"/>
    <w:rsid w:val="006164A1"/>
  </w:style>
  <w:style w:type="numbering" w:customStyle="1" w:styleId="NoList623">
    <w:name w:val="No List623"/>
    <w:next w:val="NoList"/>
    <w:uiPriority w:val="99"/>
    <w:semiHidden/>
    <w:unhideWhenUsed/>
    <w:rsid w:val="006164A1"/>
  </w:style>
  <w:style w:type="table" w:customStyle="1" w:styleId="1231">
    <w:name w:val="表格 古典 123"/>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31">
    <w:name w:val="表格 古典 223"/>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30">
    <w:name w:val="表格 古典 323"/>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31">
    <w:name w:val="表格 清單 323"/>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32">
    <w:name w:val="表格格線123"/>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3">
    <w:name w:val="TS-register table23"/>
    <w:basedOn w:val="TableNormal"/>
    <w:rsid w:val="006164A1"/>
    <w:rPr>
      <w:rFonts w:ascii="Arial" w:hAnsi="Arial"/>
    </w:rPr>
    <w:tblPr/>
  </w:style>
  <w:style w:type="numbering" w:customStyle="1" w:styleId="NormalNumbered23">
    <w:name w:val="Normal_Numbered23"/>
    <w:rsid w:val="006164A1"/>
  </w:style>
  <w:style w:type="numbering" w:customStyle="1" w:styleId="1ai23">
    <w:name w:val="1 / a / i23"/>
    <w:basedOn w:val="NoList"/>
    <w:next w:val="1ai"/>
    <w:unhideWhenUsed/>
    <w:rsid w:val="006164A1"/>
  </w:style>
  <w:style w:type="numbering" w:customStyle="1" w:styleId="11111123">
    <w:name w:val="1 / 1.1 / 1.1.123"/>
    <w:basedOn w:val="NoList"/>
    <w:next w:val="111111"/>
    <w:unhideWhenUsed/>
    <w:rsid w:val="006164A1"/>
  </w:style>
  <w:style w:type="table" w:customStyle="1" w:styleId="TableGrid323">
    <w:name w:val="Table Grid323"/>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3">
    <w:name w:val="Table Elegant123"/>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3">
    <w:name w:val="No List1323"/>
    <w:next w:val="NoList"/>
    <w:semiHidden/>
    <w:rsid w:val="006164A1"/>
  </w:style>
  <w:style w:type="numbering" w:customStyle="1" w:styleId="3232">
    <w:name w:val="無清單323"/>
    <w:next w:val="NoList"/>
    <w:uiPriority w:val="99"/>
    <w:semiHidden/>
    <w:unhideWhenUsed/>
    <w:rsid w:val="006164A1"/>
  </w:style>
  <w:style w:type="numbering" w:customStyle="1" w:styleId="423">
    <w:name w:val="無清單423"/>
    <w:next w:val="NoList"/>
    <w:uiPriority w:val="99"/>
    <w:semiHidden/>
    <w:unhideWhenUsed/>
    <w:rsid w:val="006164A1"/>
  </w:style>
  <w:style w:type="table" w:customStyle="1" w:styleId="Pindescription23">
    <w:name w:val="Pin_description23"/>
    <w:basedOn w:val="TableNormal"/>
    <w:uiPriority w:val="99"/>
    <w:rsid w:val="006164A1"/>
    <w:tblPr/>
  </w:style>
  <w:style w:type="numbering" w:customStyle="1" w:styleId="523">
    <w:name w:val="無清單523"/>
    <w:next w:val="NoList"/>
    <w:uiPriority w:val="99"/>
    <w:semiHidden/>
    <w:unhideWhenUsed/>
    <w:rsid w:val="006164A1"/>
  </w:style>
  <w:style w:type="numbering" w:customStyle="1" w:styleId="623">
    <w:name w:val="無清單623"/>
    <w:next w:val="NoList"/>
    <w:uiPriority w:val="99"/>
    <w:semiHidden/>
    <w:unhideWhenUsed/>
    <w:rsid w:val="006164A1"/>
  </w:style>
  <w:style w:type="numbering" w:customStyle="1" w:styleId="723">
    <w:name w:val="無清單723"/>
    <w:next w:val="NoList"/>
    <w:uiPriority w:val="99"/>
    <w:semiHidden/>
    <w:unhideWhenUsed/>
    <w:rsid w:val="006164A1"/>
  </w:style>
  <w:style w:type="table" w:customStyle="1" w:styleId="TableContemporary3">
    <w:name w:val="Table Contemporary3"/>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118">
    <w:name w:val="No List118"/>
    <w:next w:val="NoList"/>
    <w:semiHidden/>
    <w:rsid w:val="006164A1"/>
  </w:style>
  <w:style w:type="paragraph" w:customStyle="1" w:styleId="Footer5">
    <w:name w:val="Footer5"/>
    <w:basedOn w:val="FOOTER1"/>
    <w:rsid w:val="006164A1"/>
    <w:pPr>
      <w:spacing w:after="454"/>
    </w:pPr>
  </w:style>
  <w:style w:type="paragraph" w:customStyle="1" w:styleId="TableNormal5">
    <w:name w:val="Table Normal5"/>
    <w:basedOn w:val="Normal"/>
    <w:rsid w:val="006164A1"/>
    <w:pPr>
      <w:widowControl/>
      <w:tabs>
        <w:tab w:val="left" w:pos="170"/>
      </w:tabs>
      <w:spacing w:before="20" w:after="20"/>
      <w:jc w:val="center"/>
    </w:pPr>
    <w:rPr>
      <w:rFonts w:cs="Arial"/>
    </w:rPr>
  </w:style>
  <w:style w:type="table" w:customStyle="1" w:styleId="TableElegant6">
    <w:name w:val="Table Elegant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9">
    <w:name w:val="No List119"/>
    <w:next w:val="NoList"/>
    <w:semiHidden/>
    <w:rsid w:val="006164A1"/>
  </w:style>
  <w:style w:type="numbering" w:customStyle="1" w:styleId="StyleBulleted20">
    <w:name w:val="Style Bulleted20"/>
    <w:basedOn w:val="NoList"/>
    <w:rsid w:val="006164A1"/>
  </w:style>
  <w:style w:type="numbering" w:customStyle="1" w:styleId="Header210">
    <w:name w:val="Header210"/>
    <w:rsid w:val="006164A1"/>
  </w:style>
  <w:style w:type="numbering" w:customStyle="1" w:styleId="Style310">
    <w:name w:val="Style310"/>
    <w:rsid w:val="006164A1"/>
  </w:style>
  <w:style w:type="numbering" w:customStyle="1" w:styleId="StyleBulletedGray-8016">
    <w:name w:val="Style Bulleted Gray-80%16"/>
    <w:basedOn w:val="NoList"/>
    <w:rsid w:val="006164A1"/>
  </w:style>
  <w:style w:type="numbering" w:customStyle="1" w:styleId="StyleBulleted116">
    <w:name w:val="Style Bulleted116"/>
    <w:basedOn w:val="NoList"/>
    <w:rsid w:val="006164A1"/>
  </w:style>
  <w:style w:type="table" w:customStyle="1" w:styleId="TableGrid46">
    <w:name w:val="Table Grid 46"/>
    <w:basedOn w:val="TableNormal"/>
    <w:next w:val="TableGrid4"/>
    <w:semiHidden/>
    <w:unhideWhenUsed/>
    <w:rsid w:val="006164A1"/>
    <w:pPr>
      <w:widowControl w:val="0"/>
      <w:overflowPunct w:val="0"/>
      <w:autoSpaceDE w:val="0"/>
      <w:autoSpaceDN w:val="0"/>
      <w:adjustRightInd w:val="0"/>
      <w:snapToGrid w:val="0"/>
      <w:spacing w:before="48" w:after="120"/>
      <w:jc w:val="both"/>
    </w:p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List36">
    <w:name w:val="Table List 3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Contemporary4">
    <w:name w:val="Table Contemporary4"/>
    <w:basedOn w:val="TableNormal"/>
    <w:next w:val="TableContemporary"/>
    <w:semiHidden/>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7">
    <w:name w:val="Table Elegant7"/>
    <w:basedOn w:val="TableNormal"/>
    <w:next w:val="TableElegant"/>
    <w:semiHidden/>
    <w:unhideWhenUsed/>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140">
    <w:name w:val="暗色清單 214"/>
    <w:basedOn w:val="TableNormal"/>
    <w:uiPriority w:val="66"/>
    <w:rsid w:val="006164A1"/>
    <w:rPr>
      <w:rFonts w:ascii="Cambria" w:hAnsi="Cambria" w:cs="Calibri"/>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43">
    <w:name w:val="淺色格線14"/>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新細明體"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hint="default"/>
        <w:b/>
        <w:bCs/>
      </w:rPr>
    </w:tblStylePr>
    <w:tblStylePr w:type="lastCol">
      <w:rPr>
        <w:rFonts w:ascii="Arial Narrow" w:eastAsia="新細明體"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41">
    <w:name w:val="暗色網底 214"/>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Style16">
    <w:name w:val="Table Style16"/>
    <w:basedOn w:val="TableNormal"/>
    <w:rsid w:val="006164A1"/>
    <w:tblPr/>
  </w:style>
  <w:style w:type="table" w:customStyle="1" w:styleId="TableGrid124">
    <w:name w:val="Table Grid1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3">
    <w:name w:val="表格 典雅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214">
    <w:name w:val="Table Grid21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4">
    <w:name w:val="Table Grid1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1">
    <w:name w:val="表格 古典 1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42">
    <w:name w:val="表格 古典 21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41">
    <w:name w:val="表格 古典 31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Grid314">
    <w:name w:val="Table Grid31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4">
    <w:name w:val="Table Elegant11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341">
    <w:name w:val="表格格線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
    <w:name w:val="表格 典雅3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TableGrid134">
    <w:name w:val="Table Grid13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4">
    <w:name w:val="Table Grid224"/>
    <w:basedOn w:val="TableNormal"/>
    <w:rsid w:val="006164A1"/>
    <w:pPr>
      <w:widowControl w:val="0"/>
      <w:overflowPunct w:val="0"/>
      <w:autoSpaceDE w:val="0"/>
      <w:autoSpaceDN w:val="0"/>
      <w:adjustRightInd w:val="0"/>
      <w:spacing w:before="6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4">
    <w:name w:val="Table Grid1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0">
    <w:name w:val="表格 古典 1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40">
    <w:name w:val="表格 古典 224"/>
    <w:basedOn w:val="TableNormal"/>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40">
    <w:name w:val="表格 古典 324"/>
    <w:basedOn w:val="TableNormal"/>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41">
    <w:name w:val="表格 清單 324"/>
    <w:basedOn w:val="TableNormal"/>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Grid324">
    <w:name w:val="Table Grid324"/>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4">
    <w:name w:val="Table Elegant124"/>
    <w:basedOn w:val="TableNormal"/>
    <w:rsid w:val="006164A1"/>
    <w:pPr>
      <w:widowControl w:val="0"/>
      <w:overflowPunct w:val="0"/>
      <w:autoSpaceDE w:val="0"/>
      <w:autoSpaceDN w:val="0"/>
      <w:adjustRightInd w:val="0"/>
      <w:snapToGrid w:val="0"/>
      <w:spacing w:before="48" w:after="48"/>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numbering" w:customStyle="1" w:styleId="StyleBulletedGray-8017">
    <w:name w:val="Style Bulleted Gray-80%17"/>
    <w:rsid w:val="006164A1"/>
  </w:style>
  <w:style w:type="numbering" w:customStyle="1" w:styleId="StyleBulleted26">
    <w:name w:val="Style Bulleted26"/>
    <w:rsid w:val="006164A1"/>
  </w:style>
  <w:style w:type="numbering" w:customStyle="1" w:styleId="StyleBulleted117">
    <w:name w:val="Style Bulleted117"/>
    <w:rsid w:val="006164A1"/>
  </w:style>
  <w:style w:type="numbering" w:customStyle="1" w:styleId="Header216">
    <w:name w:val="Header216"/>
    <w:rsid w:val="006164A1"/>
  </w:style>
  <w:style w:type="numbering" w:customStyle="1" w:styleId="StyleBulletedWingdingssymbolBefore063cmHanging486">
    <w:name w:val="Style Bulleted Wingdings (symbol) Before:  0.63 cm Hanging:  4.8...6"/>
    <w:rsid w:val="006164A1"/>
  </w:style>
  <w:style w:type="numbering" w:customStyle="1" w:styleId="Style316">
    <w:name w:val="Style316"/>
    <w:rsid w:val="006164A1"/>
  </w:style>
  <w:style w:type="numbering" w:customStyle="1" w:styleId="StyleBulletedWingdingssymbolBefore0cmHanging48ch7">
    <w:name w:val="Style Bulleted Wingdings (symbol) Before:  0 cm Hanging:  4.8 ch7"/>
    <w:rsid w:val="006164A1"/>
  </w:style>
  <w:style w:type="numbering" w:customStyle="1" w:styleId="162">
    <w:name w:val="無清單16"/>
    <w:next w:val="NoList"/>
    <w:uiPriority w:val="99"/>
    <w:semiHidden/>
    <w:unhideWhenUsed/>
    <w:rsid w:val="006164A1"/>
  </w:style>
  <w:style w:type="table" w:customStyle="1" w:styleId="TableElegant8">
    <w:name w:val="Table Elegant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0">
    <w:name w:val="No List120"/>
    <w:next w:val="NoList"/>
    <w:semiHidden/>
    <w:rsid w:val="006164A1"/>
  </w:style>
  <w:style w:type="numbering" w:customStyle="1" w:styleId="StyleBulleted27">
    <w:name w:val="Style Bulleted27"/>
    <w:basedOn w:val="NoList"/>
    <w:rsid w:val="006164A1"/>
  </w:style>
  <w:style w:type="numbering" w:customStyle="1" w:styleId="Header217">
    <w:name w:val="Header217"/>
    <w:rsid w:val="006164A1"/>
  </w:style>
  <w:style w:type="numbering" w:customStyle="1" w:styleId="Style317">
    <w:name w:val="Style317"/>
    <w:rsid w:val="006164A1"/>
  </w:style>
  <w:style w:type="numbering" w:customStyle="1" w:styleId="StyleBulletedGray-8018">
    <w:name w:val="Style Bulleted Gray-80%18"/>
    <w:basedOn w:val="NoList"/>
    <w:rsid w:val="006164A1"/>
  </w:style>
  <w:style w:type="numbering" w:customStyle="1" w:styleId="StyleBulleted118">
    <w:name w:val="Style Bulleted118"/>
    <w:basedOn w:val="NoList"/>
    <w:rsid w:val="006164A1"/>
  </w:style>
  <w:style w:type="numbering" w:customStyle="1" w:styleId="NoList28">
    <w:name w:val="No List28"/>
    <w:next w:val="NoList"/>
    <w:uiPriority w:val="99"/>
    <w:semiHidden/>
    <w:rsid w:val="006164A1"/>
  </w:style>
  <w:style w:type="numbering" w:customStyle="1" w:styleId="NoList1110">
    <w:name w:val="No List1110"/>
    <w:next w:val="NoList"/>
    <w:semiHidden/>
    <w:rsid w:val="006164A1"/>
  </w:style>
  <w:style w:type="table" w:customStyle="1" w:styleId="TableGrid117">
    <w:name w:val="Table Grid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6">
    <w:name w:val="No List1116"/>
    <w:next w:val="NoList"/>
    <w:semiHidden/>
    <w:rsid w:val="006164A1"/>
  </w:style>
  <w:style w:type="numbering" w:customStyle="1" w:styleId="StyleBulleted28">
    <w:name w:val="Style Bulleted28"/>
    <w:basedOn w:val="NoList"/>
    <w:rsid w:val="006164A1"/>
  </w:style>
  <w:style w:type="numbering" w:customStyle="1" w:styleId="Header218">
    <w:name w:val="Header218"/>
    <w:rsid w:val="006164A1"/>
  </w:style>
  <w:style w:type="numbering" w:customStyle="1" w:styleId="Style318">
    <w:name w:val="Style318"/>
    <w:rsid w:val="006164A1"/>
  </w:style>
  <w:style w:type="numbering" w:customStyle="1" w:styleId="StyleBulletedGray-8019">
    <w:name w:val="Style Bulleted Gray-80%19"/>
    <w:basedOn w:val="NoList"/>
    <w:rsid w:val="006164A1"/>
  </w:style>
  <w:style w:type="numbering" w:customStyle="1" w:styleId="StyleBulleted119">
    <w:name w:val="Style Bulleted119"/>
    <w:basedOn w:val="NoList"/>
    <w:rsid w:val="006164A1"/>
  </w:style>
  <w:style w:type="numbering" w:customStyle="1" w:styleId="NoList36">
    <w:name w:val="No List36"/>
    <w:next w:val="NoList"/>
    <w:semiHidden/>
    <w:unhideWhenUsed/>
    <w:rsid w:val="006164A1"/>
  </w:style>
  <w:style w:type="numbering" w:customStyle="1" w:styleId="NoList46">
    <w:name w:val="No List46"/>
    <w:next w:val="NoList"/>
    <w:uiPriority w:val="99"/>
    <w:semiHidden/>
    <w:unhideWhenUsed/>
    <w:rsid w:val="006164A1"/>
  </w:style>
  <w:style w:type="numbering" w:customStyle="1" w:styleId="NoList126">
    <w:name w:val="No List126"/>
    <w:next w:val="NoList"/>
    <w:semiHidden/>
    <w:rsid w:val="006164A1"/>
  </w:style>
  <w:style w:type="numbering" w:customStyle="1" w:styleId="StyleBulleted36">
    <w:name w:val="Style Bulleted36"/>
    <w:basedOn w:val="NoList"/>
    <w:rsid w:val="006164A1"/>
  </w:style>
  <w:style w:type="numbering" w:customStyle="1" w:styleId="Header226">
    <w:name w:val="Header226"/>
    <w:rsid w:val="006164A1"/>
  </w:style>
  <w:style w:type="numbering" w:customStyle="1" w:styleId="Style326">
    <w:name w:val="Style326"/>
    <w:rsid w:val="006164A1"/>
  </w:style>
  <w:style w:type="numbering" w:customStyle="1" w:styleId="StyleBulletedGray-8026">
    <w:name w:val="Style Bulleted Gray-80%26"/>
    <w:basedOn w:val="NoList"/>
    <w:rsid w:val="006164A1"/>
  </w:style>
  <w:style w:type="numbering" w:customStyle="1" w:styleId="StyleBulleted126">
    <w:name w:val="Style Bulleted126"/>
    <w:basedOn w:val="NoList"/>
    <w:rsid w:val="006164A1"/>
  </w:style>
  <w:style w:type="numbering" w:customStyle="1" w:styleId="StyleBulletedWingdingssymbolBefore0cmHanging48ch16">
    <w:name w:val="Style Bulleted Wingdings (symbol) Before:  0 cm Hanging:  4.8 ch16"/>
    <w:rsid w:val="006164A1"/>
  </w:style>
  <w:style w:type="numbering" w:customStyle="1" w:styleId="NoList56">
    <w:name w:val="No List56"/>
    <w:next w:val="NoList"/>
    <w:semiHidden/>
    <w:rsid w:val="006164A1"/>
  </w:style>
  <w:style w:type="numbering" w:customStyle="1" w:styleId="1150">
    <w:name w:val="無清單115"/>
    <w:next w:val="NoList"/>
    <w:uiPriority w:val="99"/>
    <w:semiHidden/>
    <w:unhideWhenUsed/>
    <w:rsid w:val="006164A1"/>
  </w:style>
  <w:style w:type="numbering" w:customStyle="1" w:styleId="261">
    <w:name w:val="無清單26"/>
    <w:next w:val="NoList"/>
    <w:uiPriority w:val="99"/>
    <w:semiHidden/>
    <w:unhideWhenUsed/>
    <w:rsid w:val="006164A1"/>
  </w:style>
  <w:style w:type="numbering" w:customStyle="1" w:styleId="StyleBulleted46">
    <w:name w:val="Style Bulleted46"/>
    <w:basedOn w:val="NoList"/>
    <w:rsid w:val="006164A1"/>
  </w:style>
  <w:style w:type="numbering" w:customStyle="1" w:styleId="Header236">
    <w:name w:val="Header236"/>
    <w:rsid w:val="006164A1"/>
  </w:style>
  <w:style w:type="numbering" w:customStyle="1" w:styleId="Style336">
    <w:name w:val="Style336"/>
    <w:rsid w:val="006164A1"/>
  </w:style>
  <w:style w:type="numbering" w:customStyle="1" w:styleId="StyleBulletedGray-8036">
    <w:name w:val="Style Bulleted Gray-80%36"/>
    <w:basedOn w:val="NoList"/>
    <w:rsid w:val="006164A1"/>
  </w:style>
  <w:style w:type="numbering" w:customStyle="1" w:styleId="StyleBulleted136">
    <w:name w:val="Style Bulleted136"/>
    <w:basedOn w:val="NoList"/>
    <w:rsid w:val="006164A1"/>
  </w:style>
  <w:style w:type="numbering" w:customStyle="1" w:styleId="NoList66">
    <w:name w:val="No List66"/>
    <w:next w:val="NoList"/>
    <w:uiPriority w:val="99"/>
    <w:semiHidden/>
    <w:unhideWhenUsed/>
    <w:rsid w:val="006164A1"/>
  </w:style>
  <w:style w:type="table" w:customStyle="1" w:styleId="TableClassic15">
    <w:name w:val="Table Classic 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5">
    <w:name w:val="Table Classic 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5">
    <w:name w:val="Table Classic 3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7">
    <w:name w:val="Table List 3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80">
    <w:name w:val="表格格線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6">
    <w:name w:val="TS-register table6"/>
    <w:basedOn w:val="TableNormal"/>
    <w:rsid w:val="006164A1"/>
    <w:rPr>
      <w:rFonts w:ascii="Arial" w:hAnsi="Arial"/>
    </w:rPr>
    <w:tblPr/>
  </w:style>
  <w:style w:type="numbering" w:customStyle="1" w:styleId="NormalNumbered8">
    <w:name w:val="Normal_Numbered8"/>
    <w:rsid w:val="006164A1"/>
  </w:style>
  <w:style w:type="numbering" w:customStyle="1" w:styleId="1ai8">
    <w:name w:val="1 / a / i8"/>
    <w:basedOn w:val="NoList"/>
    <w:next w:val="1ai"/>
    <w:unhideWhenUsed/>
    <w:rsid w:val="006164A1"/>
  </w:style>
  <w:style w:type="numbering" w:customStyle="1" w:styleId="1111118">
    <w:name w:val="1 / 1.1 / 1.1.18"/>
    <w:basedOn w:val="NoList"/>
    <w:next w:val="111111"/>
    <w:unhideWhenUsed/>
    <w:rsid w:val="006164A1"/>
  </w:style>
  <w:style w:type="table" w:customStyle="1" w:styleId="TableGrid37">
    <w:name w:val="Table Grid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7">
    <w:name w:val="Table Elegant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6">
    <w:name w:val="No List136"/>
    <w:next w:val="NoList"/>
    <w:semiHidden/>
    <w:rsid w:val="006164A1"/>
  </w:style>
  <w:style w:type="numbering" w:customStyle="1" w:styleId="360">
    <w:name w:val="無清單36"/>
    <w:next w:val="NoList"/>
    <w:uiPriority w:val="99"/>
    <w:semiHidden/>
    <w:unhideWhenUsed/>
    <w:rsid w:val="006164A1"/>
  </w:style>
  <w:style w:type="numbering" w:customStyle="1" w:styleId="460">
    <w:name w:val="無清單46"/>
    <w:next w:val="NoList"/>
    <w:uiPriority w:val="99"/>
    <w:semiHidden/>
    <w:unhideWhenUsed/>
    <w:rsid w:val="006164A1"/>
  </w:style>
  <w:style w:type="table" w:customStyle="1" w:styleId="Pindescription6">
    <w:name w:val="Pin_description6"/>
    <w:basedOn w:val="TableNormal"/>
    <w:uiPriority w:val="99"/>
    <w:rsid w:val="006164A1"/>
    <w:tblPr/>
  </w:style>
  <w:style w:type="numbering" w:customStyle="1" w:styleId="560">
    <w:name w:val="無清單56"/>
    <w:next w:val="NoList"/>
    <w:uiPriority w:val="99"/>
    <w:semiHidden/>
    <w:unhideWhenUsed/>
    <w:rsid w:val="006164A1"/>
  </w:style>
  <w:style w:type="numbering" w:customStyle="1" w:styleId="66">
    <w:name w:val="無清單66"/>
    <w:next w:val="NoList"/>
    <w:uiPriority w:val="99"/>
    <w:semiHidden/>
    <w:unhideWhenUsed/>
    <w:rsid w:val="006164A1"/>
  </w:style>
  <w:style w:type="numbering" w:customStyle="1" w:styleId="76">
    <w:name w:val="無清單76"/>
    <w:next w:val="NoList"/>
    <w:uiPriority w:val="99"/>
    <w:semiHidden/>
    <w:unhideWhenUsed/>
    <w:rsid w:val="006164A1"/>
  </w:style>
  <w:style w:type="table" w:customStyle="1" w:styleId="2150">
    <w:name w:val="暗色清單 215"/>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53">
    <w:name w:val="淺色格線15"/>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51">
    <w:name w:val="暗色網底 215"/>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8">
    <w:name w:val="Style Bulleted Wingdings (symbol) Before:  0 cm Hanging:  4.8 ch8"/>
    <w:basedOn w:val="NoList"/>
    <w:rsid w:val="006164A1"/>
  </w:style>
  <w:style w:type="numbering" w:customStyle="1" w:styleId="StyleBulletedWingdingssymbolBefore063cmHanging487">
    <w:name w:val="Style Bulleted Wingdings (symbol) Before:  0.63 cm Hanging:  4.8...7"/>
    <w:basedOn w:val="NoList"/>
    <w:rsid w:val="006164A1"/>
  </w:style>
  <w:style w:type="table" w:customStyle="1" w:styleId="TableGrid47">
    <w:name w:val="Table Grid 47"/>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7">
    <w:name w:val="Table Style17"/>
    <w:basedOn w:val="TableNormal"/>
    <w:rsid w:val="006164A1"/>
    <w:tblPr>
      <w:tblInd w:w="-284" w:type="dxa"/>
    </w:tblPr>
  </w:style>
  <w:style w:type="table" w:customStyle="1" w:styleId="TableStyle26">
    <w:name w:val="Table Style26"/>
    <w:basedOn w:val="TableStyle1"/>
    <w:rsid w:val="006164A1"/>
    <w:tblPr>
      <w:tblInd w:w="0" w:type="dxa"/>
    </w:tblPr>
  </w:style>
  <w:style w:type="numbering" w:customStyle="1" w:styleId="84">
    <w:name w:val="無清單84"/>
    <w:next w:val="NoList"/>
    <w:uiPriority w:val="99"/>
    <w:semiHidden/>
    <w:unhideWhenUsed/>
    <w:rsid w:val="006164A1"/>
  </w:style>
  <w:style w:type="table" w:customStyle="1" w:styleId="252">
    <w:name w:val="表格格線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4">
    <w:name w:val="表格 典雅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4">
    <w:name w:val="No List144"/>
    <w:next w:val="NoList"/>
    <w:semiHidden/>
    <w:rsid w:val="006164A1"/>
  </w:style>
  <w:style w:type="numbering" w:customStyle="1" w:styleId="StyleBulleted54">
    <w:name w:val="Style Bulleted54"/>
    <w:basedOn w:val="NoList"/>
    <w:rsid w:val="006164A1"/>
  </w:style>
  <w:style w:type="numbering" w:customStyle="1" w:styleId="Header244">
    <w:name w:val="Header244"/>
    <w:rsid w:val="006164A1"/>
  </w:style>
  <w:style w:type="numbering" w:customStyle="1" w:styleId="Style344">
    <w:name w:val="Style344"/>
    <w:rsid w:val="006164A1"/>
  </w:style>
  <w:style w:type="numbering" w:customStyle="1" w:styleId="StyleBulletedGray-8044">
    <w:name w:val="Style Bulleted Gray-80%44"/>
    <w:basedOn w:val="NoList"/>
    <w:rsid w:val="006164A1"/>
  </w:style>
  <w:style w:type="numbering" w:customStyle="1" w:styleId="StyleBulleted144">
    <w:name w:val="Style Bulleted144"/>
    <w:basedOn w:val="NoList"/>
    <w:rsid w:val="006164A1"/>
  </w:style>
  <w:style w:type="table" w:customStyle="1" w:styleId="TableGrid125">
    <w:name w:val="Table Grid1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3">
    <w:name w:val="表格 典雅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4">
    <w:name w:val="Style Bulleted Gray-80%54"/>
    <w:basedOn w:val="NoList"/>
    <w:rsid w:val="006164A1"/>
  </w:style>
  <w:style w:type="numbering" w:customStyle="1" w:styleId="StyleBulleted154">
    <w:name w:val="Style Bulleted154"/>
    <w:basedOn w:val="NoList"/>
    <w:rsid w:val="006164A1"/>
  </w:style>
  <w:style w:type="numbering" w:customStyle="1" w:styleId="NoList215">
    <w:name w:val="No List215"/>
    <w:next w:val="NoList"/>
    <w:semiHidden/>
    <w:rsid w:val="006164A1"/>
  </w:style>
  <w:style w:type="table" w:customStyle="1" w:styleId="TableGrid215">
    <w:name w:val="Table Grid21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4">
    <w:name w:val="No List1124"/>
    <w:next w:val="NoList"/>
    <w:semiHidden/>
    <w:rsid w:val="006164A1"/>
  </w:style>
  <w:style w:type="table" w:customStyle="1" w:styleId="TableGrid1115">
    <w:name w:val="Table Grid111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5">
    <w:name w:val="No List11115"/>
    <w:next w:val="NoList"/>
    <w:semiHidden/>
    <w:rsid w:val="006164A1"/>
  </w:style>
  <w:style w:type="numbering" w:customStyle="1" w:styleId="StyleBulleted215">
    <w:name w:val="Style Bulleted215"/>
    <w:basedOn w:val="NoList"/>
    <w:rsid w:val="006164A1"/>
  </w:style>
  <w:style w:type="numbering" w:customStyle="1" w:styleId="Header2115">
    <w:name w:val="Header2115"/>
    <w:rsid w:val="006164A1"/>
  </w:style>
  <w:style w:type="numbering" w:customStyle="1" w:styleId="Style3115">
    <w:name w:val="Style3115"/>
    <w:rsid w:val="006164A1"/>
  </w:style>
  <w:style w:type="numbering" w:customStyle="1" w:styleId="StyleBulletedGray-80115">
    <w:name w:val="Style Bulleted Gray-80%115"/>
    <w:basedOn w:val="NoList"/>
    <w:rsid w:val="006164A1"/>
  </w:style>
  <w:style w:type="numbering" w:customStyle="1" w:styleId="StyleBulleted1115">
    <w:name w:val="Style Bulleted1115"/>
    <w:basedOn w:val="NoList"/>
    <w:rsid w:val="006164A1"/>
  </w:style>
  <w:style w:type="numbering" w:customStyle="1" w:styleId="NoList314">
    <w:name w:val="No List314"/>
    <w:next w:val="NoList"/>
    <w:semiHidden/>
    <w:unhideWhenUsed/>
    <w:rsid w:val="006164A1"/>
  </w:style>
  <w:style w:type="numbering" w:customStyle="1" w:styleId="NoList414">
    <w:name w:val="No List414"/>
    <w:next w:val="NoList"/>
    <w:uiPriority w:val="99"/>
    <w:semiHidden/>
    <w:unhideWhenUsed/>
    <w:rsid w:val="006164A1"/>
  </w:style>
  <w:style w:type="numbering" w:customStyle="1" w:styleId="NoList1215">
    <w:name w:val="No List1215"/>
    <w:next w:val="NoList"/>
    <w:semiHidden/>
    <w:rsid w:val="006164A1"/>
  </w:style>
  <w:style w:type="numbering" w:customStyle="1" w:styleId="StyleBulleted314">
    <w:name w:val="Style Bulleted314"/>
    <w:basedOn w:val="NoList"/>
    <w:rsid w:val="006164A1"/>
  </w:style>
  <w:style w:type="numbering" w:customStyle="1" w:styleId="Header2214">
    <w:name w:val="Header2214"/>
    <w:rsid w:val="006164A1"/>
  </w:style>
  <w:style w:type="numbering" w:customStyle="1" w:styleId="Style3214">
    <w:name w:val="Style3214"/>
    <w:rsid w:val="006164A1"/>
  </w:style>
  <w:style w:type="numbering" w:customStyle="1" w:styleId="StyleBulletedGray-80214">
    <w:name w:val="Style Bulleted Gray-80%214"/>
    <w:basedOn w:val="NoList"/>
    <w:rsid w:val="006164A1"/>
  </w:style>
  <w:style w:type="numbering" w:customStyle="1" w:styleId="StyleBulleted1214">
    <w:name w:val="Style Bulleted1214"/>
    <w:basedOn w:val="NoList"/>
    <w:rsid w:val="006164A1"/>
  </w:style>
  <w:style w:type="numbering" w:customStyle="1" w:styleId="StyleBulletedWingdingssymbolBefore0cmHanging48ch114">
    <w:name w:val="Style Bulleted Wingdings (symbol) Before:  0 cm Hanging:  4.8 ch114"/>
    <w:rsid w:val="006164A1"/>
  </w:style>
  <w:style w:type="numbering" w:customStyle="1" w:styleId="NoList514">
    <w:name w:val="No List514"/>
    <w:next w:val="NoList"/>
    <w:semiHidden/>
    <w:rsid w:val="006164A1"/>
  </w:style>
  <w:style w:type="numbering" w:customStyle="1" w:styleId="11130">
    <w:name w:val="無清單1113"/>
    <w:next w:val="NoList"/>
    <w:uiPriority w:val="99"/>
    <w:semiHidden/>
    <w:unhideWhenUsed/>
    <w:rsid w:val="006164A1"/>
  </w:style>
  <w:style w:type="numbering" w:customStyle="1" w:styleId="2143">
    <w:name w:val="無清單214"/>
    <w:next w:val="NoList"/>
    <w:uiPriority w:val="99"/>
    <w:semiHidden/>
    <w:unhideWhenUsed/>
    <w:rsid w:val="006164A1"/>
  </w:style>
  <w:style w:type="numbering" w:customStyle="1" w:styleId="StyleBulleted414">
    <w:name w:val="Style Bulleted414"/>
    <w:basedOn w:val="NoList"/>
    <w:rsid w:val="006164A1"/>
  </w:style>
  <w:style w:type="numbering" w:customStyle="1" w:styleId="Header2314">
    <w:name w:val="Header2314"/>
    <w:rsid w:val="006164A1"/>
  </w:style>
  <w:style w:type="numbering" w:customStyle="1" w:styleId="Style3314">
    <w:name w:val="Style3314"/>
    <w:rsid w:val="006164A1"/>
  </w:style>
  <w:style w:type="numbering" w:customStyle="1" w:styleId="StyleBulletedGray-80314">
    <w:name w:val="Style Bulleted Gray-80%314"/>
    <w:basedOn w:val="NoList"/>
    <w:rsid w:val="006164A1"/>
  </w:style>
  <w:style w:type="numbering" w:customStyle="1" w:styleId="StyleBulleted1314">
    <w:name w:val="Style Bulleted1314"/>
    <w:basedOn w:val="NoList"/>
    <w:rsid w:val="006164A1"/>
  </w:style>
  <w:style w:type="numbering" w:customStyle="1" w:styleId="NoList614">
    <w:name w:val="No List614"/>
    <w:next w:val="NoList"/>
    <w:uiPriority w:val="99"/>
    <w:semiHidden/>
    <w:unhideWhenUsed/>
    <w:rsid w:val="006164A1"/>
  </w:style>
  <w:style w:type="table" w:customStyle="1" w:styleId="1151">
    <w:name w:val="表格 古典 11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52">
    <w:name w:val="表格 古典 21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50">
    <w:name w:val="表格 古典 31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51">
    <w:name w:val="表格 清單 31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42">
    <w:name w:val="表格格線11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4">
    <w:name w:val="TS-register table14"/>
    <w:basedOn w:val="TableNormal"/>
    <w:rsid w:val="006164A1"/>
    <w:rPr>
      <w:rFonts w:ascii="Arial" w:hAnsi="Arial"/>
    </w:rPr>
    <w:tblPr/>
  </w:style>
  <w:style w:type="numbering" w:customStyle="1" w:styleId="NormalNumbered15">
    <w:name w:val="Normal_Numbered15"/>
    <w:rsid w:val="006164A1"/>
  </w:style>
  <w:style w:type="numbering" w:customStyle="1" w:styleId="1ai15">
    <w:name w:val="1 / a / i15"/>
    <w:basedOn w:val="NoList"/>
    <w:next w:val="1ai"/>
    <w:unhideWhenUsed/>
    <w:rsid w:val="006164A1"/>
  </w:style>
  <w:style w:type="numbering" w:customStyle="1" w:styleId="11111115">
    <w:name w:val="1 / 1.1 / 1.1.115"/>
    <w:basedOn w:val="NoList"/>
    <w:next w:val="111111"/>
    <w:unhideWhenUsed/>
    <w:rsid w:val="006164A1"/>
  </w:style>
  <w:style w:type="table" w:customStyle="1" w:styleId="TableGrid315">
    <w:name w:val="Table Grid31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5">
    <w:name w:val="Table Elegant11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4">
    <w:name w:val="No List1314"/>
    <w:next w:val="NoList"/>
    <w:semiHidden/>
    <w:rsid w:val="006164A1"/>
  </w:style>
  <w:style w:type="numbering" w:customStyle="1" w:styleId="3142">
    <w:name w:val="無清單314"/>
    <w:next w:val="NoList"/>
    <w:uiPriority w:val="99"/>
    <w:semiHidden/>
    <w:unhideWhenUsed/>
    <w:rsid w:val="006164A1"/>
  </w:style>
  <w:style w:type="numbering" w:customStyle="1" w:styleId="414">
    <w:name w:val="無清單414"/>
    <w:next w:val="NoList"/>
    <w:uiPriority w:val="99"/>
    <w:semiHidden/>
    <w:unhideWhenUsed/>
    <w:rsid w:val="006164A1"/>
  </w:style>
  <w:style w:type="table" w:customStyle="1" w:styleId="Pindescription14">
    <w:name w:val="Pin_description14"/>
    <w:basedOn w:val="TableNormal"/>
    <w:uiPriority w:val="99"/>
    <w:rsid w:val="006164A1"/>
    <w:tblPr/>
  </w:style>
  <w:style w:type="numbering" w:customStyle="1" w:styleId="514">
    <w:name w:val="無清單514"/>
    <w:next w:val="NoList"/>
    <w:uiPriority w:val="99"/>
    <w:semiHidden/>
    <w:unhideWhenUsed/>
    <w:rsid w:val="006164A1"/>
  </w:style>
  <w:style w:type="numbering" w:customStyle="1" w:styleId="614">
    <w:name w:val="無清單614"/>
    <w:next w:val="NoList"/>
    <w:uiPriority w:val="99"/>
    <w:semiHidden/>
    <w:unhideWhenUsed/>
    <w:rsid w:val="006164A1"/>
  </w:style>
  <w:style w:type="numbering" w:customStyle="1" w:styleId="714">
    <w:name w:val="無清單714"/>
    <w:next w:val="NoList"/>
    <w:uiPriority w:val="99"/>
    <w:semiHidden/>
    <w:unhideWhenUsed/>
    <w:rsid w:val="006164A1"/>
  </w:style>
  <w:style w:type="numbering" w:customStyle="1" w:styleId="94">
    <w:name w:val="無清單94"/>
    <w:next w:val="NoList"/>
    <w:uiPriority w:val="99"/>
    <w:semiHidden/>
    <w:unhideWhenUsed/>
    <w:rsid w:val="006164A1"/>
  </w:style>
  <w:style w:type="table" w:customStyle="1" w:styleId="352">
    <w:name w:val="表格格線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
    <w:name w:val="表格 典雅3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4">
    <w:name w:val="No List154"/>
    <w:next w:val="NoList"/>
    <w:semiHidden/>
    <w:rsid w:val="006164A1"/>
  </w:style>
  <w:style w:type="numbering" w:customStyle="1" w:styleId="StyleBulleted64">
    <w:name w:val="Style Bulleted64"/>
    <w:basedOn w:val="NoList"/>
    <w:rsid w:val="006164A1"/>
  </w:style>
  <w:style w:type="numbering" w:customStyle="1" w:styleId="Header254">
    <w:name w:val="Header254"/>
    <w:rsid w:val="006164A1"/>
  </w:style>
  <w:style w:type="numbering" w:customStyle="1" w:styleId="Style354">
    <w:name w:val="Style354"/>
    <w:rsid w:val="006164A1"/>
  </w:style>
  <w:style w:type="numbering" w:customStyle="1" w:styleId="StyleBulletedGray-8064">
    <w:name w:val="Style Bulleted Gray-80%64"/>
    <w:basedOn w:val="NoList"/>
    <w:rsid w:val="006164A1"/>
  </w:style>
  <w:style w:type="numbering" w:customStyle="1" w:styleId="StyleBulleted164">
    <w:name w:val="Style Bulleted164"/>
    <w:basedOn w:val="NoList"/>
    <w:rsid w:val="006164A1"/>
  </w:style>
  <w:style w:type="table" w:customStyle="1" w:styleId="TableGrid135">
    <w:name w:val="Table Grid13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4">
    <w:name w:val="No List224"/>
    <w:next w:val="NoList"/>
    <w:semiHidden/>
    <w:rsid w:val="006164A1"/>
  </w:style>
  <w:style w:type="table" w:customStyle="1" w:styleId="TableGrid225">
    <w:name w:val="Table Grid225"/>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4">
    <w:name w:val="No List1134"/>
    <w:next w:val="NoList"/>
    <w:semiHidden/>
    <w:rsid w:val="006164A1"/>
  </w:style>
  <w:style w:type="table" w:customStyle="1" w:styleId="TableGrid1125">
    <w:name w:val="Table Grid1125"/>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4">
    <w:name w:val="No List11124"/>
    <w:next w:val="NoList"/>
    <w:semiHidden/>
    <w:rsid w:val="006164A1"/>
  </w:style>
  <w:style w:type="numbering" w:customStyle="1" w:styleId="StyleBulleted224">
    <w:name w:val="Style Bulleted224"/>
    <w:basedOn w:val="NoList"/>
    <w:rsid w:val="006164A1"/>
  </w:style>
  <w:style w:type="numbering" w:customStyle="1" w:styleId="Header2124">
    <w:name w:val="Header2124"/>
    <w:rsid w:val="006164A1"/>
  </w:style>
  <w:style w:type="numbering" w:customStyle="1" w:styleId="Style3124">
    <w:name w:val="Style3124"/>
    <w:rsid w:val="006164A1"/>
  </w:style>
  <w:style w:type="numbering" w:customStyle="1" w:styleId="StyleBulletedGray-80124">
    <w:name w:val="Style Bulleted Gray-80%124"/>
    <w:basedOn w:val="NoList"/>
    <w:rsid w:val="006164A1"/>
  </w:style>
  <w:style w:type="numbering" w:customStyle="1" w:styleId="StyleBulleted1124">
    <w:name w:val="Style Bulleted1124"/>
    <w:basedOn w:val="NoList"/>
    <w:rsid w:val="006164A1"/>
  </w:style>
  <w:style w:type="numbering" w:customStyle="1" w:styleId="NoList324">
    <w:name w:val="No List324"/>
    <w:next w:val="NoList"/>
    <w:semiHidden/>
    <w:unhideWhenUsed/>
    <w:rsid w:val="006164A1"/>
  </w:style>
  <w:style w:type="numbering" w:customStyle="1" w:styleId="NoList424">
    <w:name w:val="No List424"/>
    <w:next w:val="NoList"/>
    <w:uiPriority w:val="99"/>
    <w:semiHidden/>
    <w:unhideWhenUsed/>
    <w:rsid w:val="006164A1"/>
  </w:style>
  <w:style w:type="numbering" w:customStyle="1" w:styleId="NoList1224">
    <w:name w:val="No List1224"/>
    <w:next w:val="NoList"/>
    <w:semiHidden/>
    <w:rsid w:val="006164A1"/>
  </w:style>
  <w:style w:type="numbering" w:customStyle="1" w:styleId="StyleBulleted324">
    <w:name w:val="Style Bulleted324"/>
    <w:basedOn w:val="NoList"/>
    <w:rsid w:val="006164A1"/>
  </w:style>
  <w:style w:type="numbering" w:customStyle="1" w:styleId="Header2224">
    <w:name w:val="Header2224"/>
    <w:rsid w:val="006164A1"/>
  </w:style>
  <w:style w:type="numbering" w:customStyle="1" w:styleId="Style3224">
    <w:name w:val="Style3224"/>
    <w:rsid w:val="006164A1"/>
  </w:style>
  <w:style w:type="numbering" w:customStyle="1" w:styleId="StyleBulletedGray-80224">
    <w:name w:val="Style Bulleted Gray-80%224"/>
    <w:basedOn w:val="NoList"/>
    <w:rsid w:val="006164A1"/>
  </w:style>
  <w:style w:type="numbering" w:customStyle="1" w:styleId="StyleBulleted1224">
    <w:name w:val="Style Bulleted1224"/>
    <w:basedOn w:val="NoList"/>
    <w:rsid w:val="006164A1"/>
  </w:style>
  <w:style w:type="numbering" w:customStyle="1" w:styleId="StyleBulletedWingdingssymbolBefore0cmHanging48ch124">
    <w:name w:val="Style Bulleted Wingdings (symbol) Before:  0 cm Hanging:  4.8 ch124"/>
    <w:rsid w:val="006164A1"/>
  </w:style>
  <w:style w:type="numbering" w:customStyle="1" w:styleId="NoList524">
    <w:name w:val="No List524"/>
    <w:next w:val="NoList"/>
    <w:semiHidden/>
    <w:rsid w:val="006164A1"/>
  </w:style>
  <w:style w:type="numbering" w:customStyle="1" w:styleId="1241">
    <w:name w:val="無清單124"/>
    <w:next w:val="NoList"/>
    <w:uiPriority w:val="99"/>
    <w:semiHidden/>
    <w:unhideWhenUsed/>
    <w:rsid w:val="006164A1"/>
  </w:style>
  <w:style w:type="numbering" w:customStyle="1" w:styleId="2241">
    <w:name w:val="無清單224"/>
    <w:next w:val="NoList"/>
    <w:uiPriority w:val="99"/>
    <w:semiHidden/>
    <w:unhideWhenUsed/>
    <w:rsid w:val="006164A1"/>
  </w:style>
  <w:style w:type="numbering" w:customStyle="1" w:styleId="StyleBulleted424">
    <w:name w:val="Style Bulleted424"/>
    <w:basedOn w:val="NoList"/>
    <w:rsid w:val="006164A1"/>
  </w:style>
  <w:style w:type="numbering" w:customStyle="1" w:styleId="Header2324">
    <w:name w:val="Header2324"/>
    <w:rsid w:val="006164A1"/>
  </w:style>
  <w:style w:type="numbering" w:customStyle="1" w:styleId="Style3324">
    <w:name w:val="Style3324"/>
    <w:rsid w:val="006164A1"/>
  </w:style>
  <w:style w:type="numbering" w:customStyle="1" w:styleId="StyleBulletedGray-80324">
    <w:name w:val="Style Bulleted Gray-80%324"/>
    <w:basedOn w:val="NoList"/>
    <w:rsid w:val="006164A1"/>
  </w:style>
  <w:style w:type="numbering" w:customStyle="1" w:styleId="StyleBulleted1324">
    <w:name w:val="Style Bulleted1324"/>
    <w:basedOn w:val="NoList"/>
    <w:rsid w:val="006164A1"/>
  </w:style>
  <w:style w:type="numbering" w:customStyle="1" w:styleId="NoList624">
    <w:name w:val="No List624"/>
    <w:next w:val="NoList"/>
    <w:uiPriority w:val="99"/>
    <w:semiHidden/>
    <w:unhideWhenUsed/>
    <w:rsid w:val="006164A1"/>
  </w:style>
  <w:style w:type="table" w:customStyle="1" w:styleId="125">
    <w:name w:val="表格 古典 125"/>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50">
    <w:name w:val="表格 古典 225"/>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50">
    <w:name w:val="表格 古典 325"/>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51">
    <w:name w:val="表格 清單 325"/>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42">
    <w:name w:val="表格格線124"/>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4">
    <w:name w:val="TS-register table24"/>
    <w:basedOn w:val="TableNormal"/>
    <w:rsid w:val="006164A1"/>
    <w:rPr>
      <w:rFonts w:ascii="Arial" w:hAnsi="Arial"/>
    </w:rPr>
    <w:tblPr/>
  </w:style>
  <w:style w:type="numbering" w:customStyle="1" w:styleId="NormalNumbered24">
    <w:name w:val="Normal_Numbered24"/>
    <w:rsid w:val="006164A1"/>
  </w:style>
  <w:style w:type="numbering" w:customStyle="1" w:styleId="1ai24">
    <w:name w:val="1 / a / i24"/>
    <w:basedOn w:val="NoList"/>
    <w:next w:val="1ai"/>
    <w:unhideWhenUsed/>
    <w:rsid w:val="006164A1"/>
  </w:style>
  <w:style w:type="numbering" w:customStyle="1" w:styleId="11111124">
    <w:name w:val="1 / 1.1 / 1.1.124"/>
    <w:basedOn w:val="NoList"/>
    <w:next w:val="111111"/>
    <w:unhideWhenUsed/>
    <w:rsid w:val="006164A1"/>
  </w:style>
  <w:style w:type="table" w:customStyle="1" w:styleId="TableGrid325">
    <w:name w:val="Table Grid325"/>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5">
    <w:name w:val="Table Elegant125"/>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4">
    <w:name w:val="No List1324"/>
    <w:next w:val="NoList"/>
    <w:semiHidden/>
    <w:rsid w:val="006164A1"/>
  </w:style>
  <w:style w:type="numbering" w:customStyle="1" w:styleId="3242">
    <w:name w:val="無清單324"/>
    <w:next w:val="NoList"/>
    <w:uiPriority w:val="99"/>
    <w:semiHidden/>
    <w:unhideWhenUsed/>
    <w:rsid w:val="006164A1"/>
  </w:style>
  <w:style w:type="numbering" w:customStyle="1" w:styleId="424">
    <w:name w:val="無清單424"/>
    <w:next w:val="NoList"/>
    <w:uiPriority w:val="99"/>
    <w:semiHidden/>
    <w:unhideWhenUsed/>
    <w:rsid w:val="006164A1"/>
  </w:style>
  <w:style w:type="table" w:customStyle="1" w:styleId="Pindescription24">
    <w:name w:val="Pin_description24"/>
    <w:basedOn w:val="TableNormal"/>
    <w:uiPriority w:val="99"/>
    <w:rsid w:val="006164A1"/>
    <w:tblPr/>
  </w:style>
  <w:style w:type="numbering" w:customStyle="1" w:styleId="524">
    <w:name w:val="無清單524"/>
    <w:next w:val="NoList"/>
    <w:uiPriority w:val="99"/>
    <w:semiHidden/>
    <w:unhideWhenUsed/>
    <w:rsid w:val="006164A1"/>
  </w:style>
  <w:style w:type="numbering" w:customStyle="1" w:styleId="624">
    <w:name w:val="無清單624"/>
    <w:next w:val="NoList"/>
    <w:uiPriority w:val="99"/>
    <w:semiHidden/>
    <w:unhideWhenUsed/>
    <w:rsid w:val="006164A1"/>
  </w:style>
  <w:style w:type="numbering" w:customStyle="1" w:styleId="724">
    <w:name w:val="無清單724"/>
    <w:next w:val="NoList"/>
    <w:uiPriority w:val="99"/>
    <w:semiHidden/>
    <w:unhideWhenUsed/>
    <w:rsid w:val="006164A1"/>
  </w:style>
  <w:style w:type="table" w:customStyle="1" w:styleId="TableContemporary5">
    <w:name w:val="Table Contemporary5"/>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29">
    <w:name w:val="No List29"/>
    <w:next w:val="NoList"/>
    <w:uiPriority w:val="99"/>
    <w:semiHidden/>
    <w:unhideWhenUsed/>
    <w:rsid w:val="006164A1"/>
  </w:style>
  <w:style w:type="numbering" w:customStyle="1" w:styleId="NoList127">
    <w:name w:val="No List127"/>
    <w:next w:val="NoList"/>
    <w:semiHidden/>
    <w:unhideWhenUsed/>
    <w:rsid w:val="006164A1"/>
  </w:style>
  <w:style w:type="table" w:customStyle="1" w:styleId="TableElegant9">
    <w:name w:val="Table Elegant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117">
    <w:name w:val="No List1117"/>
    <w:next w:val="NoList"/>
    <w:semiHidden/>
    <w:rsid w:val="006164A1"/>
  </w:style>
  <w:style w:type="numbering" w:customStyle="1" w:styleId="StyleBulleted29">
    <w:name w:val="Style Bulleted29"/>
    <w:basedOn w:val="NoList"/>
    <w:rsid w:val="006164A1"/>
  </w:style>
  <w:style w:type="numbering" w:customStyle="1" w:styleId="Header219">
    <w:name w:val="Header219"/>
    <w:rsid w:val="006164A1"/>
  </w:style>
  <w:style w:type="numbering" w:customStyle="1" w:styleId="Style319">
    <w:name w:val="Style319"/>
    <w:rsid w:val="006164A1"/>
  </w:style>
  <w:style w:type="numbering" w:customStyle="1" w:styleId="StyleBulletedGray-8020">
    <w:name w:val="Style Bulleted Gray-80%20"/>
    <w:basedOn w:val="NoList"/>
    <w:rsid w:val="006164A1"/>
  </w:style>
  <w:style w:type="numbering" w:customStyle="1" w:styleId="StyleBulleted120">
    <w:name w:val="Style Bulleted120"/>
    <w:basedOn w:val="NoList"/>
    <w:rsid w:val="006164A1"/>
  </w:style>
  <w:style w:type="table" w:customStyle="1" w:styleId="TableGrid118">
    <w:name w:val="Table Grid1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semiHidden/>
    <w:rsid w:val="006164A1"/>
  </w:style>
  <w:style w:type="numbering" w:customStyle="1" w:styleId="NoList1118">
    <w:name w:val="No List1118"/>
    <w:next w:val="NoList"/>
    <w:semiHidden/>
    <w:rsid w:val="006164A1"/>
  </w:style>
  <w:style w:type="table" w:customStyle="1" w:styleId="TableGrid119">
    <w:name w:val="Table Grid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6">
    <w:name w:val="No List11116"/>
    <w:next w:val="NoList"/>
    <w:semiHidden/>
    <w:rsid w:val="006164A1"/>
  </w:style>
  <w:style w:type="numbering" w:customStyle="1" w:styleId="StyleBulleted210">
    <w:name w:val="Style Bulleted210"/>
    <w:basedOn w:val="NoList"/>
    <w:rsid w:val="006164A1"/>
  </w:style>
  <w:style w:type="numbering" w:customStyle="1" w:styleId="Header2110">
    <w:name w:val="Header2110"/>
    <w:rsid w:val="006164A1"/>
  </w:style>
  <w:style w:type="numbering" w:customStyle="1" w:styleId="Style3110">
    <w:name w:val="Style3110"/>
    <w:rsid w:val="006164A1"/>
  </w:style>
  <w:style w:type="numbering" w:customStyle="1" w:styleId="StyleBulletedGray-80110">
    <w:name w:val="Style Bulleted Gray-80%110"/>
    <w:basedOn w:val="NoList"/>
    <w:rsid w:val="006164A1"/>
  </w:style>
  <w:style w:type="numbering" w:customStyle="1" w:styleId="StyleBulleted1110">
    <w:name w:val="Style Bulleted1110"/>
    <w:basedOn w:val="NoList"/>
    <w:rsid w:val="006164A1"/>
  </w:style>
  <w:style w:type="numbering" w:customStyle="1" w:styleId="NoList37">
    <w:name w:val="No List37"/>
    <w:next w:val="NoList"/>
    <w:semiHidden/>
    <w:unhideWhenUsed/>
    <w:rsid w:val="006164A1"/>
  </w:style>
  <w:style w:type="numbering" w:customStyle="1" w:styleId="NoList47">
    <w:name w:val="No List47"/>
    <w:next w:val="NoList"/>
    <w:uiPriority w:val="99"/>
    <w:semiHidden/>
    <w:unhideWhenUsed/>
    <w:rsid w:val="006164A1"/>
  </w:style>
  <w:style w:type="numbering" w:customStyle="1" w:styleId="NoList128">
    <w:name w:val="No List128"/>
    <w:next w:val="NoList"/>
    <w:semiHidden/>
    <w:rsid w:val="006164A1"/>
  </w:style>
  <w:style w:type="numbering" w:customStyle="1" w:styleId="StyleBulleted37">
    <w:name w:val="Style Bulleted37"/>
    <w:basedOn w:val="NoList"/>
    <w:rsid w:val="006164A1"/>
  </w:style>
  <w:style w:type="numbering" w:customStyle="1" w:styleId="Header227">
    <w:name w:val="Header227"/>
    <w:rsid w:val="006164A1"/>
  </w:style>
  <w:style w:type="numbering" w:customStyle="1" w:styleId="Style327">
    <w:name w:val="Style327"/>
    <w:rsid w:val="006164A1"/>
  </w:style>
  <w:style w:type="numbering" w:customStyle="1" w:styleId="StyleBulletedGray-8027">
    <w:name w:val="Style Bulleted Gray-80%27"/>
    <w:basedOn w:val="NoList"/>
    <w:rsid w:val="006164A1"/>
  </w:style>
  <w:style w:type="numbering" w:customStyle="1" w:styleId="StyleBulleted127">
    <w:name w:val="Style Bulleted127"/>
    <w:basedOn w:val="NoList"/>
    <w:rsid w:val="006164A1"/>
  </w:style>
  <w:style w:type="numbering" w:customStyle="1" w:styleId="StyleBulletedWingdingssymbolBefore0cmHanging48ch17">
    <w:name w:val="Style Bulleted Wingdings (symbol) Before:  0 cm Hanging:  4.8 ch17"/>
    <w:rsid w:val="006164A1"/>
  </w:style>
  <w:style w:type="numbering" w:customStyle="1" w:styleId="NoList57">
    <w:name w:val="No List57"/>
    <w:next w:val="NoList"/>
    <w:semiHidden/>
    <w:rsid w:val="006164A1"/>
  </w:style>
  <w:style w:type="numbering" w:customStyle="1" w:styleId="171">
    <w:name w:val="無清單17"/>
    <w:next w:val="NoList"/>
    <w:uiPriority w:val="99"/>
    <w:semiHidden/>
    <w:unhideWhenUsed/>
    <w:rsid w:val="006164A1"/>
  </w:style>
  <w:style w:type="numbering" w:customStyle="1" w:styleId="270">
    <w:name w:val="無清單27"/>
    <w:next w:val="NoList"/>
    <w:uiPriority w:val="99"/>
    <w:semiHidden/>
    <w:unhideWhenUsed/>
    <w:rsid w:val="006164A1"/>
  </w:style>
  <w:style w:type="numbering" w:customStyle="1" w:styleId="StyleBulleted47">
    <w:name w:val="Style Bulleted47"/>
    <w:basedOn w:val="NoList"/>
    <w:rsid w:val="006164A1"/>
  </w:style>
  <w:style w:type="numbering" w:customStyle="1" w:styleId="Header237">
    <w:name w:val="Header237"/>
    <w:rsid w:val="006164A1"/>
  </w:style>
  <w:style w:type="numbering" w:customStyle="1" w:styleId="Style337">
    <w:name w:val="Style337"/>
    <w:rsid w:val="006164A1"/>
  </w:style>
  <w:style w:type="numbering" w:customStyle="1" w:styleId="StyleBulletedGray-8037">
    <w:name w:val="Style Bulleted Gray-80%37"/>
    <w:basedOn w:val="NoList"/>
    <w:rsid w:val="006164A1"/>
  </w:style>
  <w:style w:type="numbering" w:customStyle="1" w:styleId="StyleBulleted137">
    <w:name w:val="Style Bulleted137"/>
    <w:basedOn w:val="NoList"/>
    <w:rsid w:val="006164A1"/>
  </w:style>
  <w:style w:type="numbering" w:customStyle="1" w:styleId="NoList67">
    <w:name w:val="No List67"/>
    <w:next w:val="NoList"/>
    <w:uiPriority w:val="99"/>
    <w:semiHidden/>
    <w:unhideWhenUsed/>
    <w:rsid w:val="006164A1"/>
  </w:style>
  <w:style w:type="table" w:customStyle="1" w:styleId="TableClassic16">
    <w:name w:val="Table Classic 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6">
    <w:name w:val="Table Classic 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6">
    <w:name w:val="Table Classic 3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8">
    <w:name w:val="Table List 3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90">
    <w:name w:val="表格格線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7">
    <w:name w:val="TS-register table7"/>
    <w:basedOn w:val="TableNormal"/>
    <w:rsid w:val="006164A1"/>
    <w:rPr>
      <w:rFonts w:ascii="Arial" w:hAnsi="Arial"/>
    </w:rPr>
    <w:tblPr/>
  </w:style>
  <w:style w:type="numbering" w:customStyle="1" w:styleId="NormalNumbered9">
    <w:name w:val="Normal_Numbered9"/>
    <w:rsid w:val="006164A1"/>
  </w:style>
  <w:style w:type="numbering" w:customStyle="1" w:styleId="1ai9">
    <w:name w:val="1 / a / i9"/>
    <w:basedOn w:val="NoList"/>
    <w:next w:val="1ai"/>
    <w:unhideWhenUsed/>
    <w:rsid w:val="006164A1"/>
  </w:style>
  <w:style w:type="numbering" w:customStyle="1" w:styleId="1111119">
    <w:name w:val="1 / 1.1 / 1.1.19"/>
    <w:basedOn w:val="NoList"/>
    <w:next w:val="111111"/>
    <w:unhideWhenUsed/>
    <w:rsid w:val="006164A1"/>
  </w:style>
  <w:style w:type="table" w:customStyle="1" w:styleId="TableGrid38">
    <w:name w:val="Table Grid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8">
    <w:name w:val="Table Elegant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7">
    <w:name w:val="No List137"/>
    <w:next w:val="NoList"/>
    <w:semiHidden/>
    <w:rsid w:val="006164A1"/>
  </w:style>
  <w:style w:type="numbering" w:customStyle="1" w:styleId="370">
    <w:name w:val="無清單37"/>
    <w:next w:val="NoList"/>
    <w:uiPriority w:val="99"/>
    <w:semiHidden/>
    <w:unhideWhenUsed/>
    <w:rsid w:val="006164A1"/>
  </w:style>
  <w:style w:type="numbering" w:customStyle="1" w:styleId="470">
    <w:name w:val="無清單47"/>
    <w:next w:val="NoList"/>
    <w:uiPriority w:val="99"/>
    <w:semiHidden/>
    <w:unhideWhenUsed/>
    <w:rsid w:val="006164A1"/>
  </w:style>
  <w:style w:type="table" w:customStyle="1" w:styleId="Pindescription7">
    <w:name w:val="Pin_description7"/>
    <w:basedOn w:val="TableNormal"/>
    <w:uiPriority w:val="99"/>
    <w:rsid w:val="006164A1"/>
    <w:tblPr/>
  </w:style>
  <w:style w:type="numbering" w:customStyle="1" w:styleId="570">
    <w:name w:val="無清單57"/>
    <w:next w:val="NoList"/>
    <w:uiPriority w:val="99"/>
    <w:semiHidden/>
    <w:unhideWhenUsed/>
    <w:rsid w:val="006164A1"/>
  </w:style>
  <w:style w:type="numbering" w:customStyle="1" w:styleId="67">
    <w:name w:val="無清單67"/>
    <w:next w:val="NoList"/>
    <w:uiPriority w:val="99"/>
    <w:semiHidden/>
    <w:unhideWhenUsed/>
    <w:rsid w:val="006164A1"/>
  </w:style>
  <w:style w:type="numbering" w:customStyle="1" w:styleId="77">
    <w:name w:val="無清單77"/>
    <w:next w:val="NoList"/>
    <w:uiPriority w:val="99"/>
    <w:semiHidden/>
    <w:unhideWhenUsed/>
    <w:rsid w:val="006164A1"/>
  </w:style>
  <w:style w:type="table" w:customStyle="1" w:styleId="2160">
    <w:name w:val="暗色清單 216"/>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63">
    <w:name w:val="淺色格線16"/>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61">
    <w:name w:val="暗色網底 216"/>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9">
    <w:name w:val="Style Bulleted Wingdings (symbol) Before:  0 cm Hanging:  4.8 ch9"/>
    <w:basedOn w:val="NoList"/>
    <w:rsid w:val="006164A1"/>
  </w:style>
  <w:style w:type="numbering" w:customStyle="1" w:styleId="StyleBulletedWingdingssymbolBefore063cmHanging488">
    <w:name w:val="Style Bulleted Wingdings (symbol) Before:  0.63 cm Hanging:  4.8...8"/>
    <w:basedOn w:val="NoList"/>
    <w:rsid w:val="006164A1"/>
  </w:style>
  <w:style w:type="table" w:customStyle="1" w:styleId="TableGrid48">
    <w:name w:val="Table Grid 48"/>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8">
    <w:name w:val="Table Style18"/>
    <w:basedOn w:val="TableNormal"/>
    <w:rsid w:val="006164A1"/>
    <w:tblPr>
      <w:tblInd w:w="-284" w:type="dxa"/>
    </w:tblPr>
  </w:style>
  <w:style w:type="table" w:customStyle="1" w:styleId="TableStyle27">
    <w:name w:val="Table Style27"/>
    <w:basedOn w:val="TableStyle1"/>
    <w:rsid w:val="006164A1"/>
    <w:tblPr>
      <w:tblInd w:w="0" w:type="dxa"/>
    </w:tblPr>
  </w:style>
  <w:style w:type="numbering" w:customStyle="1" w:styleId="85">
    <w:name w:val="無清單85"/>
    <w:next w:val="NoList"/>
    <w:uiPriority w:val="99"/>
    <w:semiHidden/>
    <w:unhideWhenUsed/>
    <w:rsid w:val="006164A1"/>
  </w:style>
  <w:style w:type="table" w:customStyle="1" w:styleId="262">
    <w:name w:val="表格格線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4">
    <w:name w:val="表格 典雅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5">
    <w:name w:val="No List145"/>
    <w:next w:val="NoList"/>
    <w:semiHidden/>
    <w:rsid w:val="006164A1"/>
  </w:style>
  <w:style w:type="numbering" w:customStyle="1" w:styleId="StyleBulleted55">
    <w:name w:val="Style Bulleted55"/>
    <w:basedOn w:val="NoList"/>
    <w:rsid w:val="006164A1"/>
  </w:style>
  <w:style w:type="numbering" w:customStyle="1" w:styleId="Header245">
    <w:name w:val="Header245"/>
    <w:rsid w:val="006164A1"/>
  </w:style>
  <w:style w:type="numbering" w:customStyle="1" w:styleId="Style345">
    <w:name w:val="Style345"/>
    <w:rsid w:val="006164A1"/>
  </w:style>
  <w:style w:type="numbering" w:customStyle="1" w:styleId="StyleBulletedGray-8045">
    <w:name w:val="Style Bulleted Gray-80%45"/>
    <w:basedOn w:val="NoList"/>
    <w:rsid w:val="006164A1"/>
  </w:style>
  <w:style w:type="numbering" w:customStyle="1" w:styleId="StyleBulleted145">
    <w:name w:val="Style Bulleted145"/>
    <w:basedOn w:val="NoList"/>
    <w:rsid w:val="006164A1"/>
  </w:style>
  <w:style w:type="table" w:customStyle="1" w:styleId="TableGrid126">
    <w:name w:val="Table Grid1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3">
    <w:name w:val="表格 典雅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5">
    <w:name w:val="Style Bulleted Gray-80%55"/>
    <w:basedOn w:val="NoList"/>
    <w:rsid w:val="006164A1"/>
  </w:style>
  <w:style w:type="numbering" w:customStyle="1" w:styleId="StyleBulleted155">
    <w:name w:val="Style Bulleted155"/>
    <w:basedOn w:val="NoList"/>
    <w:rsid w:val="006164A1"/>
  </w:style>
  <w:style w:type="numbering" w:customStyle="1" w:styleId="NoList216">
    <w:name w:val="No List216"/>
    <w:next w:val="NoList"/>
    <w:semiHidden/>
    <w:rsid w:val="006164A1"/>
  </w:style>
  <w:style w:type="table" w:customStyle="1" w:styleId="TableGrid216">
    <w:name w:val="Table Grid21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5">
    <w:name w:val="No List1125"/>
    <w:next w:val="NoList"/>
    <w:semiHidden/>
    <w:rsid w:val="006164A1"/>
  </w:style>
  <w:style w:type="table" w:customStyle="1" w:styleId="TableGrid1116">
    <w:name w:val="Table Grid111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216">
    <w:name w:val="Style Bulleted216"/>
    <w:basedOn w:val="NoList"/>
    <w:rsid w:val="006164A1"/>
  </w:style>
  <w:style w:type="numbering" w:customStyle="1" w:styleId="Header2116">
    <w:name w:val="Header2116"/>
    <w:rsid w:val="006164A1"/>
  </w:style>
  <w:style w:type="numbering" w:customStyle="1" w:styleId="Style3116">
    <w:name w:val="Style3116"/>
    <w:rsid w:val="006164A1"/>
  </w:style>
  <w:style w:type="numbering" w:customStyle="1" w:styleId="StyleBulletedGray-80116">
    <w:name w:val="Style Bulleted Gray-80%116"/>
    <w:basedOn w:val="NoList"/>
    <w:rsid w:val="006164A1"/>
  </w:style>
  <w:style w:type="numbering" w:customStyle="1" w:styleId="StyleBulleted1116">
    <w:name w:val="Style Bulleted1116"/>
    <w:basedOn w:val="NoList"/>
    <w:rsid w:val="006164A1"/>
  </w:style>
  <w:style w:type="numbering" w:customStyle="1" w:styleId="NoList315">
    <w:name w:val="No List315"/>
    <w:next w:val="NoList"/>
    <w:semiHidden/>
    <w:unhideWhenUsed/>
    <w:rsid w:val="006164A1"/>
  </w:style>
  <w:style w:type="numbering" w:customStyle="1" w:styleId="NoList415">
    <w:name w:val="No List415"/>
    <w:next w:val="NoList"/>
    <w:uiPriority w:val="99"/>
    <w:semiHidden/>
    <w:unhideWhenUsed/>
    <w:rsid w:val="006164A1"/>
  </w:style>
  <w:style w:type="numbering" w:customStyle="1" w:styleId="NoList1216">
    <w:name w:val="No List1216"/>
    <w:next w:val="NoList"/>
    <w:semiHidden/>
    <w:rsid w:val="006164A1"/>
  </w:style>
  <w:style w:type="numbering" w:customStyle="1" w:styleId="StyleBulleted315">
    <w:name w:val="Style Bulleted315"/>
    <w:basedOn w:val="NoList"/>
    <w:rsid w:val="006164A1"/>
  </w:style>
  <w:style w:type="numbering" w:customStyle="1" w:styleId="Header2215">
    <w:name w:val="Header2215"/>
    <w:rsid w:val="006164A1"/>
  </w:style>
  <w:style w:type="numbering" w:customStyle="1" w:styleId="Style3215">
    <w:name w:val="Style3215"/>
    <w:rsid w:val="006164A1"/>
  </w:style>
  <w:style w:type="numbering" w:customStyle="1" w:styleId="StyleBulletedGray-80215">
    <w:name w:val="Style Bulleted Gray-80%215"/>
    <w:basedOn w:val="NoList"/>
    <w:rsid w:val="006164A1"/>
  </w:style>
  <w:style w:type="numbering" w:customStyle="1" w:styleId="StyleBulleted1215">
    <w:name w:val="Style Bulleted1215"/>
    <w:basedOn w:val="NoList"/>
    <w:rsid w:val="006164A1"/>
  </w:style>
  <w:style w:type="numbering" w:customStyle="1" w:styleId="StyleBulletedWingdingssymbolBefore0cmHanging48ch115">
    <w:name w:val="Style Bulleted Wingdings (symbol) Before:  0 cm Hanging:  4.8 ch115"/>
    <w:rsid w:val="006164A1"/>
  </w:style>
  <w:style w:type="numbering" w:customStyle="1" w:styleId="NoList515">
    <w:name w:val="No List515"/>
    <w:next w:val="NoList"/>
    <w:semiHidden/>
    <w:rsid w:val="006164A1"/>
  </w:style>
  <w:style w:type="numbering" w:customStyle="1" w:styleId="1160">
    <w:name w:val="無清單116"/>
    <w:next w:val="NoList"/>
    <w:uiPriority w:val="99"/>
    <w:semiHidden/>
    <w:unhideWhenUsed/>
    <w:rsid w:val="006164A1"/>
  </w:style>
  <w:style w:type="numbering" w:customStyle="1" w:styleId="2153">
    <w:name w:val="無清單215"/>
    <w:next w:val="NoList"/>
    <w:uiPriority w:val="99"/>
    <w:semiHidden/>
    <w:unhideWhenUsed/>
    <w:rsid w:val="006164A1"/>
  </w:style>
  <w:style w:type="numbering" w:customStyle="1" w:styleId="StyleBulleted415">
    <w:name w:val="Style Bulleted415"/>
    <w:basedOn w:val="NoList"/>
    <w:rsid w:val="006164A1"/>
  </w:style>
  <w:style w:type="numbering" w:customStyle="1" w:styleId="Header2315">
    <w:name w:val="Header2315"/>
    <w:rsid w:val="006164A1"/>
  </w:style>
  <w:style w:type="numbering" w:customStyle="1" w:styleId="Style3315">
    <w:name w:val="Style3315"/>
    <w:rsid w:val="006164A1"/>
  </w:style>
  <w:style w:type="numbering" w:customStyle="1" w:styleId="StyleBulletedGray-80315">
    <w:name w:val="Style Bulleted Gray-80%315"/>
    <w:basedOn w:val="NoList"/>
    <w:rsid w:val="006164A1"/>
  </w:style>
  <w:style w:type="numbering" w:customStyle="1" w:styleId="StyleBulleted1315">
    <w:name w:val="Style Bulleted1315"/>
    <w:basedOn w:val="NoList"/>
    <w:rsid w:val="006164A1"/>
  </w:style>
  <w:style w:type="numbering" w:customStyle="1" w:styleId="NoList615">
    <w:name w:val="No List615"/>
    <w:next w:val="NoList"/>
    <w:uiPriority w:val="99"/>
    <w:semiHidden/>
    <w:unhideWhenUsed/>
    <w:rsid w:val="006164A1"/>
  </w:style>
  <w:style w:type="table" w:customStyle="1" w:styleId="1161">
    <w:name w:val="表格 古典 11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62">
    <w:name w:val="表格 古典 21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60">
    <w:name w:val="表格 古典 31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61">
    <w:name w:val="表格 清單 31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52">
    <w:name w:val="表格格線11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5">
    <w:name w:val="TS-register table15"/>
    <w:basedOn w:val="TableNormal"/>
    <w:rsid w:val="006164A1"/>
    <w:rPr>
      <w:rFonts w:ascii="Arial" w:hAnsi="Arial"/>
    </w:rPr>
    <w:tblPr/>
  </w:style>
  <w:style w:type="numbering" w:customStyle="1" w:styleId="NormalNumbered16">
    <w:name w:val="Normal_Numbered16"/>
    <w:rsid w:val="006164A1"/>
  </w:style>
  <w:style w:type="numbering" w:customStyle="1" w:styleId="1ai16">
    <w:name w:val="1 / a / i16"/>
    <w:basedOn w:val="NoList"/>
    <w:next w:val="1ai"/>
    <w:unhideWhenUsed/>
    <w:rsid w:val="006164A1"/>
  </w:style>
  <w:style w:type="numbering" w:customStyle="1" w:styleId="11111116">
    <w:name w:val="1 / 1.1 / 1.1.116"/>
    <w:basedOn w:val="NoList"/>
    <w:next w:val="111111"/>
    <w:unhideWhenUsed/>
    <w:rsid w:val="006164A1"/>
  </w:style>
  <w:style w:type="table" w:customStyle="1" w:styleId="TableGrid316">
    <w:name w:val="Table Grid31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6">
    <w:name w:val="Table Elegant11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5">
    <w:name w:val="No List1315"/>
    <w:next w:val="NoList"/>
    <w:semiHidden/>
    <w:rsid w:val="006164A1"/>
  </w:style>
  <w:style w:type="numbering" w:customStyle="1" w:styleId="3152">
    <w:name w:val="無清單315"/>
    <w:next w:val="NoList"/>
    <w:uiPriority w:val="99"/>
    <w:semiHidden/>
    <w:unhideWhenUsed/>
    <w:rsid w:val="006164A1"/>
  </w:style>
  <w:style w:type="numbering" w:customStyle="1" w:styleId="415">
    <w:name w:val="無清單415"/>
    <w:next w:val="NoList"/>
    <w:uiPriority w:val="99"/>
    <w:semiHidden/>
    <w:unhideWhenUsed/>
    <w:rsid w:val="006164A1"/>
  </w:style>
  <w:style w:type="table" w:customStyle="1" w:styleId="Pindescription15">
    <w:name w:val="Pin_description15"/>
    <w:basedOn w:val="TableNormal"/>
    <w:uiPriority w:val="99"/>
    <w:rsid w:val="006164A1"/>
    <w:tblPr/>
  </w:style>
  <w:style w:type="numbering" w:customStyle="1" w:styleId="515">
    <w:name w:val="無清單515"/>
    <w:next w:val="NoList"/>
    <w:uiPriority w:val="99"/>
    <w:semiHidden/>
    <w:unhideWhenUsed/>
    <w:rsid w:val="006164A1"/>
  </w:style>
  <w:style w:type="numbering" w:customStyle="1" w:styleId="615">
    <w:name w:val="無清單615"/>
    <w:next w:val="NoList"/>
    <w:uiPriority w:val="99"/>
    <w:semiHidden/>
    <w:unhideWhenUsed/>
    <w:rsid w:val="006164A1"/>
  </w:style>
  <w:style w:type="numbering" w:customStyle="1" w:styleId="715">
    <w:name w:val="無清單715"/>
    <w:next w:val="NoList"/>
    <w:uiPriority w:val="99"/>
    <w:semiHidden/>
    <w:unhideWhenUsed/>
    <w:rsid w:val="006164A1"/>
  </w:style>
  <w:style w:type="numbering" w:customStyle="1" w:styleId="95">
    <w:name w:val="無清單95"/>
    <w:next w:val="NoList"/>
    <w:uiPriority w:val="99"/>
    <w:semiHidden/>
    <w:unhideWhenUsed/>
    <w:rsid w:val="006164A1"/>
  </w:style>
  <w:style w:type="table" w:customStyle="1" w:styleId="361">
    <w:name w:val="表格格線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
    <w:name w:val="表格 典雅3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5">
    <w:name w:val="No List155"/>
    <w:next w:val="NoList"/>
    <w:semiHidden/>
    <w:rsid w:val="006164A1"/>
  </w:style>
  <w:style w:type="numbering" w:customStyle="1" w:styleId="StyleBulleted65">
    <w:name w:val="Style Bulleted65"/>
    <w:basedOn w:val="NoList"/>
    <w:rsid w:val="006164A1"/>
  </w:style>
  <w:style w:type="numbering" w:customStyle="1" w:styleId="Header255">
    <w:name w:val="Header255"/>
    <w:rsid w:val="006164A1"/>
  </w:style>
  <w:style w:type="numbering" w:customStyle="1" w:styleId="Style355">
    <w:name w:val="Style355"/>
    <w:rsid w:val="006164A1"/>
  </w:style>
  <w:style w:type="numbering" w:customStyle="1" w:styleId="StyleBulletedGray-8065">
    <w:name w:val="Style Bulleted Gray-80%65"/>
    <w:basedOn w:val="NoList"/>
    <w:rsid w:val="006164A1"/>
  </w:style>
  <w:style w:type="numbering" w:customStyle="1" w:styleId="StyleBulleted165">
    <w:name w:val="Style Bulleted165"/>
    <w:basedOn w:val="NoList"/>
    <w:rsid w:val="006164A1"/>
  </w:style>
  <w:style w:type="table" w:customStyle="1" w:styleId="TableGrid136">
    <w:name w:val="Table Grid13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5">
    <w:name w:val="No List225"/>
    <w:next w:val="NoList"/>
    <w:semiHidden/>
    <w:rsid w:val="006164A1"/>
  </w:style>
  <w:style w:type="table" w:customStyle="1" w:styleId="TableGrid226">
    <w:name w:val="Table Grid226"/>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5">
    <w:name w:val="No List1135"/>
    <w:next w:val="NoList"/>
    <w:semiHidden/>
    <w:rsid w:val="006164A1"/>
  </w:style>
  <w:style w:type="table" w:customStyle="1" w:styleId="TableGrid1126">
    <w:name w:val="Table Grid1126"/>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5">
    <w:name w:val="No List11125"/>
    <w:next w:val="NoList"/>
    <w:semiHidden/>
    <w:rsid w:val="006164A1"/>
  </w:style>
  <w:style w:type="numbering" w:customStyle="1" w:styleId="StyleBulleted225">
    <w:name w:val="Style Bulleted225"/>
    <w:basedOn w:val="NoList"/>
    <w:rsid w:val="006164A1"/>
  </w:style>
  <w:style w:type="numbering" w:customStyle="1" w:styleId="Header2125">
    <w:name w:val="Header2125"/>
    <w:rsid w:val="006164A1"/>
  </w:style>
  <w:style w:type="numbering" w:customStyle="1" w:styleId="Style3125">
    <w:name w:val="Style3125"/>
    <w:rsid w:val="006164A1"/>
  </w:style>
  <w:style w:type="numbering" w:customStyle="1" w:styleId="StyleBulletedGray-80125">
    <w:name w:val="Style Bulleted Gray-80%125"/>
    <w:basedOn w:val="NoList"/>
    <w:rsid w:val="006164A1"/>
  </w:style>
  <w:style w:type="numbering" w:customStyle="1" w:styleId="StyleBulleted1125">
    <w:name w:val="Style Bulleted1125"/>
    <w:basedOn w:val="NoList"/>
    <w:rsid w:val="006164A1"/>
  </w:style>
  <w:style w:type="numbering" w:customStyle="1" w:styleId="NoList325">
    <w:name w:val="No List325"/>
    <w:next w:val="NoList"/>
    <w:semiHidden/>
    <w:unhideWhenUsed/>
    <w:rsid w:val="006164A1"/>
  </w:style>
  <w:style w:type="numbering" w:customStyle="1" w:styleId="NoList425">
    <w:name w:val="No List425"/>
    <w:next w:val="NoList"/>
    <w:uiPriority w:val="99"/>
    <w:semiHidden/>
    <w:unhideWhenUsed/>
    <w:rsid w:val="006164A1"/>
  </w:style>
  <w:style w:type="numbering" w:customStyle="1" w:styleId="NoList1225">
    <w:name w:val="No List1225"/>
    <w:next w:val="NoList"/>
    <w:semiHidden/>
    <w:rsid w:val="006164A1"/>
  </w:style>
  <w:style w:type="numbering" w:customStyle="1" w:styleId="StyleBulleted325">
    <w:name w:val="Style Bulleted325"/>
    <w:basedOn w:val="NoList"/>
    <w:rsid w:val="006164A1"/>
  </w:style>
  <w:style w:type="numbering" w:customStyle="1" w:styleId="Header2225">
    <w:name w:val="Header2225"/>
    <w:rsid w:val="006164A1"/>
  </w:style>
  <w:style w:type="numbering" w:customStyle="1" w:styleId="Style3225">
    <w:name w:val="Style3225"/>
    <w:rsid w:val="006164A1"/>
  </w:style>
  <w:style w:type="numbering" w:customStyle="1" w:styleId="StyleBulletedGray-80225">
    <w:name w:val="Style Bulleted Gray-80%225"/>
    <w:basedOn w:val="NoList"/>
    <w:rsid w:val="006164A1"/>
  </w:style>
  <w:style w:type="numbering" w:customStyle="1" w:styleId="StyleBulleted1225">
    <w:name w:val="Style Bulleted1225"/>
    <w:basedOn w:val="NoList"/>
    <w:rsid w:val="006164A1"/>
  </w:style>
  <w:style w:type="numbering" w:customStyle="1" w:styleId="StyleBulletedWingdingssymbolBefore0cmHanging48ch125">
    <w:name w:val="Style Bulleted Wingdings (symbol) Before:  0 cm Hanging:  4.8 ch125"/>
    <w:rsid w:val="006164A1"/>
  </w:style>
  <w:style w:type="numbering" w:customStyle="1" w:styleId="NoList525">
    <w:name w:val="No List525"/>
    <w:next w:val="NoList"/>
    <w:semiHidden/>
    <w:rsid w:val="006164A1"/>
  </w:style>
  <w:style w:type="numbering" w:customStyle="1" w:styleId="1250">
    <w:name w:val="無清單125"/>
    <w:next w:val="NoList"/>
    <w:uiPriority w:val="99"/>
    <w:semiHidden/>
    <w:unhideWhenUsed/>
    <w:rsid w:val="006164A1"/>
  </w:style>
  <w:style w:type="numbering" w:customStyle="1" w:styleId="2251">
    <w:name w:val="無清單225"/>
    <w:next w:val="NoList"/>
    <w:uiPriority w:val="99"/>
    <w:semiHidden/>
    <w:unhideWhenUsed/>
    <w:rsid w:val="006164A1"/>
  </w:style>
  <w:style w:type="numbering" w:customStyle="1" w:styleId="StyleBulleted425">
    <w:name w:val="Style Bulleted425"/>
    <w:basedOn w:val="NoList"/>
    <w:rsid w:val="006164A1"/>
  </w:style>
  <w:style w:type="numbering" w:customStyle="1" w:styleId="Header2325">
    <w:name w:val="Header2325"/>
    <w:rsid w:val="006164A1"/>
  </w:style>
  <w:style w:type="numbering" w:customStyle="1" w:styleId="Style3325">
    <w:name w:val="Style3325"/>
    <w:rsid w:val="006164A1"/>
  </w:style>
  <w:style w:type="numbering" w:customStyle="1" w:styleId="StyleBulletedGray-80325">
    <w:name w:val="Style Bulleted Gray-80%325"/>
    <w:basedOn w:val="NoList"/>
    <w:rsid w:val="006164A1"/>
  </w:style>
  <w:style w:type="numbering" w:customStyle="1" w:styleId="StyleBulleted1325">
    <w:name w:val="Style Bulleted1325"/>
    <w:basedOn w:val="NoList"/>
    <w:rsid w:val="006164A1"/>
  </w:style>
  <w:style w:type="numbering" w:customStyle="1" w:styleId="NoList625">
    <w:name w:val="No List625"/>
    <w:next w:val="NoList"/>
    <w:uiPriority w:val="99"/>
    <w:semiHidden/>
    <w:unhideWhenUsed/>
    <w:rsid w:val="006164A1"/>
  </w:style>
  <w:style w:type="table" w:customStyle="1" w:styleId="126">
    <w:name w:val="表格 古典 126"/>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60">
    <w:name w:val="表格 古典 226"/>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6">
    <w:name w:val="表格 古典 326"/>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60">
    <w:name w:val="表格 清單 326"/>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51">
    <w:name w:val="表格格線125"/>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5">
    <w:name w:val="TS-register table25"/>
    <w:basedOn w:val="TableNormal"/>
    <w:rsid w:val="006164A1"/>
    <w:rPr>
      <w:rFonts w:ascii="Arial" w:hAnsi="Arial"/>
    </w:rPr>
    <w:tblPr/>
  </w:style>
  <w:style w:type="numbering" w:customStyle="1" w:styleId="NormalNumbered25">
    <w:name w:val="Normal_Numbered25"/>
    <w:rsid w:val="006164A1"/>
  </w:style>
  <w:style w:type="numbering" w:customStyle="1" w:styleId="1ai25">
    <w:name w:val="1 / a / i25"/>
    <w:basedOn w:val="NoList"/>
    <w:next w:val="1ai"/>
    <w:unhideWhenUsed/>
    <w:rsid w:val="006164A1"/>
  </w:style>
  <w:style w:type="numbering" w:customStyle="1" w:styleId="11111125">
    <w:name w:val="1 / 1.1 / 1.1.125"/>
    <w:basedOn w:val="NoList"/>
    <w:next w:val="111111"/>
    <w:unhideWhenUsed/>
    <w:rsid w:val="006164A1"/>
  </w:style>
  <w:style w:type="table" w:customStyle="1" w:styleId="TableGrid326">
    <w:name w:val="Table Grid326"/>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6">
    <w:name w:val="Table Elegant126"/>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5">
    <w:name w:val="No List1325"/>
    <w:next w:val="NoList"/>
    <w:semiHidden/>
    <w:rsid w:val="006164A1"/>
  </w:style>
  <w:style w:type="numbering" w:customStyle="1" w:styleId="3252">
    <w:name w:val="無清單325"/>
    <w:next w:val="NoList"/>
    <w:uiPriority w:val="99"/>
    <w:semiHidden/>
    <w:unhideWhenUsed/>
    <w:rsid w:val="006164A1"/>
  </w:style>
  <w:style w:type="numbering" w:customStyle="1" w:styleId="425">
    <w:name w:val="無清單425"/>
    <w:next w:val="NoList"/>
    <w:uiPriority w:val="99"/>
    <w:semiHidden/>
    <w:unhideWhenUsed/>
    <w:rsid w:val="006164A1"/>
  </w:style>
  <w:style w:type="table" w:customStyle="1" w:styleId="Pindescription25">
    <w:name w:val="Pin_description25"/>
    <w:basedOn w:val="TableNormal"/>
    <w:uiPriority w:val="99"/>
    <w:rsid w:val="006164A1"/>
    <w:tblPr/>
  </w:style>
  <w:style w:type="numbering" w:customStyle="1" w:styleId="525">
    <w:name w:val="無清單525"/>
    <w:next w:val="NoList"/>
    <w:uiPriority w:val="99"/>
    <w:semiHidden/>
    <w:unhideWhenUsed/>
    <w:rsid w:val="006164A1"/>
  </w:style>
  <w:style w:type="numbering" w:customStyle="1" w:styleId="625">
    <w:name w:val="無清單625"/>
    <w:next w:val="NoList"/>
    <w:uiPriority w:val="99"/>
    <w:semiHidden/>
    <w:unhideWhenUsed/>
    <w:rsid w:val="006164A1"/>
  </w:style>
  <w:style w:type="numbering" w:customStyle="1" w:styleId="725">
    <w:name w:val="無清單725"/>
    <w:next w:val="NoList"/>
    <w:uiPriority w:val="99"/>
    <w:semiHidden/>
    <w:unhideWhenUsed/>
    <w:rsid w:val="006164A1"/>
  </w:style>
  <w:style w:type="table" w:customStyle="1" w:styleId="TableContemporary6">
    <w:name w:val="Table Contemporary6"/>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0">
    <w:name w:val="No List30"/>
    <w:next w:val="NoList"/>
    <w:uiPriority w:val="99"/>
    <w:semiHidden/>
    <w:unhideWhenUsed/>
    <w:rsid w:val="006164A1"/>
  </w:style>
  <w:style w:type="numbering" w:customStyle="1" w:styleId="181">
    <w:name w:val="無清單18"/>
    <w:next w:val="NoList"/>
    <w:uiPriority w:val="99"/>
    <w:semiHidden/>
    <w:unhideWhenUsed/>
    <w:rsid w:val="006164A1"/>
  </w:style>
  <w:style w:type="table" w:customStyle="1" w:styleId="TableGrid30">
    <w:name w:val="Table Grid30"/>
    <w:basedOn w:val="TableNormal"/>
    <w:next w:val="TableGrid"/>
    <w:uiPriority w:val="59"/>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0">
    <w:name w:val="Table Elegant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29">
    <w:name w:val="No List129"/>
    <w:next w:val="NoList"/>
    <w:semiHidden/>
    <w:rsid w:val="006164A1"/>
  </w:style>
  <w:style w:type="numbering" w:customStyle="1" w:styleId="StyleBulleted30">
    <w:name w:val="Style Bulleted30"/>
    <w:basedOn w:val="NoList"/>
    <w:rsid w:val="006164A1"/>
  </w:style>
  <w:style w:type="numbering" w:customStyle="1" w:styleId="Header220">
    <w:name w:val="Header220"/>
    <w:rsid w:val="006164A1"/>
  </w:style>
  <w:style w:type="numbering" w:customStyle="1" w:styleId="Style320">
    <w:name w:val="Style320"/>
    <w:rsid w:val="006164A1"/>
  </w:style>
  <w:style w:type="numbering" w:customStyle="1" w:styleId="StyleBulletedGray-8028">
    <w:name w:val="Style Bulleted Gray-80%28"/>
    <w:basedOn w:val="NoList"/>
    <w:rsid w:val="006164A1"/>
  </w:style>
  <w:style w:type="numbering" w:customStyle="1" w:styleId="StyleBulleted128">
    <w:name w:val="Style Bulleted128"/>
    <w:basedOn w:val="NoList"/>
    <w:rsid w:val="006164A1"/>
  </w:style>
  <w:style w:type="table" w:customStyle="1" w:styleId="TableGrid120">
    <w:name w:val="Table Grid12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7">
    <w:name w:val="No List217"/>
    <w:next w:val="NoList"/>
    <w:semiHidden/>
    <w:rsid w:val="006164A1"/>
  </w:style>
  <w:style w:type="numbering" w:customStyle="1" w:styleId="NoList1119">
    <w:name w:val="No List1119"/>
    <w:next w:val="NoList"/>
    <w:semiHidden/>
    <w:rsid w:val="006164A1"/>
  </w:style>
  <w:style w:type="table" w:customStyle="1" w:styleId="TableGrid1110">
    <w:name w:val="Table Grid1110"/>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0">
    <w:name w:val="No List11110"/>
    <w:next w:val="NoList"/>
    <w:semiHidden/>
    <w:rsid w:val="006164A1"/>
  </w:style>
  <w:style w:type="numbering" w:customStyle="1" w:styleId="StyleBulleted217">
    <w:name w:val="Style Bulleted217"/>
    <w:basedOn w:val="NoList"/>
    <w:rsid w:val="006164A1"/>
  </w:style>
  <w:style w:type="numbering" w:customStyle="1" w:styleId="Header2117">
    <w:name w:val="Header2117"/>
    <w:rsid w:val="006164A1"/>
  </w:style>
  <w:style w:type="numbering" w:customStyle="1" w:styleId="Style3117">
    <w:name w:val="Style3117"/>
    <w:rsid w:val="006164A1"/>
  </w:style>
  <w:style w:type="numbering" w:customStyle="1" w:styleId="StyleBulletedGray-80117">
    <w:name w:val="Style Bulleted Gray-80%117"/>
    <w:basedOn w:val="NoList"/>
    <w:rsid w:val="006164A1"/>
  </w:style>
  <w:style w:type="numbering" w:customStyle="1" w:styleId="StyleBulleted1117">
    <w:name w:val="Style Bulleted1117"/>
    <w:basedOn w:val="NoList"/>
    <w:rsid w:val="006164A1"/>
  </w:style>
  <w:style w:type="numbering" w:customStyle="1" w:styleId="NoList38">
    <w:name w:val="No List38"/>
    <w:next w:val="NoList"/>
    <w:semiHidden/>
    <w:unhideWhenUsed/>
    <w:rsid w:val="006164A1"/>
  </w:style>
  <w:style w:type="numbering" w:customStyle="1" w:styleId="NoList48">
    <w:name w:val="No List48"/>
    <w:next w:val="NoList"/>
    <w:uiPriority w:val="99"/>
    <w:semiHidden/>
    <w:unhideWhenUsed/>
    <w:rsid w:val="006164A1"/>
  </w:style>
  <w:style w:type="numbering" w:customStyle="1" w:styleId="NoList1210">
    <w:name w:val="No List1210"/>
    <w:next w:val="NoList"/>
    <w:semiHidden/>
    <w:rsid w:val="006164A1"/>
  </w:style>
  <w:style w:type="numbering" w:customStyle="1" w:styleId="StyleBulleted38">
    <w:name w:val="Style Bulleted38"/>
    <w:basedOn w:val="NoList"/>
    <w:rsid w:val="006164A1"/>
  </w:style>
  <w:style w:type="numbering" w:customStyle="1" w:styleId="Header228">
    <w:name w:val="Header228"/>
    <w:rsid w:val="006164A1"/>
  </w:style>
  <w:style w:type="numbering" w:customStyle="1" w:styleId="Style328">
    <w:name w:val="Style328"/>
    <w:rsid w:val="006164A1"/>
  </w:style>
  <w:style w:type="numbering" w:customStyle="1" w:styleId="StyleBulletedGray-8029">
    <w:name w:val="Style Bulleted Gray-80%29"/>
    <w:basedOn w:val="NoList"/>
    <w:rsid w:val="006164A1"/>
  </w:style>
  <w:style w:type="numbering" w:customStyle="1" w:styleId="StyleBulleted129">
    <w:name w:val="Style Bulleted129"/>
    <w:basedOn w:val="NoList"/>
    <w:rsid w:val="006164A1"/>
  </w:style>
  <w:style w:type="numbering" w:customStyle="1" w:styleId="StyleBulletedWingdingssymbolBefore0cmHanging48ch18">
    <w:name w:val="Style Bulleted Wingdings (symbol) Before:  0 cm Hanging:  4.8 ch18"/>
    <w:rsid w:val="006164A1"/>
  </w:style>
  <w:style w:type="numbering" w:customStyle="1" w:styleId="NoList58">
    <w:name w:val="No List58"/>
    <w:next w:val="NoList"/>
    <w:semiHidden/>
    <w:rsid w:val="006164A1"/>
  </w:style>
  <w:style w:type="numbering" w:customStyle="1" w:styleId="117">
    <w:name w:val="無清單117"/>
    <w:next w:val="NoList"/>
    <w:uiPriority w:val="99"/>
    <w:semiHidden/>
    <w:unhideWhenUsed/>
    <w:rsid w:val="006164A1"/>
  </w:style>
  <w:style w:type="numbering" w:customStyle="1" w:styleId="280">
    <w:name w:val="無清單28"/>
    <w:next w:val="NoList"/>
    <w:uiPriority w:val="99"/>
    <w:semiHidden/>
    <w:unhideWhenUsed/>
    <w:rsid w:val="006164A1"/>
  </w:style>
  <w:style w:type="numbering" w:customStyle="1" w:styleId="StyleBulleted48">
    <w:name w:val="Style Bulleted48"/>
    <w:basedOn w:val="NoList"/>
    <w:rsid w:val="006164A1"/>
  </w:style>
  <w:style w:type="numbering" w:customStyle="1" w:styleId="Header238">
    <w:name w:val="Header238"/>
    <w:rsid w:val="006164A1"/>
  </w:style>
  <w:style w:type="numbering" w:customStyle="1" w:styleId="Style338">
    <w:name w:val="Style338"/>
    <w:rsid w:val="006164A1"/>
  </w:style>
  <w:style w:type="numbering" w:customStyle="1" w:styleId="StyleBulletedGray-8038">
    <w:name w:val="Style Bulleted Gray-80%38"/>
    <w:basedOn w:val="NoList"/>
    <w:rsid w:val="006164A1"/>
  </w:style>
  <w:style w:type="numbering" w:customStyle="1" w:styleId="StyleBulleted138">
    <w:name w:val="Style Bulleted138"/>
    <w:basedOn w:val="NoList"/>
    <w:rsid w:val="006164A1"/>
  </w:style>
  <w:style w:type="numbering" w:customStyle="1" w:styleId="NoList68">
    <w:name w:val="No List68"/>
    <w:next w:val="NoList"/>
    <w:uiPriority w:val="99"/>
    <w:semiHidden/>
    <w:unhideWhenUsed/>
    <w:rsid w:val="006164A1"/>
  </w:style>
  <w:style w:type="table" w:customStyle="1" w:styleId="TableClassic17">
    <w:name w:val="Table Classic 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7">
    <w:name w:val="Table Classic 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7">
    <w:name w:val="Table Classic 3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9">
    <w:name w:val="Table List 39"/>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00">
    <w:name w:val="表格格線110"/>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8">
    <w:name w:val="TS-register table8"/>
    <w:basedOn w:val="TableNormal"/>
    <w:rsid w:val="006164A1"/>
    <w:rPr>
      <w:rFonts w:ascii="Arial" w:hAnsi="Arial"/>
    </w:rPr>
    <w:tblPr/>
  </w:style>
  <w:style w:type="numbering" w:customStyle="1" w:styleId="NormalNumbered10">
    <w:name w:val="Normal_Numbered10"/>
    <w:rsid w:val="006164A1"/>
  </w:style>
  <w:style w:type="numbering" w:customStyle="1" w:styleId="1ai10">
    <w:name w:val="1 / a / i10"/>
    <w:basedOn w:val="NoList"/>
    <w:next w:val="1ai"/>
    <w:unhideWhenUsed/>
    <w:rsid w:val="006164A1"/>
  </w:style>
  <w:style w:type="numbering" w:customStyle="1" w:styleId="11111110">
    <w:name w:val="1 / 1.1 / 1.1.110"/>
    <w:basedOn w:val="NoList"/>
    <w:next w:val="111111"/>
    <w:unhideWhenUsed/>
    <w:rsid w:val="006164A1"/>
  </w:style>
  <w:style w:type="table" w:customStyle="1" w:styleId="TableGrid39">
    <w:name w:val="Table Grid3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9">
    <w:name w:val="Table Elegant19"/>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8">
    <w:name w:val="No List138"/>
    <w:next w:val="NoList"/>
    <w:semiHidden/>
    <w:rsid w:val="006164A1"/>
  </w:style>
  <w:style w:type="numbering" w:customStyle="1" w:styleId="380">
    <w:name w:val="無清單38"/>
    <w:next w:val="NoList"/>
    <w:uiPriority w:val="99"/>
    <w:semiHidden/>
    <w:unhideWhenUsed/>
    <w:rsid w:val="006164A1"/>
  </w:style>
  <w:style w:type="numbering" w:customStyle="1" w:styleId="480">
    <w:name w:val="無清單48"/>
    <w:next w:val="NoList"/>
    <w:uiPriority w:val="99"/>
    <w:semiHidden/>
    <w:unhideWhenUsed/>
    <w:rsid w:val="006164A1"/>
  </w:style>
  <w:style w:type="table" w:customStyle="1" w:styleId="Pindescription8">
    <w:name w:val="Pin_description8"/>
    <w:basedOn w:val="TableNormal"/>
    <w:uiPriority w:val="99"/>
    <w:rsid w:val="006164A1"/>
    <w:tblPr/>
  </w:style>
  <w:style w:type="numbering" w:customStyle="1" w:styleId="58">
    <w:name w:val="無清單58"/>
    <w:next w:val="NoList"/>
    <w:uiPriority w:val="99"/>
    <w:semiHidden/>
    <w:unhideWhenUsed/>
    <w:rsid w:val="006164A1"/>
  </w:style>
  <w:style w:type="numbering" w:customStyle="1" w:styleId="68">
    <w:name w:val="無清單68"/>
    <w:next w:val="NoList"/>
    <w:uiPriority w:val="99"/>
    <w:semiHidden/>
    <w:unhideWhenUsed/>
    <w:rsid w:val="006164A1"/>
  </w:style>
  <w:style w:type="numbering" w:customStyle="1" w:styleId="78">
    <w:name w:val="無清單78"/>
    <w:next w:val="NoList"/>
    <w:uiPriority w:val="99"/>
    <w:semiHidden/>
    <w:unhideWhenUsed/>
    <w:rsid w:val="006164A1"/>
  </w:style>
  <w:style w:type="table" w:customStyle="1" w:styleId="2170">
    <w:name w:val="暗色清單 217"/>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72">
    <w:name w:val="淺色格線17"/>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71">
    <w:name w:val="暗色網底 217"/>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10">
    <w:name w:val="Style Bulleted Wingdings (symbol) Before:  0 cm Hanging:  4.8 ch10"/>
    <w:basedOn w:val="NoList"/>
    <w:rsid w:val="006164A1"/>
  </w:style>
  <w:style w:type="numbering" w:customStyle="1" w:styleId="StyleBulletedWingdingssymbolBefore063cmHanging489">
    <w:name w:val="Style Bulleted Wingdings (symbol) Before:  0.63 cm Hanging:  4.8...9"/>
    <w:basedOn w:val="NoList"/>
    <w:rsid w:val="006164A1"/>
  </w:style>
  <w:style w:type="table" w:customStyle="1" w:styleId="TableGrid49">
    <w:name w:val="Table Grid 49"/>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9">
    <w:name w:val="Table Style19"/>
    <w:basedOn w:val="TableNormal"/>
    <w:rsid w:val="006164A1"/>
    <w:tblPr>
      <w:tblInd w:w="-284" w:type="dxa"/>
    </w:tblPr>
  </w:style>
  <w:style w:type="table" w:customStyle="1" w:styleId="TableStyle28">
    <w:name w:val="Table Style28"/>
    <w:basedOn w:val="TableStyle1"/>
    <w:rsid w:val="006164A1"/>
    <w:tblPr>
      <w:tblInd w:w="0" w:type="dxa"/>
    </w:tblPr>
  </w:style>
  <w:style w:type="numbering" w:customStyle="1" w:styleId="86">
    <w:name w:val="無清單86"/>
    <w:next w:val="NoList"/>
    <w:uiPriority w:val="99"/>
    <w:semiHidden/>
    <w:unhideWhenUsed/>
    <w:rsid w:val="006164A1"/>
  </w:style>
  <w:style w:type="table" w:customStyle="1" w:styleId="271">
    <w:name w:val="表格格線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3">
    <w:name w:val="表格 典雅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6">
    <w:name w:val="No List146"/>
    <w:next w:val="NoList"/>
    <w:semiHidden/>
    <w:rsid w:val="006164A1"/>
  </w:style>
  <w:style w:type="numbering" w:customStyle="1" w:styleId="StyleBulleted56">
    <w:name w:val="Style Bulleted56"/>
    <w:basedOn w:val="NoList"/>
    <w:rsid w:val="006164A1"/>
  </w:style>
  <w:style w:type="numbering" w:customStyle="1" w:styleId="Header246">
    <w:name w:val="Header246"/>
    <w:rsid w:val="006164A1"/>
  </w:style>
  <w:style w:type="numbering" w:customStyle="1" w:styleId="Style346">
    <w:name w:val="Style346"/>
    <w:rsid w:val="006164A1"/>
  </w:style>
  <w:style w:type="numbering" w:customStyle="1" w:styleId="StyleBulletedGray-8046">
    <w:name w:val="Style Bulleted Gray-80%46"/>
    <w:basedOn w:val="NoList"/>
    <w:rsid w:val="006164A1"/>
  </w:style>
  <w:style w:type="numbering" w:customStyle="1" w:styleId="StyleBulleted146">
    <w:name w:val="Style Bulleted146"/>
    <w:basedOn w:val="NoList"/>
    <w:rsid w:val="006164A1"/>
  </w:style>
  <w:style w:type="table" w:customStyle="1" w:styleId="TableGrid127">
    <w:name w:val="Table Grid1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2">
    <w:name w:val="表格 典雅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6">
    <w:name w:val="Style Bulleted Gray-80%56"/>
    <w:basedOn w:val="NoList"/>
    <w:rsid w:val="006164A1"/>
  </w:style>
  <w:style w:type="numbering" w:customStyle="1" w:styleId="StyleBulleted156">
    <w:name w:val="Style Bulleted156"/>
    <w:basedOn w:val="NoList"/>
    <w:rsid w:val="006164A1"/>
  </w:style>
  <w:style w:type="numbering" w:customStyle="1" w:styleId="NoList218">
    <w:name w:val="No List218"/>
    <w:next w:val="NoList"/>
    <w:semiHidden/>
    <w:rsid w:val="006164A1"/>
  </w:style>
  <w:style w:type="table" w:customStyle="1" w:styleId="TableGrid217">
    <w:name w:val="Table Grid21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6">
    <w:name w:val="No List1126"/>
    <w:next w:val="NoList"/>
    <w:semiHidden/>
    <w:rsid w:val="006164A1"/>
  </w:style>
  <w:style w:type="table" w:customStyle="1" w:styleId="TableGrid1117">
    <w:name w:val="Table Grid111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7">
    <w:name w:val="No List11117"/>
    <w:next w:val="NoList"/>
    <w:semiHidden/>
    <w:rsid w:val="006164A1"/>
  </w:style>
  <w:style w:type="numbering" w:customStyle="1" w:styleId="StyleBulleted218">
    <w:name w:val="Style Bulleted218"/>
    <w:basedOn w:val="NoList"/>
    <w:rsid w:val="006164A1"/>
  </w:style>
  <w:style w:type="numbering" w:customStyle="1" w:styleId="Header2118">
    <w:name w:val="Header2118"/>
    <w:rsid w:val="006164A1"/>
  </w:style>
  <w:style w:type="numbering" w:customStyle="1" w:styleId="Style3118">
    <w:name w:val="Style3118"/>
    <w:rsid w:val="006164A1"/>
  </w:style>
  <w:style w:type="numbering" w:customStyle="1" w:styleId="StyleBulletedGray-80118">
    <w:name w:val="Style Bulleted Gray-80%118"/>
    <w:basedOn w:val="NoList"/>
    <w:rsid w:val="006164A1"/>
  </w:style>
  <w:style w:type="numbering" w:customStyle="1" w:styleId="StyleBulleted1118">
    <w:name w:val="Style Bulleted1118"/>
    <w:basedOn w:val="NoList"/>
    <w:rsid w:val="006164A1"/>
  </w:style>
  <w:style w:type="numbering" w:customStyle="1" w:styleId="NoList316">
    <w:name w:val="No List316"/>
    <w:next w:val="NoList"/>
    <w:semiHidden/>
    <w:unhideWhenUsed/>
    <w:rsid w:val="006164A1"/>
  </w:style>
  <w:style w:type="numbering" w:customStyle="1" w:styleId="NoList416">
    <w:name w:val="No List416"/>
    <w:next w:val="NoList"/>
    <w:uiPriority w:val="99"/>
    <w:semiHidden/>
    <w:unhideWhenUsed/>
    <w:rsid w:val="006164A1"/>
  </w:style>
  <w:style w:type="numbering" w:customStyle="1" w:styleId="NoList1217">
    <w:name w:val="No List1217"/>
    <w:next w:val="NoList"/>
    <w:semiHidden/>
    <w:rsid w:val="006164A1"/>
  </w:style>
  <w:style w:type="numbering" w:customStyle="1" w:styleId="StyleBulleted316">
    <w:name w:val="Style Bulleted316"/>
    <w:basedOn w:val="NoList"/>
    <w:rsid w:val="006164A1"/>
  </w:style>
  <w:style w:type="numbering" w:customStyle="1" w:styleId="Header2216">
    <w:name w:val="Header2216"/>
    <w:rsid w:val="006164A1"/>
  </w:style>
  <w:style w:type="numbering" w:customStyle="1" w:styleId="Style3216">
    <w:name w:val="Style3216"/>
    <w:rsid w:val="006164A1"/>
  </w:style>
  <w:style w:type="numbering" w:customStyle="1" w:styleId="StyleBulletedGray-80216">
    <w:name w:val="Style Bulleted Gray-80%216"/>
    <w:basedOn w:val="NoList"/>
    <w:rsid w:val="006164A1"/>
  </w:style>
  <w:style w:type="numbering" w:customStyle="1" w:styleId="StyleBulleted1216">
    <w:name w:val="Style Bulleted1216"/>
    <w:basedOn w:val="NoList"/>
    <w:rsid w:val="006164A1"/>
  </w:style>
  <w:style w:type="numbering" w:customStyle="1" w:styleId="StyleBulletedWingdingssymbolBefore0cmHanging48ch116">
    <w:name w:val="Style Bulleted Wingdings (symbol) Before:  0 cm Hanging:  4.8 ch116"/>
    <w:rsid w:val="006164A1"/>
  </w:style>
  <w:style w:type="numbering" w:customStyle="1" w:styleId="NoList516">
    <w:name w:val="No List516"/>
    <w:next w:val="NoList"/>
    <w:semiHidden/>
    <w:rsid w:val="006164A1"/>
  </w:style>
  <w:style w:type="numbering" w:customStyle="1" w:styleId="11140">
    <w:name w:val="無清單1114"/>
    <w:next w:val="NoList"/>
    <w:uiPriority w:val="99"/>
    <w:semiHidden/>
    <w:unhideWhenUsed/>
    <w:rsid w:val="006164A1"/>
  </w:style>
  <w:style w:type="numbering" w:customStyle="1" w:styleId="2163">
    <w:name w:val="無清單216"/>
    <w:next w:val="NoList"/>
    <w:uiPriority w:val="99"/>
    <w:semiHidden/>
    <w:unhideWhenUsed/>
    <w:rsid w:val="006164A1"/>
  </w:style>
  <w:style w:type="numbering" w:customStyle="1" w:styleId="StyleBulleted416">
    <w:name w:val="Style Bulleted416"/>
    <w:basedOn w:val="NoList"/>
    <w:rsid w:val="006164A1"/>
  </w:style>
  <w:style w:type="numbering" w:customStyle="1" w:styleId="Header2316">
    <w:name w:val="Header2316"/>
    <w:rsid w:val="006164A1"/>
  </w:style>
  <w:style w:type="numbering" w:customStyle="1" w:styleId="Style3316">
    <w:name w:val="Style3316"/>
    <w:rsid w:val="006164A1"/>
  </w:style>
  <w:style w:type="numbering" w:customStyle="1" w:styleId="StyleBulletedGray-80316">
    <w:name w:val="Style Bulleted Gray-80%316"/>
    <w:basedOn w:val="NoList"/>
    <w:rsid w:val="006164A1"/>
  </w:style>
  <w:style w:type="numbering" w:customStyle="1" w:styleId="StyleBulleted1316">
    <w:name w:val="Style Bulleted1316"/>
    <w:basedOn w:val="NoList"/>
    <w:rsid w:val="006164A1"/>
  </w:style>
  <w:style w:type="numbering" w:customStyle="1" w:styleId="NoList616">
    <w:name w:val="No List616"/>
    <w:next w:val="NoList"/>
    <w:uiPriority w:val="99"/>
    <w:semiHidden/>
    <w:unhideWhenUsed/>
    <w:rsid w:val="006164A1"/>
  </w:style>
  <w:style w:type="table" w:customStyle="1" w:styleId="1170">
    <w:name w:val="表格 古典 11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72">
    <w:name w:val="表格 古典 21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70">
    <w:name w:val="表格 古典 31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71">
    <w:name w:val="表格 清單 31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62">
    <w:name w:val="表格格線11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6">
    <w:name w:val="TS-register table16"/>
    <w:basedOn w:val="TableNormal"/>
    <w:rsid w:val="006164A1"/>
    <w:rPr>
      <w:rFonts w:ascii="Arial" w:hAnsi="Arial"/>
    </w:rPr>
    <w:tblPr/>
  </w:style>
  <w:style w:type="numbering" w:customStyle="1" w:styleId="NormalNumbered17">
    <w:name w:val="Normal_Numbered17"/>
    <w:rsid w:val="006164A1"/>
  </w:style>
  <w:style w:type="numbering" w:customStyle="1" w:styleId="1ai17">
    <w:name w:val="1 / a / i17"/>
    <w:basedOn w:val="NoList"/>
    <w:next w:val="1ai"/>
    <w:unhideWhenUsed/>
    <w:rsid w:val="006164A1"/>
  </w:style>
  <w:style w:type="numbering" w:customStyle="1" w:styleId="11111117">
    <w:name w:val="1 / 1.1 / 1.1.117"/>
    <w:basedOn w:val="NoList"/>
    <w:next w:val="111111"/>
    <w:unhideWhenUsed/>
    <w:rsid w:val="006164A1"/>
  </w:style>
  <w:style w:type="table" w:customStyle="1" w:styleId="TableGrid317">
    <w:name w:val="Table Grid31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7">
    <w:name w:val="Table Elegant11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6">
    <w:name w:val="No List1316"/>
    <w:next w:val="NoList"/>
    <w:semiHidden/>
    <w:rsid w:val="006164A1"/>
  </w:style>
  <w:style w:type="numbering" w:customStyle="1" w:styleId="3162">
    <w:name w:val="無清單316"/>
    <w:next w:val="NoList"/>
    <w:uiPriority w:val="99"/>
    <w:semiHidden/>
    <w:unhideWhenUsed/>
    <w:rsid w:val="006164A1"/>
  </w:style>
  <w:style w:type="numbering" w:customStyle="1" w:styleId="416">
    <w:name w:val="無清單416"/>
    <w:next w:val="NoList"/>
    <w:uiPriority w:val="99"/>
    <w:semiHidden/>
    <w:unhideWhenUsed/>
    <w:rsid w:val="006164A1"/>
  </w:style>
  <w:style w:type="table" w:customStyle="1" w:styleId="Pindescription16">
    <w:name w:val="Pin_description16"/>
    <w:basedOn w:val="TableNormal"/>
    <w:uiPriority w:val="99"/>
    <w:rsid w:val="006164A1"/>
    <w:tblPr/>
  </w:style>
  <w:style w:type="numbering" w:customStyle="1" w:styleId="516">
    <w:name w:val="無清單516"/>
    <w:next w:val="NoList"/>
    <w:uiPriority w:val="99"/>
    <w:semiHidden/>
    <w:unhideWhenUsed/>
    <w:rsid w:val="006164A1"/>
  </w:style>
  <w:style w:type="numbering" w:customStyle="1" w:styleId="616">
    <w:name w:val="無清單616"/>
    <w:next w:val="NoList"/>
    <w:uiPriority w:val="99"/>
    <w:semiHidden/>
    <w:unhideWhenUsed/>
    <w:rsid w:val="006164A1"/>
  </w:style>
  <w:style w:type="numbering" w:customStyle="1" w:styleId="716">
    <w:name w:val="無清單716"/>
    <w:next w:val="NoList"/>
    <w:uiPriority w:val="99"/>
    <w:semiHidden/>
    <w:unhideWhenUsed/>
    <w:rsid w:val="006164A1"/>
  </w:style>
  <w:style w:type="numbering" w:customStyle="1" w:styleId="96">
    <w:name w:val="無清單96"/>
    <w:next w:val="NoList"/>
    <w:uiPriority w:val="99"/>
    <w:semiHidden/>
    <w:unhideWhenUsed/>
    <w:rsid w:val="006164A1"/>
  </w:style>
  <w:style w:type="table" w:customStyle="1" w:styleId="371">
    <w:name w:val="表格格線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2">
    <w:name w:val="表格 典雅3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6">
    <w:name w:val="No List156"/>
    <w:next w:val="NoList"/>
    <w:semiHidden/>
    <w:rsid w:val="006164A1"/>
  </w:style>
  <w:style w:type="numbering" w:customStyle="1" w:styleId="StyleBulleted66">
    <w:name w:val="Style Bulleted66"/>
    <w:basedOn w:val="NoList"/>
    <w:rsid w:val="006164A1"/>
  </w:style>
  <w:style w:type="numbering" w:customStyle="1" w:styleId="Header256">
    <w:name w:val="Header256"/>
    <w:rsid w:val="006164A1"/>
  </w:style>
  <w:style w:type="numbering" w:customStyle="1" w:styleId="Style356">
    <w:name w:val="Style356"/>
    <w:rsid w:val="006164A1"/>
  </w:style>
  <w:style w:type="numbering" w:customStyle="1" w:styleId="StyleBulletedGray-8066">
    <w:name w:val="Style Bulleted Gray-80%66"/>
    <w:basedOn w:val="NoList"/>
    <w:rsid w:val="006164A1"/>
  </w:style>
  <w:style w:type="numbering" w:customStyle="1" w:styleId="StyleBulleted166">
    <w:name w:val="Style Bulleted166"/>
    <w:basedOn w:val="NoList"/>
    <w:rsid w:val="006164A1"/>
  </w:style>
  <w:style w:type="table" w:customStyle="1" w:styleId="TableGrid137">
    <w:name w:val="Table Grid13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6">
    <w:name w:val="No List226"/>
    <w:next w:val="NoList"/>
    <w:semiHidden/>
    <w:rsid w:val="006164A1"/>
  </w:style>
  <w:style w:type="table" w:customStyle="1" w:styleId="TableGrid227">
    <w:name w:val="Table Grid227"/>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6">
    <w:name w:val="No List1136"/>
    <w:next w:val="NoList"/>
    <w:semiHidden/>
    <w:rsid w:val="006164A1"/>
  </w:style>
  <w:style w:type="table" w:customStyle="1" w:styleId="TableGrid1127">
    <w:name w:val="Table Grid1127"/>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6">
    <w:name w:val="No List11126"/>
    <w:next w:val="NoList"/>
    <w:semiHidden/>
    <w:rsid w:val="006164A1"/>
  </w:style>
  <w:style w:type="numbering" w:customStyle="1" w:styleId="StyleBulleted226">
    <w:name w:val="Style Bulleted226"/>
    <w:basedOn w:val="NoList"/>
    <w:rsid w:val="006164A1"/>
  </w:style>
  <w:style w:type="numbering" w:customStyle="1" w:styleId="Header2126">
    <w:name w:val="Header2126"/>
    <w:rsid w:val="006164A1"/>
  </w:style>
  <w:style w:type="numbering" w:customStyle="1" w:styleId="Style3126">
    <w:name w:val="Style3126"/>
    <w:rsid w:val="006164A1"/>
  </w:style>
  <w:style w:type="numbering" w:customStyle="1" w:styleId="StyleBulletedGray-80126">
    <w:name w:val="Style Bulleted Gray-80%126"/>
    <w:basedOn w:val="NoList"/>
    <w:rsid w:val="006164A1"/>
  </w:style>
  <w:style w:type="numbering" w:customStyle="1" w:styleId="StyleBulleted1126">
    <w:name w:val="Style Bulleted1126"/>
    <w:basedOn w:val="NoList"/>
    <w:rsid w:val="006164A1"/>
  </w:style>
  <w:style w:type="numbering" w:customStyle="1" w:styleId="NoList326">
    <w:name w:val="No List326"/>
    <w:next w:val="NoList"/>
    <w:semiHidden/>
    <w:unhideWhenUsed/>
    <w:rsid w:val="006164A1"/>
  </w:style>
  <w:style w:type="numbering" w:customStyle="1" w:styleId="NoList426">
    <w:name w:val="No List426"/>
    <w:next w:val="NoList"/>
    <w:uiPriority w:val="99"/>
    <w:semiHidden/>
    <w:unhideWhenUsed/>
    <w:rsid w:val="006164A1"/>
  </w:style>
  <w:style w:type="numbering" w:customStyle="1" w:styleId="NoList1226">
    <w:name w:val="No List1226"/>
    <w:next w:val="NoList"/>
    <w:semiHidden/>
    <w:rsid w:val="006164A1"/>
  </w:style>
  <w:style w:type="numbering" w:customStyle="1" w:styleId="StyleBulleted326">
    <w:name w:val="Style Bulleted326"/>
    <w:basedOn w:val="NoList"/>
    <w:rsid w:val="006164A1"/>
  </w:style>
  <w:style w:type="numbering" w:customStyle="1" w:styleId="Header2226">
    <w:name w:val="Header2226"/>
    <w:rsid w:val="006164A1"/>
  </w:style>
  <w:style w:type="numbering" w:customStyle="1" w:styleId="Style3226">
    <w:name w:val="Style3226"/>
    <w:rsid w:val="006164A1"/>
  </w:style>
  <w:style w:type="numbering" w:customStyle="1" w:styleId="StyleBulletedGray-80226">
    <w:name w:val="Style Bulleted Gray-80%226"/>
    <w:basedOn w:val="NoList"/>
    <w:rsid w:val="006164A1"/>
  </w:style>
  <w:style w:type="numbering" w:customStyle="1" w:styleId="StyleBulleted1226">
    <w:name w:val="Style Bulleted1226"/>
    <w:basedOn w:val="NoList"/>
    <w:rsid w:val="006164A1"/>
  </w:style>
  <w:style w:type="numbering" w:customStyle="1" w:styleId="StyleBulletedWingdingssymbolBefore0cmHanging48ch126">
    <w:name w:val="Style Bulleted Wingdings (symbol) Before:  0 cm Hanging:  4.8 ch126"/>
    <w:rsid w:val="006164A1"/>
  </w:style>
  <w:style w:type="numbering" w:customStyle="1" w:styleId="NoList526">
    <w:name w:val="No List526"/>
    <w:next w:val="NoList"/>
    <w:semiHidden/>
    <w:rsid w:val="006164A1"/>
  </w:style>
  <w:style w:type="numbering" w:customStyle="1" w:styleId="1260">
    <w:name w:val="無清單126"/>
    <w:next w:val="NoList"/>
    <w:uiPriority w:val="99"/>
    <w:semiHidden/>
    <w:unhideWhenUsed/>
    <w:rsid w:val="006164A1"/>
  </w:style>
  <w:style w:type="numbering" w:customStyle="1" w:styleId="2261">
    <w:name w:val="無清單226"/>
    <w:next w:val="NoList"/>
    <w:uiPriority w:val="99"/>
    <w:semiHidden/>
    <w:unhideWhenUsed/>
    <w:rsid w:val="006164A1"/>
  </w:style>
  <w:style w:type="numbering" w:customStyle="1" w:styleId="StyleBulleted426">
    <w:name w:val="Style Bulleted426"/>
    <w:basedOn w:val="NoList"/>
    <w:rsid w:val="006164A1"/>
  </w:style>
  <w:style w:type="numbering" w:customStyle="1" w:styleId="Header2326">
    <w:name w:val="Header2326"/>
    <w:rsid w:val="006164A1"/>
  </w:style>
  <w:style w:type="numbering" w:customStyle="1" w:styleId="Style3326">
    <w:name w:val="Style3326"/>
    <w:rsid w:val="006164A1"/>
  </w:style>
  <w:style w:type="numbering" w:customStyle="1" w:styleId="StyleBulletedGray-80326">
    <w:name w:val="Style Bulleted Gray-80%326"/>
    <w:basedOn w:val="NoList"/>
    <w:rsid w:val="006164A1"/>
  </w:style>
  <w:style w:type="numbering" w:customStyle="1" w:styleId="StyleBulleted1326">
    <w:name w:val="Style Bulleted1326"/>
    <w:basedOn w:val="NoList"/>
    <w:rsid w:val="006164A1"/>
  </w:style>
  <w:style w:type="numbering" w:customStyle="1" w:styleId="NoList626">
    <w:name w:val="No List626"/>
    <w:next w:val="NoList"/>
    <w:uiPriority w:val="99"/>
    <w:semiHidden/>
    <w:unhideWhenUsed/>
    <w:rsid w:val="006164A1"/>
  </w:style>
  <w:style w:type="table" w:customStyle="1" w:styleId="127">
    <w:name w:val="表格 古典 127"/>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7">
    <w:name w:val="表格 古典 227"/>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7">
    <w:name w:val="表格 古典 327"/>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70">
    <w:name w:val="表格 清單 327"/>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61">
    <w:name w:val="表格格線126"/>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6">
    <w:name w:val="TS-register table26"/>
    <w:basedOn w:val="TableNormal"/>
    <w:rsid w:val="006164A1"/>
    <w:rPr>
      <w:rFonts w:ascii="Arial" w:hAnsi="Arial"/>
    </w:rPr>
    <w:tblPr/>
  </w:style>
  <w:style w:type="numbering" w:customStyle="1" w:styleId="NormalNumbered26">
    <w:name w:val="Normal_Numbered26"/>
    <w:rsid w:val="006164A1"/>
  </w:style>
  <w:style w:type="numbering" w:customStyle="1" w:styleId="1ai26">
    <w:name w:val="1 / a / i26"/>
    <w:basedOn w:val="NoList"/>
    <w:next w:val="1ai"/>
    <w:unhideWhenUsed/>
    <w:rsid w:val="006164A1"/>
  </w:style>
  <w:style w:type="numbering" w:customStyle="1" w:styleId="11111126">
    <w:name w:val="1 / 1.1 / 1.1.126"/>
    <w:basedOn w:val="NoList"/>
    <w:next w:val="111111"/>
    <w:unhideWhenUsed/>
    <w:rsid w:val="006164A1"/>
  </w:style>
  <w:style w:type="table" w:customStyle="1" w:styleId="TableGrid327">
    <w:name w:val="Table Grid327"/>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7">
    <w:name w:val="Table Elegant127"/>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6">
    <w:name w:val="No List1326"/>
    <w:next w:val="NoList"/>
    <w:semiHidden/>
    <w:rsid w:val="006164A1"/>
  </w:style>
  <w:style w:type="numbering" w:customStyle="1" w:styleId="3261">
    <w:name w:val="無清單326"/>
    <w:next w:val="NoList"/>
    <w:uiPriority w:val="99"/>
    <w:semiHidden/>
    <w:unhideWhenUsed/>
    <w:rsid w:val="006164A1"/>
  </w:style>
  <w:style w:type="numbering" w:customStyle="1" w:styleId="426">
    <w:name w:val="無清單426"/>
    <w:next w:val="NoList"/>
    <w:uiPriority w:val="99"/>
    <w:semiHidden/>
    <w:unhideWhenUsed/>
    <w:rsid w:val="006164A1"/>
  </w:style>
  <w:style w:type="table" w:customStyle="1" w:styleId="Pindescription26">
    <w:name w:val="Pin_description26"/>
    <w:basedOn w:val="TableNormal"/>
    <w:uiPriority w:val="99"/>
    <w:rsid w:val="006164A1"/>
    <w:tblPr/>
  </w:style>
  <w:style w:type="numbering" w:customStyle="1" w:styleId="526">
    <w:name w:val="無清單526"/>
    <w:next w:val="NoList"/>
    <w:uiPriority w:val="99"/>
    <w:semiHidden/>
    <w:unhideWhenUsed/>
    <w:rsid w:val="006164A1"/>
  </w:style>
  <w:style w:type="numbering" w:customStyle="1" w:styleId="626">
    <w:name w:val="無清單626"/>
    <w:next w:val="NoList"/>
    <w:uiPriority w:val="99"/>
    <w:semiHidden/>
    <w:unhideWhenUsed/>
    <w:rsid w:val="006164A1"/>
  </w:style>
  <w:style w:type="numbering" w:customStyle="1" w:styleId="726">
    <w:name w:val="無清單726"/>
    <w:next w:val="NoList"/>
    <w:uiPriority w:val="99"/>
    <w:semiHidden/>
    <w:unhideWhenUsed/>
    <w:rsid w:val="006164A1"/>
  </w:style>
  <w:style w:type="table" w:customStyle="1" w:styleId="TableContemporary7">
    <w:name w:val="Table Contemporary7"/>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39">
    <w:name w:val="No List39"/>
    <w:next w:val="NoList"/>
    <w:uiPriority w:val="99"/>
    <w:semiHidden/>
    <w:unhideWhenUsed/>
    <w:rsid w:val="006164A1"/>
  </w:style>
  <w:style w:type="numbering" w:customStyle="1" w:styleId="191">
    <w:name w:val="無清單19"/>
    <w:next w:val="NoList"/>
    <w:uiPriority w:val="99"/>
    <w:semiHidden/>
    <w:unhideWhenUsed/>
    <w:rsid w:val="006164A1"/>
  </w:style>
  <w:style w:type="table" w:customStyle="1" w:styleId="TableGrid400">
    <w:name w:val="Table Grid4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20">
    <w:name w:val="Table Elegant2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0">
    <w:name w:val="No List130"/>
    <w:next w:val="NoList"/>
    <w:semiHidden/>
    <w:rsid w:val="006164A1"/>
  </w:style>
  <w:style w:type="numbering" w:customStyle="1" w:styleId="StyleBulleted39">
    <w:name w:val="Style Bulleted39"/>
    <w:basedOn w:val="NoList"/>
    <w:rsid w:val="006164A1"/>
  </w:style>
  <w:style w:type="numbering" w:customStyle="1" w:styleId="Header229">
    <w:name w:val="Header229"/>
    <w:rsid w:val="006164A1"/>
  </w:style>
  <w:style w:type="numbering" w:customStyle="1" w:styleId="Style329">
    <w:name w:val="Style329"/>
    <w:rsid w:val="006164A1"/>
  </w:style>
  <w:style w:type="numbering" w:customStyle="1" w:styleId="StyleBulletedGray-8030">
    <w:name w:val="Style Bulleted Gray-80%30"/>
    <w:basedOn w:val="NoList"/>
    <w:rsid w:val="006164A1"/>
  </w:style>
  <w:style w:type="numbering" w:customStyle="1" w:styleId="StyleBulleted130">
    <w:name w:val="Style Bulleted130"/>
    <w:basedOn w:val="NoList"/>
    <w:rsid w:val="006164A1"/>
  </w:style>
  <w:style w:type="table" w:customStyle="1" w:styleId="TableGrid128">
    <w:name w:val="Table Grid1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9">
    <w:name w:val="No List219"/>
    <w:next w:val="NoList"/>
    <w:semiHidden/>
    <w:rsid w:val="006164A1"/>
  </w:style>
  <w:style w:type="table" w:customStyle="1" w:styleId="TableGrid218">
    <w:name w:val="Table Grid21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0">
    <w:name w:val="No List1120"/>
    <w:next w:val="NoList"/>
    <w:semiHidden/>
    <w:rsid w:val="006164A1"/>
  </w:style>
  <w:style w:type="table" w:customStyle="1" w:styleId="TableGrid1118">
    <w:name w:val="Table Grid111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8">
    <w:name w:val="No List11118"/>
    <w:next w:val="NoList"/>
    <w:semiHidden/>
    <w:rsid w:val="006164A1"/>
  </w:style>
  <w:style w:type="numbering" w:customStyle="1" w:styleId="StyleBulleted219">
    <w:name w:val="Style Bulleted219"/>
    <w:basedOn w:val="NoList"/>
    <w:rsid w:val="006164A1"/>
  </w:style>
  <w:style w:type="numbering" w:customStyle="1" w:styleId="Header2119">
    <w:name w:val="Header2119"/>
    <w:rsid w:val="006164A1"/>
  </w:style>
  <w:style w:type="numbering" w:customStyle="1" w:styleId="Style3119">
    <w:name w:val="Style3119"/>
    <w:rsid w:val="006164A1"/>
  </w:style>
  <w:style w:type="numbering" w:customStyle="1" w:styleId="StyleBulletedGray-80119">
    <w:name w:val="Style Bulleted Gray-80%119"/>
    <w:basedOn w:val="NoList"/>
    <w:rsid w:val="006164A1"/>
  </w:style>
  <w:style w:type="numbering" w:customStyle="1" w:styleId="StyleBulleted1119">
    <w:name w:val="Style Bulleted1119"/>
    <w:basedOn w:val="NoList"/>
    <w:rsid w:val="006164A1"/>
  </w:style>
  <w:style w:type="numbering" w:customStyle="1" w:styleId="NoList310">
    <w:name w:val="No List310"/>
    <w:next w:val="NoList"/>
    <w:semiHidden/>
    <w:unhideWhenUsed/>
    <w:rsid w:val="006164A1"/>
  </w:style>
  <w:style w:type="numbering" w:customStyle="1" w:styleId="NoList49">
    <w:name w:val="No List49"/>
    <w:next w:val="NoList"/>
    <w:uiPriority w:val="99"/>
    <w:semiHidden/>
    <w:unhideWhenUsed/>
    <w:rsid w:val="006164A1"/>
  </w:style>
  <w:style w:type="numbering" w:customStyle="1" w:styleId="NoList1218">
    <w:name w:val="No List1218"/>
    <w:next w:val="NoList"/>
    <w:semiHidden/>
    <w:rsid w:val="006164A1"/>
  </w:style>
  <w:style w:type="numbering" w:customStyle="1" w:styleId="StyleBulleted310">
    <w:name w:val="Style Bulleted310"/>
    <w:basedOn w:val="NoList"/>
    <w:rsid w:val="006164A1"/>
  </w:style>
  <w:style w:type="numbering" w:customStyle="1" w:styleId="Header2210">
    <w:name w:val="Header2210"/>
    <w:rsid w:val="006164A1"/>
  </w:style>
  <w:style w:type="numbering" w:customStyle="1" w:styleId="Style3210">
    <w:name w:val="Style3210"/>
    <w:rsid w:val="006164A1"/>
  </w:style>
  <w:style w:type="numbering" w:customStyle="1" w:styleId="StyleBulletedGray-80210">
    <w:name w:val="Style Bulleted Gray-80%210"/>
    <w:basedOn w:val="NoList"/>
    <w:rsid w:val="006164A1"/>
  </w:style>
  <w:style w:type="numbering" w:customStyle="1" w:styleId="StyleBulleted1210">
    <w:name w:val="Style Bulleted1210"/>
    <w:basedOn w:val="NoList"/>
    <w:rsid w:val="006164A1"/>
  </w:style>
  <w:style w:type="numbering" w:customStyle="1" w:styleId="StyleBulletedWingdingssymbolBefore0cmHanging48ch19">
    <w:name w:val="Style Bulleted Wingdings (symbol) Before:  0 cm Hanging:  4.8 ch19"/>
    <w:rsid w:val="006164A1"/>
  </w:style>
  <w:style w:type="numbering" w:customStyle="1" w:styleId="NoList59">
    <w:name w:val="No List59"/>
    <w:next w:val="NoList"/>
    <w:semiHidden/>
    <w:rsid w:val="006164A1"/>
  </w:style>
  <w:style w:type="numbering" w:customStyle="1" w:styleId="118">
    <w:name w:val="無清單118"/>
    <w:next w:val="NoList"/>
    <w:uiPriority w:val="99"/>
    <w:semiHidden/>
    <w:unhideWhenUsed/>
    <w:rsid w:val="006164A1"/>
  </w:style>
  <w:style w:type="numbering" w:customStyle="1" w:styleId="290">
    <w:name w:val="無清單29"/>
    <w:next w:val="NoList"/>
    <w:uiPriority w:val="99"/>
    <w:semiHidden/>
    <w:unhideWhenUsed/>
    <w:rsid w:val="006164A1"/>
  </w:style>
  <w:style w:type="numbering" w:customStyle="1" w:styleId="StyleBulleted49">
    <w:name w:val="Style Bulleted49"/>
    <w:basedOn w:val="NoList"/>
    <w:rsid w:val="006164A1"/>
  </w:style>
  <w:style w:type="numbering" w:customStyle="1" w:styleId="Header239">
    <w:name w:val="Header239"/>
    <w:rsid w:val="006164A1"/>
  </w:style>
  <w:style w:type="numbering" w:customStyle="1" w:styleId="Style339">
    <w:name w:val="Style339"/>
    <w:rsid w:val="006164A1"/>
  </w:style>
  <w:style w:type="numbering" w:customStyle="1" w:styleId="StyleBulletedGray-8039">
    <w:name w:val="Style Bulleted Gray-80%39"/>
    <w:basedOn w:val="NoList"/>
    <w:rsid w:val="006164A1"/>
  </w:style>
  <w:style w:type="numbering" w:customStyle="1" w:styleId="StyleBulleted139">
    <w:name w:val="Style Bulleted139"/>
    <w:basedOn w:val="NoList"/>
    <w:rsid w:val="006164A1"/>
  </w:style>
  <w:style w:type="numbering" w:customStyle="1" w:styleId="NoList69">
    <w:name w:val="No List69"/>
    <w:next w:val="NoList"/>
    <w:uiPriority w:val="99"/>
    <w:semiHidden/>
    <w:unhideWhenUsed/>
    <w:rsid w:val="006164A1"/>
  </w:style>
  <w:style w:type="table" w:customStyle="1" w:styleId="TableClassic18">
    <w:name w:val="Table Classic 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8">
    <w:name w:val="Table Classic 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8">
    <w:name w:val="Table Classic 3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List310">
    <w:name w:val="Table List 310"/>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71">
    <w:name w:val="表格格線11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9">
    <w:name w:val="TS-register table9"/>
    <w:basedOn w:val="TableNormal"/>
    <w:rsid w:val="006164A1"/>
    <w:rPr>
      <w:rFonts w:ascii="Arial" w:hAnsi="Arial"/>
    </w:rPr>
    <w:tblPr/>
  </w:style>
  <w:style w:type="numbering" w:customStyle="1" w:styleId="NormalNumbered18">
    <w:name w:val="Normal_Numbered18"/>
    <w:rsid w:val="006164A1"/>
  </w:style>
  <w:style w:type="numbering" w:customStyle="1" w:styleId="1ai18">
    <w:name w:val="1 / a / i18"/>
    <w:basedOn w:val="NoList"/>
    <w:next w:val="1ai"/>
    <w:unhideWhenUsed/>
    <w:rsid w:val="006164A1"/>
  </w:style>
  <w:style w:type="numbering" w:customStyle="1" w:styleId="11111118">
    <w:name w:val="1 / 1.1 / 1.1.118"/>
    <w:basedOn w:val="NoList"/>
    <w:next w:val="111111"/>
    <w:unhideWhenUsed/>
    <w:rsid w:val="006164A1"/>
  </w:style>
  <w:style w:type="table" w:customStyle="1" w:styleId="TableGrid310">
    <w:name w:val="Table Grid310"/>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0">
    <w:name w:val="Table Elegant110"/>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9">
    <w:name w:val="No List139"/>
    <w:next w:val="NoList"/>
    <w:semiHidden/>
    <w:rsid w:val="006164A1"/>
  </w:style>
  <w:style w:type="numbering" w:customStyle="1" w:styleId="390">
    <w:name w:val="無清單39"/>
    <w:next w:val="NoList"/>
    <w:uiPriority w:val="99"/>
    <w:semiHidden/>
    <w:unhideWhenUsed/>
    <w:rsid w:val="006164A1"/>
  </w:style>
  <w:style w:type="numbering" w:customStyle="1" w:styleId="490">
    <w:name w:val="無清單49"/>
    <w:next w:val="NoList"/>
    <w:uiPriority w:val="99"/>
    <w:semiHidden/>
    <w:unhideWhenUsed/>
    <w:rsid w:val="006164A1"/>
  </w:style>
  <w:style w:type="table" w:customStyle="1" w:styleId="Pindescription9">
    <w:name w:val="Pin_description9"/>
    <w:basedOn w:val="TableNormal"/>
    <w:uiPriority w:val="99"/>
    <w:rsid w:val="006164A1"/>
    <w:tblPr/>
  </w:style>
  <w:style w:type="numbering" w:customStyle="1" w:styleId="59">
    <w:name w:val="無清單59"/>
    <w:next w:val="NoList"/>
    <w:uiPriority w:val="99"/>
    <w:semiHidden/>
    <w:unhideWhenUsed/>
    <w:rsid w:val="006164A1"/>
  </w:style>
  <w:style w:type="numbering" w:customStyle="1" w:styleId="69">
    <w:name w:val="無清單69"/>
    <w:next w:val="NoList"/>
    <w:uiPriority w:val="99"/>
    <w:semiHidden/>
    <w:unhideWhenUsed/>
    <w:rsid w:val="006164A1"/>
  </w:style>
  <w:style w:type="numbering" w:customStyle="1" w:styleId="79">
    <w:name w:val="無清單79"/>
    <w:next w:val="NoList"/>
    <w:uiPriority w:val="99"/>
    <w:semiHidden/>
    <w:unhideWhenUsed/>
    <w:rsid w:val="006164A1"/>
  </w:style>
  <w:style w:type="table" w:customStyle="1" w:styleId="2180">
    <w:name w:val="暗色清單 218"/>
    <w:basedOn w:val="TableNormal"/>
    <w:uiPriority w:val="66"/>
    <w:rsid w:val="006164A1"/>
    <w:rPr>
      <w:rFonts w:ascii="Cambria" w:hAnsi="Cambria"/>
      <w:color w:val="000000"/>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182">
    <w:name w:val="淺色格線18"/>
    <w:basedOn w:val="TableNormal"/>
    <w:uiPriority w:val="62"/>
    <w:rsid w:val="006164A1"/>
    <w:rPr>
      <w:rFonts w:ascii="Calibri" w:hAnsi="Calibri"/>
      <w:kern w:val="2"/>
      <w:sz w:val="24"/>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Narrow" w:eastAsia="新細明體" w:hAnsi="Arial Narrow"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Narrow" w:eastAsia="新細明體" w:hAnsi="Arial Narrow"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新細明體" w:hAnsi="Arial Narrow" w:cs="Times New Roman"/>
        <w:b/>
        <w:bCs/>
      </w:rPr>
    </w:tblStylePr>
    <w:tblStylePr w:type="lastCol">
      <w:rPr>
        <w:rFonts w:ascii="Arial Narrow" w:eastAsia="新細明體" w:hAnsi="Arial Narrow"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2181">
    <w:name w:val="暗色網底 218"/>
    <w:basedOn w:val="TableNormal"/>
    <w:uiPriority w:val="64"/>
    <w:rsid w:val="006164A1"/>
    <w:rPr>
      <w:rFonts w:ascii="Calibri" w:hAnsi="Calibri"/>
      <w:kern w:val="2"/>
      <w:sz w:val="24"/>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tyleBulletedWingdingssymbolBefore0cmHanging48ch20">
    <w:name w:val="Style Bulleted Wingdings (symbol) Before:  0 cm Hanging:  4.8 ch20"/>
    <w:basedOn w:val="NoList"/>
    <w:rsid w:val="006164A1"/>
  </w:style>
  <w:style w:type="numbering" w:customStyle="1" w:styleId="StyleBulletedWingdingssymbolBefore063cmHanging4810">
    <w:name w:val="Style Bulleted Wingdings (symbol) Before:  0.63 cm Hanging:  4.8...10"/>
    <w:basedOn w:val="NoList"/>
    <w:rsid w:val="006164A1"/>
  </w:style>
  <w:style w:type="table" w:customStyle="1" w:styleId="TableGrid4100">
    <w:name w:val="Table Grid 410"/>
    <w:basedOn w:val="TableNormal"/>
    <w:next w:val="TableGrid4"/>
    <w:rsid w:val="006164A1"/>
    <w:pPr>
      <w:widowControl w:val="0"/>
      <w:overflowPunct w:val="0"/>
      <w:autoSpaceDE w:val="0"/>
      <w:autoSpaceDN w:val="0"/>
      <w:adjustRightInd w:val="0"/>
      <w:snapToGrid w:val="0"/>
      <w:spacing w:before="48" w:after="120"/>
      <w:jc w:val="both"/>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Style110">
    <w:name w:val="Table Style110"/>
    <w:basedOn w:val="TableNormal"/>
    <w:rsid w:val="006164A1"/>
    <w:tblPr>
      <w:tblInd w:w="-284" w:type="dxa"/>
    </w:tblPr>
  </w:style>
  <w:style w:type="table" w:customStyle="1" w:styleId="TableStyle29">
    <w:name w:val="Table Style29"/>
    <w:basedOn w:val="TableStyle1"/>
    <w:rsid w:val="006164A1"/>
    <w:tblPr>
      <w:tblInd w:w="0" w:type="dxa"/>
    </w:tblPr>
  </w:style>
  <w:style w:type="numbering" w:customStyle="1" w:styleId="87">
    <w:name w:val="無清單87"/>
    <w:next w:val="NoList"/>
    <w:uiPriority w:val="99"/>
    <w:semiHidden/>
    <w:unhideWhenUsed/>
    <w:rsid w:val="006164A1"/>
  </w:style>
  <w:style w:type="table" w:customStyle="1" w:styleId="281">
    <w:name w:val="表格格線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3">
    <w:name w:val="表格 典雅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47">
    <w:name w:val="No List147"/>
    <w:next w:val="NoList"/>
    <w:semiHidden/>
    <w:rsid w:val="006164A1"/>
  </w:style>
  <w:style w:type="numbering" w:customStyle="1" w:styleId="StyleBulleted57">
    <w:name w:val="Style Bulleted57"/>
    <w:basedOn w:val="NoList"/>
    <w:rsid w:val="006164A1"/>
  </w:style>
  <w:style w:type="numbering" w:customStyle="1" w:styleId="Header247">
    <w:name w:val="Header247"/>
    <w:rsid w:val="006164A1"/>
  </w:style>
  <w:style w:type="numbering" w:customStyle="1" w:styleId="Style347">
    <w:name w:val="Style347"/>
    <w:rsid w:val="006164A1"/>
  </w:style>
  <w:style w:type="numbering" w:customStyle="1" w:styleId="StyleBulletedGray-8047">
    <w:name w:val="Style Bulleted Gray-80%47"/>
    <w:basedOn w:val="NoList"/>
    <w:rsid w:val="006164A1"/>
  </w:style>
  <w:style w:type="numbering" w:customStyle="1" w:styleId="StyleBulleted147">
    <w:name w:val="Style Bulleted147"/>
    <w:basedOn w:val="NoList"/>
    <w:rsid w:val="006164A1"/>
  </w:style>
  <w:style w:type="table" w:customStyle="1" w:styleId="TableGrid129">
    <w:name w:val="Table Grid129"/>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2">
    <w:name w:val="表格 典雅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StyleBulletedGray-8057">
    <w:name w:val="Style Bulleted Gray-80%57"/>
    <w:basedOn w:val="NoList"/>
    <w:rsid w:val="006164A1"/>
  </w:style>
  <w:style w:type="numbering" w:customStyle="1" w:styleId="StyleBulleted157">
    <w:name w:val="Style Bulleted157"/>
    <w:basedOn w:val="NoList"/>
    <w:rsid w:val="006164A1"/>
  </w:style>
  <w:style w:type="numbering" w:customStyle="1" w:styleId="NoList2110">
    <w:name w:val="No List2110"/>
    <w:next w:val="NoList"/>
    <w:semiHidden/>
    <w:rsid w:val="006164A1"/>
  </w:style>
  <w:style w:type="table" w:customStyle="1" w:styleId="TableGrid219">
    <w:name w:val="Table Grid219"/>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27">
    <w:name w:val="No List1127"/>
    <w:next w:val="NoList"/>
    <w:semiHidden/>
    <w:rsid w:val="006164A1"/>
  </w:style>
  <w:style w:type="table" w:customStyle="1" w:styleId="TableGrid1119">
    <w:name w:val="Table Grid1119"/>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9">
    <w:name w:val="No List11119"/>
    <w:next w:val="NoList"/>
    <w:semiHidden/>
    <w:rsid w:val="006164A1"/>
  </w:style>
  <w:style w:type="numbering" w:customStyle="1" w:styleId="StyleBulleted2110">
    <w:name w:val="Style Bulleted2110"/>
    <w:basedOn w:val="NoList"/>
    <w:rsid w:val="006164A1"/>
  </w:style>
  <w:style w:type="numbering" w:customStyle="1" w:styleId="Header21110">
    <w:name w:val="Header21110"/>
    <w:rsid w:val="006164A1"/>
  </w:style>
  <w:style w:type="numbering" w:customStyle="1" w:styleId="Style31110">
    <w:name w:val="Style31110"/>
    <w:rsid w:val="006164A1"/>
  </w:style>
  <w:style w:type="numbering" w:customStyle="1" w:styleId="StyleBulletedGray-801110">
    <w:name w:val="Style Bulleted Gray-80%1110"/>
    <w:basedOn w:val="NoList"/>
    <w:rsid w:val="006164A1"/>
  </w:style>
  <w:style w:type="numbering" w:customStyle="1" w:styleId="StyleBulleted11110">
    <w:name w:val="Style Bulleted11110"/>
    <w:basedOn w:val="NoList"/>
    <w:rsid w:val="006164A1"/>
  </w:style>
  <w:style w:type="numbering" w:customStyle="1" w:styleId="NoList317">
    <w:name w:val="No List317"/>
    <w:next w:val="NoList"/>
    <w:semiHidden/>
    <w:unhideWhenUsed/>
    <w:rsid w:val="006164A1"/>
  </w:style>
  <w:style w:type="numbering" w:customStyle="1" w:styleId="NoList417">
    <w:name w:val="No List417"/>
    <w:next w:val="NoList"/>
    <w:uiPriority w:val="99"/>
    <w:semiHidden/>
    <w:unhideWhenUsed/>
    <w:rsid w:val="006164A1"/>
  </w:style>
  <w:style w:type="numbering" w:customStyle="1" w:styleId="NoList1219">
    <w:name w:val="No List1219"/>
    <w:next w:val="NoList"/>
    <w:semiHidden/>
    <w:rsid w:val="006164A1"/>
  </w:style>
  <w:style w:type="numbering" w:customStyle="1" w:styleId="StyleBulleted317">
    <w:name w:val="Style Bulleted317"/>
    <w:basedOn w:val="NoList"/>
    <w:rsid w:val="006164A1"/>
  </w:style>
  <w:style w:type="numbering" w:customStyle="1" w:styleId="Header2217">
    <w:name w:val="Header2217"/>
    <w:rsid w:val="006164A1"/>
  </w:style>
  <w:style w:type="numbering" w:customStyle="1" w:styleId="Style3217">
    <w:name w:val="Style3217"/>
    <w:rsid w:val="006164A1"/>
  </w:style>
  <w:style w:type="numbering" w:customStyle="1" w:styleId="StyleBulletedGray-80217">
    <w:name w:val="Style Bulleted Gray-80%217"/>
    <w:basedOn w:val="NoList"/>
    <w:rsid w:val="006164A1"/>
  </w:style>
  <w:style w:type="numbering" w:customStyle="1" w:styleId="StyleBulleted1217">
    <w:name w:val="Style Bulleted1217"/>
    <w:basedOn w:val="NoList"/>
    <w:rsid w:val="006164A1"/>
  </w:style>
  <w:style w:type="numbering" w:customStyle="1" w:styleId="StyleBulletedWingdingssymbolBefore0cmHanging48ch117">
    <w:name w:val="Style Bulleted Wingdings (symbol) Before:  0 cm Hanging:  4.8 ch117"/>
    <w:rsid w:val="006164A1"/>
  </w:style>
  <w:style w:type="numbering" w:customStyle="1" w:styleId="NoList517">
    <w:name w:val="No List517"/>
    <w:next w:val="NoList"/>
    <w:semiHidden/>
    <w:rsid w:val="006164A1"/>
  </w:style>
  <w:style w:type="numbering" w:customStyle="1" w:styleId="1115">
    <w:name w:val="無清單1115"/>
    <w:next w:val="NoList"/>
    <w:uiPriority w:val="99"/>
    <w:semiHidden/>
    <w:unhideWhenUsed/>
    <w:rsid w:val="006164A1"/>
  </w:style>
  <w:style w:type="numbering" w:customStyle="1" w:styleId="2173">
    <w:name w:val="無清單217"/>
    <w:next w:val="NoList"/>
    <w:uiPriority w:val="99"/>
    <w:semiHidden/>
    <w:unhideWhenUsed/>
    <w:rsid w:val="006164A1"/>
  </w:style>
  <w:style w:type="numbering" w:customStyle="1" w:styleId="StyleBulleted417">
    <w:name w:val="Style Bulleted417"/>
    <w:basedOn w:val="NoList"/>
    <w:rsid w:val="006164A1"/>
  </w:style>
  <w:style w:type="numbering" w:customStyle="1" w:styleId="Header2317">
    <w:name w:val="Header2317"/>
    <w:rsid w:val="006164A1"/>
  </w:style>
  <w:style w:type="numbering" w:customStyle="1" w:styleId="Style3317">
    <w:name w:val="Style3317"/>
    <w:rsid w:val="006164A1"/>
  </w:style>
  <w:style w:type="numbering" w:customStyle="1" w:styleId="StyleBulletedGray-80317">
    <w:name w:val="Style Bulleted Gray-80%317"/>
    <w:basedOn w:val="NoList"/>
    <w:rsid w:val="006164A1"/>
  </w:style>
  <w:style w:type="numbering" w:customStyle="1" w:styleId="StyleBulleted1317">
    <w:name w:val="Style Bulleted1317"/>
    <w:basedOn w:val="NoList"/>
    <w:rsid w:val="006164A1"/>
  </w:style>
  <w:style w:type="numbering" w:customStyle="1" w:styleId="NoList617">
    <w:name w:val="No List617"/>
    <w:next w:val="NoList"/>
    <w:uiPriority w:val="99"/>
    <w:semiHidden/>
    <w:unhideWhenUsed/>
    <w:rsid w:val="006164A1"/>
  </w:style>
  <w:style w:type="table" w:customStyle="1" w:styleId="1180">
    <w:name w:val="表格 古典 11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82">
    <w:name w:val="表格 古典 21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18">
    <w:name w:val="表格 古典 31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180">
    <w:name w:val="表格 清單 31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181">
    <w:name w:val="表格格線118"/>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17">
    <w:name w:val="TS-register table17"/>
    <w:basedOn w:val="TableNormal"/>
    <w:rsid w:val="006164A1"/>
    <w:rPr>
      <w:rFonts w:ascii="Arial" w:hAnsi="Arial"/>
    </w:rPr>
    <w:tblPr/>
  </w:style>
  <w:style w:type="numbering" w:customStyle="1" w:styleId="NormalNumbered19">
    <w:name w:val="Normal_Numbered19"/>
    <w:rsid w:val="006164A1"/>
  </w:style>
  <w:style w:type="numbering" w:customStyle="1" w:styleId="1ai19">
    <w:name w:val="1 / a / i19"/>
    <w:basedOn w:val="NoList"/>
    <w:next w:val="1ai"/>
    <w:unhideWhenUsed/>
    <w:rsid w:val="006164A1"/>
  </w:style>
  <w:style w:type="numbering" w:customStyle="1" w:styleId="11111119">
    <w:name w:val="1 / 1.1 / 1.1.119"/>
    <w:basedOn w:val="NoList"/>
    <w:next w:val="111111"/>
    <w:unhideWhenUsed/>
    <w:rsid w:val="006164A1"/>
  </w:style>
  <w:style w:type="table" w:customStyle="1" w:styleId="TableGrid318">
    <w:name w:val="Table Grid31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18">
    <w:name w:val="Table Elegant11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17">
    <w:name w:val="No List1317"/>
    <w:next w:val="NoList"/>
    <w:semiHidden/>
    <w:rsid w:val="006164A1"/>
  </w:style>
  <w:style w:type="numbering" w:customStyle="1" w:styleId="3172">
    <w:name w:val="無清單317"/>
    <w:next w:val="NoList"/>
    <w:uiPriority w:val="99"/>
    <w:semiHidden/>
    <w:unhideWhenUsed/>
    <w:rsid w:val="006164A1"/>
  </w:style>
  <w:style w:type="numbering" w:customStyle="1" w:styleId="417">
    <w:name w:val="無清單417"/>
    <w:next w:val="NoList"/>
    <w:uiPriority w:val="99"/>
    <w:semiHidden/>
    <w:unhideWhenUsed/>
    <w:rsid w:val="006164A1"/>
  </w:style>
  <w:style w:type="table" w:customStyle="1" w:styleId="Pindescription17">
    <w:name w:val="Pin_description17"/>
    <w:basedOn w:val="TableNormal"/>
    <w:uiPriority w:val="99"/>
    <w:rsid w:val="006164A1"/>
    <w:tblPr/>
  </w:style>
  <w:style w:type="numbering" w:customStyle="1" w:styleId="517">
    <w:name w:val="無清單517"/>
    <w:next w:val="NoList"/>
    <w:uiPriority w:val="99"/>
    <w:semiHidden/>
    <w:unhideWhenUsed/>
    <w:rsid w:val="006164A1"/>
  </w:style>
  <w:style w:type="numbering" w:customStyle="1" w:styleId="617">
    <w:name w:val="無清單617"/>
    <w:next w:val="NoList"/>
    <w:uiPriority w:val="99"/>
    <w:semiHidden/>
    <w:unhideWhenUsed/>
    <w:rsid w:val="006164A1"/>
  </w:style>
  <w:style w:type="numbering" w:customStyle="1" w:styleId="717">
    <w:name w:val="無清單717"/>
    <w:next w:val="NoList"/>
    <w:uiPriority w:val="99"/>
    <w:semiHidden/>
    <w:unhideWhenUsed/>
    <w:rsid w:val="006164A1"/>
  </w:style>
  <w:style w:type="numbering" w:customStyle="1" w:styleId="97">
    <w:name w:val="無清單97"/>
    <w:next w:val="NoList"/>
    <w:uiPriority w:val="99"/>
    <w:semiHidden/>
    <w:unhideWhenUsed/>
    <w:rsid w:val="006164A1"/>
  </w:style>
  <w:style w:type="table" w:customStyle="1" w:styleId="381">
    <w:name w:val="表格格線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2">
    <w:name w:val="表格 典雅3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57">
    <w:name w:val="No List157"/>
    <w:next w:val="NoList"/>
    <w:semiHidden/>
    <w:rsid w:val="006164A1"/>
  </w:style>
  <w:style w:type="numbering" w:customStyle="1" w:styleId="StyleBulleted67">
    <w:name w:val="Style Bulleted67"/>
    <w:basedOn w:val="NoList"/>
    <w:rsid w:val="006164A1"/>
  </w:style>
  <w:style w:type="numbering" w:customStyle="1" w:styleId="Header257">
    <w:name w:val="Header257"/>
    <w:rsid w:val="006164A1"/>
  </w:style>
  <w:style w:type="numbering" w:customStyle="1" w:styleId="Style357">
    <w:name w:val="Style357"/>
    <w:rsid w:val="006164A1"/>
  </w:style>
  <w:style w:type="numbering" w:customStyle="1" w:styleId="StyleBulletedGray-8067">
    <w:name w:val="Style Bulleted Gray-80%67"/>
    <w:basedOn w:val="NoList"/>
    <w:rsid w:val="006164A1"/>
  </w:style>
  <w:style w:type="numbering" w:customStyle="1" w:styleId="StyleBulleted167">
    <w:name w:val="Style Bulleted167"/>
    <w:basedOn w:val="NoList"/>
    <w:rsid w:val="006164A1"/>
  </w:style>
  <w:style w:type="table" w:customStyle="1" w:styleId="TableGrid138">
    <w:name w:val="Table Grid13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7">
    <w:name w:val="No List227"/>
    <w:next w:val="NoList"/>
    <w:semiHidden/>
    <w:rsid w:val="006164A1"/>
  </w:style>
  <w:style w:type="table" w:customStyle="1" w:styleId="TableGrid228">
    <w:name w:val="Table Grid228"/>
    <w:basedOn w:val="TableNormal"/>
    <w:next w:val="TableGrid"/>
    <w:rsid w:val="006164A1"/>
    <w:pPr>
      <w:widowControl w:val="0"/>
      <w:overflowPunct w:val="0"/>
      <w:autoSpaceDE w:val="0"/>
      <w:autoSpaceDN w:val="0"/>
      <w:adjustRightInd w:val="0"/>
      <w:spacing w:before="60" w:line="288"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7">
    <w:name w:val="No List1137"/>
    <w:next w:val="NoList"/>
    <w:semiHidden/>
    <w:rsid w:val="006164A1"/>
  </w:style>
  <w:style w:type="table" w:customStyle="1" w:styleId="TableGrid1128">
    <w:name w:val="Table Grid1128"/>
    <w:basedOn w:val="TableNormal"/>
    <w:next w:val="TableGrid"/>
    <w:rsid w:val="006164A1"/>
    <w:pPr>
      <w:widowControl w:val="0"/>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7">
    <w:name w:val="No List11127"/>
    <w:next w:val="NoList"/>
    <w:semiHidden/>
    <w:rsid w:val="006164A1"/>
  </w:style>
  <w:style w:type="numbering" w:customStyle="1" w:styleId="StyleBulleted227">
    <w:name w:val="Style Bulleted227"/>
    <w:basedOn w:val="NoList"/>
    <w:rsid w:val="006164A1"/>
  </w:style>
  <w:style w:type="numbering" w:customStyle="1" w:styleId="Header2127">
    <w:name w:val="Header2127"/>
    <w:rsid w:val="006164A1"/>
  </w:style>
  <w:style w:type="numbering" w:customStyle="1" w:styleId="Style3127">
    <w:name w:val="Style3127"/>
    <w:rsid w:val="006164A1"/>
  </w:style>
  <w:style w:type="numbering" w:customStyle="1" w:styleId="StyleBulletedGray-80127">
    <w:name w:val="Style Bulleted Gray-80%127"/>
    <w:basedOn w:val="NoList"/>
    <w:rsid w:val="006164A1"/>
  </w:style>
  <w:style w:type="numbering" w:customStyle="1" w:styleId="StyleBulleted1127">
    <w:name w:val="Style Bulleted1127"/>
    <w:basedOn w:val="NoList"/>
    <w:rsid w:val="006164A1"/>
  </w:style>
  <w:style w:type="numbering" w:customStyle="1" w:styleId="NoList327">
    <w:name w:val="No List327"/>
    <w:next w:val="NoList"/>
    <w:semiHidden/>
    <w:unhideWhenUsed/>
    <w:rsid w:val="006164A1"/>
  </w:style>
  <w:style w:type="numbering" w:customStyle="1" w:styleId="NoList427">
    <w:name w:val="No List427"/>
    <w:next w:val="NoList"/>
    <w:uiPriority w:val="99"/>
    <w:semiHidden/>
    <w:unhideWhenUsed/>
    <w:rsid w:val="006164A1"/>
  </w:style>
  <w:style w:type="numbering" w:customStyle="1" w:styleId="NoList1227">
    <w:name w:val="No List1227"/>
    <w:next w:val="NoList"/>
    <w:semiHidden/>
    <w:rsid w:val="006164A1"/>
  </w:style>
  <w:style w:type="numbering" w:customStyle="1" w:styleId="StyleBulleted327">
    <w:name w:val="Style Bulleted327"/>
    <w:basedOn w:val="NoList"/>
    <w:rsid w:val="006164A1"/>
  </w:style>
  <w:style w:type="numbering" w:customStyle="1" w:styleId="Header2227">
    <w:name w:val="Header2227"/>
    <w:rsid w:val="006164A1"/>
  </w:style>
  <w:style w:type="numbering" w:customStyle="1" w:styleId="Style3227">
    <w:name w:val="Style3227"/>
    <w:rsid w:val="006164A1"/>
  </w:style>
  <w:style w:type="numbering" w:customStyle="1" w:styleId="StyleBulletedGray-80227">
    <w:name w:val="Style Bulleted Gray-80%227"/>
    <w:basedOn w:val="NoList"/>
    <w:rsid w:val="006164A1"/>
  </w:style>
  <w:style w:type="numbering" w:customStyle="1" w:styleId="StyleBulleted1227">
    <w:name w:val="Style Bulleted1227"/>
    <w:basedOn w:val="NoList"/>
    <w:rsid w:val="006164A1"/>
  </w:style>
  <w:style w:type="numbering" w:customStyle="1" w:styleId="StyleBulletedWingdingssymbolBefore0cmHanging48ch127">
    <w:name w:val="Style Bulleted Wingdings (symbol) Before:  0 cm Hanging:  4.8 ch127"/>
    <w:rsid w:val="006164A1"/>
  </w:style>
  <w:style w:type="numbering" w:customStyle="1" w:styleId="NoList527">
    <w:name w:val="No List527"/>
    <w:next w:val="NoList"/>
    <w:semiHidden/>
    <w:rsid w:val="006164A1"/>
  </w:style>
  <w:style w:type="numbering" w:customStyle="1" w:styleId="1270">
    <w:name w:val="無清單127"/>
    <w:next w:val="NoList"/>
    <w:uiPriority w:val="99"/>
    <w:semiHidden/>
    <w:unhideWhenUsed/>
    <w:rsid w:val="006164A1"/>
  </w:style>
  <w:style w:type="numbering" w:customStyle="1" w:styleId="2270">
    <w:name w:val="無清單227"/>
    <w:next w:val="NoList"/>
    <w:uiPriority w:val="99"/>
    <w:semiHidden/>
    <w:unhideWhenUsed/>
    <w:rsid w:val="006164A1"/>
  </w:style>
  <w:style w:type="numbering" w:customStyle="1" w:styleId="StyleBulleted427">
    <w:name w:val="Style Bulleted427"/>
    <w:basedOn w:val="NoList"/>
    <w:rsid w:val="006164A1"/>
  </w:style>
  <w:style w:type="numbering" w:customStyle="1" w:styleId="Header2327">
    <w:name w:val="Header2327"/>
    <w:rsid w:val="006164A1"/>
  </w:style>
  <w:style w:type="numbering" w:customStyle="1" w:styleId="Style3327">
    <w:name w:val="Style3327"/>
    <w:rsid w:val="006164A1"/>
  </w:style>
  <w:style w:type="numbering" w:customStyle="1" w:styleId="StyleBulletedGray-80327">
    <w:name w:val="Style Bulleted Gray-80%327"/>
    <w:basedOn w:val="NoList"/>
    <w:rsid w:val="006164A1"/>
  </w:style>
  <w:style w:type="numbering" w:customStyle="1" w:styleId="StyleBulleted1327">
    <w:name w:val="Style Bulleted1327"/>
    <w:basedOn w:val="NoList"/>
    <w:rsid w:val="006164A1"/>
  </w:style>
  <w:style w:type="numbering" w:customStyle="1" w:styleId="NoList627">
    <w:name w:val="No List627"/>
    <w:next w:val="NoList"/>
    <w:uiPriority w:val="99"/>
    <w:semiHidden/>
    <w:unhideWhenUsed/>
    <w:rsid w:val="006164A1"/>
  </w:style>
  <w:style w:type="table" w:customStyle="1" w:styleId="128">
    <w:name w:val="表格 古典 128"/>
    <w:basedOn w:val="TableNormal"/>
    <w:next w:val="TableClassic1"/>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28">
    <w:name w:val="表格 古典 228"/>
    <w:basedOn w:val="TableNormal"/>
    <w:next w:val="TableClassic2"/>
    <w:unhideWhenUsed/>
    <w:rsid w:val="006164A1"/>
    <w:pPr>
      <w:widowControl w:val="0"/>
      <w:overflowPunct w:val="0"/>
      <w:autoSpaceDE w:val="0"/>
      <w:autoSpaceDN w:val="0"/>
      <w:adjustRightInd w:val="0"/>
      <w:snapToGrid w:val="0"/>
      <w:spacing w:before="48" w:after="120"/>
      <w:jc w:val="both"/>
    </w:p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328">
    <w:name w:val="表格 古典 328"/>
    <w:basedOn w:val="TableNormal"/>
    <w:next w:val="TableClassic3"/>
    <w:unhideWhenUsed/>
    <w:rsid w:val="006164A1"/>
    <w:pPr>
      <w:widowControl w:val="0"/>
      <w:overflowPunct w:val="0"/>
      <w:autoSpaceDE w:val="0"/>
      <w:autoSpaceDN w:val="0"/>
      <w:adjustRightInd w:val="0"/>
      <w:snapToGrid w:val="0"/>
      <w:spacing w:before="48"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3280">
    <w:name w:val="表格 清單 328"/>
    <w:basedOn w:val="TableNormal"/>
    <w:next w:val="TableList3"/>
    <w:unhideWhenUsed/>
    <w:rsid w:val="006164A1"/>
    <w:pPr>
      <w:widowControl w:val="0"/>
      <w:jc w:val="both"/>
    </w:p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1271">
    <w:name w:val="表格格線127"/>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S-registertable27">
    <w:name w:val="TS-register table27"/>
    <w:basedOn w:val="TableNormal"/>
    <w:rsid w:val="006164A1"/>
    <w:rPr>
      <w:rFonts w:ascii="Arial" w:hAnsi="Arial"/>
    </w:rPr>
    <w:tblPr/>
  </w:style>
  <w:style w:type="numbering" w:customStyle="1" w:styleId="NormalNumbered27">
    <w:name w:val="Normal_Numbered27"/>
    <w:rsid w:val="006164A1"/>
  </w:style>
  <w:style w:type="numbering" w:customStyle="1" w:styleId="1ai27">
    <w:name w:val="1 / a / i27"/>
    <w:basedOn w:val="NoList"/>
    <w:next w:val="1ai"/>
    <w:unhideWhenUsed/>
    <w:rsid w:val="006164A1"/>
  </w:style>
  <w:style w:type="numbering" w:customStyle="1" w:styleId="11111127">
    <w:name w:val="1 / 1.1 / 1.1.127"/>
    <w:basedOn w:val="NoList"/>
    <w:next w:val="111111"/>
    <w:unhideWhenUsed/>
    <w:rsid w:val="006164A1"/>
  </w:style>
  <w:style w:type="table" w:customStyle="1" w:styleId="TableGrid328">
    <w:name w:val="Table Grid328"/>
    <w:basedOn w:val="TableNormal"/>
    <w:next w:val="TableGrid"/>
    <w:rsid w:val="006164A1"/>
    <w:pPr>
      <w:overflowPunct w:val="0"/>
      <w:autoSpaceDE w:val="0"/>
      <w:autoSpaceDN w:val="0"/>
      <w:adjustRightInd w:val="0"/>
      <w:spacing w:before="48" w:after="48"/>
      <w:jc w:val="both"/>
      <w:textAlignment w:val="baseline"/>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Elegant128">
    <w:name w:val="Table Elegant128"/>
    <w:basedOn w:val="TableNormal"/>
    <w:next w:val="TableElegant"/>
    <w:rsid w:val="006164A1"/>
    <w:pPr>
      <w:widowControl w:val="0"/>
      <w:overflowPunct w:val="0"/>
      <w:autoSpaceDE w:val="0"/>
      <w:autoSpaceDN w:val="0"/>
      <w:adjustRightInd w:val="0"/>
      <w:snapToGrid w:val="0"/>
      <w:spacing w:before="48" w:after="48"/>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numbering" w:customStyle="1" w:styleId="NoList1327">
    <w:name w:val="No List1327"/>
    <w:next w:val="NoList"/>
    <w:semiHidden/>
    <w:rsid w:val="006164A1"/>
  </w:style>
  <w:style w:type="numbering" w:customStyle="1" w:styleId="3271">
    <w:name w:val="無清單327"/>
    <w:next w:val="NoList"/>
    <w:uiPriority w:val="99"/>
    <w:semiHidden/>
    <w:unhideWhenUsed/>
    <w:rsid w:val="006164A1"/>
  </w:style>
  <w:style w:type="numbering" w:customStyle="1" w:styleId="427">
    <w:name w:val="無清單427"/>
    <w:next w:val="NoList"/>
    <w:uiPriority w:val="99"/>
    <w:semiHidden/>
    <w:unhideWhenUsed/>
    <w:rsid w:val="006164A1"/>
  </w:style>
  <w:style w:type="table" w:customStyle="1" w:styleId="Pindescription27">
    <w:name w:val="Pin_description27"/>
    <w:basedOn w:val="TableNormal"/>
    <w:uiPriority w:val="99"/>
    <w:rsid w:val="006164A1"/>
    <w:tblPr/>
  </w:style>
  <w:style w:type="numbering" w:customStyle="1" w:styleId="527">
    <w:name w:val="無清單527"/>
    <w:next w:val="NoList"/>
    <w:uiPriority w:val="99"/>
    <w:semiHidden/>
    <w:unhideWhenUsed/>
    <w:rsid w:val="006164A1"/>
  </w:style>
  <w:style w:type="numbering" w:customStyle="1" w:styleId="627">
    <w:name w:val="無清單627"/>
    <w:next w:val="NoList"/>
    <w:uiPriority w:val="99"/>
    <w:semiHidden/>
    <w:unhideWhenUsed/>
    <w:rsid w:val="006164A1"/>
  </w:style>
  <w:style w:type="numbering" w:customStyle="1" w:styleId="727">
    <w:name w:val="無清單727"/>
    <w:next w:val="NoList"/>
    <w:uiPriority w:val="99"/>
    <w:semiHidden/>
    <w:unhideWhenUsed/>
    <w:rsid w:val="006164A1"/>
  </w:style>
  <w:style w:type="table" w:customStyle="1" w:styleId="TableContemporary8">
    <w:name w:val="Table Contemporary8"/>
    <w:basedOn w:val="TableNormal"/>
    <w:next w:val="TableContemporary"/>
    <w:unhideWhenUsed/>
    <w:rsid w:val="006164A1"/>
    <w:pPr>
      <w:widowControl w:val="0"/>
      <w:overflowPunct w:val="0"/>
      <w:autoSpaceDE w:val="0"/>
      <w:autoSpaceDN w:val="0"/>
      <w:adjustRightInd w:val="0"/>
      <w:snapToGrid w:val="0"/>
      <w:spacing w:before="48"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oList40">
    <w:name w:val="No List40"/>
    <w:next w:val="NoList"/>
    <w:uiPriority w:val="99"/>
    <w:semiHidden/>
    <w:unhideWhenUsed/>
    <w:rsid w:val="006164A1"/>
  </w:style>
  <w:style w:type="table" w:customStyle="1" w:styleId="TableGrid130">
    <w:name w:val="Table Grid13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
    <w:name w:val="表格格線119"/>
    <w:basedOn w:val="TableNormal"/>
    <w:rsid w:val="006164A1"/>
    <w:pPr>
      <w:widowControl w:val="0"/>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0">
    <w:name w:val="Table Grid220"/>
    <w:basedOn w:val="TableNormal"/>
    <w:rsid w:val="006164A1"/>
    <w:pPr>
      <w:overflowPunct w:val="0"/>
      <w:autoSpaceDE w:val="0"/>
      <w:autoSpaceDN w:val="0"/>
      <w:adjustRightInd w:val="0"/>
      <w:spacing w:before="48" w:after="48"/>
      <w:jc w:val="both"/>
    </w:pPr>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Gray-8040">
    <w:name w:val="Style Bulleted Gray-80%40"/>
    <w:rsid w:val="006164A1"/>
  </w:style>
  <w:style w:type="numbering" w:customStyle="1" w:styleId="StyleBulleted40">
    <w:name w:val="Style Bulleted40"/>
    <w:rsid w:val="006164A1"/>
  </w:style>
  <w:style w:type="numbering" w:customStyle="1" w:styleId="11111120">
    <w:name w:val="1 / 1.1 / 1.1.120"/>
    <w:basedOn w:val="NoList"/>
    <w:next w:val="111111"/>
    <w:semiHidden/>
    <w:unhideWhenUsed/>
    <w:rsid w:val="006164A1"/>
  </w:style>
  <w:style w:type="numbering" w:customStyle="1" w:styleId="StyleBulleted140">
    <w:name w:val="Style Bulleted140"/>
    <w:rsid w:val="006164A1"/>
  </w:style>
  <w:style w:type="numbering" w:customStyle="1" w:styleId="NormalNumbered20">
    <w:name w:val="Normal_Numbered20"/>
    <w:rsid w:val="006164A1"/>
  </w:style>
  <w:style w:type="numbering" w:customStyle="1" w:styleId="Header230">
    <w:name w:val="Header230"/>
    <w:rsid w:val="006164A1"/>
  </w:style>
  <w:style w:type="numbering" w:customStyle="1" w:styleId="Style330">
    <w:name w:val="Style330"/>
    <w:rsid w:val="006164A1"/>
  </w:style>
  <w:style w:type="numbering" w:customStyle="1" w:styleId="1ai20">
    <w:name w:val="1 / a / i20"/>
    <w:basedOn w:val="NoList"/>
    <w:next w:val="1ai"/>
    <w:semiHidden/>
    <w:unhideWhenUsed/>
    <w:rsid w:val="006164A1"/>
  </w:style>
  <w:style w:type="paragraph" w:customStyle="1" w:styleId="6a">
    <w:name w:val="頁尾6"/>
    <w:basedOn w:val="FOOTER1"/>
    <w:rsid w:val="006164A1"/>
    <w:pPr>
      <w:spacing w:after="454"/>
    </w:pPr>
  </w:style>
  <w:style w:type="paragraph" w:customStyle="1" w:styleId="6b">
    <w:name w:val="表格內文6"/>
    <w:basedOn w:val="Normal"/>
    <w:rsid w:val="006164A1"/>
    <w:pPr>
      <w:widowControl/>
      <w:tabs>
        <w:tab w:val="left" w:pos="170"/>
      </w:tabs>
      <w:spacing w:before="20" w:after="20"/>
      <w:jc w:val="center"/>
    </w:pPr>
    <w:rPr>
      <w:rFonts w:cs="Arial"/>
    </w:rPr>
  </w:style>
  <w:style w:type="character" w:customStyle="1" w:styleId="3c">
    <w:name w:val="註解文字 字元3"/>
    <w:rsid w:val="006164A1"/>
    <w:rPr>
      <w:rFonts w:ascii="Arial" w:eastAsia="新細明體" w:hAnsi="Arial"/>
      <w:lang w:val="en-US" w:eastAsia="en-US" w:bidi="ar-SA"/>
    </w:rPr>
  </w:style>
  <w:style w:type="table" w:customStyle="1" w:styleId="TableNormal21">
    <w:name w:val="Table Normal21"/>
    <w:semiHidden/>
    <w:rsid w:val="006164A1"/>
    <w:rPr>
      <w:rFonts w:eastAsia="Times New Roman"/>
    </w:rPr>
    <w:tblPr>
      <w:tblCellMar>
        <w:top w:w="0" w:type="dxa"/>
        <w:left w:w="108" w:type="dxa"/>
        <w:bottom w:w="0" w:type="dxa"/>
        <w:right w:w="108" w:type="dxa"/>
      </w:tblCellMar>
    </w:tblPr>
  </w:style>
  <w:style w:type="table" w:customStyle="1" w:styleId="TableNormal22">
    <w:name w:val="Table Normal22"/>
    <w:semiHidden/>
    <w:rsid w:val="006164A1"/>
    <w:rPr>
      <w:rFonts w:eastAsia="Times New Roman"/>
    </w:rPr>
    <w:tblPr>
      <w:tblCellMar>
        <w:top w:w="0" w:type="dxa"/>
        <w:left w:w="108" w:type="dxa"/>
        <w:bottom w:w="0" w:type="dxa"/>
        <w:right w:w="108" w:type="dxa"/>
      </w:tblCellMar>
    </w:tblPr>
  </w:style>
  <w:style w:type="table" w:customStyle="1" w:styleId="4121">
    <w:name w:val="表格 格線 412"/>
    <w:basedOn w:val="TableNormal"/>
    <w:rsid w:val="006164A1"/>
    <w:pPr>
      <w:widowControl w:val="0"/>
      <w:overflowPunct w:val="0"/>
      <w:autoSpaceDE w:val="0"/>
      <w:autoSpaceDN w:val="0"/>
      <w:adjustRightInd w:val="0"/>
      <w:snapToGrid w:val="0"/>
      <w:spacing w:before="48" w:after="120"/>
      <w:jc w:val="both"/>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paragraph" w:customStyle="1" w:styleId="H6">
    <w:name w:val="H6"/>
    <w:basedOn w:val="Heading6"/>
    <w:next w:val="Normal"/>
    <w:link w:val="H60"/>
    <w:rsid w:val="006164A1"/>
    <w:pPr>
      <w:ind w:leftChars="142" w:left="284"/>
    </w:pPr>
    <w:rPr>
      <w:rFonts w:ascii="Arial" w:hAnsi="Arial" w:cs="Arial"/>
      <w:bCs w:val="0"/>
      <w:noProof/>
    </w:rPr>
  </w:style>
  <w:style w:type="character" w:customStyle="1" w:styleId="H60">
    <w:name w:val="H6 字元"/>
    <w:link w:val="H6"/>
    <w:rsid w:val="006164A1"/>
    <w:rPr>
      <w:rFonts w:ascii="Arial" w:hAnsi="Arial" w:cs="Arial"/>
      <w:b/>
      <w:noProof/>
      <w:sz w:val="22"/>
      <w:szCs w:val="22"/>
      <w:lang w:eastAsia="en-US"/>
    </w:rPr>
  </w:style>
  <w:style w:type="character" w:customStyle="1" w:styleId="4a">
    <w:name w:val="註解文字 字元4"/>
    <w:rsid w:val="006164A1"/>
    <w:rPr>
      <w:rFonts w:ascii="Arial" w:eastAsia="新細明體" w:hAnsi="Arial" w:cs="Times New Roman"/>
      <w:kern w:val="0"/>
      <w:sz w:val="20"/>
      <w:szCs w:val="20"/>
      <w:lang w:eastAsia="en-US"/>
    </w:rPr>
  </w:style>
  <w:style w:type="numbering" w:customStyle="1" w:styleId="11111128">
    <w:name w:val="1 / 1.1 / 1.1.128"/>
    <w:basedOn w:val="NoList"/>
    <w:next w:val="111111"/>
    <w:rsid w:val="006164A1"/>
  </w:style>
  <w:style w:type="character" w:customStyle="1" w:styleId="Heading4Char4">
    <w:name w:val="Heading 4 Char4"/>
    <w:aliases w:val="Heading 14 Char4,Heading 141 Char4,Heading 142 Char4,H4 Char4,H41 Char4,h4 Char4,h4 字元 Char4"/>
    <w:uiPriority w:val="9"/>
    <w:rsid w:val="006164A1"/>
    <w:rPr>
      <w:rFonts w:ascii="Arial" w:hAnsi="Arial"/>
      <w:bCs/>
      <w:i/>
      <w:noProof/>
      <w:lang w:eastAsia="en-US"/>
    </w:rPr>
  </w:style>
  <w:style w:type="paragraph" w:customStyle="1" w:styleId="H5-02">
    <w:name w:val="H5-02"/>
    <w:basedOn w:val="H5-01"/>
    <w:link w:val="H5-02Char"/>
    <w:rsid w:val="006164A1"/>
    <w:pPr>
      <w:numPr>
        <w:ilvl w:val="0"/>
        <w:numId w:val="0"/>
      </w:numPr>
      <w:tabs>
        <w:tab w:val="num" w:pos="2880"/>
      </w:tabs>
      <w:ind w:leftChars="213" w:left="426"/>
    </w:pPr>
  </w:style>
  <w:style w:type="character" w:customStyle="1" w:styleId="H5-01Char">
    <w:name w:val="H5-01 Char"/>
    <w:link w:val="H5-01"/>
    <w:rsid w:val="006164A1"/>
    <w:rPr>
      <w:rFonts w:ascii="Arial" w:eastAsia="Arial" w:hAnsi="Arial"/>
      <w:b/>
      <w:bCs/>
      <w:i/>
      <w:noProof/>
      <w:u w:val="single"/>
    </w:rPr>
  </w:style>
  <w:style w:type="character" w:customStyle="1" w:styleId="H5-02Char">
    <w:name w:val="H5-02 Char"/>
    <w:link w:val="H5-02"/>
    <w:rsid w:val="006164A1"/>
    <w:rPr>
      <w:rFonts w:ascii="Arial" w:eastAsia="Arial" w:hAnsi="Arial"/>
      <w:b/>
      <w:bCs/>
      <w:i/>
      <w:noProof/>
      <w:u w:val="single"/>
    </w:rPr>
  </w:style>
  <w:style w:type="paragraph" w:customStyle="1" w:styleId="820">
    <w:name w:val="標題 82"/>
    <w:basedOn w:val="Normal"/>
    <w:rsid w:val="006164A1"/>
    <w:pPr>
      <w:widowControl/>
      <w:tabs>
        <w:tab w:val="num" w:pos="1440"/>
      </w:tabs>
    </w:pPr>
    <w:rPr>
      <w:rFonts w:ascii="Calibri" w:hAnsi="Calibri" w:cs="Calibri"/>
      <w:szCs w:val="24"/>
    </w:rPr>
  </w:style>
  <w:style w:type="paragraph" w:customStyle="1" w:styleId="Heading82">
    <w:name w:val="Heading 82"/>
    <w:basedOn w:val="Normal"/>
    <w:rsid w:val="006164A1"/>
    <w:pPr>
      <w:widowControl/>
      <w:tabs>
        <w:tab w:val="num" w:pos="1440"/>
      </w:tabs>
    </w:pPr>
    <w:rPr>
      <w:rFonts w:ascii="Calibri" w:hAnsi="Calibri" w:cs="Calibri"/>
      <w:szCs w:val="24"/>
    </w:rPr>
  </w:style>
  <w:style w:type="character" w:customStyle="1" w:styleId="5a">
    <w:name w:val="註解文字 字元5"/>
    <w:rsid w:val="006164A1"/>
    <w:rPr>
      <w:rFonts w:ascii="Arial" w:eastAsia="新細明體" w:hAnsi="Arial" w:cs="Times New Roman"/>
      <w:kern w:val="0"/>
      <w:sz w:val="20"/>
      <w:szCs w:val="20"/>
      <w:lang w:eastAsia="en-US"/>
    </w:rPr>
  </w:style>
  <w:style w:type="numbering" w:customStyle="1" w:styleId="StyleBulleted50">
    <w:name w:val="Style Bulleted50"/>
    <w:basedOn w:val="NoList"/>
    <w:rsid w:val="00C362A5"/>
  </w:style>
  <w:style w:type="numbering" w:customStyle="1" w:styleId="Header240">
    <w:name w:val="Header240"/>
    <w:rsid w:val="00C362A5"/>
  </w:style>
  <w:style w:type="numbering" w:customStyle="1" w:styleId="StyleBulletedGray-8048">
    <w:name w:val="Style Bulleted Gray-80%48"/>
    <w:basedOn w:val="NoList"/>
    <w:rsid w:val="00C362A5"/>
  </w:style>
  <w:style w:type="numbering" w:customStyle="1" w:styleId="StyleBulleted148">
    <w:name w:val="Style Bulleted148"/>
    <w:basedOn w:val="NoList"/>
    <w:rsid w:val="00C362A5"/>
  </w:style>
  <w:style w:type="numbering" w:customStyle="1" w:styleId="StyleBulleted220">
    <w:name w:val="Style Bulleted220"/>
    <w:basedOn w:val="NoList"/>
    <w:rsid w:val="00C362A5"/>
  </w:style>
  <w:style w:type="numbering" w:customStyle="1" w:styleId="StyleBulleted1120">
    <w:name w:val="Style Bulleted1120"/>
    <w:basedOn w:val="NoList"/>
    <w:rsid w:val="00C362A5"/>
  </w:style>
  <w:style w:type="numbering" w:customStyle="1" w:styleId="StyleBulleted318">
    <w:name w:val="Style Bulleted318"/>
    <w:basedOn w:val="NoList"/>
    <w:rsid w:val="00C362A5"/>
  </w:style>
  <w:style w:type="numbering" w:customStyle="1" w:styleId="Header2218">
    <w:name w:val="Header2218"/>
    <w:rsid w:val="00C362A5"/>
  </w:style>
  <w:style w:type="numbering" w:customStyle="1" w:styleId="Style3218">
    <w:name w:val="Style3218"/>
    <w:rsid w:val="00C362A5"/>
  </w:style>
  <w:style w:type="numbering" w:customStyle="1" w:styleId="StyleBulletedGray-80218">
    <w:name w:val="Style Bulleted Gray-80%218"/>
    <w:basedOn w:val="NoList"/>
    <w:rsid w:val="00C362A5"/>
  </w:style>
  <w:style w:type="numbering" w:customStyle="1" w:styleId="StyleBulleted1218">
    <w:name w:val="Style Bulleted1218"/>
    <w:basedOn w:val="NoList"/>
    <w:rsid w:val="00C362A5"/>
  </w:style>
  <w:style w:type="paragraph" w:customStyle="1" w:styleId="TableParagraph">
    <w:name w:val="Table Paragraph"/>
    <w:basedOn w:val="Normal"/>
    <w:uiPriority w:val="1"/>
    <w:qFormat/>
    <w:rsid w:val="00C362A5"/>
    <w:pPr>
      <w:widowControl/>
      <w:overflowPunct/>
      <w:autoSpaceDE/>
      <w:autoSpaceDN/>
      <w:adjustRightInd/>
      <w:snapToGrid/>
      <w:spacing w:before="0" w:after="0"/>
      <w:jc w:val="left"/>
      <w:textAlignment w:val="auto"/>
    </w:pPr>
    <w:rPr>
      <w:rFonts w:ascii="新細明體" w:eastAsia="Arial" w:hAnsi="新細明體" w:cs="Arial"/>
      <w:sz w:val="22"/>
      <w:szCs w:val="22"/>
      <w:lang w:eastAsia="zh-TW"/>
    </w:rPr>
  </w:style>
  <w:style w:type="paragraph" w:customStyle="1" w:styleId="F-Item">
    <w:name w:val="F-Item"/>
    <w:basedOn w:val="Normal"/>
    <w:rsid w:val="00C362A5"/>
    <w:pPr>
      <w:widowControl/>
      <w:overflowPunct/>
      <w:autoSpaceDE/>
      <w:autoSpaceDN/>
      <w:adjustRightInd/>
      <w:snapToGrid/>
      <w:spacing w:before="0" w:after="0"/>
      <w:jc w:val="center"/>
      <w:textAlignment w:val="auto"/>
    </w:pPr>
    <w:rPr>
      <w:rFonts w:ascii="新細明體" w:eastAsiaTheme="minorEastAsia" w:hAnsi="新細明體" w:cs="新細明體"/>
      <w:b/>
      <w:sz w:val="24"/>
      <w:szCs w:val="24"/>
      <w:lang w:eastAsia="zh-TW"/>
    </w:rPr>
  </w:style>
  <w:style w:type="table" w:customStyle="1" w:styleId="1214">
    <w:name w:val="淺色格線12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1113">
    <w:name w:val="淺色格線1111"/>
    <w:basedOn w:val="TableNormal"/>
    <w:uiPriority w:val="62"/>
    <w:rsid w:val="00C362A5"/>
    <w:rPr>
      <w:rFonts w:ascii="Arial Unicode MS" w:hAnsi="Arial Unicode M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Source Sans Pro Black" w:eastAsia="新細明體" w:hAnsi="Source Sans Pro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ource Sans Pro Black" w:eastAsia="新細明體" w:hAnsi="Source Sans Pro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ource Sans Pro Black" w:eastAsia="新細明體" w:hAnsi="Source Sans Pro Black" w:cs="Times New Roman"/>
        <w:b/>
        <w:bCs/>
      </w:rPr>
    </w:tblStylePr>
    <w:tblStylePr w:type="lastCol">
      <w:rPr>
        <w:rFonts w:ascii="Source Sans Pro Black" w:eastAsia="新細明體" w:hAnsi="Source Sans Pro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StyleBold">
    <w:name w:val="Style Bold"/>
    <w:rsid w:val="006779A8"/>
    <w:rPr>
      <w:bCs/>
    </w:rPr>
  </w:style>
  <w:style w:type="paragraph" w:customStyle="1" w:styleId="StyleHeading1">
    <w:name w:val="Style Heading 1 + 小四"/>
    <w:basedOn w:val="Normal"/>
    <w:rsid w:val="006779A8"/>
    <w:pPr>
      <w:widowControl/>
      <w:numPr>
        <w:numId w:val="1220"/>
      </w:numPr>
      <w:overflowPunct/>
      <w:autoSpaceDE/>
      <w:autoSpaceDN/>
      <w:adjustRightInd/>
      <w:snapToGrid/>
      <w:spacing w:before="0" w:after="0"/>
      <w:jc w:val="left"/>
      <w:textAlignment w:val="auto"/>
    </w:pPr>
    <w:rPr>
      <w:rFonts w:ascii="Calibri" w:hAnsi="Calibri"/>
      <w:sz w:val="22"/>
      <w:szCs w:val="22"/>
      <w:lang w:eastAsia="zh-TW"/>
    </w:rPr>
  </w:style>
  <w:style w:type="character" w:customStyle="1" w:styleId="UnresolvedMention1">
    <w:name w:val="Unresolved Mention1"/>
    <w:basedOn w:val="DefaultParagraphFont"/>
    <w:uiPriority w:val="99"/>
    <w:semiHidden/>
    <w:unhideWhenUsed/>
    <w:rsid w:val="009A4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1774">
      <w:bodyDiv w:val="1"/>
      <w:marLeft w:val="0"/>
      <w:marRight w:val="0"/>
      <w:marTop w:val="0"/>
      <w:marBottom w:val="0"/>
      <w:divBdr>
        <w:top w:val="none" w:sz="0" w:space="0" w:color="auto"/>
        <w:left w:val="none" w:sz="0" w:space="0" w:color="auto"/>
        <w:bottom w:val="none" w:sz="0" w:space="0" w:color="auto"/>
        <w:right w:val="none" w:sz="0" w:space="0" w:color="auto"/>
      </w:divBdr>
      <w:divsChild>
        <w:div w:id="1280994779">
          <w:marLeft w:val="0"/>
          <w:marRight w:val="0"/>
          <w:marTop w:val="0"/>
          <w:marBottom w:val="0"/>
          <w:divBdr>
            <w:top w:val="none" w:sz="0" w:space="0" w:color="auto"/>
            <w:left w:val="none" w:sz="0" w:space="0" w:color="auto"/>
            <w:bottom w:val="none" w:sz="0" w:space="0" w:color="auto"/>
            <w:right w:val="none" w:sz="0" w:space="0" w:color="auto"/>
          </w:divBdr>
        </w:div>
      </w:divsChild>
    </w:div>
    <w:div w:id="11416156">
      <w:bodyDiv w:val="1"/>
      <w:marLeft w:val="0"/>
      <w:marRight w:val="0"/>
      <w:marTop w:val="0"/>
      <w:marBottom w:val="0"/>
      <w:divBdr>
        <w:top w:val="none" w:sz="0" w:space="0" w:color="auto"/>
        <w:left w:val="none" w:sz="0" w:space="0" w:color="auto"/>
        <w:bottom w:val="none" w:sz="0" w:space="0" w:color="auto"/>
        <w:right w:val="none" w:sz="0" w:space="0" w:color="auto"/>
      </w:divBdr>
      <w:divsChild>
        <w:div w:id="817965966">
          <w:marLeft w:val="0"/>
          <w:marRight w:val="0"/>
          <w:marTop w:val="0"/>
          <w:marBottom w:val="0"/>
          <w:divBdr>
            <w:top w:val="none" w:sz="0" w:space="0" w:color="auto"/>
            <w:left w:val="none" w:sz="0" w:space="0" w:color="auto"/>
            <w:bottom w:val="none" w:sz="0" w:space="0" w:color="auto"/>
            <w:right w:val="none" w:sz="0" w:space="0" w:color="auto"/>
          </w:divBdr>
        </w:div>
      </w:divsChild>
    </w:div>
    <w:div w:id="19550070">
      <w:bodyDiv w:val="1"/>
      <w:marLeft w:val="0"/>
      <w:marRight w:val="0"/>
      <w:marTop w:val="0"/>
      <w:marBottom w:val="0"/>
      <w:divBdr>
        <w:top w:val="none" w:sz="0" w:space="0" w:color="auto"/>
        <w:left w:val="none" w:sz="0" w:space="0" w:color="auto"/>
        <w:bottom w:val="none" w:sz="0" w:space="0" w:color="auto"/>
        <w:right w:val="none" w:sz="0" w:space="0" w:color="auto"/>
      </w:divBdr>
      <w:divsChild>
        <w:div w:id="2120054579">
          <w:marLeft w:val="0"/>
          <w:marRight w:val="0"/>
          <w:marTop w:val="0"/>
          <w:marBottom w:val="0"/>
          <w:divBdr>
            <w:top w:val="none" w:sz="0" w:space="0" w:color="auto"/>
            <w:left w:val="none" w:sz="0" w:space="0" w:color="auto"/>
            <w:bottom w:val="none" w:sz="0" w:space="0" w:color="auto"/>
            <w:right w:val="none" w:sz="0" w:space="0" w:color="auto"/>
          </w:divBdr>
        </w:div>
      </w:divsChild>
    </w:div>
    <w:div w:id="95831462">
      <w:bodyDiv w:val="1"/>
      <w:marLeft w:val="0"/>
      <w:marRight w:val="0"/>
      <w:marTop w:val="0"/>
      <w:marBottom w:val="0"/>
      <w:divBdr>
        <w:top w:val="none" w:sz="0" w:space="0" w:color="auto"/>
        <w:left w:val="none" w:sz="0" w:space="0" w:color="auto"/>
        <w:bottom w:val="none" w:sz="0" w:space="0" w:color="auto"/>
        <w:right w:val="none" w:sz="0" w:space="0" w:color="auto"/>
      </w:divBdr>
    </w:div>
    <w:div w:id="106317170">
      <w:bodyDiv w:val="1"/>
      <w:marLeft w:val="0"/>
      <w:marRight w:val="0"/>
      <w:marTop w:val="0"/>
      <w:marBottom w:val="0"/>
      <w:divBdr>
        <w:top w:val="none" w:sz="0" w:space="0" w:color="auto"/>
        <w:left w:val="none" w:sz="0" w:space="0" w:color="auto"/>
        <w:bottom w:val="none" w:sz="0" w:space="0" w:color="auto"/>
        <w:right w:val="none" w:sz="0" w:space="0" w:color="auto"/>
      </w:divBdr>
      <w:divsChild>
        <w:div w:id="902564918">
          <w:marLeft w:val="0"/>
          <w:marRight w:val="0"/>
          <w:marTop w:val="0"/>
          <w:marBottom w:val="0"/>
          <w:divBdr>
            <w:top w:val="none" w:sz="0" w:space="0" w:color="auto"/>
            <w:left w:val="none" w:sz="0" w:space="0" w:color="auto"/>
            <w:bottom w:val="none" w:sz="0" w:space="0" w:color="auto"/>
            <w:right w:val="none" w:sz="0" w:space="0" w:color="auto"/>
          </w:divBdr>
        </w:div>
      </w:divsChild>
    </w:div>
    <w:div w:id="113404021">
      <w:bodyDiv w:val="1"/>
      <w:marLeft w:val="0"/>
      <w:marRight w:val="0"/>
      <w:marTop w:val="0"/>
      <w:marBottom w:val="0"/>
      <w:divBdr>
        <w:top w:val="none" w:sz="0" w:space="0" w:color="auto"/>
        <w:left w:val="none" w:sz="0" w:space="0" w:color="auto"/>
        <w:bottom w:val="none" w:sz="0" w:space="0" w:color="auto"/>
        <w:right w:val="none" w:sz="0" w:space="0" w:color="auto"/>
      </w:divBdr>
      <w:divsChild>
        <w:div w:id="1143618377">
          <w:marLeft w:val="0"/>
          <w:marRight w:val="0"/>
          <w:marTop w:val="0"/>
          <w:marBottom w:val="0"/>
          <w:divBdr>
            <w:top w:val="none" w:sz="0" w:space="0" w:color="auto"/>
            <w:left w:val="none" w:sz="0" w:space="0" w:color="auto"/>
            <w:bottom w:val="none" w:sz="0" w:space="0" w:color="auto"/>
            <w:right w:val="none" w:sz="0" w:space="0" w:color="auto"/>
          </w:divBdr>
        </w:div>
      </w:divsChild>
    </w:div>
    <w:div w:id="175535421">
      <w:bodyDiv w:val="1"/>
      <w:marLeft w:val="0"/>
      <w:marRight w:val="0"/>
      <w:marTop w:val="0"/>
      <w:marBottom w:val="0"/>
      <w:divBdr>
        <w:top w:val="none" w:sz="0" w:space="0" w:color="auto"/>
        <w:left w:val="none" w:sz="0" w:space="0" w:color="auto"/>
        <w:bottom w:val="none" w:sz="0" w:space="0" w:color="auto"/>
        <w:right w:val="none" w:sz="0" w:space="0" w:color="auto"/>
      </w:divBdr>
      <w:divsChild>
        <w:div w:id="485900519">
          <w:marLeft w:val="0"/>
          <w:marRight w:val="0"/>
          <w:marTop w:val="0"/>
          <w:marBottom w:val="0"/>
          <w:divBdr>
            <w:top w:val="none" w:sz="0" w:space="0" w:color="auto"/>
            <w:left w:val="none" w:sz="0" w:space="0" w:color="auto"/>
            <w:bottom w:val="none" w:sz="0" w:space="0" w:color="auto"/>
            <w:right w:val="none" w:sz="0" w:space="0" w:color="auto"/>
          </w:divBdr>
        </w:div>
      </w:divsChild>
    </w:div>
    <w:div w:id="196741461">
      <w:bodyDiv w:val="1"/>
      <w:marLeft w:val="0"/>
      <w:marRight w:val="0"/>
      <w:marTop w:val="0"/>
      <w:marBottom w:val="0"/>
      <w:divBdr>
        <w:top w:val="none" w:sz="0" w:space="0" w:color="auto"/>
        <w:left w:val="none" w:sz="0" w:space="0" w:color="auto"/>
        <w:bottom w:val="none" w:sz="0" w:space="0" w:color="auto"/>
        <w:right w:val="none" w:sz="0" w:space="0" w:color="auto"/>
      </w:divBdr>
      <w:divsChild>
        <w:div w:id="632558654">
          <w:marLeft w:val="0"/>
          <w:marRight w:val="0"/>
          <w:marTop w:val="0"/>
          <w:marBottom w:val="0"/>
          <w:divBdr>
            <w:top w:val="none" w:sz="0" w:space="0" w:color="auto"/>
            <w:left w:val="none" w:sz="0" w:space="0" w:color="auto"/>
            <w:bottom w:val="none" w:sz="0" w:space="0" w:color="auto"/>
            <w:right w:val="none" w:sz="0" w:space="0" w:color="auto"/>
          </w:divBdr>
        </w:div>
      </w:divsChild>
    </w:div>
    <w:div w:id="207686614">
      <w:bodyDiv w:val="1"/>
      <w:marLeft w:val="0"/>
      <w:marRight w:val="0"/>
      <w:marTop w:val="0"/>
      <w:marBottom w:val="0"/>
      <w:divBdr>
        <w:top w:val="none" w:sz="0" w:space="0" w:color="auto"/>
        <w:left w:val="none" w:sz="0" w:space="0" w:color="auto"/>
        <w:bottom w:val="none" w:sz="0" w:space="0" w:color="auto"/>
        <w:right w:val="none" w:sz="0" w:space="0" w:color="auto"/>
      </w:divBdr>
      <w:divsChild>
        <w:div w:id="217205869">
          <w:marLeft w:val="0"/>
          <w:marRight w:val="0"/>
          <w:marTop w:val="0"/>
          <w:marBottom w:val="0"/>
          <w:divBdr>
            <w:top w:val="none" w:sz="0" w:space="0" w:color="auto"/>
            <w:left w:val="none" w:sz="0" w:space="0" w:color="auto"/>
            <w:bottom w:val="none" w:sz="0" w:space="0" w:color="auto"/>
            <w:right w:val="none" w:sz="0" w:space="0" w:color="auto"/>
          </w:divBdr>
        </w:div>
      </w:divsChild>
    </w:div>
    <w:div w:id="212430678">
      <w:bodyDiv w:val="1"/>
      <w:marLeft w:val="0"/>
      <w:marRight w:val="0"/>
      <w:marTop w:val="0"/>
      <w:marBottom w:val="0"/>
      <w:divBdr>
        <w:top w:val="none" w:sz="0" w:space="0" w:color="auto"/>
        <w:left w:val="none" w:sz="0" w:space="0" w:color="auto"/>
        <w:bottom w:val="none" w:sz="0" w:space="0" w:color="auto"/>
        <w:right w:val="none" w:sz="0" w:space="0" w:color="auto"/>
      </w:divBdr>
      <w:divsChild>
        <w:div w:id="1697533898">
          <w:marLeft w:val="0"/>
          <w:marRight w:val="0"/>
          <w:marTop w:val="0"/>
          <w:marBottom w:val="0"/>
          <w:divBdr>
            <w:top w:val="none" w:sz="0" w:space="0" w:color="auto"/>
            <w:left w:val="none" w:sz="0" w:space="0" w:color="auto"/>
            <w:bottom w:val="none" w:sz="0" w:space="0" w:color="auto"/>
            <w:right w:val="none" w:sz="0" w:space="0" w:color="auto"/>
          </w:divBdr>
        </w:div>
      </w:divsChild>
    </w:div>
    <w:div w:id="239994448">
      <w:bodyDiv w:val="1"/>
      <w:marLeft w:val="0"/>
      <w:marRight w:val="0"/>
      <w:marTop w:val="0"/>
      <w:marBottom w:val="0"/>
      <w:divBdr>
        <w:top w:val="none" w:sz="0" w:space="0" w:color="auto"/>
        <w:left w:val="none" w:sz="0" w:space="0" w:color="auto"/>
        <w:bottom w:val="none" w:sz="0" w:space="0" w:color="auto"/>
        <w:right w:val="none" w:sz="0" w:space="0" w:color="auto"/>
      </w:divBdr>
      <w:divsChild>
        <w:div w:id="271516322">
          <w:marLeft w:val="0"/>
          <w:marRight w:val="0"/>
          <w:marTop w:val="0"/>
          <w:marBottom w:val="0"/>
          <w:divBdr>
            <w:top w:val="none" w:sz="0" w:space="0" w:color="auto"/>
            <w:left w:val="none" w:sz="0" w:space="0" w:color="auto"/>
            <w:bottom w:val="none" w:sz="0" w:space="0" w:color="auto"/>
            <w:right w:val="none" w:sz="0" w:space="0" w:color="auto"/>
          </w:divBdr>
        </w:div>
      </w:divsChild>
    </w:div>
    <w:div w:id="246228008">
      <w:bodyDiv w:val="1"/>
      <w:marLeft w:val="0"/>
      <w:marRight w:val="0"/>
      <w:marTop w:val="0"/>
      <w:marBottom w:val="0"/>
      <w:divBdr>
        <w:top w:val="none" w:sz="0" w:space="0" w:color="auto"/>
        <w:left w:val="none" w:sz="0" w:space="0" w:color="auto"/>
        <w:bottom w:val="none" w:sz="0" w:space="0" w:color="auto"/>
        <w:right w:val="none" w:sz="0" w:space="0" w:color="auto"/>
      </w:divBdr>
      <w:divsChild>
        <w:div w:id="2086225198">
          <w:marLeft w:val="0"/>
          <w:marRight w:val="0"/>
          <w:marTop w:val="0"/>
          <w:marBottom w:val="0"/>
          <w:divBdr>
            <w:top w:val="none" w:sz="0" w:space="0" w:color="auto"/>
            <w:left w:val="none" w:sz="0" w:space="0" w:color="auto"/>
            <w:bottom w:val="none" w:sz="0" w:space="0" w:color="auto"/>
            <w:right w:val="none" w:sz="0" w:space="0" w:color="auto"/>
          </w:divBdr>
        </w:div>
      </w:divsChild>
    </w:div>
    <w:div w:id="249774510">
      <w:bodyDiv w:val="1"/>
      <w:marLeft w:val="0"/>
      <w:marRight w:val="0"/>
      <w:marTop w:val="0"/>
      <w:marBottom w:val="0"/>
      <w:divBdr>
        <w:top w:val="none" w:sz="0" w:space="0" w:color="auto"/>
        <w:left w:val="none" w:sz="0" w:space="0" w:color="auto"/>
        <w:bottom w:val="none" w:sz="0" w:space="0" w:color="auto"/>
        <w:right w:val="none" w:sz="0" w:space="0" w:color="auto"/>
      </w:divBdr>
      <w:divsChild>
        <w:div w:id="1645044913">
          <w:marLeft w:val="0"/>
          <w:marRight w:val="0"/>
          <w:marTop w:val="0"/>
          <w:marBottom w:val="0"/>
          <w:divBdr>
            <w:top w:val="none" w:sz="0" w:space="0" w:color="auto"/>
            <w:left w:val="none" w:sz="0" w:space="0" w:color="auto"/>
            <w:bottom w:val="none" w:sz="0" w:space="0" w:color="auto"/>
            <w:right w:val="none" w:sz="0" w:space="0" w:color="auto"/>
          </w:divBdr>
        </w:div>
      </w:divsChild>
    </w:div>
    <w:div w:id="272713214">
      <w:bodyDiv w:val="1"/>
      <w:marLeft w:val="0"/>
      <w:marRight w:val="0"/>
      <w:marTop w:val="0"/>
      <w:marBottom w:val="0"/>
      <w:divBdr>
        <w:top w:val="none" w:sz="0" w:space="0" w:color="auto"/>
        <w:left w:val="none" w:sz="0" w:space="0" w:color="auto"/>
        <w:bottom w:val="none" w:sz="0" w:space="0" w:color="auto"/>
        <w:right w:val="none" w:sz="0" w:space="0" w:color="auto"/>
      </w:divBdr>
      <w:divsChild>
        <w:div w:id="1818378191">
          <w:marLeft w:val="0"/>
          <w:marRight w:val="0"/>
          <w:marTop w:val="0"/>
          <w:marBottom w:val="0"/>
          <w:divBdr>
            <w:top w:val="none" w:sz="0" w:space="0" w:color="auto"/>
            <w:left w:val="none" w:sz="0" w:space="0" w:color="auto"/>
            <w:bottom w:val="none" w:sz="0" w:space="0" w:color="auto"/>
            <w:right w:val="none" w:sz="0" w:space="0" w:color="auto"/>
          </w:divBdr>
        </w:div>
      </w:divsChild>
    </w:div>
    <w:div w:id="289092229">
      <w:bodyDiv w:val="1"/>
      <w:marLeft w:val="0"/>
      <w:marRight w:val="0"/>
      <w:marTop w:val="0"/>
      <w:marBottom w:val="0"/>
      <w:divBdr>
        <w:top w:val="none" w:sz="0" w:space="0" w:color="auto"/>
        <w:left w:val="none" w:sz="0" w:space="0" w:color="auto"/>
        <w:bottom w:val="none" w:sz="0" w:space="0" w:color="auto"/>
        <w:right w:val="none" w:sz="0" w:space="0" w:color="auto"/>
      </w:divBdr>
      <w:divsChild>
        <w:div w:id="1467506682">
          <w:marLeft w:val="0"/>
          <w:marRight w:val="0"/>
          <w:marTop w:val="0"/>
          <w:marBottom w:val="0"/>
          <w:divBdr>
            <w:top w:val="none" w:sz="0" w:space="0" w:color="auto"/>
            <w:left w:val="none" w:sz="0" w:space="0" w:color="auto"/>
            <w:bottom w:val="none" w:sz="0" w:space="0" w:color="auto"/>
            <w:right w:val="none" w:sz="0" w:space="0" w:color="auto"/>
          </w:divBdr>
        </w:div>
      </w:divsChild>
    </w:div>
    <w:div w:id="312296841">
      <w:bodyDiv w:val="1"/>
      <w:marLeft w:val="0"/>
      <w:marRight w:val="0"/>
      <w:marTop w:val="0"/>
      <w:marBottom w:val="0"/>
      <w:divBdr>
        <w:top w:val="none" w:sz="0" w:space="0" w:color="auto"/>
        <w:left w:val="none" w:sz="0" w:space="0" w:color="auto"/>
        <w:bottom w:val="none" w:sz="0" w:space="0" w:color="auto"/>
        <w:right w:val="none" w:sz="0" w:space="0" w:color="auto"/>
      </w:divBdr>
      <w:divsChild>
        <w:div w:id="475730589">
          <w:marLeft w:val="0"/>
          <w:marRight w:val="0"/>
          <w:marTop w:val="0"/>
          <w:marBottom w:val="0"/>
          <w:divBdr>
            <w:top w:val="none" w:sz="0" w:space="0" w:color="auto"/>
            <w:left w:val="none" w:sz="0" w:space="0" w:color="auto"/>
            <w:bottom w:val="none" w:sz="0" w:space="0" w:color="auto"/>
            <w:right w:val="none" w:sz="0" w:space="0" w:color="auto"/>
          </w:divBdr>
        </w:div>
      </w:divsChild>
    </w:div>
    <w:div w:id="316571264">
      <w:bodyDiv w:val="1"/>
      <w:marLeft w:val="0"/>
      <w:marRight w:val="0"/>
      <w:marTop w:val="0"/>
      <w:marBottom w:val="0"/>
      <w:divBdr>
        <w:top w:val="none" w:sz="0" w:space="0" w:color="auto"/>
        <w:left w:val="none" w:sz="0" w:space="0" w:color="auto"/>
        <w:bottom w:val="none" w:sz="0" w:space="0" w:color="auto"/>
        <w:right w:val="none" w:sz="0" w:space="0" w:color="auto"/>
      </w:divBdr>
      <w:divsChild>
        <w:div w:id="1094545957">
          <w:marLeft w:val="0"/>
          <w:marRight w:val="0"/>
          <w:marTop w:val="0"/>
          <w:marBottom w:val="0"/>
          <w:divBdr>
            <w:top w:val="none" w:sz="0" w:space="0" w:color="auto"/>
            <w:left w:val="none" w:sz="0" w:space="0" w:color="auto"/>
            <w:bottom w:val="none" w:sz="0" w:space="0" w:color="auto"/>
            <w:right w:val="none" w:sz="0" w:space="0" w:color="auto"/>
          </w:divBdr>
        </w:div>
      </w:divsChild>
    </w:div>
    <w:div w:id="352848044">
      <w:bodyDiv w:val="1"/>
      <w:marLeft w:val="0"/>
      <w:marRight w:val="0"/>
      <w:marTop w:val="0"/>
      <w:marBottom w:val="0"/>
      <w:divBdr>
        <w:top w:val="none" w:sz="0" w:space="0" w:color="auto"/>
        <w:left w:val="none" w:sz="0" w:space="0" w:color="auto"/>
        <w:bottom w:val="none" w:sz="0" w:space="0" w:color="auto"/>
        <w:right w:val="none" w:sz="0" w:space="0" w:color="auto"/>
      </w:divBdr>
      <w:divsChild>
        <w:div w:id="650402356">
          <w:marLeft w:val="0"/>
          <w:marRight w:val="0"/>
          <w:marTop w:val="0"/>
          <w:marBottom w:val="0"/>
          <w:divBdr>
            <w:top w:val="none" w:sz="0" w:space="0" w:color="auto"/>
            <w:left w:val="none" w:sz="0" w:space="0" w:color="auto"/>
            <w:bottom w:val="none" w:sz="0" w:space="0" w:color="auto"/>
            <w:right w:val="none" w:sz="0" w:space="0" w:color="auto"/>
          </w:divBdr>
        </w:div>
      </w:divsChild>
    </w:div>
    <w:div w:id="358775193">
      <w:bodyDiv w:val="1"/>
      <w:marLeft w:val="0"/>
      <w:marRight w:val="0"/>
      <w:marTop w:val="0"/>
      <w:marBottom w:val="0"/>
      <w:divBdr>
        <w:top w:val="none" w:sz="0" w:space="0" w:color="auto"/>
        <w:left w:val="none" w:sz="0" w:space="0" w:color="auto"/>
        <w:bottom w:val="none" w:sz="0" w:space="0" w:color="auto"/>
        <w:right w:val="none" w:sz="0" w:space="0" w:color="auto"/>
      </w:divBdr>
      <w:divsChild>
        <w:div w:id="495262692">
          <w:marLeft w:val="0"/>
          <w:marRight w:val="0"/>
          <w:marTop w:val="0"/>
          <w:marBottom w:val="0"/>
          <w:divBdr>
            <w:top w:val="none" w:sz="0" w:space="0" w:color="auto"/>
            <w:left w:val="none" w:sz="0" w:space="0" w:color="auto"/>
            <w:bottom w:val="none" w:sz="0" w:space="0" w:color="auto"/>
            <w:right w:val="none" w:sz="0" w:space="0" w:color="auto"/>
          </w:divBdr>
        </w:div>
      </w:divsChild>
    </w:div>
    <w:div w:id="366681429">
      <w:bodyDiv w:val="1"/>
      <w:marLeft w:val="0"/>
      <w:marRight w:val="0"/>
      <w:marTop w:val="0"/>
      <w:marBottom w:val="0"/>
      <w:divBdr>
        <w:top w:val="none" w:sz="0" w:space="0" w:color="auto"/>
        <w:left w:val="none" w:sz="0" w:space="0" w:color="auto"/>
        <w:bottom w:val="none" w:sz="0" w:space="0" w:color="auto"/>
        <w:right w:val="none" w:sz="0" w:space="0" w:color="auto"/>
      </w:divBdr>
    </w:div>
    <w:div w:id="405688864">
      <w:bodyDiv w:val="1"/>
      <w:marLeft w:val="0"/>
      <w:marRight w:val="0"/>
      <w:marTop w:val="0"/>
      <w:marBottom w:val="0"/>
      <w:divBdr>
        <w:top w:val="none" w:sz="0" w:space="0" w:color="auto"/>
        <w:left w:val="none" w:sz="0" w:space="0" w:color="auto"/>
        <w:bottom w:val="none" w:sz="0" w:space="0" w:color="auto"/>
        <w:right w:val="none" w:sz="0" w:space="0" w:color="auto"/>
      </w:divBdr>
      <w:divsChild>
        <w:div w:id="89741279">
          <w:marLeft w:val="0"/>
          <w:marRight w:val="0"/>
          <w:marTop w:val="0"/>
          <w:marBottom w:val="0"/>
          <w:divBdr>
            <w:top w:val="none" w:sz="0" w:space="0" w:color="auto"/>
            <w:left w:val="none" w:sz="0" w:space="0" w:color="auto"/>
            <w:bottom w:val="none" w:sz="0" w:space="0" w:color="auto"/>
            <w:right w:val="none" w:sz="0" w:space="0" w:color="auto"/>
          </w:divBdr>
        </w:div>
      </w:divsChild>
    </w:div>
    <w:div w:id="408314272">
      <w:bodyDiv w:val="1"/>
      <w:marLeft w:val="0"/>
      <w:marRight w:val="0"/>
      <w:marTop w:val="0"/>
      <w:marBottom w:val="0"/>
      <w:divBdr>
        <w:top w:val="none" w:sz="0" w:space="0" w:color="auto"/>
        <w:left w:val="none" w:sz="0" w:space="0" w:color="auto"/>
        <w:bottom w:val="none" w:sz="0" w:space="0" w:color="auto"/>
        <w:right w:val="none" w:sz="0" w:space="0" w:color="auto"/>
      </w:divBdr>
      <w:divsChild>
        <w:div w:id="2001032042">
          <w:marLeft w:val="0"/>
          <w:marRight w:val="0"/>
          <w:marTop w:val="0"/>
          <w:marBottom w:val="0"/>
          <w:divBdr>
            <w:top w:val="none" w:sz="0" w:space="0" w:color="auto"/>
            <w:left w:val="none" w:sz="0" w:space="0" w:color="auto"/>
            <w:bottom w:val="none" w:sz="0" w:space="0" w:color="auto"/>
            <w:right w:val="none" w:sz="0" w:space="0" w:color="auto"/>
          </w:divBdr>
        </w:div>
      </w:divsChild>
    </w:div>
    <w:div w:id="423913900">
      <w:bodyDiv w:val="1"/>
      <w:marLeft w:val="0"/>
      <w:marRight w:val="0"/>
      <w:marTop w:val="0"/>
      <w:marBottom w:val="0"/>
      <w:divBdr>
        <w:top w:val="none" w:sz="0" w:space="0" w:color="auto"/>
        <w:left w:val="none" w:sz="0" w:space="0" w:color="auto"/>
        <w:bottom w:val="none" w:sz="0" w:space="0" w:color="auto"/>
        <w:right w:val="none" w:sz="0" w:space="0" w:color="auto"/>
      </w:divBdr>
      <w:divsChild>
        <w:div w:id="1285651242">
          <w:marLeft w:val="0"/>
          <w:marRight w:val="0"/>
          <w:marTop w:val="0"/>
          <w:marBottom w:val="0"/>
          <w:divBdr>
            <w:top w:val="none" w:sz="0" w:space="0" w:color="auto"/>
            <w:left w:val="none" w:sz="0" w:space="0" w:color="auto"/>
            <w:bottom w:val="none" w:sz="0" w:space="0" w:color="auto"/>
            <w:right w:val="none" w:sz="0" w:space="0" w:color="auto"/>
          </w:divBdr>
        </w:div>
      </w:divsChild>
    </w:div>
    <w:div w:id="424226371">
      <w:bodyDiv w:val="1"/>
      <w:marLeft w:val="0"/>
      <w:marRight w:val="0"/>
      <w:marTop w:val="0"/>
      <w:marBottom w:val="0"/>
      <w:divBdr>
        <w:top w:val="none" w:sz="0" w:space="0" w:color="auto"/>
        <w:left w:val="none" w:sz="0" w:space="0" w:color="auto"/>
        <w:bottom w:val="none" w:sz="0" w:space="0" w:color="auto"/>
        <w:right w:val="none" w:sz="0" w:space="0" w:color="auto"/>
      </w:divBdr>
      <w:divsChild>
        <w:div w:id="1727491647">
          <w:marLeft w:val="0"/>
          <w:marRight w:val="0"/>
          <w:marTop w:val="0"/>
          <w:marBottom w:val="0"/>
          <w:divBdr>
            <w:top w:val="none" w:sz="0" w:space="0" w:color="auto"/>
            <w:left w:val="none" w:sz="0" w:space="0" w:color="auto"/>
            <w:bottom w:val="none" w:sz="0" w:space="0" w:color="auto"/>
            <w:right w:val="none" w:sz="0" w:space="0" w:color="auto"/>
          </w:divBdr>
        </w:div>
      </w:divsChild>
    </w:div>
    <w:div w:id="443960756">
      <w:bodyDiv w:val="1"/>
      <w:marLeft w:val="0"/>
      <w:marRight w:val="0"/>
      <w:marTop w:val="0"/>
      <w:marBottom w:val="0"/>
      <w:divBdr>
        <w:top w:val="none" w:sz="0" w:space="0" w:color="auto"/>
        <w:left w:val="none" w:sz="0" w:space="0" w:color="auto"/>
        <w:bottom w:val="none" w:sz="0" w:space="0" w:color="auto"/>
        <w:right w:val="none" w:sz="0" w:space="0" w:color="auto"/>
      </w:divBdr>
      <w:divsChild>
        <w:div w:id="349988929">
          <w:marLeft w:val="0"/>
          <w:marRight w:val="0"/>
          <w:marTop w:val="0"/>
          <w:marBottom w:val="0"/>
          <w:divBdr>
            <w:top w:val="none" w:sz="0" w:space="0" w:color="auto"/>
            <w:left w:val="none" w:sz="0" w:space="0" w:color="auto"/>
            <w:bottom w:val="none" w:sz="0" w:space="0" w:color="auto"/>
            <w:right w:val="none" w:sz="0" w:space="0" w:color="auto"/>
          </w:divBdr>
        </w:div>
      </w:divsChild>
    </w:div>
    <w:div w:id="458498094">
      <w:bodyDiv w:val="1"/>
      <w:marLeft w:val="0"/>
      <w:marRight w:val="0"/>
      <w:marTop w:val="0"/>
      <w:marBottom w:val="0"/>
      <w:divBdr>
        <w:top w:val="none" w:sz="0" w:space="0" w:color="auto"/>
        <w:left w:val="none" w:sz="0" w:space="0" w:color="auto"/>
        <w:bottom w:val="none" w:sz="0" w:space="0" w:color="auto"/>
        <w:right w:val="none" w:sz="0" w:space="0" w:color="auto"/>
      </w:divBdr>
      <w:divsChild>
        <w:div w:id="1018505406">
          <w:marLeft w:val="0"/>
          <w:marRight w:val="0"/>
          <w:marTop w:val="0"/>
          <w:marBottom w:val="0"/>
          <w:divBdr>
            <w:top w:val="none" w:sz="0" w:space="0" w:color="auto"/>
            <w:left w:val="none" w:sz="0" w:space="0" w:color="auto"/>
            <w:bottom w:val="none" w:sz="0" w:space="0" w:color="auto"/>
            <w:right w:val="none" w:sz="0" w:space="0" w:color="auto"/>
          </w:divBdr>
        </w:div>
      </w:divsChild>
    </w:div>
    <w:div w:id="464392682">
      <w:bodyDiv w:val="1"/>
      <w:marLeft w:val="0"/>
      <w:marRight w:val="0"/>
      <w:marTop w:val="0"/>
      <w:marBottom w:val="0"/>
      <w:divBdr>
        <w:top w:val="none" w:sz="0" w:space="0" w:color="auto"/>
        <w:left w:val="none" w:sz="0" w:space="0" w:color="auto"/>
        <w:bottom w:val="none" w:sz="0" w:space="0" w:color="auto"/>
        <w:right w:val="none" w:sz="0" w:space="0" w:color="auto"/>
      </w:divBdr>
      <w:divsChild>
        <w:div w:id="888960756">
          <w:marLeft w:val="0"/>
          <w:marRight w:val="0"/>
          <w:marTop w:val="0"/>
          <w:marBottom w:val="0"/>
          <w:divBdr>
            <w:top w:val="none" w:sz="0" w:space="0" w:color="auto"/>
            <w:left w:val="none" w:sz="0" w:space="0" w:color="auto"/>
            <w:bottom w:val="none" w:sz="0" w:space="0" w:color="auto"/>
            <w:right w:val="none" w:sz="0" w:space="0" w:color="auto"/>
          </w:divBdr>
        </w:div>
      </w:divsChild>
    </w:div>
    <w:div w:id="468548149">
      <w:bodyDiv w:val="1"/>
      <w:marLeft w:val="0"/>
      <w:marRight w:val="0"/>
      <w:marTop w:val="0"/>
      <w:marBottom w:val="0"/>
      <w:divBdr>
        <w:top w:val="none" w:sz="0" w:space="0" w:color="auto"/>
        <w:left w:val="none" w:sz="0" w:space="0" w:color="auto"/>
        <w:bottom w:val="none" w:sz="0" w:space="0" w:color="auto"/>
        <w:right w:val="none" w:sz="0" w:space="0" w:color="auto"/>
      </w:divBdr>
      <w:divsChild>
        <w:div w:id="2119253370">
          <w:marLeft w:val="0"/>
          <w:marRight w:val="0"/>
          <w:marTop w:val="0"/>
          <w:marBottom w:val="0"/>
          <w:divBdr>
            <w:top w:val="none" w:sz="0" w:space="0" w:color="auto"/>
            <w:left w:val="none" w:sz="0" w:space="0" w:color="auto"/>
            <w:bottom w:val="none" w:sz="0" w:space="0" w:color="auto"/>
            <w:right w:val="none" w:sz="0" w:space="0" w:color="auto"/>
          </w:divBdr>
        </w:div>
      </w:divsChild>
    </w:div>
    <w:div w:id="471680021">
      <w:bodyDiv w:val="1"/>
      <w:marLeft w:val="0"/>
      <w:marRight w:val="0"/>
      <w:marTop w:val="0"/>
      <w:marBottom w:val="0"/>
      <w:divBdr>
        <w:top w:val="none" w:sz="0" w:space="0" w:color="auto"/>
        <w:left w:val="none" w:sz="0" w:space="0" w:color="auto"/>
        <w:bottom w:val="none" w:sz="0" w:space="0" w:color="auto"/>
        <w:right w:val="none" w:sz="0" w:space="0" w:color="auto"/>
      </w:divBdr>
      <w:divsChild>
        <w:div w:id="427389761">
          <w:marLeft w:val="0"/>
          <w:marRight w:val="0"/>
          <w:marTop w:val="0"/>
          <w:marBottom w:val="0"/>
          <w:divBdr>
            <w:top w:val="none" w:sz="0" w:space="0" w:color="auto"/>
            <w:left w:val="none" w:sz="0" w:space="0" w:color="auto"/>
            <w:bottom w:val="none" w:sz="0" w:space="0" w:color="auto"/>
            <w:right w:val="none" w:sz="0" w:space="0" w:color="auto"/>
          </w:divBdr>
        </w:div>
      </w:divsChild>
    </w:div>
    <w:div w:id="497622628">
      <w:bodyDiv w:val="1"/>
      <w:marLeft w:val="0"/>
      <w:marRight w:val="0"/>
      <w:marTop w:val="0"/>
      <w:marBottom w:val="0"/>
      <w:divBdr>
        <w:top w:val="none" w:sz="0" w:space="0" w:color="auto"/>
        <w:left w:val="none" w:sz="0" w:space="0" w:color="auto"/>
        <w:bottom w:val="none" w:sz="0" w:space="0" w:color="auto"/>
        <w:right w:val="none" w:sz="0" w:space="0" w:color="auto"/>
      </w:divBdr>
      <w:divsChild>
        <w:div w:id="1039673107">
          <w:marLeft w:val="0"/>
          <w:marRight w:val="0"/>
          <w:marTop w:val="0"/>
          <w:marBottom w:val="0"/>
          <w:divBdr>
            <w:top w:val="none" w:sz="0" w:space="0" w:color="auto"/>
            <w:left w:val="none" w:sz="0" w:space="0" w:color="auto"/>
            <w:bottom w:val="none" w:sz="0" w:space="0" w:color="auto"/>
            <w:right w:val="none" w:sz="0" w:space="0" w:color="auto"/>
          </w:divBdr>
        </w:div>
      </w:divsChild>
    </w:div>
    <w:div w:id="507326373">
      <w:bodyDiv w:val="1"/>
      <w:marLeft w:val="0"/>
      <w:marRight w:val="0"/>
      <w:marTop w:val="0"/>
      <w:marBottom w:val="0"/>
      <w:divBdr>
        <w:top w:val="none" w:sz="0" w:space="0" w:color="auto"/>
        <w:left w:val="none" w:sz="0" w:space="0" w:color="auto"/>
        <w:bottom w:val="none" w:sz="0" w:space="0" w:color="auto"/>
        <w:right w:val="none" w:sz="0" w:space="0" w:color="auto"/>
      </w:divBdr>
      <w:divsChild>
        <w:div w:id="1101487241">
          <w:marLeft w:val="0"/>
          <w:marRight w:val="0"/>
          <w:marTop w:val="0"/>
          <w:marBottom w:val="0"/>
          <w:divBdr>
            <w:top w:val="none" w:sz="0" w:space="0" w:color="auto"/>
            <w:left w:val="none" w:sz="0" w:space="0" w:color="auto"/>
            <w:bottom w:val="none" w:sz="0" w:space="0" w:color="auto"/>
            <w:right w:val="none" w:sz="0" w:space="0" w:color="auto"/>
          </w:divBdr>
        </w:div>
      </w:divsChild>
    </w:div>
    <w:div w:id="538399042">
      <w:bodyDiv w:val="1"/>
      <w:marLeft w:val="0"/>
      <w:marRight w:val="0"/>
      <w:marTop w:val="0"/>
      <w:marBottom w:val="0"/>
      <w:divBdr>
        <w:top w:val="none" w:sz="0" w:space="0" w:color="auto"/>
        <w:left w:val="none" w:sz="0" w:space="0" w:color="auto"/>
        <w:bottom w:val="none" w:sz="0" w:space="0" w:color="auto"/>
        <w:right w:val="none" w:sz="0" w:space="0" w:color="auto"/>
      </w:divBdr>
      <w:divsChild>
        <w:div w:id="554514794">
          <w:marLeft w:val="0"/>
          <w:marRight w:val="0"/>
          <w:marTop w:val="0"/>
          <w:marBottom w:val="0"/>
          <w:divBdr>
            <w:top w:val="none" w:sz="0" w:space="0" w:color="auto"/>
            <w:left w:val="none" w:sz="0" w:space="0" w:color="auto"/>
            <w:bottom w:val="none" w:sz="0" w:space="0" w:color="auto"/>
            <w:right w:val="none" w:sz="0" w:space="0" w:color="auto"/>
          </w:divBdr>
        </w:div>
      </w:divsChild>
    </w:div>
    <w:div w:id="573778289">
      <w:bodyDiv w:val="1"/>
      <w:marLeft w:val="0"/>
      <w:marRight w:val="0"/>
      <w:marTop w:val="0"/>
      <w:marBottom w:val="0"/>
      <w:divBdr>
        <w:top w:val="none" w:sz="0" w:space="0" w:color="auto"/>
        <w:left w:val="none" w:sz="0" w:space="0" w:color="auto"/>
        <w:bottom w:val="none" w:sz="0" w:space="0" w:color="auto"/>
        <w:right w:val="none" w:sz="0" w:space="0" w:color="auto"/>
      </w:divBdr>
      <w:divsChild>
        <w:div w:id="2124643314">
          <w:marLeft w:val="0"/>
          <w:marRight w:val="0"/>
          <w:marTop w:val="0"/>
          <w:marBottom w:val="0"/>
          <w:divBdr>
            <w:top w:val="none" w:sz="0" w:space="0" w:color="auto"/>
            <w:left w:val="none" w:sz="0" w:space="0" w:color="auto"/>
            <w:bottom w:val="none" w:sz="0" w:space="0" w:color="auto"/>
            <w:right w:val="none" w:sz="0" w:space="0" w:color="auto"/>
          </w:divBdr>
        </w:div>
      </w:divsChild>
    </w:div>
    <w:div w:id="584923426">
      <w:bodyDiv w:val="1"/>
      <w:marLeft w:val="0"/>
      <w:marRight w:val="0"/>
      <w:marTop w:val="0"/>
      <w:marBottom w:val="0"/>
      <w:divBdr>
        <w:top w:val="none" w:sz="0" w:space="0" w:color="auto"/>
        <w:left w:val="none" w:sz="0" w:space="0" w:color="auto"/>
        <w:bottom w:val="none" w:sz="0" w:space="0" w:color="auto"/>
        <w:right w:val="none" w:sz="0" w:space="0" w:color="auto"/>
      </w:divBdr>
      <w:divsChild>
        <w:div w:id="478157870">
          <w:marLeft w:val="0"/>
          <w:marRight w:val="0"/>
          <w:marTop w:val="0"/>
          <w:marBottom w:val="0"/>
          <w:divBdr>
            <w:top w:val="none" w:sz="0" w:space="0" w:color="auto"/>
            <w:left w:val="none" w:sz="0" w:space="0" w:color="auto"/>
            <w:bottom w:val="none" w:sz="0" w:space="0" w:color="auto"/>
            <w:right w:val="none" w:sz="0" w:space="0" w:color="auto"/>
          </w:divBdr>
        </w:div>
      </w:divsChild>
    </w:div>
    <w:div w:id="598761798">
      <w:bodyDiv w:val="1"/>
      <w:marLeft w:val="0"/>
      <w:marRight w:val="0"/>
      <w:marTop w:val="0"/>
      <w:marBottom w:val="0"/>
      <w:divBdr>
        <w:top w:val="none" w:sz="0" w:space="0" w:color="auto"/>
        <w:left w:val="none" w:sz="0" w:space="0" w:color="auto"/>
        <w:bottom w:val="none" w:sz="0" w:space="0" w:color="auto"/>
        <w:right w:val="none" w:sz="0" w:space="0" w:color="auto"/>
      </w:divBdr>
      <w:divsChild>
        <w:div w:id="1807426830">
          <w:marLeft w:val="0"/>
          <w:marRight w:val="0"/>
          <w:marTop w:val="0"/>
          <w:marBottom w:val="0"/>
          <w:divBdr>
            <w:top w:val="none" w:sz="0" w:space="0" w:color="auto"/>
            <w:left w:val="none" w:sz="0" w:space="0" w:color="auto"/>
            <w:bottom w:val="none" w:sz="0" w:space="0" w:color="auto"/>
            <w:right w:val="none" w:sz="0" w:space="0" w:color="auto"/>
          </w:divBdr>
        </w:div>
      </w:divsChild>
    </w:div>
    <w:div w:id="616254204">
      <w:bodyDiv w:val="1"/>
      <w:marLeft w:val="0"/>
      <w:marRight w:val="0"/>
      <w:marTop w:val="0"/>
      <w:marBottom w:val="0"/>
      <w:divBdr>
        <w:top w:val="none" w:sz="0" w:space="0" w:color="auto"/>
        <w:left w:val="none" w:sz="0" w:space="0" w:color="auto"/>
        <w:bottom w:val="none" w:sz="0" w:space="0" w:color="auto"/>
        <w:right w:val="none" w:sz="0" w:space="0" w:color="auto"/>
      </w:divBdr>
      <w:divsChild>
        <w:div w:id="1090350912">
          <w:marLeft w:val="0"/>
          <w:marRight w:val="0"/>
          <w:marTop w:val="0"/>
          <w:marBottom w:val="0"/>
          <w:divBdr>
            <w:top w:val="none" w:sz="0" w:space="0" w:color="auto"/>
            <w:left w:val="none" w:sz="0" w:space="0" w:color="auto"/>
            <w:bottom w:val="none" w:sz="0" w:space="0" w:color="auto"/>
            <w:right w:val="none" w:sz="0" w:space="0" w:color="auto"/>
          </w:divBdr>
        </w:div>
      </w:divsChild>
    </w:div>
    <w:div w:id="617953516">
      <w:bodyDiv w:val="1"/>
      <w:marLeft w:val="0"/>
      <w:marRight w:val="0"/>
      <w:marTop w:val="0"/>
      <w:marBottom w:val="0"/>
      <w:divBdr>
        <w:top w:val="none" w:sz="0" w:space="0" w:color="auto"/>
        <w:left w:val="none" w:sz="0" w:space="0" w:color="auto"/>
        <w:bottom w:val="none" w:sz="0" w:space="0" w:color="auto"/>
        <w:right w:val="none" w:sz="0" w:space="0" w:color="auto"/>
      </w:divBdr>
      <w:divsChild>
        <w:div w:id="2048677388">
          <w:marLeft w:val="0"/>
          <w:marRight w:val="0"/>
          <w:marTop w:val="0"/>
          <w:marBottom w:val="0"/>
          <w:divBdr>
            <w:top w:val="none" w:sz="0" w:space="0" w:color="auto"/>
            <w:left w:val="none" w:sz="0" w:space="0" w:color="auto"/>
            <w:bottom w:val="none" w:sz="0" w:space="0" w:color="auto"/>
            <w:right w:val="none" w:sz="0" w:space="0" w:color="auto"/>
          </w:divBdr>
        </w:div>
      </w:divsChild>
    </w:div>
    <w:div w:id="656492729">
      <w:bodyDiv w:val="1"/>
      <w:marLeft w:val="0"/>
      <w:marRight w:val="0"/>
      <w:marTop w:val="0"/>
      <w:marBottom w:val="0"/>
      <w:divBdr>
        <w:top w:val="none" w:sz="0" w:space="0" w:color="auto"/>
        <w:left w:val="none" w:sz="0" w:space="0" w:color="auto"/>
        <w:bottom w:val="none" w:sz="0" w:space="0" w:color="auto"/>
        <w:right w:val="none" w:sz="0" w:space="0" w:color="auto"/>
      </w:divBdr>
      <w:divsChild>
        <w:div w:id="160893647">
          <w:marLeft w:val="0"/>
          <w:marRight w:val="0"/>
          <w:marTop w:val="0"/>
          <w:marBottom w:val="0"/>
          <w:divBdr>
            <w:top w:val="none" w:sz="0" w:space="0" w:color="auto"/>
            <w:left w:val="none" w:sz="0" w:space="0" w:color="auto"/>
            <w:bottom w:val="none" w:sz="0" w:space="0" w:color="auto"/>
            <w:right w:val="none" w:sz="0" w:space="0" w:color="auto"/>
          </w:divBdr>
        </w:div>
      </w:divsChild>
    </w:div>
    <w:div w:id="661590547">
      <w:bodyDiv w:val="1"/>
      <w:marLeft w:val="0"/>
      <w:marRight w:val="0"/>
      <w:marTop w:val="0"/>
      <w:marBottom w:val="0"/>
      <w:divBdr>
        <w:top w:val="none" w:sz="0" w:space="0" w:color="auto"/>
        <w:left w:val="none" w:sz="0" w:space="0" w:color="auto"/>
        <w:bottom w:val="none" w:sz="0" w:space="0" w:color="auto"/>
        <w:right w:val="none" w:sz="0" w:space="0" w:color="auto"/>
      </w:divBdr>
      <w:divsChild>
        <w:div w:id="321468124">
          <w:marLeft w:val="0"/>
          <w:marRight w:val="0"/>
          <w:marTop w:val="0"/>
          <w:marBottom w:val="0"/>
          <w:divBdr>
            <w:top w:val="none" w:sz="0" w:space="0" w:color="auto"/>
            <w:left w:val="none" w:sz="0" w:space="0" w:color="auto"/>
            <w:bottom w:val="none" w:sz="0" w:space="0" w:color="auto"/>
            <w:right w:val="none" w:sz="0" w:space="0" w:color="auto"/>
          </w:divBdr>
        </w:div>
      </w:divsChild>
    </w:div>
    <w:div w:id="679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7630705">
          <w:marLeft w:val="0"/>
          <w:marRight w:val="0"/>
          <w:marTop w:val="0"/>
          <w:marBottom w:val="0"/>
          <w:divBdr>
            <w:top w:val="none" w:sz="0" w:space="0" w:color="auto"/>
            <w:left w:val="none" w:sz="0" w:space="0" w:color="auto"/>
            <w:bottom w:val="none" w:sz="0" w:space="0" w:color="auto"/>
            <w:right w:val="none" w:sz="0" w:space="0" w:color="auto"/>
          </w:divBdr>
        </w:div>
      </w:divsChild>
    </w:div>
    <w:div w:id="704716898">
      <w:bodyDiv w:val="1"/>
      <w:marLeft w:val="0"/>
      <w:marRight w:val="0"/>
      <w:marTop w:val="0"/>
      <w:marBottom w:val="0"/>
      <w:divBdr>
        <w:top w:val="none" w:sz="0" w:space="0" w:color="auto"/>
        <w:left w:val="none" w:sz="0" w:space="0" w:color="auto"/>
        <w:bottom w:val="none" w:sz="0" w:space="0" w:color="auto"/>
        <w:right w:val="none" w:sz="0" w:space="0" w:color="auto"/>
      </w:divBdr>
      <w:divsChild>
        <w:div w:id="1204751105">
          <w:marLeft w:val="0"/>
          <w:marRight w:val="0"/>
          <w:marTop w:val="0"/>
          <w:marBottom w:val="0"/>
          <w:divBdr>
            <w:top w:val="none" w:sz="0" w:space="0" w:color="auto"/>
            <w:left w:val="none" w:sz="0" w:space="0" w:color="auto"/>
            <w:bottom w:val="none" w:sz="0" w:space="0" w:color="auto"/>
            <w:right w:val="none" w:sz="0" w:space="0" w:color="auto"/>
          </w:divBdr>
        </w:div>
      </w:divsChild>
    </w:div>
    <w:div w:id="709763952">
      <w:bodyDiv w:val="1"/>
      <w:marLeft w:val="0"/>
      <w:marRight w:val="0"/>
      <w:marTop w:val="0"/>
      <w:marBottom w:val="0"/>
      <w:divBdr>
        <w:top w:val="none" w:sz="0" w:space="0" w:color="auto"/>
        <w:left w:val="none" w:sz="0" w:space="0" w:color="auto"/>
        <w:bottom w:val="none" w:sz="0" w:space="0" w:color="auto"/>
        <w:right w:val="none" w:sz="0" w:space="0" w:color="auto"/>
      </w:divBdr>
      <w:divsChild>
        <w:div w:id="1677149170">
          <w:marLeft w:val="0"/>
          <w:marRight w:val="0"/>
          <w:marTop w:val="0"/>
          <w:marBottom w:val="0"/>
          <w:divBdr>
            <w:top w:val="none" w:sz="0" w:space="0" w:color="auto"/>
            <w:left w:val="none" w:sz="0" w:space="0" w:color="auto"/>
            <w:bottom w:val="none" w:sz="0" w:space="0" w:color="auto"/>
            <w:right w:val="none" w:sz="0" w:space="0" w:color="auto"/>
          </w:divBdr>
        </w:div>
      </w:divsChild>
    </w:div>
    <w:div w:id="757289204">
      <w:bodyDiv w:val="1"/>
      <w:marLeft w:val="0"/>
      <w:marRight w:val="0"/>
      <w:marTop w:val="0"/>
      <w:marBottom w:val="0"/>
      <w:divBdr>
        <w:top w:val="none" w:sz="0" w:space="0" w:color="auto"/>
        <w:left w:val="none" w:sz="0" w:space="0" w:color="auto"/>
        <w:bottom w:val="none" w:sz="0" w:space="0" w:color="auto"/>
        <w:right w:val="none" w:sz="0" w:space="0" w:color="auto"/>
      </w:divBdr>
    </w:div>
    <w:div w:id="839543167">
      <w:bodyDiv w:val="1"/>
      <w:marLeft w:val="0"/>
      <w:marRight w:val="0"/>
      <w:marTop w:val="0"/>
      <w:marBottom w:val="0"/>
      <w:divBdr>
        <w:top w:val="none" w:sz="0" w:space="0" w:color="auto"/>
        <w:left w:val="none" w:sz="0" w:space="0" w:color="auto"/>
        <w:bottom w:val="none" w:sz="0" w:space="0" w:color="auto"/>
        <w:right w:val="none" w:sz="0" w:space="0" w:color="auto"/>
      </w:divBdr>
      <w:divsChild>
        <w:div w:id="1019700916">
          <w:marLeft w:val="0"/>
          <w:marRight w:val="0"/>
          <w:marTop w:val="0"/>
          <w:marBottom w:val="0"/>
          <w:divBdr>
            <w:top w:val="none" w:sz="0" w:space="0" w:color="auto"/>
            <w:left w:val="none" w:sz="0" w:space="0" w:color="auto"/>
            <w:bottom w:val="none" w:sz="0" w:space="0" w:color="auto"/>
            <w:right w:val="none" w:sz="0" w:space="0" w:color="auto"/>
          </w:divBdr>
        </w:div>
      </w:divsChild>
    </w:div>
    <w:div w:id="846990235">
      <w:bodyDiv w:val="1"/>
      <w:marLeft w:val="0"/>
      <w:marRight w:val="0"/>
      <w:marTop w:val="0"/>
      <w:marBottom w:val="0"/>
      <w:divBdr>
        <w:top w:val="none" w:sz="0" w:space="0" w:color="auto"/>
        <w:left w:val="none" w:sz="0" w:space="0" w:color="auto"/>
        <w:bottom w:val="none" w:sz="0" w:space="0" w:color="auto"/>
        <w:right w:val="none" w:sz="0" w:space="0" w:color="auto"/>
      </w:divBdr>
      <w:divsChild>
        <w:div w:id="502167618">
          <w:marLeft w:val="0"/>
          <w:marRight w:val="0"/>
          <w:marTop w:val="0"/>
          <w:marBottom w:val="0"/>
          <w:divBdr>
            <w:top w:val="none" w:sz="0" w:space="0" w:color="auto"/>
            <w:left w:val="none" w:sz="0" w:space="0" w:color="auto"/>
            <w:bottom w:val="none" w:sz="0" w:space="0" w:color="auto"/>
            <w:right w:val="none" w:sz="0" w:space="0" w:color="auto"/>
          </w:divBdr>
        </w:div>
      </w:divsChild>
    </w:div>
    <w:div w:id="856386371">
      <w:bodyDiv w:val="1"/>
      <w:marLeft w:val="0"/>
      <w:marRight w:val="0"/>
      <w:marTop w:val="0"/>
      <w:marBottom w:val="0"/>
      <w:divBdr>
        <w:top w:val="none" w:sz="0" w:space="0" w:color="auto"/>
        <w:left w:val="none" w:sz="0" w:space="0" w:color="auto"/>
        <w:bottom w:val="none" w:sz="0" w:space="0" w:color="auto"/>
        <w:right w:val="none" w:sz="0" w:space="0" w:color="auto"/>
      </w:divBdr>
      <w:divsChild>
        <w:div w:id="1350985233">
          <w:marLeft w:val="0"/>
          <w:marRight w:val="0"/>
          <w:marTop w:val="0"/>
          <w:marBottom w:val="0"/>
          <w:divBdr>
            <w:top w:val="none" w:sz="0" w:space="0" w:color="auto"/>
            <w:left w:val="none" w:sz="0" w:space="0" w:color="auto"/>
            <w:bottom w:val="none" w:sz="0" w:space="0" w:color="auto"/>
            <w:right w:val="none" w:sz="0" w:space="0" w:color="auto"/>
          </w:divBdr>
        </w:div>
      </w:divsChild>
    </w:div>
    <w:div w:id="861744636">
      <w:bodyDiv w:val="1"/>
      <w:marLeft w:val="0"/>
      <w:marRight w:val="0"/>
      <w:marTop w:val="0"/>
      <w:marBottom w:val="0"/>
      <w:divBdr>
        <w:top w:val="none" w:sz="0" w:space="0" w:color="auto"/>
        <w:left w:val="none" w:sz="0" w:space="0" w:color="auto"/>
        <w:bottom w:val="none" w:sz="0" w:space="0" w:color="auto"/>
        <w:right w:val="none" w:sz="0" w:space="0" w:color="auto"/>
      </w:divBdr>
      <w:divsChild>
        <w:div w:id="932781436">
          <w:marLeft w:val="0"/>
          <w:marRight w:val="0"/>
          <w:marTop w:val="0"/>
          <w:marBottom w:val="0"/>
          <w:divBdr>
            <w:top w:val="none" w:sz="0" w:space="0" w:color="auto"/>
            <w:left w:val="none" w:sz="0" w:space="0" w:color="auto"/>
            <w:bottom w:val="none" w:sz="0" w:space="0" w:color="auto"/>
            <w:right w:val="none" w:sz="0" w:space="0" w:color="auto"/>
          </w:divBdr>
        </w:div>
      </w:divsChild>
    </w:div>
    <w:div w:id="874318906">
      <w:bodyDiv w:val="1"/>
      <w:marLeft w:val="0"/>
      <w:marRight w:val="0"/>
      <w:marTop w:val="0"/>
      <w:marBottom w:val="0"/>
      <w:divBdr>
        <w:top w:val="none" w:sz="0" w:space="0" w:color="auto"/>
        <w:left w:val="none" w:sz="0" w:space="0" w:color="auto"/>
        <w:bottom w:val="none" w:sz="0" w:space="0" w:color="auto"/>
        <w:right w:val="none" w:sz="0" w:space="0" w:color="auto"/>
      </w:divBdr>
      <w:divsChild>
        <w:div w:id="1442535268">
          <w:marLeft w:val="0"/>
          <w:marRight w:val="0"/>
          <w:marTop w:val="0"/>
          <w:marBottom w:val="0"/>
          <w:divBdr>
            <w:top w:val="none" w:sz="0" w:space="0" w:color="auto"/>
            <w:left w:val="none" w:sz="0" w:space="0" w:color="auto"/>
            <w:bottom w:val="none" w:sz="0" w:space="0" w:color="auto"/>
            <w:right w:val="none" w:sz="0" w:space="0" w:color="auto"/>
          </w:divBdr>
        </w:div>
      </w:divsChild>
    </w:div>
    <w:div w:id="889851421">
      <w:bodyDiv w:val="1"/>
      <w:marLeft w:val="0"/>
      <w:marRight w:val="0"/>
      <w:marTop w:val="0"/>
      <w:marBottom w:val="0"/>
      <w:divBdr>
        <w:top w:val="none" w:sz="0" w:space="0" w:color="auto"/>
        <w:left w:val="none" w:sz="0" w:space="0" w:color="auto"/>
        <w:bottom w:val="none" w:sz="0" w:space="0" w:color="auto"/>
        <w:right w:val="none" w:sz="0" w:space="0" w:color="auto"/>
      </w:divBdr>
      <w:divsChild>
        <w:div w:id="2066442909">
          <w:marLeft w:val="0"/>
          <w:marRight w:val="0"/>
          <w:marTop w:val="0"/>
          <w:marBottom w:val="0"/>
          <w:divBdr>
            <w:top w:val="none" w:sz="0" w:space="0" w:color="auto"/>
            <w:left w:val="none" w:sz="0" w:space="0" w:color="auto"/>
            <w:bottom w:val="none" w:sz="0" w:space="0" w:color="auto"/>
            <w:right w:val="none" w:sz="0" w:space="0" w:color="auto"/>
          </w:divBdr>
        </w:div>
      </w:divsChild>
    </w:div>
    <w:div w:id="891887266">
      <w:bodyDiv w:val="1"/>
      <w:marLeft w:val="0"/>
      <w:marRight w:val="0"/>
      <w:marTop w:val="0"/>
      <w:marBottom w:val="0"/>
      <w:divBdr>
        <w:top w:val="none" w:sz="0" w:space="0" w:color="auto"/>
        <w:left w:val="none" w:sz="0" w:space="0" w:color="auto"/>
        <w:bottom w:val="none" w:sz="0" w:space="0" w:color="auto"/>
        <w:right w:val="none" w:sz="0" w:space="0" w:color="auto"/>
      </w:divBdr>
      <w:divsChild>
        <w:div w:id="686641549">
          <w:marLeft w:val="0"/>
          <w:marRight w:val="0"/>
          <w:marTop w:val="0"/>
          <w:marBottom w:val="0"/>
          <w:divBdr>
            <w:top w:val="none" w:sz="0" w:space="0" w:color="auto"/>
            <w:left w:val="none" w:sz="0" w:space="0" w:color="auto"/>
            <w:bottom w:val="none" w:sz="0" w:space="0" w:color="auto"/>
            <w:right w:val="none" w:sz="0" w:space="0" w:color="auto"/>
          </w:divBdr>
        </w:div>
      </w:divsChild>
    </w:div>
    <w:div w:id="896169167">
      <w:bodyDiv w:val="1"/>
      <w:marLeft w:val="0"/>
      <w:marRight w:val="0"/>
      <w:marTop w:val="0"/>
      <w:marBottom w:val="0"/>
      <w:divBdr>
        <w:top w:val="none" w:sz="0" w:space="0" w:color="auto"/>
        <w:left w:val="none" w:sz="0" w:space="0" w:color="auto"/>
        <w:bottom w:val="none" w:sz="0" w:space="0" w:color="auto"/>
        <w:right w:val="none" w:sz="0" w:space="0" w:color="auto"/>
      </w:divBdr>
      <w:divsChild>
        <w:div w:id="1207790030">
          <w:marLeft w:val="0"/>
          <w:marRight w:val="0"/>
          <w:marTop w:val="0"/>
          <w:marBottom w:val="0"/>
          <w:divBdr>
            <w:top w:val="none" w:sz="0" w:space="0" w:color="auto"/>
            <w:left w:val="none" w:sz="0" w:space="0" w:color="auto"/>
            <w:bottom w:val="none" w:sz="0" w:space="0" w:color="auto"/>
            <w:right w:val="none" w:sz="0" w:space="0" w:color="auto"/>
          </w:divBdr>
        </w:div>
      </w:divsChild>
    </w:div>
    <w:div w:id="940180934">
      <w:bodyDiv w:val="1"/>
      <w:marLeft w:val="0"/>
      <w:marRight w:val="0"/>
      <w:marTop w:val="0"/>
      <w:marBottom w:val="0"/>
      <w:divBdr>
        <w:top w:val="none" w:sz="0" w:space="0" w:color="auto"/>
        <w:left w:val="none" w:sz="0" w:space="0" w:color="auto"/>
        <w:bottom w:val="none" w:sz="0" w:space="0" w:color="auto"/>
        <w:right w:val="none" w:sz="0" w:space="0" w:color="auto"/>
      </w:divBdr>
      <w:divsChild>
        <w:div w:id="1412652974">
          <w:marLeft w:val="0"/>
          <w:marRight w:val="0"/>
          <w:marTop w:val="0"/>
          <w:marBottom w:val="0"/>
          <w:divBdr>
            <w:top w:val="none" w:sz="0" w:space="0" w:color="auto"/>
            <w:left w:val="none" w:sz="0" w:space="0" w:color="auto"/>
            <w:bottom w:val="none" w:sz="0" w:space="0" w:color="auto"/>
            <w:right w:val="none" w:sz="0" w:space="0" w:color="auto"/>
          </w:divBdr>
        </w:div>
      </w:divsChild>
    </w:div>
    <w:div w:id="961231967">
      <w:bodyDiv w:val="1"/>
      <w:marLeft w:val="0"/>
      <w:marRight w:val="0"/>
      <w:marTop w:val="0"/>
      <w:marBottom w:val="0"/>
      <w:divBdr>
        <w:top w:val="none" w:sz="0" w:space="0" w:color="auto"/>
        <w:left w:val="none" w:sz="0" w:space="0" w:color="auto"/>
        <w:bottom w:val="none" w:sz="0" w:space="0" w:color="auto"/>
        <w:right w:val="none" w:sz="0" w:space="0" w:color="auto"/>
      </w:divBdr>
      <w:divsChild>
        <w:div w:id="1524518712">
          <w:marLeft w:val="0"/>
          <w:marRight w:val="0"/>
          <w:marTop w:val="0"/>
          <w:marBottom w:val="0"/>
          <w:divBdr>
            <w:top w:val="none" w:sz="0" w:space="0" w:color="auto"/>
            <w:left w:val="none" w:sz="0" w:space="0" w:color="auto"/>
            <w:bottom w:val="none" w:sz="0" w:space="0" w:color="auto"/>
            <w:right w:val="none" w:sz="0" w:space="0" w:color="auto"/>
          </w:divBdr>
        </w:div>
      </w:divsChild>
    </w:div>
    <w:div w:id="986326525">
      <w:bodyDiv w:val="1"/>
      <w:marLeft w:val="0"/>
      <w:marRight w:val="0"/>
      <w:marTop w:val="0"/>
      <w:marBottom w:val="0"/>
      <w:divBdr>
        <w:top w:val="none" w:sz="0" w:space="0" w:color="auto"/>
        <w:left w:val="none" w:sz="0" w:space="0" w:color="auto"/>
        <w:bottom w:val="none" w:sz="0" w:space="0" w:color="auto"/>
        <w:right w:val="none" w:sz="0" w:space="0" w:color="auto"/>
      </w:divBdr>
      <w:divsChild>
        <w:div w:id="1143818243">
          <w:marLeft w:val="0"/>
          <w:marRight w:val="0"/>
          <w:marTop w:val="0"/>
          <w:marBottom w:val="0"/>
          <w:divBdr>
            <w:top w:val="none" w:sz="0" w:space="0" w:color="auto"/>
            <w:left w:val="none" w:sz="0" w:space="0" w:color="auto"/>
            <w:bottom w:val="none" w:sz="0" w:space="0" w:color="auto"/>
            <w:right w:val="none" w:sz="0" w:space="0" w:color="auto"/>
          </w:divBdr>
        </w:div>
      </w:divsChild>
    </w:div>
    <w:div w:id="1028526301">
      <w:bodyDiv w:val="1"/>
      <w:marLeft w:val="0"/>
      <w:marRight w:val="0"/>
      <w:marTop w:val="0"/>
      <w:marBottom w:val="0"/>
      <w:divBdr>
        <w:top w:val="none" w:sz="0" w:space="0" w:color="auto"/>
        <w:left w:val="none" w:sz="0" w:space="0" w:color="auto"/>
        <w:bottom w:val="none" w:sz="0" w:space="0" w:color="auto"/>
        <w:right w:val="none" w:sz="0" w:space="0" w:color="auto"/>
      </w:divBdr>
      <w:divsChild>
        <w:div w:id="752896343">
          <w:marLeft w:val="0"/>
          <w:marRight w:val="0"/>
          <w:marTop w:val="0"/>
          <w:marBottom w:val="0"/>
          <w:divBdr>
            <w:top w:val="none" w:sz="0" w:space="0" w:color="auto"/>
            <w:left w:val="none" w:sz="0" w:space="0" w:color="auto"/>
            <w:bottom w:val="none" w:sz="0" w:space="0" w:color="auto"/>
            <w:right w:val="none" w:sz="0" w:space="0" w:color="auto"/>
          </w:divBdr>
        </w:div>
      </w:divsChild>
    </w:div>
    <w:div w:id="1036469831">
      <w:bodyDiv w:val="1"/>
      <w:marLeft w:val="0"/>
      <w:marRight w:val="0"/>
      <w:marTop w:val="0"/>
      <w:marBottom w:val="0"/>
      <w:divBdr>
        <w:top w:val="none" w:sz="0" w:space="0" w:color="auto"/>
        <w:left w:val="none" w:sz="0" w:space="0" w:color="auto"/>
        <w:bottom w:val="none" w:sz="0" w:space="0" w:color="auto"/>
        <w:right w:val="none" w:sz="0" w:space="0" w:color="auto"/>
      </w:divBdr>
      <w:divsChild>
        <w:div w:id="29384856">
          <w:marLeft w:val="0"/>
          <w:marRight w:val="0"/>
          <w:marTop w:val="0"/>
          <w:marBottom w:val="0"/>
          <w:divBdr>
            <w:top w:val="none" w:sz="0" w:space="0" w:color="auto"/>
            <w:left w:val="none" w:sz="0" w:space="0" w:color="auto"/>
            <w:bottom w:val="none" w:sz="0" w:space="0" w:color="auto"/>
            <w:right w:val="none" w:sz="0" w:space="0" w:color="auto"/>
          </w:divBdr>
        </w:div>
      </w:divsChild>
    </w:div>
    <w:div w:id="1166745942">
      <w:bodyDiv w:val="1"/>
      <w:marLeft w:val="0"/>
      <w:marRight w:val="0"/>
      <w:marTop w:val="0"/>
      <w:marBottom w:val="0"/>
      <w:divBdr>
        <w:top w:val="none" w:sz="0" w:space="0" w:color="auto"/>
        <w:left w:val="none" w:sz="0" w:space="0" w:color="auto"/>
        <w:bottom w:val="none" w:sz="0" w:space="0" w:color="auto"/>
        <w:right w:val="none" w:sz="0" w:space="0" w:color="auto"/>
      </w:divBdr>
      <w:divsChild>
        <w:div w:id="809055161">
          <w:marLeft w:val="0"/>
          <w:marRight w:val="0"/>
          <w:marTop w:val="0"/>
          <w:marBottom w:val="0"/>
          <w:divBdr>
            <w:top w:val="none" w:sz="0" w:space="0" w:color="auto"/>
            <w:left w:val="none" w:sz="0" w:space="0" w:color="auto"/>
            <w:bottom w:val="none" w:sz="0" w:space="0" w:color="auto"/>
            <w:right w:val="none" w:sz="0" w:space="0" w:color="auto"/>
          </w:divBdr>
        </w:div>
      </w:divsChild>
    </w:div>
    <w:div w:id="1175653643">
      <w:bodyDiv w:val="1"/>
      <w:marLeft w:val="0"/>
      <w:marRight w:val="0"/>
      <w:marTop w:val="0"/>
      <w:marBottom w:val="0"/>
      <w:divBdr>
        <w:top w:val="none" w:sz="0" w:space="0" w:color="auto"/>
        <w:left w:val="none" w:sz="0" w:space="0" w:color="auto"/>
        <w:bottom w:val="none" w:sz="0" w:space="0" w:color="auto"/>
        <w:right w:val="none" w:sz="0" w:space="0" w:color="auto"/>
      </w:divBdr>
      <w:divsChild>
        <w:div w:id="519394622">
          <w:marLeft w:val="0"/>
          <w:marRight w:val="0"/>
          <w:marTop w:val="0"/>
          <w:marBottom w:val="0"/>
          <w:divBdr>
            <w:top w:val="none" w:sz="0" w:space="0" w:color="auto"/>
            <w:left w:val="none" w:sz="0" w:space="0" w:color="auto"/>
            <w:bottom w:val="none" w:sz="0" w:space="0" w:color="auto"/>
            <w:right w:val="none" w:sz="0" w:space="0" w:color="auto"/>
          </w:divBdr>
        </w:div>
      </w:divsChild>
    </w:div>
    <w:div w:id="1182431257">
      <w:bodyDiv w:val="1"/>
      <w:marLeft w:val="0"/>
      <w:marRight w:val="0"/>
      <w:marTop w:val="0"/>
      <w:marBottom w:val="0"/>
      <w:divBdr>
        <w:top w:val="none" w:sz="0" w:space="0" w:color="auto"/>
        <w:left w:val="none" w:sz="0" w:space="0" w:color="auto"/>
        <w:bottom w:val="none" w:sz="0" w:space="0" w:color="auto"/>
        <w:right w:val="none" w:sz="0" w:space="0" w:color="auto"/>
      </w:divBdr>
      <w:divsChild>
        <w:div w:id="1168054482">
          <w:marLeft w:val="0"/>
          <w:marRight w:val="0"/>
          <w:marTop w:val="0"/>
          <w:marBottom w:val="0"/>
          <w:divBdr>
            <w:top w:val="none" w:sz="0" w:space="0" w:color="auto"/>
            <w:left w:val="none" w:sz="0" w:space="0" w:color="auto"/>
            <w:bottom w:val="none" w:sz="0" w:space="0" w:color="auto"/>
            <w:right w:val="none" w:sz="0" w:space="0" w:color="auto"/>
          </w:divBdr>
        </w:div>
      </w:divsChild>
    </w:div>
    <w:div w:id="1183395627">
      <w:bodyDiv w:val="1"/>
      <w:marLeft w:val="0"/>
      <w:marRight w:val="0"/>
      <w:marTop w:val="0"/>
      <w:marBottom w:val="0"/>
      <w:divBdr>
        <w:top w:val="none" w:sz="0" w:space="0" w:color="auto"/>
        <w:left w:val="none" w:sz="0" w:space="0" w:color="auto"/>
        <w:bottom w:val="none" w:sz="0" w:space="0" w:color="auto"/>
        <w:right w:val="none" w:sz="0" w:space="0" w:color="auto"/>
      </w:divBdr>
      <w:divsChild>
        <w:div w:id="998966267">
          <w:marLeft w:val="0"/>
          <w:marRight w:val="0"/>
          <w:marTop w:val="0"/>
          <w:marBottom w:val="0"/>
          <w:divBdr>
            <w:top w:val="none" w:sz="0" w:space="0" w:color="auto"/>
            <w:left w:val="none" w:sz="0" w:space="0" w:color="auto"/>
            <w:bottom w:val="none" w:sz="0" w:space="0" w:color="auto"/>
            <w:right w:val="none" w:sz="0" w:space="0" w:color="auto"/>
          </w:divBdr>
        </w:div>
      </w:divsChild>
    </w:div>
    <w:div w:id="1195582140">
      <w:bodyDiv w:val="1"/>
      <w:marLeft w:val="0"/>
      <w:marRight w:val="0"/>
      <w:marTop w:val="0"/>
      <w:marBottom w:val="0"/>
      <w:divBdr>
        <w:top w:val="none" w:sz="0" w:space="0" w:color="auto"/>
        <w:left w:val="none" w:sz="0" w:space="0" w:color="auto"/>
        <w:bottom w:val="none" w:sz="0" w:space="0" w:color="auto"/>
        <w:right w:val="none" w:sz="0" w:space="0" w:color="auto"/>
      </w:divBdr>
      <w:divsChild>
        <w:div w:id="103155481">
          <w:marLeft w:val="0"/>
          <w:marRight w:val="0"/>
          <w:marTop w:val="0"/>
          <w:marBottom w:val="0"/>
          <w:divBdr>
            <w:top w:val="none" w:sz="0" w:space="0" w:color="auto"/>
            <w:left w:val="none" w:sz="0" w:space="0" w:color="auto"/>
            <w:bottom w:val="none" w:sz="0" w:space="0" w:color="auto"/>
            <w:right w:val="none" w:sz="0" w:space="0" w:color="auto"/>
          </w:divBdr>
        </w:div>
      </w:divsChild>
    </w:div>
    <w:div w:id="1245527524">
      <w:bodyDiv w:val="1"/>
      <w:marLeft w:val="0"/>
      <w:marRight w:val="0"/>
      <w:marTop w:val="0"/>
      <w:marBottom w:val="0"/>
      <w:divBdr>
        <w:top w:val="none" w:sz="0" w:space="0" w:color="auto"/>
        <w:left w:val="none" w:sz="0" w:space="0" w:color="auto"/>
        <w:bottom w:val="none" w:sz="0" w:space="0" w:color="auto"/>
        <w:right w:val="none" w:sz="0" w:space="0" w:color="auto"/>
      </w:divBdr>
      <w:divsChild>
        <w:div w:id="441219990">
          <w:marLeft w:val="0"/>
          <w:marRight w:val="0"/>
          <w:marTop w:val="0"/>
          <w:marBottom w:val="0"/>
          <w:divBdr>
            <w:top w:val="none" w:sz="0" w:space="0" w:color="auto"/>
            <w:left w:val="none" w:sz="0" w:space="0" w:color="auto"/>
            <w:bottom w:val="none" w:sz="0" w:space="0" w:color="auto"/>
            <w:right w:val="none" w:sz="0" w:space="0" w:color="auto"/>
          </w:divBdr>
        </w:div>
      </w:divsChild>
    </w:div>
    <w:div w:id="1249385868">
      <w:bodyDiv w:val="1"/>
      <w:marLeft w:val="0"/>
      <w:marRight w:val="0"/>
      <w:marTop w:val="0"/>
      <w:marBottom w:val="0"/>
      <w:divBdr>
        <w:top w:val="none" w:sz="0" w:space="0" w:color="auto"/>
        <w:left w:val="none" w:sz="0" w:space="0" w:color="auto"/>
        <w:bottom w:val="none" w:sz="0" w:space="0" w:color="auto"/>
        <w:right w:val="none" w:sz="0" w:space="0" w:color="auto"/>
      </w:divBdr>
      <w:divsChild>
        <w:div w:id="269246990">
          <w:marLeft w:val="0"/>
          <w:marRight w:val="0"/>
          <w:marTop w:val="0"/>
          <w:marBottom w:val="0"/>
          <w:divBdr>
            <w:top w:val="none" w:sz="0" w:space="0" w:color="auto"/>
            <w:left w:val="none" w:sz="0" w:space="0" w:color="auto"/>
            <w:bottom w:val="none" w:sz="0" w:space="0" w:color="auto"/>
            <w:right w:val="none" w:sz="0" w:space="0" w:color="auto"/>
          </w:divBdr>
        </w:div>
      </w:divsChild>
    </w:div>
    <w:div w:id="1257786474">
      <w:bodyDiv w:val="1"/>
      <w:marLeft w:val="0"/>
      <w:marRight w:val="0"/>
      <w:marTop w:val="0"/>
      <w:marBottom w:val="0"/>
      <w:divBdr>
        <w:top w:val="none" w:sz="0" w:space="0" w:color="auto"/>
        <w:left w:val="none" w:sz="0" w:space="0" w:color="auto"/>
        <w:bottom w:val="none" w:sz="0" w:space="0" w:color="auto"/>
        <w:right w:val="none" w:sz="0" w:space="0" w:color="auto"/>
      </w:divBdr>
      <w:divsChild>
        <w:div w:id="1373308547">
          <w:marLeft w:val="0"/>
          <w:marRight w:val="0"/>
          <w:marTop w:val="0"/>
          <w:marBottom w:val="0"/>
          <w:divBdr>
            <w:top w:val="none" w:sz="0" w:space="0" w:color="auto"/>
            <w:left w:val="none" w:sz="0" w:space="0" w:color="auto"/>
            <w:bottom w:val="none" w:sz="0" w:space="0" w:color="auto"/>
            <w:right w:val="none" w:sz="0" w:space="0" w:color="auto"/>
          </w:divBdr>
        </w:div>
      </w:divsChild>
    </w:div>
    <w:div w:id="1261718342">
      <w:bodyDiv w:val="1"/>
      <w:marLeft w:val="0"/>
      <w:marRight w:val="0"/>
      <w:marTop w:val="0"/>
      <w:marBottom w:val="0"/>
      <w:divBdr>
        <w:top w:val="none" w:sz="0" w:space="0" w:color="auto"/>
        <w:left w:val="none" w:sz="0" w:space="0" w:color="auto"/>
        <w:bottom w:val="none" w:sz="0" w:space="0" w:color="auto"/>
        <w:right w:val="none" w:sz="0" w:space="0" w:color="auto"/>
      </w:divBdr>
      <w:divsChild>
        <w:div w:id="273093752">
          <w:marLeft w:val="0"/>
          <w:marRight w:val="0"/>
          <w:marTop w:val="0"/>
          <w:marBottom w:val="0"/>
          <w:divBdr>
            <w:top w:val="none" w:sz="0" w:space="0" w:color="auto"/>
            <w:left w:val="none" w:sz="0" w:space="0" w:color="auto"/>
            <w:bottom w:val="none" w:sz="0" w:space="0" w:color="auto"/>
            <w:right w:val="none" w:sz="0" w:space="0" w:color="auto"/>
          </w:divBdr>
        </w:div>
      </w:divsChild>
    </w:div>
    <w:div w:id="1317808490">
      <w:bodyDiv w:val="1"/>
      <w:marLeft w:val="0"/>
      <w:marRight w:val="0"/>
      <w:marTop w:val="0"/>
      <w:marBottom w:val="0"/>
      <w:divBdr>
        <w:top w:val="none" w:sz="0" w:space="0" w:color="auto"/>
        <w:left w:val="none" w:sz="0" w:space="0" w:color="auto"/>
        <w:bottom w:val="none" w:sz="0" w:space="0" w:color="auto"/>
        <w:right w:val="none" w:sz="0" w:space="0" w:color="auto"/>
      </w:divBdr>
      <w:divsChild>
        <w:div w:id="542642476">
          <w:marLeft w:val="0"/>
          <w:marRight w:val="0"/>
          <w:marTop w:val="0"/>
          <w:marBottom w:val="0"/>
          <w:divBdr>
            <w:top w:val="none" w:sz="0" w:space="0" w:color="auto"/>
            <w:left w:val="none" w:sz="0" w:space="0" w:color="auto"/>
            <w:bottom w:val="none" w:sz="0" w:space="0" w:color="auto"/>
            <w:right w:val="none" w:sz="0" w:space="0" w:color="auto"/>
          </w:divBdr>
        </w:div>
      </w:divsChild>
    </w:div>
    <w:div w:id="1323971272">
      <w:bodyDiv w:val="1"/>
      <w:marLeft w:val="0"/>
      <w:marRight w:val="0"/>
      <w:marTop w:val="0"/>
      <w:marBottom w:val="0"/>
      <w:divBdr>
        <w:top w:val="none" w:sz="0" w:space="0" w:color="auto"/>
        <w:left w:val="none" w:sz="0" w:space="0" w:color="auto"/>
        <w:bottom w:val="none" w:sz="0" w:space="0" w:color="auto"/>
        <w:right w:val="none" w:sz="0" w:space="0" w:color="auto"/>
      </w:divBdr>
      <w:divsChild>
        <w:div w:id="142238015">
          <w:marLeft w:val="0"/>
          <w:marRight w:val="0"/>
          <w:marTop w:val="0"/>
          <w:marBottom w:val="0"/>
          <w:divBdr>
            <w:top w:val="none" w:sz="0" w:space="0" w:color="auto"/>
            <w:left w:val="none" w:sz="0" w:space="0" w:color="auto"/>
            <w:bottom w:val="none" w:sz="0" w:space="0" w:color="auto"/>
            <w:right w:val="none" w:sz="0" w:space="0" w:color="auto"/>
          </w:divBdr>
        </w:div>
      </w:divsChild>
    </w:div>
    <w:div w:id="1361512840">
      <w:bodyDiv w:val="1"/>
      <w:marLeft w:val="0"/>
      <w:marRight w:val="0"/>
      <w:marTop w:val="0"/>
      <w:marBottom w:val="0"/>
      <w:divBdr>
        <w:top w:val="none" w:sz="0" w:space="0" w:color="auto"/>
        <w:left w:val="none" w:sz="0" w:space="0" w:color="auto"/>
        <w:bottom w:val="none" w:sz="0" w:space="0" w:color="auto"/>
        <w:right w:val="none" w:sz="0" w:space="0" w:color="auto"/>
      </w:divBdr>
      <w:divsChild>
        <w:div w:id="174610717">
          <w:marLeft w:val="0"/>
          <w:marRight w:val="0"/>
          <w:marTop w:val="0"/>
          <w:marBottom w:val="0"/>
          <w:divBdr>
            <w:top w:val="none" w:sz="0" w:space="0" w:color="auto"/>
            <w:left w:val="none" w:sz="0" w:space="0" w:color="auto"/>
            <w:bottom w:val="none" w:sz="0" w:space="0" w:color="auto"/>
            <w:right w:val="none" w:sz="0" w:space="0" w:color="auto"/>
          </w:divBdr>
        </w:div>
      </w:divsChild>
    </w:div>
    <w:div w:id="1369135894">
      <w:bodyDiv w:val="1"/>
      <w:marLeft w:val="0"/>
      <w:marRight w:val="0"/>
      <w:marTop w:val="0"/>
      <w:marBottom w:val="0"/>
      <w:divBdr>
        <w:top w:val="none" w:sz="0" w:space="0" w:color="auto"/>
        <w:left w:val="none" w:sz="0" w:space="0" w:color="auto"/>
        <w:bottom w:val="none" w:sz="0" w:space="0" w:color="auto"/>
        <w:right w:val="none" w:sz="0" w:space="0" w:color="auto"/>
      </w:divBdr>
      <w:divsChild>
        <w:div w:id="1986277768">
          <w:marLeft w:val="0"/>
          <w:marRight w:val="0"/>
          <w:marTop w:val="0"/>
          <w:marBottom w:val="0"/>
          <w:divBdr>
            <w:top w:val="none" w:sz="0" w:space="0" w:color="auto"/>
            <w:left w:val="none" w:sz="0" w:space="0" w:color="auto"/>
            <w:bottom w:val="none" w:sz="0" w:space="0" w:color="auto"/>
            <w:right w:val="none" w:sz="0" w:space="0" w:color="auto"/>
          </w:divBdr>
        </w:div>
      </w:divsChild>
    </w:div>
    <w:div w:id="1379009656">
      <w:bodyDiv w:val="1"/>
      <w:marLeft w:val="0"/>
      <w:marRight w:val="0"/>
      <w:marTop w:val="0"/>
      <w:marBottom w:val="0"/>
      <w:divBdr>
        <w:top w:val="none" w:sz="0" w:space="0" w:color="auto"/>
        <w:left w:val="none" w:sz="0" w:space="0" w:color="auto"/>
        <w:bottom w:val="none" w:sz="0" w:space="0" w:color="auto"/>
        <w:right w:val="none" w:sz="0" w:space="0" w:color="auto"/>
      </w:divBdr>
      <w:divsChild>
        <w:div w:id="1143809235">
          <w:marLeft w:val="0"/>
          <w:marRight w:val="0"/>
          <w:marTop w:val="0"/>
          <w:marBottom w:val="0"/>
          <w:divBdr>
            <w:top w:val="none" w:sz="0" w:space="0" w:color="auto"/>
            <w:left w:val="none" w:sz="0" w:space="0" w:color="auto"/>
            <w:bottom w:val="none" w:sz="0" w:space="0" w:color="auto"/>
            <w:right w:val="none" w:sz="0" w:space="0" w:color="auto"/>
          </w:divBdr>
        </w:div>
      </w:divsChild>
    </w:div>
    <w:div w:id="1399017279">
      <w:bodyDiv w:val="1"/>
      <w:marLeft w:val="0"/>
      <w:marRight w:val="0"/>
      <w:marTop w:val="0"/>
      <w:marBottom w:val="0"/>
      <w:divBdr>
        <w:top w:val="none" w:sz="0" w:space="0" w:color="auto"/>
        <w:left w:val="none" w:sz="0" w:space="0" w:color="auto"/>
        <w:bottom w:val="none" w:sz="0" w:space="0" w:color="auto"/>
        <w:right w:val="none" w:sz="0" w:space="0" w:color="auto"/>
      </w:divBdr>
      <w:divsChild>
        <w:div w:id="1528710271">
          <w:marLeft w:val="0"/>
          <w:marRight w:val="0"/>
          <w:marTop w:val="0"/>
          <w:marBottom w:val="0"/>
          <w:divBdr>
            <w:top w:val="none" w:sz="0" w:space="0" w:color="auto"/>
            <w:left w:val="none" w:sz="0" w:space="0" w:color="auto"/>
            <w:bottom w:val="none" w:sz="0" w:space="0" w:color="auto"/>
            <w:right w:val="none" w:sz="0" w:space="0" w:color="auto"/>
          </w:divBdr>
        </w:div>
      </w:divsChild>
    </w:div>
    <w:div w:id="1446735310">
      <w:bodyDiv w:val="1"/>
      <w:marLeft w:val="0"/>
      <w:marRight w:val="0"/>
      <w:marTop w:val="0"/>
      <w:marBottom w:val="0"/>
      <w:divBdr>
        <w:top w:val="none" w:sz="0" w:space="0" w:color="auto"/>
        <w:left w:val="none" w:sz="0" w:space="0" w:color="auto"/>
        <w:bottom w:val="none" w:sz="0" w:space="0" w:color="auto"/>
        <w:right w:val="none" w:sz="0" w:space="0" w:color="auto"/>
      </w:divBdr>
      <w:divsChild>
        <w:div w:id="486552712">
          <w:marLeft w:val="0"/>
          <w:marRight w:val="0"/>
          <w:marTop w:val="0"/>
          <w:marBottom w:val="0"/>
          <w:divBdr>
            <w:top w:val="none" w:sz="0" w:space="0" w:color="auto"/>
            <w:left w:val="none" w:sz="0" w:space="0" w:color="auto"/>
            <w:bottom w:val="none" w:sz="0" w:space="0" w:color="auto"/>
            <w:right w:val="none" w:sz="0" w:space="0" w:color="auto"/>
          </w:divBdr>
        </w:div>
      </w:divsChild>
    </w:div>
    <w:div w:id="1465005124">
      <w:bodyDiv w:val="1"/>
      <w:marLeft w:val="0"/>
      <w:marRight w:val="0"/>
      <w:marTop w:val="0"/>
      <w:marBottom w:val="0"/>
      <w:divBdr>
        <w:top w:val="none" w:sz="0" w:space="0" w:color="auto"/>
        <w:left w:val="none" w:sz="0" w:space="0" w:color="auto"/>
        <w:bottom w:val="none" w:sz="0" w:space="0" w:color="auto"/>
        <w:right w:val="none" w:sz="0" w:space="0" w:color="auto"/>
      </w:divBdr>
      <w:divsChild>
        <w:div w:id="2054108339">
          <w:marLeft w:val="0"/>
          <w:marRight w:val="0"/>
          <w:marTop w:val="0"/>
          <w:marBottom w:val="0"/>
          <w:divBdr>
            <w:top w:val="none" w:sz="0" w:space="0" w:color="auto"/>
            <w:left w:val="none" w:sz="0" w:space="0" w:color="auto"/>
            <w:bottom w:val="none" w:sz="0" w:space="0" w:color="auto"/>
            <w:right w:val="none" w:sz="0" w:space="0" w:color="auto"/>
          </w:divBdr>
        </w:div>
      </w:divsChild>
    </w:div>
    <w:div w:id="1466049491">
      <w:bodyDiv w:val="1"/>
      <w:marLeft w:val="0"/>
      <w:marRight w:val="0"/>
      <w:marTop w:val="0"/>
      <w:marBottom w:val="0"/>
      <w:divBdr>
        <w:top w:val="none" w:sz="0" w:space="0" w:color="auto"/>
        <w:left w:val="none" w:sz="0" w:space="0" w:color="auto"/>
        <w:bottom w:val="none" w:sz="0" w:space="0" w:color="auto"/>
        <w:right w:val="none" w:sz="0" w:space="0" w:color="auto"/>
      </w:divBdr>
      <w:divsChild>
        <w:div w:id="2083722243">
          <w:marLeft w:val="0"/>
          <w:marRight w:val="0"/>
          <w:marTop w:val="0"/>
          <w:marBottom w:val="0"/>
          <w:divBdr>
            <w:top w:val="none" w:sz="0" w:space="0" w:color="auto"/>
            <w:left w:val="none" w:sz="0" w:space="0" w:color="auto"/>
            <w:bottom w:val="none" w:sz="0" w:space="0" w:color="auto"/>
            <w:right w:val="none" w:sz="0" w:space="0" w:color="auto"/>
          </w:divBdr>
        </w:div>
      </w:divsChild>
    </w:div>
    <w:div w:id="1470628059">
      <w:bodyDiv w:val="1"/>
      <w:marLeft w:val="0"/>
      <w:marRight w:val="0"/>
      <w:marTop w:val="0"/>
      <w:marBottom w:val="0"/>
      <w:divBdr>
        <w:top w:val="none" w:sz="0" w:space="0" w:color="auto"/>
        <w:left w:val="none" w:sz="0" w:space="0" w:color="auto"/>
        <w:bottom w:val="none" w:sz="0" w:space="0" w:color="auto"/>
        <w:right w:val="none" w:sz="0" w:space="0" w:color="auto"/>
      </w:divBdr>
      <w:divsChild>
        <w:div w:id="418408160">
          <w:marLeft w:val="0"/>
          <w:marRight w:val="0"/>
          <w:marTop w:val="0"/>
          <w:marBottom w:val="0"/>
          <w:divBdr>
            <w:top w:val="none" w:sz="0" w:space="0" w:color="auto"/>
            <w:left w:val="none" w:sz="0" w:space="0" w:color="auto"/>
            <w:bottom w:val="none" w:sz="0" w:space="0" w:color="auto"/>
            <w:right w:val="none" w:sz="0" w:space="0" w:color="auto"/>
          </w:divBdr>
        </w:div>
      </w:divsChild>
    </w:div>
    <w:div w:id="1475297464">
      <w:bodyDiv w:val="1"/>
      <w:marLeft w:val="0"/>
      <w:marRight w:val="0"/>
      <w:marTop w:val="0"/>
      <w:marBottom w:val="0"/>
      <w:divBdr>
        <w:top w:val="none" w:sz="0" w:space="0" w:color="auto"/>
        <w:left w:val="none" w:sz="0" w:space="0" w:color="auto"/>
        <w:bottom w:val="none" w:sz="0" w:space="0" w:color="auto"/>
        <w:right w:val="none" w:sz="0" w:space="0" w:color="auto"/>
      </w:divBdr>
      <w:divsChild>
        <w:div w:id="1658223096">
          <w:marLeft w:val="0"/>
          <w:marRight w:val="0"/>
          <w:marTop w:val="0"/>
          <w:marBottom w:val="0"/>
          <w:divBdr>
            <w:top w:val="none" w:sz="0" w:space="0" w:color="auto"/>
            <w:left w:val="none" w:sz="0" w:space="0" w:color="auto"/>
            <w:bottom w:val="none" w:sz="0" w:space="0" w:color="auto"/>
            <w:right w:val="none" w:sz="0" w:space="0" w:color="auto"/>
          </w:divBdr>
        </w:div>
      </w:divsChild>
    </w:div>
    <w:div w:id="1503669093">
      <w:bodyDiv w:val="1"/>
      <w:marLeft w:val="0"/>
      <w:marRight w:val="0"/>
      <w:marTop w:val="0"/>
      <w:marBottom w:val="0"/>
      <w:divBdr>
        <w:top w:val="none" w:sz="0" w:space="0" w:color="auto"/>
        <w:left w:val="none" w:sz="0" w:space="0" w:color="auto"/>
        <w:bottom w:val="none" w:sz="0" w:space="0" w:color="auto"/>
        <w:right w:val="none" w:sz="0" w:space="0" w:color="auto"/>
      </w:divBdr>
      <w:divsChild>
        <w:div w:id="1593857519">
          <w:marLeft w:val="0"/>
          <w:marRight w:val="0"/>
          <w:marTop w:val="0"/>
          <w:marBottom w:val="0"/>
          <w:divBdr>
            <w:top w:val="none" w:sz="0" w:space="0" w:color="auto"/>
            <w:left w:val="none" w:sz="0" w:space="0" w:color="auto"/>
            <w:bottom w:val="none" w:sz="0" w:space="0" w:color="auto"/>
            <w:right w:val="none" w:sz="0" w:space="0" w:color="auto"/>
          </w:divBdr>
        </w:div>
      </w:divsChild>
    </w:div>
    <w:div w:id="152582387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98">
          <w:marLeft w:val="0"/>
          <w:marRight w:val="0"/>
          <w:marTop w:val="0"/>
          <w:marBottom w:val="0"/>
          <w:divBdr>
            <w:top w:val="none" w:sz="0" w:space="0" w:color="auto"/>
            <w:left w:val="none" w:sz="0" w:space="0" w:color="auto"/>
            <w:bottom w:val="none" w:sz="0" w:space="0" w:color="auto"/>
            <w:right w:val="none" w:sz="0" w:space="0" w:color="auto"/>
          </w:divBdr>
        </w:div>
      </w:divsChild>
    </w:div>
    <w:div w:id="1558392410">
      <w:bodyDiv w:val="1"/>
      <w:marLeft w:val="0"/>
      <w:marRight w:val="0"/>
      <w:marTop w:val="0"/>
      <w:marBottom w:val="0"/>
      <w:divBdr>
        <w:top w:val="none" w:sz="0" w:space="0" w:color="auto"/>
        <w:left w:val="none" w:sz="0" w:space="0" w:color="auto"/>
        <w:bottom w:val="none" w:sz="0" w:space="0" w:color="auto"/>
        <w:right w:val="none" w:sz="0" w:space="0" w:color="auto"/>
      </w:divBdr>
      <w:divsChild>
        <w:div w:id="642660759">
          <w:marLeft w:val="0"/>
          <w:marRight w:val="0"/>
          <w:marTop w:val="0"/>
          <w:marBottom w:val="0"/>
          <w:divBdr>
            <w:top w:val="none" w:sz="0" w:space="0" w:color="auto"/>
            <w:left w:val="none" w:sz="0" w:space="0" w:color="auto"/>
            <w:bottom w:val="none" w:sz="0" w:space="0" w:color="auto"/>
            <w:right w:val="none" w:sz="0" w:space="0" w:color="auto"/>
          </w:divBdr>
        </w:div>
      </w:divsChild>
    </w:div>
    <w:div w:id="1564565281">
      <w:bodyDiv w:val="1"/>
      <w:marLeft w:val="0"/>
      <w:marRight w:val="0"/>
      <w:marTop w:val="0"/>
      <w:marBottom w:val="0"/>
      <w:divBdr>
        <w:top w:val="none" w:sz="0" w:space="0" w:color="auto"/>
        <w:left w:val="none" w:sz="0" w:space="0" w:color="auto"/>
        <w:bottom w:val="none" w:sz="0" w:space="0" w:color="auto"/>
        <w:right w:val="none" w:sz="0" w:space="0" w:color="auto"/>
      </w:divBdr>
      <w:divsChild>
        <w:div w:id="1979408059">
          <w:marLeft w:val="0"/>
          <w:marRight w:val="0"/>
          <w:marTop w:val="0"/>
          <w:marBottom w:val="0"/>
          <w:divBdr>
            <w:top w:val="none" w:sz="0" w:space="0" w:color="auto"/>
            <w:left w:val="none" w:sz="0" w:space="0" w:color="auto"/>
            <w:bottom w:val="none" w:sz="0" w:space="0" w:color="auto"/>
            <w:right w:val="none" w:sz="0" w:space="0" w:color="auto"/>
          </w:divBdr>
        </w:div>
      </w:divsChild>
    </w:div>
    <w:div w:id="1613629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7923">
          <w:marLeft w:val="0"/>
          <w:marRight w:val="0"/>
          <w:marTop w:val="0"/>
          <w:marBottom w:val="0"/>
          <w:divBdr>
            <w:top w:val="none" w:sz="0" w:space="0" w:color="auto"/>
            <w:left w:val="none" w:sz="0" w:space="0" w:color="auto"/>
            <w:bottom w:val="none" w:sz="0" w:space="0" w:color="auto"/>
            <w:right w:val="none" w:sz="0" w:space="0" w:color="auto"/>
          </w:divBdr>
        </w:div>
      </w:divsChild>
    </w:div>
    <w:div w:id="1628508833">
      <w:bodyDiv w:val="1"/>
      <w:marLeft w:val="0"/>
      <w:marRight w:val="0"/>
      <w:marTop w:val="0"/>
      <w:marBottom w:val="0"/>
      <w:divBdr>
        <w:top w:val="none" w:sz="0" w:space="0" w:color="auto"/>
        <w:left w:val="none" w:sz="0" w:space="0" w:color="auto"/>
        <w:bottom w:val="none" w:sz="0" w:space="0" w:color="auto"/>
        <w:right w:val="none" w:sz="0" w:space="0" w:color="auto"/>
      </w:divBdr>
      <w:divsChild>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1639409906">
      <w:bodyDiv w:val="1"/>
      <w:marLeft w:val="0"/>
      <w:marRight w:val="0"/>
      <w:marTop w:val="0"/>
      <w:marBottom w:val="0"/>
      <w:divBdr>
        <w:top w:val="none" w:sz="0" w:space="0" w:color="auto"/>
        <w:left w:val="none" w:sz="0" w:space="0" w:color="auto"/>
        <w:bottom w:val="none" w:sz="0" w:space="0" w:color="auto"/>
        <w:right w:val="none" w:sz="0" w:space="0" w:color="auto"/>
      </w:divBdr>
      <w:divsChild>
        <w:div w:id="79957009">
          <w:marLeft w:val="0"/>
          <w:marRight w:val="0"/>
          <w:marTop w:val="0"/>
          <w:marBottom w:val="0"/>
          <w:divBdr>
            <w:top w:val="none" w:sz="0" w:space="0" w:color="auto"/>
            <w:left w:val="none" w:sz="0" w:space="0" w:color="auto"/>
            <w:bottom w:val="none" w:sz="0" w:space="0" w:color="auto"/>
            <w:right w:val="none" w:sz="0" w:space="0" w:color="auto"/>
          </w:divBdr>
        </w:div>
      </w:divsChild>
    </w:div>
    <w:div w:id="1665090152">
      <w:bodyDiv w:val="1"/>
      <w:marLeft w:val="0"/>
      <w:marRight w:val="0"/>
      <w:marTop w:val="0"/>
      <w:marBottom w:val="0"/>
      <w:divBdr>
        <w:top w:val="none" w:sz="0" w:space="0" w:color="auto"/>
        <w:left w:val="none" w:sz="0" w:space="0" w:color="auto"/>
        <w:bottom w:val="none" w:sz="0" w:space="0" w:color="auto"/>
        <w:right w:val="none" w:sz="0" w:space="0" w:color="auto"/>
      </w:divBdr>
      <w:divsChild>
        <w:div w:id="322707451">
          <w:marLeft w:val="0"/>
          <w:marRight w:val="0"/>
          <w:marTop w:val="0"/>
          <w:marBottom w:val="0"/>
          <w:divBdr>
            <w:top w:val="none" w:sz="0" w:space="0" w:color="auto"/>
            <w:left w:val="none" w:sz="0" w:space="0" w:color="auto"/>
            <w:bottom w:val="none" w:sz="0" w:space="0" w:color="auto"/>
            <w:right w:val="none" w:sz="0" w:space="0" w:color="auto"/>
          </w:divBdr>
        </w:div>
      </w:divsChild>
    </w:div>
    <w:div w:id="1674062694">
      <w:bodyDiv w:val="1"/>
      <w:marLeft w:val="0"/>
      <w:marRight w:val="0"/>
      <w:marTop w:val="0"/>
      <w:marBottom w:val="0"/>
      <w:divBdr>
        <w:top w:val="none" w:sz="0" w:space="0" w:color="auto"/>
        <w:left w:val="none" w:sz="0" w:space="0" w:color="auto"/>
        <w:bottom w:val="none" w:sz="0" w:space="0" w:color="auto"/>
        <w:right w:val="none" w:sz="0" w:space="0" w:color="auto"/>
      </w:divBdr>
      <w:divsChild>
        <w:div w:id="1773167365">
          <w:marLeft w:val="0"/>
          <w:marRight w:val="0"/>
          <w:marTop w:val="0"/>
          <w:marBottom w:val="0"/>
          <w:divBdr>
            <w:top w:val="none" w:sz="0" w:space="0" w:color="auto"/>
            <w:left w:val="none" w:sz="0" w:space="0" w:color="auto"/>
            <w:bottom w:val="none" w:sz="0" w:space="0" w:color="auto"/>
            <w:right w:val="none" w:sz="0" w:space="0" w:color="auto"/>
          </w:divBdr>
        </w:div>
      </w:divsChild>
    </w:div>
    <w:div w:id="1677343522">
      <w:bodyDiv w:val="1"/>
      <w:marLeft w:val="0"/>
      <w:marRight w:val="0"/>
      <w:marTop w:val="0"/>
      <w:marBottom w:val="0"/>
      <w:divBdr>
        <w:top w:val="none" w:sz="0" w:space="0" w:color="auto"/>
        <w:left w:val="none" w:sz="0" w:space="0" w:color="auto"/>
        <w:bottom w:val="none" w:sz="0" w:space="0" w:color="auto"/>
        <w:right w:val="none" w:sz="0" w:space="0" w:color="auto"/>
      </w:divBdr>
      <w:divsChild>
        <w:div w:id="1383485662">
          <w:marLeft w:val="0"/>
          <w:marRight w:val="0"/>
          <w:marTop w:val="0"/>
          <w:marBottom w:val="0"/>
          <w:divBdr>
            <w:top w:val="none" w:sz="0" w:space="0" w:color="auto"/>
            <w:left w:val="none" w:sz="0" w:space="0" w:color="auto"/>
            <w:bottom w:val="none" w:sz="0" w:space="0" w:color="auto"/>
            <w:right w:val="none" w:sz="0" w:space="0" w:color="auto"/>
          </w:divBdr>
        </w:div>
      </w:divsChild>
    </w:div>
    <w:div w:id="1694190627">
      <w:bodyDiv w:val="1"/>
      <w:marLeft w:val="0"/>
      <w:marRight w:val="0"/>
      <w:marTop w:val="0"/>
      <w:marBottom w:val="0"/>
      <w:divBdr>
        <w:top w:val="none" w:sz="0" w:space="0" w:color="auto"/>
        <w:left w:val="none" w:sz="0" w:space="0" w:color="auto"/>
        <w:bottom w:val="none" w:sz="0" w:space="0" w:color="auto"/>
        <w:right w:val="none" w:sz="0" w:space="0" w:color="auto"/>
      </w:divBdr>
      <w:divsChild>
        <w:div w:id="233006637">
          <w:marLeft w:val="0"/>
          <w:marRight w:val="0"/>
          <w:marTop w:val="0"/>
          <w:marBottom w:val="0"/>
          <w:divBdr>
            <w:top w:val="none" w:sz="0" w:space="0" w:color="auto"/>
            <w:left w:val="none" w:sz="0" w:space="0" w:color="auto"/>
            <w:bottom w:val="none" w:sz="0" w:space="0" w:color="auto"/>
            <w:right w:val="none" w:sz="0" w:space="0" w:color="auto"/>
          </w:divBdr>
        </w:div>
      </w:divsChild>
    </w:div>
    <w:div w:id="1720129448">
      <w:bodyDiv w:val="1"/>
      <w:marLeft w:val="0"/>
      <w:marRight w:val="0"/>
      <w:marTop w:val="0"/>
      <w:marBottom w:val="0"/>
      <w:divBdr>
        <w:top w:val="none" w:sz="0" w:space="0" w:color="auto"/>
        <w:left w:val="none" w:sz="0" w:space="0" w:color="auto"/>
        <w:bottom w:val="none" w:sz="0" w:space="0" w:color="auto"/>
        <w:right w:val="none" w:sz="0" w:space="0" w:color="auto"/>
      </w:divBdr>
      <w:divsChild>
        <w:div w:id="1940137806">
          <w:marLeft w:val="0"/>
          <w:marRight w:val="0"/>
          <w:marTop w:val="0"/>
          <w:marBottom w:val="0"/>
          <w:divBdr>
            <w:top w:val="none" w:sz="0" w:space="0" w:color="auto"/>
            <w:left w:val="none" w:sz="0" w:space="0" w:color="auto"/>
            <w:bottom w:val="none" w:sz="0" w:space="0" w:color="auto"/>
            <w:right w:val="none" w:sz="0" w:space="0" w:color="auto"/>
          </w:divBdr>
        </w:div>
      </w:divsChild>
    </w:div>
    <w:div w:id="1794401103">
      <w:bodyDiv w:val="1"/>
      <w:marLeft w:val="0"/>
      <w:marRight w:val="0"/>
      <w:marTop w:val="0"/>
      <w:marBottom w:val="0"/>
      <w:divBdr>
        <w:top w:val="none" w:sz="0" w:space="0" w:color="auto"/>
        <w:left w:val="none" w:sz="0" w:space="0" w:color="auto"/>
        <w:bottom w:val="none" w:sz="0" w:space="0" w:color="auto"/>
        <w:right w:val="none" w:sz="0" w:space="0" w:color="auto"/>
      </w:divBdr>
      <w:divsChild>
        <w:div w:id="1164734872">
          <w:marLeft w:val="0"/>
          <w:marRight w:val="0"/>
          <w:marTop w:val="0"/>
          <w:marBottom w:val="0"/>
          <w:divBdr>
            <w:top w:val="none" w:sz="0" w:space="0" w:color="auto"/>
            <w:left w:val="none" w:sz="0" w:space="0" w:color="auto"/>
            <w:bottom w:val="none" w:sz="0" w:space="0" w:color="auto"/>
            <w:right w:val="none" w:sz="0" w:space="0" w:color="auto"/>
          </w:divBdr>
        </w:div>
      </w:divsChild>
    </w:div>
    <w:div w:id="1829860775">
      <w:bodyDiv w:val="1"/>
      <w:marLeft w:val="0"/>
      <w:marRight w:val="0"/>
      <w:marTop w:val="0"/>
      <w:marBottom w:val="0"/>
      <w:divBdr>
        <w:top w:val="none" w:sz="0" w:space="0" w:color="auto"/>
        <w:left w:val="none" w:sz="0" w:space="0" w:color="auto"/>
        <w:bottom w:val="none" w:sz="0" w:space="0" w:color="auto"/>
        <w:right w:val="none" w:sz="0" w:space="0" w:color="auto"/>
      </w:divBdr>
      <w:divsChild>
        <w:div w:id="1979341126">
          <w:marLeft w:val="0"/>
          <w:marRight w:val="0"/>
          <w:marTop w:val="0"/>
          <w:marBottom w:val="0"/>
          <w:divBdr>
            <w:top w:val="none" w:sz="0" w:space="0" w:color="auto"/>
            <w:left w:val="none" w:sz="0" w:space="0" w:color="auto"/>
            <w:bottom w:val="none" w:sz="0" w:space="0" w:color="auto"/>
            <w:right w:val="none" w:sz="0" w:space="0" w:color="auto"/>
          </w:divBdr>
        </w:div>
      </w:divsChild>
    </w:div>
    <w:div w:id="1831023550">
      <w:bodyDiv w:val="1"/>
      <w:marLeft w:val="0"/>
      <w:marRight w:val="0"/>
      <w:marTop w:val="0"/>
      <w:marBottom w:val="0"/>
      <w:divBdr>
        <w:top w:val="none" w:sz="0" w:space="0" w:color="auto"/>
        <w:left w:val="none" w:sz="0" w:space="0" w:color="auto"/>
        <w:bottom w:val="none" w:sz="0" w:space="0" w:color="auto"/>
        <w:right w:val="none" w:sz="0" w:space="0" w:color="auto"/>
      </w:divBdr>
      <w:divsChild>
        <w:div w:id="608898639">
          <w:marLeft w:val="0"/>
          <w:marRight w:val="0"/>
          <w:marTop w:val="0"/>
          <w:marBottom w:val="0"/>
          <w:divBdr>
            <w:top w:val="none" w:sz="0" w:space="0" w:color="auto"/>
            <w:left w:val="none" w:sz="0" w:space="0" w:color="auto"/>
            <w:bottom w:val="none" w:sz="0" w:space="0" w:color="auto"/>
            <w:right w:val="none" w:sz="0" w:space="0" w:color="auto"/>
          </w:divBdr>
        </w:div>
      </w:divsChild>
    </w:div>
    <w:div w:id="1842812513">
      <w:bodyDiv w:val="1"/>
      <w:marLeft w:val="0"/>
      <w:marRight w:val="0"/>
      <w:marTop w:val="0"/>
      <w:marBottom w:val="0"/>
      <w:divBdr>
        <w:top w:val="none" w:sz="0" w:space="0" w:color="auto"/>
        <w:left w:val="none" w:sz="0" w:space="0" w:color="auto"/>
        <w:bottom w:val="none" w:sz="0" w:space="0" w:color="auto"/>
        <w:right w:val="none" w:sz="0" w:space="0" w:color="auto"/>
      </w:divBdr>
      <w:divsChild>
        <w:div w:id="1579174963">
          <w:marLeft w:val="0"/>
          <w:marRight w:val="0"/>
          <w:marTop w:val="0"/>
          <w:marBottom w:val="0"/>
          <w:divBdr>
            <w:top w:val="none" w:sz="0" w:space="0" w:color="auto"/>
            <w:left w:val="none" w:sz="0" w:space="0" w:color="auto"/>
            <w:bottom w:val="none" w:sz="0" w:space="0" w:color="auto"/>
            <w:right w:val="none" w:sz="0" w:space="0" w:color="auto"/>
          </w:divBdr>
        </w:div>
      </w:divsChild>
    </w:div>
    <w:div w:id="1864517372">
      <w:bodyDiv w:val="1"/>
      <w:marLeft w:val="0"/>
      <w:marRight w:val="0"/>
      <w:marTop w:val="0"/>
      <w:marBottom w:val="0"/>
      <w:divBdr>
        <w:top w:val="none" w:sz="0" w:space="0" w:color="auto"/>
        <w:left w:val="none" w:sz="0" w:space="0" w:color="auto"/>
        <w:bottom w:val="none" w:sz="0" w:space="0" w:color="auto"/>
        <w:right w:val="none" w:sz="0" w:space="0" w:color="auto"/>
      </w:divBdr>
      <w:divsChild>
        <w:div w:id="649483943">
          <w:marLeft w:val="0"/>
          <w:marRight w:val="0"/>
          <w:marTop w:val="0"/>
          <w:marBottom w:val="0"/>
          <w:divBdr>
            <w:top w:val="none" w:sz="0" w:space="0" w:color="auto"/>
            <w:left w:val="none" w:sz="0" w:space="0" w:color="auto"/>
            <w:bottom w:val="none" w:sz="0" w:space="0" w:color="auto"/>
            <w:right w:val="none" w:sz="0" w:space="0" w:color="auto"/>
          </w:divBdr>
        </w:div>
      </w:divsChild>
    </w:div>
    <w:div w:id="1875530997">
      <w:bodyDiv w:val="1"/>
      <w:marLeft w:val="0"/>
      <w:marRight w:val="0"/>
      <w:marTop w:val="0"/>
      <w:marBottom w:val="0"/>
      <w:divBdr>
        <w:top w:val="none" w:sz="0" w:space="0" w:color="auto"/>
        <w:left w:val="none" w:sz="0" w:space="0" w:color="auto"/>
        <w:bottom w:val="none" w:sz="0" w:space="0" w:color="auto"/>
        <w:right w:val="none" w:sz="0" w:space="0" w:color="auto"/>
      </w:divBdr>
      <w:divsChild>
        <w:div w:id="1907640955">
          <w:marLeft w:val="0"/>
          <w:marRight w:val="0"/>
          <w:marTop w:val="0"/>
          <w:marBottom w:val="0"/>
          <w:divBdr>
            <w:top w:val="none" w:sz="0" w:space="0" w:color="auto"/>
            <w:left w:val="none" w:sz="0" w:space="0" w:color="auto"/>
            <w:bottom w:val="none" w:sz="0" w:space="0" w:color="auto"/>
            <w:right w:val="none" w:sz="0" w:space="0" w:color="auto"/>
          </w:divBdr>
        </w:div>
      </w:divsChild>
    </w:div>
    <w:div w:id="18797060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231">
          <w:marLeft w:val="0"/>
          <w:marRight w:val="0"/>
          <w:marTop w:val="0"/>
          <w:marBottom w:val="0"/>
          <w:divBdr>
            <w:top w:val="none" w:sz="0" w:space="0" w:color="auto"/>
            <w:left w:val="none" w:sz="0" w:space="0" w:color="auto"/>
            <w:bottom w:val="none" w:sz="0" w:space="0" w:color="auto"/>
            <w:right w:val="none" w:sz="0" w:space="0" w:color="auto"/>
          </w:divBdr>
        </w:div>
      </w:divsChild>
    </w:div>
    <w:div w:id="1889606614">
      <w:bodyDiv w:val="1"/>
      <w:marLeft w:val="0"/>
      <w:marRight w:val="0"/>
      <w:marTop w:val="0"/>
      <w:marBottom w:val="0"/>
      <w:divBdr>
        <w:top w:val="none" w:sz="0" w:space="0" w:color="auto"/>
        <w:left w:val="none" w:sz="0" w:space="0" w:color="auto"/>
        <w:bottom w:val="none" w:sz="0" w:space="0" w:color="auto"/>
        <w:right w:val="none" w:sz="0" w:space="0" w:color="auto"/>
      </w:divBdr>
      <w:divsChild>
        <w:div w:id="856773467">
          <w:marLeft w:val="0"/>
          <w:marRight w:val="0"/>
          <w:marTop w:val="0"/>
          <w:marBottom w:val="0"/>
          <w:divBdr>
            <w:top w:val="none" w:sz="0" w:space="0" w:color="auto"/>
            <w:left w:val="none" w:sz="0" w:space="0" w:color="auto"/>
            <w:bottom w:val="none" w:sz="0" w:space="0" w:color="auto"/>
            <w:right w:val="none" w:sz="0" w:space="0" w:color="auto"/>
          </w:divBdr>
        </w:div>
      </w:divsChild>
    </w:div>
    <w:div w:id="1945454576">
      <w:bodyDiv w:val="1"/>
      <w:marLeft w:val="0"/>
      <w:marRight w:val="0"/>
      <w:marTop w:val="0"/>
      <w:marBottom w:val="0"/>
      <w:divBdr>
        <w:top w:val="none" w:sz="0" w:space="0" w:color="auto"/>
        <w:left w:val="none" w:sz="0" w:space="0" w:color="auto"/>
        <w:bottom w:val="none" w:sz="0" w:space="0" w:color="auto"/>
        <w:right w:val="none" w:sz="0" w:space="0" w:color="auto"/>
      </w:divBdr>
      <w:divsChild>
        <w:div w:id="1991981660">
          <w:marLeft w:val="0"/>
          <w:marRight w:val="0"/>
          <w:marTop w:val="0"/>
          <w:marBottom w:val="0"/>
          <w:divBdr>
            <w:top w:val="none" w:sz="0" w:space="0" w:color="auto"/>
            <w:left w:val="none" w:sz="0" w:space="0" w:color="auto"/>
            <w:bottom w:val="none" w:sz="0" w:space="0" w:color="auto"/>
            <w:right w:val="none" w:sz="0" w:space="0" w:color="auto"/>
          </w:divBdr>
        </w:div>
      </w:divsChild>
    </w:div>
    <w:div w:id="1952006082">
      <w:bodyDiv w:val="1"/>
      <w:marLeft w:val="0"/>
      <w:marRight w:val="0"/>
      <w:marTop w:val="0"/>
      <w:marBottom w:val="0"/>
      <w:divBdr>
        <w:top w:val="none" w:sz="0" w:space="0" w:color="auto"/>
        <w:left w:val="none" w:sz="0" w:space="0" w:color="auto"/>
        <w:bottom w:val="none" w:sz="0" w:space="0" w:color="auto"/>
        <w:right w:val="none" w:sz="0" w:space="0" w:color="auto"/>
      </w:divBdr>
      <w:divsChild>
        <w:div w:id="333997466">
          <w:marLeft w:val="0"/>
          <w:marRight w:val="0"/>
          <w:marTop w:val="0"/>
          <w:marBottom w:val="0"/>
          <w:divBdr>
            <w:top w:val="none" w:sz="0" w:space="0" w:color="auto"/>
            <w:left w:val="none" w:sz="0" w:space="0" w:color="auto"/>
            <w:bottom w:val="none" w:sz="0" w:space="0" w:color="auto"/>
            <w:right w:val="none" w:sz="0" w:space="0" w:color="auto"/>
          </w:divBdr>
        </w:div>
      </w:divsChild>
    </w:div>
    <w:div w:id="1957709481">
      <w:bodyDiv w:val="1"/>
      <w:marLeft w:val="0"/>
      <w:marRight w:val="0"/>
      <w:marTop w:val="0"/>
      <w:marBottom w:val="0"/>
      <w:divBdr>
        <w:top w:val="none" w:sz="0" w:space="0" w:color="auto"/>
        <w:left w:val="none" w:sz="0" w:space="0" w:color="auto"/>
        <w:bottom w:val="none" w:sz="0" w:space="0" w:color="auto"/>
        <w:right w:val="none" w:sz="0" w:space="0" w:color="auto"/>
      </w:divBdr>
      <w:divsChild>
        <w:div w:id="1922717692">
          <w:marLeft w:val="0"/>
          <w:marRight w:val="0"/>
          <w:marTop w:val="0"/>
          <w:marBottom w:val="0"/>
          <w:divBdr>
            <w:top w:val="none" w:sz="0" w:space="0" w:color="auto"/>
            <w:left w:val="none" w:sz="0" w:space="0" w:color="auto"/>
            <w:bottom w:val="none" w:sz="0" w:space="0" w:color="auto"/>
            <w:right w:val="none" w:sz="0" w:space="0" w:color="auto"/>
          </w:divBdr>
        </w:div>
      </w:divsChild>
    </w:div>
    <w:div w:id="1958368677">
      <w:bodyDiv w:val="1"/>
      <w:marLeft w:val="0"/>
      <w:marRight w:val="0"/>
      <w:marTop w:val="0"/>
      <w:marBottom w:val="0"/>
      <w:divBdr>
        <w:top w:val="none" w:sz="0" w:space="0" w:color="auto"/>
        <w:left w:val="none" w:sz="0" w:space="0" w:color="auto"/>
        <w:bottom w:val="none" w:sz="0" w:space="0" w:color="auto"/>
        <w:right w:val="none" w:sz="0" w:space="0" w:color="auto"/>
      </w:divBdr>
      <w:divsChild>
        <w:div w:id="866527314">
          <w:marLeft w:val="0"/>
          <w:marRight w:val="0"/>
          <w:marTop w:val="0"/>
          <w:marBottom w:val="0"/>
          <w:divBdr>
            <w:top w:val="none" w:sz="0" w:space="0" w:color="auto"/>
            <w:left w:val="none" w:sz="0" w:space="0" w:color="auto"/>
            <w:bottom w:val="none" w:sz="0" w:space="0" w:color="auto"/>
            <w:right w:val="none" w:sz="0" w:space="0" w:color="auto"/>
          </w:divBdr>
        </w:div>
      </w:divsChild>
    </w:div>
    <w:div w:id="1959414820">
      <w:bodyDiv w:val="1"/>
      <w:marLeft w:val="0"/>
      <w:marRight w:val="0"/>
      <w:marTop w:val="0"/>
      <w:marBottom w:val="0"/>
      <w:divBdr>
        <w:top w:val="none" w:sz="0" w:space="0" w:color="auto"/>
        <w:left w:val="none" w:sz="0" w:space="0" w:color="auto"/>
        <w:bottom w:val="none" w:sz="0" w:space="0" w:color="auto"/>
        <w:right w:val="none" w:sz="0" w:space="0" w:color="auto"/>
      </w:divBdr>
      <w:divsChild>
        <w:div w:id="2131316684">
          <w:marLeft w:val="0"/>
          <w:marRight w:val="0"/>
          <w:marTop w:val="0"/>
          <w:marBottom w:val="0"/>
          <w:divBdr>
            <w:top w:val="none" w:sz="0" w:space="0" w:color="auto"/>
            <w:left w:val="none" w:sz="0" w:space="0" w:color="auto"/>
            <w:bottom w:val="none" w:sz="0" w:space="0" w:color="auto"/>
            <w:right w:val="none" w:sz="0" w:space="0" w:color="auto"/>
          </w:divBdr>
        </w:div>
      </w:divsChild>
    </w:div>
    <w:div w:id="1993824740">
      <w:bodyDiv w:val="1"/>
      <w:marLeft w:val="0"/>
      <w:marRight w:val="0"/>
      <w:marTop w:val="0"/>
      <w:marBottom w:val="0"/>
      <w:divBdr>
        <w:top w:val="none" w:sz="0" w:space="0" w:color="auto"/>
        <w:left w:val="none" w:sz="0" w:space="0" w:color="auto"/>
        <w:bottom w:val="none" w:sz="0" w:space="0" w:color="auto"/>
        <w:right w:val="none" w:sz="0" w:space="0" w:color="auto"/>
      </w:divBdr>
      <w:divsChild>
        <w:div w:id="1477799099">
          <w:marLeft w:val="0"/>
          <w:marRight w:val="0"/>
          <w:marTop w:val="0"/>
          <w:marBottom w:val="0"/>
          <w:divBdr>
            <w:top w:val="none" w:sz="0" w:space="0" w:color="auto"/>
            <w:left w:val="none" w:sz="0" w:space="0" w:color="auto"/>
            <w:bottom w:val="none" w:sz="0" w:space="0" w:color="auto"/>
            <w:right w:val="none" w:sz="0" w:space="0" w:color="auto"/>
          </w:divBdr>
        </w:div>
      </w:divsChild>
    </w:div>
    <w:div w:id="2015647492">
      <w:bodyDiv w:val="1"/>
      <w:marLeft w:val="0"/>
      <w:marRight w:val="0"/>
      <w:marTop w:val="0"/>
      <w:marBottom w:val="0"/>
      <w:divBdr>
        <w:top w:val="none" w:sz="0" w:space="0" w:color="auto"/>
        <w:left w:val="none" w:sz="0" w:space="0" w:color="auto"/>
        <w:bottom w:val="none" w:sz="0" w:space="0" w:color="auto"/>
        <w:right w:val="none" w:sz="0" w:space="0" w:color="auto"/>
      </w:divBdr>
      <w:divsChild>
        <w:div w:id="257106693">
          <w:marLeft w:val="0"/>
          <w:marRight w:val="0"/>
          <w:marTop w:val="0"/>
          <w:marBottom w:val="0"/>
          <w:divBdr>
            <w:top w:val="none" w:sz="0" w:space="0" w:color="auto"/>
            <w:left w:val="none" w:sz="0" w:space="0" w:color="auto"/>
            <w:bottom w:val="none" w:sz="0" w:space="0" w:color="auto"/>
            <w:right w:val="none" w:sz="0" w:space="0" w:color="auto"/>
          </w:divBdr>
        </w:div>
      </w:divsChild>
    </w:div>
    <w:div w:id="2034334971">
      <w:bodyDiv w:val="1"/>
      <w:marLeft w:val="0"/>
      <w:marRight w:val="0"/>
      <w:marTop w:val="0"/>
      <w:marBottom w:val="0"/>
      <w:divBdr>
        <w:top w:val="none" w:sz="0" w:space="0" w:color="auto"/>
        <w:left w:val="none" w:sz="0" w:space="0" w:color="auto"/>
        <w:bottom w:val="none" w:sz="0" w:space="0" w:color="auto"/>
        <w:right w:val="none" w:sz="0" w:space="0" w:color="auto"/>
      </w:divBdr>
      <w:divsChild>
        <w:div w:id="724959986">
          <w:marLeft w:val="0"/>
          <w:marRight w:val="0"/>
          <w:marTop w:val="0"/>
          <w:marBottom w:val="0"/>
          <w:divBdr>
            <w:top w:val="none" w:sz="0" w:space="0" w:color="auto"/>
            <w:left w:val="none" w:sz="0" w:space="0" w:color="auto"/>
            <w:bottom w:val="none" w:sz="0" w:space="0" w:color="auto"/>
            <w:right w:val="none" w:sz="0" w:space="0" w:color="auto"/>
          </w:divBdr>
        </w:div>
      </w:divsChild>
    </w:div>
    <w:div w:id="2034763445">
      <w:bodyDiv w:val="1"/>
      <w:marLeft w:val="0"/>
      <w:marRight w:val="0"/>
      <w:marTop w:val="0"/>
      <w:marBottom w:val="0"/>
      <w:divBdr>
        <w:top w:val="none" w:sz="0" w:space="0" w:color="auto"/>
        <w:left w:val="none" w:sz="0" w:space="0" w:color="auto"/>
        <w:bottom w:val="none" w:sz="0" w:space="0" w:color="auto"/>
        <w:right w:val="none" w:sz="0" w:space="0" w:color="auto"/>
      </w:divBdr>
      <w:divsChild>
        <w:div w:id="1579710699">
          <w:marLeft w:val="0"/>
          <w:marRight w:val="0"/>
          <w:marTop w:val="0"/>
          <w:marBottom w:val="0"/>
          <w:divBdr>
            <w:top w:val="none" w:sz="0" w:space="0" w:color="auto"/>
            <w:left w:val="none" w:sz="0" w:space="0" w:color="auto"/>
            <w:bottom w:val="none" w:sz="0" w:space="0" w:color="auto"/>
            <w:right w:val="none" w:sz="0" w:space="0" w:color="auto"/>
          </w:divBdr>
        </w:div>
      </w:divsChild>
    </w:div>
    <w:div w:id="2048333602">
      <w:bodyDiv w:val="1"/>
      <w:marLeft w:val="0"/>
      <w:marRight w:val="0"/>
      <w:marTop w:val="0"/>
      <w:marBottom w:val="0"/>
      <w:divBdr>
        <w:top w:val="none" w:sz="0" w:space="0" w:color="auto"/>
        <w:left w:val="none" w:sz="0" w:space="0" w:color="auto"/>
        <w:bottom w:val="none" w:sz="0" w:space="0" w:color="auto"/>
        <w:right w:val="none" w:sz="0" w:space="0" w:color="auto"/>
      </w:divBdr>
      <w:divsChild>
        <w:div w:id="544758897">
          <w:marLeft w:val="0"/>
          <w:marRight w:val="0"/>
          <w:marTop w:val="0"/>
          <w:marBottom w:val="0"/>
          <w:divBdr>
            <w:top w:val="none" w:sz="0" w:space="0" w:color="auto"/>
            <w:left w:val="none" w:sz="0" w:space="0" w:color="auto"/>
            <w:bottom w:val="none" w:sz="0" w:space="0" w:color="auto"/>
            <w:right w:val="none" w:sz="0" w:space="0" w:color="auto"/>
          </w:divBdr>
        </w:div>
      </w:divsChild>
    </w:div>
    <w:div w:id="2059082564">
      <w:bodyDiv w:val="1"/>
      <w:marLeft w:val="0"/>
      <w:marRight w:val="0"/>
      <w:marTop w:val="0"/>
      <w:marBottom w:val="0"/>
      <w:divBdr>
        <w:top w:val="none" w:sz="0" w:space="0" w:color="auto"/>
        <w:left w:val="none" w:sz="0" w:space="0" w:color="auto"/>
        <w:bottom w:val="none" w:sz="0" w:space="0" w:color="auto"/>
        <w:right w:val="none" w:sz="0" w:space="0" w:color="auto"/>
      </w:divBdr>
      <w:divsChild>
        <w:div w:id="492137609">
          <w:marLeft w:val="0"/>
          <w:marRight w:val="0"/>
          <w:marTop w:val="0"/>
          <w:marBottom w:val="0"/>
          <w:divBdr>
            <w:top w:val="none" w:sz="0" w:space="0" w:color="auto"/>
            <w:left w:val="none" w:sz="0" w:space="0" w:color="auto"/>
            <w:bottom w:val="none" w:sz="0" w:space="0" w:color="auto"/>
            <w:right w:val="none" w:sz="0" w:space="0" w:color="auto"/>
          </w:divBdr>
        </w:div>
      </w:divsChild>
    </w:div>
    <w:div w:id="2072844220">
      <w:bodyDiv w:val="1"/>
      <w:marLeft w:val="0"/>
      <w:marRight w:val="0"/>
      <w:marTop w:val="0"/>
      <w:marBottom w:val="0"/>
      <w:divBdr>
        <w:top w:val="none" w:sz="0" w:space="0" w:color="auto"/>
        <w:left w:val="none" w:sz="0" w:space="0" w:color="auto"/>
        <w:bottom w:val="none" w:sz="0" w:space="0" w:color="auto"/>
        <w:right w:val="none" w:sz="0" w:space="0" w:color="auto"/>
      </w:divBdr>
      <w:divsChild>
        <w:div w:id="106122575">
          <w:marLeft w:val="0"/>
          <w:marRight w:val="0"/>
          <w:marTop w:val="0"/>
          <w:marBottom w:val="0"/>
          <w:divBdr>
            <w:top w:val="none" w:sz="0" w:space="0" w:color="auto"/>
            <w:left w:val="none" w:sz="0" w:space="0" w:color="auto"/>
            <w:bottom w:val="none" w:sz="0" w:space="0" w:color="auto"/>
            <w:right w:val="none" w:sz="0" w:space="0" w:color="auto"/>
          </w:divBdr>
        </w:div>
      </w:divsChild>
    </w:div>
    <w:div w:id="2084259150">
      <w:bodyDiv w:val="1"/>
      <w:marLeft w:val="0"/>
      <w:marRight w:val="0"/>
      <w:marTop w:val="0"/>
      <w:marBottom w:val="0"/>
      <w:divBdr>
        <w:top w:val="none" w:sz="0" w:space="0" w:color="auto"/>
        <w:left w:val="none" w:sz="0" w:space="0" w:color="auto"/>
        <w:bottom w:val="none" w:sz="0" w:space="0" w:color="auto"/>
        <w:right w:val="none" w:sz="0" w:space="0" w:color="auto"/>
      </w:divBdr>
      <w:divsChild>
        <w:div w:id="1803646110">
          <w:marLeft w:val="0"/>
          <w:marRight w:val="0"/>
          <w:marTop w:val="0"/>
          <w:marBottom w:val="0"/>
          <w:divBdr>
            <w:top w:val="none" w:sz="0" w:space="0" w:color="auto"/>
            <w:left w:val="none" w:sz="0" w:space="0" w:color="auto"/>
            <w:bottom w:val="none" w:sz="0" w:space="0" w:color="auto"/>
            <w:right w:val="none" w:sz="0" w:space="0" w:color="auto"/>
          </w:divBdr>
        </w:div>
      </w:divsChild>
    </w:div>
    <w:div w:id="2086108144">
      <w:bodyDiv w:val="1"/>
      <w:marLeft w:val="0"/>
      <w:marRight w:val="0"/>
      <w:marTop w:val="0"/>
      <w:marBottom w:val="0"/>
      <w:divBdr>
        <w:top w:val="none" w:sz="0" w:space="0" w:color="auto"/>
        <w:left w:val="none" w:sz="0" w:space="0" w:color="auto"/>
        <w:bottom w:val="none" w:sz="0" w:space="0" w:color="auto"/>
        <w:right w:val="none" w:sz="0" w:space="0" w:color="auto"/>
      </w:divBdr>
      <w:divsChild>
        <w:div w:id="1513910270">
          <w:marLeft w:val="0"/>
          <w:marRight w:val="0"/>
          <w:marTop w:val="0"/>
          <w:marBottom w:val="0"/>
          <w:divBdr>
            <w:top w:val="none" w:sz="0" w:space="0" w:color="auto"/>
            <w:left w:val="none" w:sz="0" w:space="0" w:color="auto"/>
            <w:bottom w:val="none" w:sz="0" w:space="0" w:color="auto"/>
            <w:right w:val="none" w:sz="0" w:space="0" w:color="auto"/>
          </w:divBdr>
        </w:div>
      </w:divsChild>
    </w:div>
    <w:div w:id="2116822059">
      <w:bodyDiv w:val="1"/>
      <w:marLeft w:val="0"/>
      <w:marRight w:val="0"/>
      <w:marTop w:val="0"/>
      <w:marBottom w:val="0"/>
      <w:divBdr>
        <w:top w:val="none" w:sz="0" w:space="0" w:color="auto"/>
        <w:left w:val="none" w:sz="0" w:space="0" w:color="auto"/>
        <w:bottom w:val="none" w:sz="0" w:space="0" w:color="auto"/>
        <w:right w:val="none" w:sz="0" w:space="0" w:color="auto"/>
      </w:divBdr>
      <w:divsChild>
        <w:div w:id="84883760">
          <w:marLeft w:val="0"/>
          <w:marRight w:val="0"/>
          <w:marTop w:val="0"/>
          <w:marBottom w:val="0"/>
          <w:divBdr>
            <w:top w:val="none" w:sz="0" w:space="0" w:color="auto"/>
            <w:left w:val="none" w:sz="0" w:space="0" w:color="auto"/>
            <w:bottom w:val="none" w:sz="0" w:space="0" w:color="auto"/>
            <w:right w:val="none" w:sz="0" w:space="0" w:color="auto"/>
          </w:divBdr>
        </w:div>
      </w:divsChild>
    </w:div>
    <w:div w:id="2135127058">
      <w:bodyDiv w:val="1"/>
      <w:marLeft w:val="0"/>
      <w:marRight w:val="0"/>
      <w:marTop w:val="0"/>
      <w:marBottom w:val="0"/>
      <w:divBdr>
        <w:top w:val="none" w:sz="0" w:space="0" w:color="auto"/>
        <w:left w:val="none" w:sz="0" w:space="0" w:color="auto"/>
        <w:bottom w:val="none" w:sz="0" w:space="0" w:color="auto"/>
        <w:right w:val="none" w:sz="0" w:space="0" w:color="auto"/>
      </w:divBdr>
      <w:divsChild>
        <w:div w:id="1680887443">
          <w:marLeft w:val="0"/>
          <w:marRight w:val="0"/>
          <w:marTop w:val="0"/>
          <w:marBottom w:val="0"/>
          <w:divBdr>
            <w:top w:val="none" w:sz="0" w:space="0" w:color="auto"/>
            <w:left w:val="none" w:sz="0" w:space="0" w:color="auto"/>
            <w:bottom w:val="none" w:sz="0" w:space="0" w:color="auto"/>
            <w:right w:val="none" w:sz="0" w:space="0" w:color="auto"/>
          </w:divBdr>
        </w:div>
      </w:divsChild>
    </w:div>
    <w:div w:id="2137479959">
      <w:bodyDiv w:val="1"/>
      <w:marLeft w:val="0"/>
      <w:marRight w:val="0"/>
      <w:marTop w:val="0"/>
      <w:marBottom w:val="0"/>
      <w:divBdr>
        <w:top w:val="none" w:sz="0" w:space="0" w:color="auto"/>
        <w:left w:val="none" w:sz="0" w:space="0" w:color="auto"/>
        <w:bottom w:val="none" w:sz="0" w:space="0" w:color="auto"/>
        <w:right w:val="none" w:sz="0" w:space="0" w:color="auto"/>
      </w:divBdr>
      <w:divsChild>
        <w:div w:id="567766617">
          <w:marLeft w:val="0"/>
          <w:marRight w:val="0"/>
          <w:marTop w:val="0"/>
          <w:marBottom w:val="0"/>
          <w:divBdr>
            <w:top w:val="none" w:sz="0" w:space="0" w:color="auto"/>
            <w:left w:val="none" w:sz="0" w:space="0" w:color="auto"/>
            <w:bottom w:val="none" w:sz="0" w:space="0" w:color="auto"/>
            <w:right w:val="none" w:sz="0" w:space="0" w:color="auto"/>
          </w:divBdr>
        </w:div>
      </w:divsChild>
    </w:div>
    <w:div w:id="2138641071">
      <w:bodyDiv w:val="1"/>
      <w:marLeft w:val="0"/>
      <w:marRight w:val="0"/>
      <w:marTop w:val="0"/>
      <w:marBottom w:val="0"/>
      <w:divBdr>
        <w:top w:val="none" w:sz="0" w:space="0" w:color="auto"/>
        <w:left w:val="none" w:sz="0" w:space="0" w:color="auto"/>
        <w:bottom w:val="none" w:sz="0" w:space="0" w:color="auto"/>
        <w:right w:val="none" w:sz="0" w:space="0" w:color="auto"/>
      </w:divBdr>
      <w:divsChild>
        <w:div w:id="2099591135">
          <w:marLeft w:val="0"/>
          <w:marRight w:val="0"/>
          <w:marTop w:val="0"/>
          <w:marBottom w:val="0"/>
          <w:divBdr>
            <w:top w:val="none" w:sz="0" w:space="0" w:color="auto"/>
            <w:left w:val="none" w:sz="0" w:space="0" w:color="auto"/>
            <w:bottom w:val="none" w:sz="0" w:space="0" w:color="auto"/>
            <w:right w:val="none" w:sz="0" w:space="0" w:color="auto"/>
          </w:divBdr>
        </w:div>
      </w:divsChild>
    </w:div>
    <w:div w:id="2143041060">
      <w:bodyDiv w:val="1"/>
      <w:marLeft w:val="0"/>
      <w:marRight w:val="0"/>
      <w:marTop w:val="0"/>
      <w:marBottom w:val="0"/>
      <w:divBdr>
        <w:top w:val="none" w:sz="0" w:space="0" w:color="auto"/>
        <w:left w:val="none" w:sz="0" w:space="0" w:color="auto"/>
        <w:bottom w:val="none" w:sz="0" w:space="0" w:color="auto"/>
        <w:right w:val="none" w:sz="0" w:space="0" w:color="auto"/>
      </w:divBdr>
      <w:divsChild>
        <w:div w:id="684483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penNuvoton/ISPTool" TargetMode="External"/><Relationship Id="rId18" Type="http://schemas.openxmlformats.org/officeDocument/2006/relationships/hyperlink" Target="https://github.com/OpenNuvoton/ISPToo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gitlab.com/OpenNuvoton/nuvoton-tools/ISPTool" TargetMode="External"/><Relationship Id="rId17" Type="http://schemas.openxmlformats.org/officeDocument/2006/relationships/hyperlink" Target="https://www.nuvoton.com/tool-and-software/software-development-tool/programme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nuvoton.com/" TargetMode="External"/><Relationship Id="rId20" Type="http://schemas.openxmlformats.org/officeDocument/2006/relationships/hyperlink" Target="https://gitlab.com/OpenNuvoton/nuvoton-tools/ISPTo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vot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uvoton.com/tool-and-software/software-development-tool/"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ee.com/OpenNuvoton/ISPToo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ee.com/OpenNuvoton/ISPToo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FCHIAN1\AppData\Roaming\Microsoft\Templates\Format_Checking-1226_EN.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31A88D5F8B55C4DB56D193A82266C08" ma:contentTypeVersion="0" ma:contentTypeDescription="Create a new document." ma:contentTypeScope="" ma:versionID="051b853c42ce999f8609981961090d8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11FCE6-8104-4ED7-9E46-2136DFD0F326}">
  <ds:schemaRefs>
    <ds:schemaRef ds:uri="http://schemas.microsoft.com/sharepoint/v3/contenttype/forms"/>
  </ds:schemaRefs>
</ds:datastoreItem>
</file>

<file path=customXml/itemProps2.xml><?xml version="1.0" encoding="utf-8"?>
<ds:datastoreItem xmlns:ds="http://schemas.openxmlformats.org/officeDocument/2006/customXml" ds:itemID="{869C78EE-0BC4-41C3-B2B6-F983423967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EB035-C458-4ACD-8A02-9CBF2FD691C4}">
  <ds:schemaRefs>
    <ds:schemaRef ds:uri="http://schemas.openxmlformats.org/officeDocument/2006/bibliography"/>
  </ds:schemaRefs>
</ds:datastoreItem>
</file>

<file path=customXml/itemProps4.xml><?xml version="1.0" encoding="utf-8"?>
<ds:datastoreItem xmlns:ds="http://schemas.openxmlformats.org/officeDocument/2006/customXml" ds:itemID="{AF00525E-04D9-4656-920C-AC384037F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Format_Checking-1226_EN.dotm</Template>
  <TotalTime>3388</TotalTime>
  <Pages>1</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Technical Reference Manual</vt:lpstr>
    </vt:vector>
  </TitlesOfParts>
  <Company>&lt;Default&gt;Winbond Electronics Corporation</Company>
  <LinksUpToDate>false</LinksUpToDate>
  <CharactersWithSpaces>20680</CharactersWithSpaces>
  <SharedDoc>false</SharedDoc>
  <HLinks>
    <vt:vector size="2046" baseType="variant">
      <vt:variant>
        <vt:i4>6029346</vt:i4>
      </vt:variant>
      <vt:variant>
        <vt:i4>3039</vt:i4>
      </vt:variant>
      <vt:variant>
        <vt:i4>0</vt:i4>
      </vt:variant>
      <vt:variant>
        <vt:i4>5</vt:i4>
      </vt:variant>
      <vt:variant>
        <vt:lpwstr/>
      </vt:variant>
      <vt:variant>
        <vt:lpwstr>_SPI_Divider_Register_(SPI_DIVIDER)</vt:lpwstr>
      </vt:variant>
      <vt:variant>
        <vt:i4>4718636</vt:i4>
      </vt:variant>
      <vt:variant>
        <vt:i4>2331</vt:i4>
      </vt:variant>
      <vt:variant>
        <vt:i4>0</vt:i4>
      </vt:variant>
      <vt:variant>
        <vt:i4>5</vt:i4>
      </vt:variant>
      <vt:variant>
        <vt:lpwstr/>
      </vt:variant>
      <vt:variant>
        <vt:lpwstr>_Config0_(Address_=_0x0030_0000)</vt:lpwstr>
      </vt:variant>
      <vt:variant>
        <vt:i4>1835069</vt:i4>
      </vt:variant>
      <vt:variant>
        <vt:i4>2036</vt:i4>
      </vt:variant>
      <vt:variant>
        <vt:i4>0</vt:i4>
      </vt:variant>
      <vt:variant>
        <vt:i4>5</vt:i4>
      </vt:variant>
      <vt:variant>
        <vt:lpwstr/>
      </vt:variant>
      <vt:variant>
        <vt:lpwstr>_Toc302199530</vt:lpwstr>
      </vt:variant>
      <vt:variant>
        <vt:i4>1900605</vt:i4>
      </vt:variant>
      <vt:variant>
        <vt:i4>2030</vt:i4>
      </vt:variant>
      <vt:variant>
        <vt:i4>0</vt:i4>
      </vt:variant>
      <vt:variant>
        <vt:i4>5</vt:i4>
      </vt:variant>
      <vt:variant>
        <vt:lpwstr/>
      </vt:variant>
      <vt:variant>
        <vt:lpwstr>_Toc302199529</vt:lpwstr>
      </vt:variant>
      <vt:variant>
        <vt:i4>1900605</vt:i4>
      </vt:variant>
      <vt:variant>
        <vt:i4>2024</vt:i4>
      </vt:variant>
      <vt:variant>
        <vt:i4>0</vt:i4>
      </vt:variant>
      <vt:variant>
        <vt:i4>5</vt:i4>
      </vt:variant>
      <vt:variant>
        <vt:lpwstr/>
      </vt:variant>
      <vt:variant>
        <vt:lpwstr>_Toc302199528</vt:lpwstr>
      </vt:variant>
      <vt:variant>
        <vt:i4>1900605</vt:i4>
      </vt:variant>
      <vt:variant>
        <vt:i4>2018</vt:i4>
      </vt:variant>
      <vt:variant>
        <vt:i4>0</vt:i4>
      </vt:variant>
      <vt:variant>
        <vt:i4>5</vt:i4>
      </vt:variant>
      <vt:variant>
        <vt:lpwstr/>
      </vt:variant>
      <vt:variant>
        <vt:lpwstr>_Toc302199527</vt:lpwstr>
      </vt:variant>
      <vt:variant>
        <vt:i4>1900605</vt:i4>
      </vt:variant>
      <vt:variant>
        <vt:i4>2012</vt:i4>
      </vt:variant>
      <vt:variant>
        <vt:i4>0</vt:i4>
      </vt:variant>
      <vt:variant>
        <vt:i4>5</vt:i4>
      </vt:variant>
      <vt:variant>
        <vt:lpwstr/>
      </vt:variant>
      <vt:variant>
        <vt:lpwstr>_Toc302199526</vt:lpwstr>
      </vt:variant>
      <vt:variant>
        <vt:i4>1900605</vt:i4>
      </vt:variant>
      <vt:variant>
        <vt:i4>2006</vt:i4>
      </vt:variant>
      <vt:variant>
        <vt:i4>0</vt:i4>
      </vt:variant>
      <vt:variant>
        <vt:i4>5</vt:i4>
      </vt:variant>
      <vt:variant>
        <vt:lpwstr/>
      </vt:variant>
      <vt:variant>
        <vt:lpwstr>_Toc302199525</vt:lpwstr>
      </vt:variant>
      <vt:variant>
        <vt:i4>1900605</vt:i4>
      </vt:variant>
      <vt:variant>
        <vt:i4>2000</vt:i4>
      </vt:variant>
      <vt:variant>
        <vt:i4>0</vt:i4>
      </vt:variant>
      <vt:variant>
        <vt:i4>5</vt:i4>
      </vt:variant>
      <vt:variant>
        <vt:lpwstr/>
      </vt:variant>
      <vt:variant>
        <vt:lpwstr>_Toc302199524</vt:lpwstr>
      </vt:variant>
      <vt:variant>
        <vt:i4>1900605</vt:i4>
      </vt:variant>
      <vt:variant>
        <vt:i4>1994</vt:i4>
      </vt:variant>
      <vt:variant>
        <vt:i4>0</vt:i4>
      </vt:variant>
      <vt:variant>
        <vt:i4>5</vt:i4>
      </vt:variant>
      <vt:variant>
        <vt:lpwstr/>
      </vt:variant>
      <vt:variant>
        <vt:lpwstr>_Toc302199523</vt:lpwstr>
      </vt:variant>
      <vt:variant>
        <vt:i4>1900605</vt:i4>
      </vt:variant>
      <vt:variant>
        <vt:i4>1988</vt:i4>
      </vt:variant>
      <vt:variant>
        <vt:i4>0</vt:i4>
      </vt:variant>
      <vt:variant>
        <vt:i4>5</vt:i4>
      </vt:variant>
      <vt:variant>
        <vt:lpwstr/>
      </vt:variant>
      <vt:variant>
        <vt:lpwstr>_Toc302199522</vt:lpwstr>
      </vt:variant>
      <vt:variant>
        <vt:i4>1900605</vt:i4>
      </vt:variant>
      <vt:variant>
        <vt:i4>1982</vt:i4>
      </vt:variant>
      <vt:variant>
        <vt:i4>0</vt:i4>
      </vt:variant>
      <vt:variant>
        <vt:i4>5</vt:i4>
      </vt:variant>
      <vt:variant>
        <vt:lpwstr/>
      </vt:variant>
      <vt:variant>
        <vt:lpwstr>_Toc302199521</vt:lpwstr>
      </vt:variant>
      <vt:variant>
        <vt:i4>1900605</vt:i4>
      </vt:variant>
      <vt:variant>
        <vt:i4>1976</vt:i4>
      </vt:variant>
      <vt:variant>
        <vt:i4>0</vt:i4>
      </vt:variant>
      <vt:variant>
        <vt:i4>5</vt:i4>
      </vt:variant>
      <vt:variant>
        <vt:lpwstr/>
      </vt:variant>
      <vt:variant>
        <vt:lpwstr>_Toc302199520</vt:lpwstr>
      </vt:variant>
      <vt:variant>
        <vt:i4>1966141</vt:i4>
      </vt:variant>
      <vt:variant>
        <vt:i4>1970</vt:i4>
      </vt:variant>
      <vt:variant>
        <vt:i4>0</vt:i4>
      </vt:variant>
      <vt:variant>
        <vt:i4>5</vt:i4>
      </vt:variant>
      <vt:variant>
        <vt:lpwstr/>
      </vt:variant>
      <vt:variant>
        <vt:lpwstr>_Toc302199519</vt:lpwstr>
      </vt:variant>
      <vt:variant>
        <vt:i4>1966141</vt:i4>
      </vt:variant>
      <vt:variant>
        <vt:i4>1964</vt:i4>
      </vt:variant>
      <vt:variant>
        <vt:i4>0</vt:i4>
      </vt:variant>
      <vt:variant>
        <vt:i4>5</vt:i4>
      </vt:variant>
      <vt:variant>
        <vt:lpwstr/>
      </vt:variant>
      <vt:variant>
        <vt:lpwstr>_Toc302199518</vt:lpwstr>
      </vt:variant>
      <vt:variant>
        <vt:i4>1966141</vt:i4>
      </vt:variant>
      <vt:variant>
        <vt:i4>1958</vt:i4>
      </vt:variant>
      <vt:variant>
        <vt:i4>0</vt:i4>
      </vt:variant>
      <vt:variant>
        <vt:i4>5</vt:i4>
      </vt:variant>
      <vt:variant>
        <vt:lpwstr/>
      </vt:variant>
      <vt:variant>
        <vt:lpwstr>_Toc302199517</vt:lpwstr>
      </vt:variant>
      <vt:variant>
        <vt:i4>1966141</vt:i4>
      </vt:variant>
      <vt:variant>
        <vt:i4>1952</vt:i4>
      </vt:variant>
      <vt:variant>
        <vt:i4>0</vt:i4>
      </vt:variant>
      <vt:variant>
        <vt:i4>5</vt:i4>
      </vt:variant>
      <vt:variant>
        <vt:lpwstr/>
      </vt:variant>
      <vt:variant>
        <vt:lpwstr>_Toc302199516</vt:lpwstr>
      </vt:variant>
      <vt:variant>
        <vt:i4>1966141</vt:i4>
      </vt:variant>
      <vt:variant>
        <vt:i4>1946</vt:i4>
      </vt:variant>
      <vt:variant>
        <vt:i4>0</vt:i4>
      </vt:variant>
      <vt:variant>
        <vt:i4>5</vt:i4>
      </vt:variant>
      <vt:variant>
        <vt:lpwstr/>
      </vt:variant>
      <vt:variant>
        <vt:lpwstr>_Toc302199515</vt:lpwstr>
      </vt:variant>
      <vt:variant>
        <vt:i4>1966141</vt:i4>
      </vt:variant>
      <vt:variant>
        <vt:i4>1940</vt:i4>
      </vt:variant>
      <vt:variant>
        <vt:i4>0</vt:i4>
      </vt:variant>
      <vt:variant>
        <vt:i4>5</vt:i4>
      </vt:variant>
      <vt:variant>
        <vt:lpwstr/>
      </vt:variant>
      <vt:variant>
        <vt:lpwstr>_Toc302199514</vt:lpwstr>
      </vt:variant>
      <vt:variant>
        <vt:i4>1966141</vt:i4>
      </vt:variant>
      <vt:variant>
        <vt:i4>1934</vt:i4>
      </vt:variant>
      <vt:variant>
        <vt:i4>0</vt:i4>
      </vt:variant>
      <vt:variant>
        <vt:i4>5</vt:i4>
      </vt:variant>
      <vt:variant>
        <vt:lpwstr/>
      </vt:variant>
      <vt:variant>
        <vt:lpwstr>_Toc302199513</vt:lpwstr>
      </vt:variant>
      <vt:variant>
        <vt:i4>1966141</vt:i4>
      </vt:variant>
      <vt:variant>
        <vt:i4>1928</vt:i4>
      </vt:variant>
      <vt:variant>
        <vt:i4>0</vt:i4>
      </vt:variant>
      <vt:variant>
        <vt:i4>5</vt:i4>
      </vt:variant>
      <vt:variant>
        <vt:lpwstr/>
      </vt:variant>
      <vt:variant>
        <vt:lpwstr>_Toc302199512</vt:lpwstr>
      </vt:variant>
      <vt:variant>
        <vt:i4>1966141</vt:i4>
      </vt:variant>
      <vt:variant>
        <vt:i4>1919</vt:i4>
      </vt:variant>
      <vt:variant>
        <vt:i4>0</vt:i4>
      </vt:variant>
      <vt:variant>
        <vt:i4>5</vt:i4>
      </vt:variant>
      <vt:variant>
        <vt:lpwstr/>
      </vt:variant>
      <vt:variant>
        <vt:lpwstr>_Toc302199511</vt:lpwstr>
      </vt:variant>
      <vt:variant>
        <vt:i4>1966141</vt:i4>
      </vt:variant>
      <vt:variant>
        <vt:i4>1913</vt:i4>
      </vt:variant>
      <vt:variant>
        <vt:i4>0</vt:i4>
      </vt:variant>
      <vt:variant>
        <vt:i4>5</vt:i4>
      </vt:variant>
      <vt:variant>
        <vt:lpwstr/>
      </vt:variant>
      <vt:variant>
        <vt:lpwstr>_Toc302199510</vt:lpwstr>
      </vt:variant>
      <vt:variant>
        <vt:i4>2031677</vt:i4>
      </vt:variant>
      <vt:variant>
        <vt:i4>1907</vt:i4>
      </vt:variant>
      <vt:variant>
        <vt:i4>0</vt:i4>
      </vt:variant>
      <vt:variant>
        <vt:i4>5</vt:i4>
      </vt:variant>
      <vt:variant>
        <vt:lpwstr/>
      </vt:variant>
      <vt:variant>
        <vt:lpwstr>_Toc302199508</vt:lpwstr>
      </vt:variant>
      <vt:variant>
        <vt:i4>2031677</vt:i4>
      </vt:variant>
      <vt:variant>
        <vt:i4>1901</vt:i4>
      </vt:variant>
      <vt:variant>
        <vt:i4>0</vt:i4>
      </vt:variant>
      <vt:variant>
        <vt:i4>5</vt:i4>
      </vt:variant>
      <vt:variant>
        <vt:lpwstr/>
      </vt:variant>
      <vt:variant>
        <vt:lpwstr>_Toc302199507</vt:lpwstr>
      </vt:variant>
      <vt:variant>
        <vt:i4>2031677</vt:i4>
      </vt:variant>
      <vt:variant>
        <vt:i4>1895</vt:i4>
      </vt:variant>
      <vt:variant>
        <vt:i4>0</vt:i4>
      </vt:variant>
      <vt:variant>
        <vt:i4>5</vt:i4>
      </vt:variant>
      <vt:variant>
        <vt:lpwstr/>
      </vt:variant>
      <vt:variant>
        <vt:lpwstr>_Toc302199506</vt:lpwstr>
      </vt:variant>
      <vt:variant>
        <vt:i4>2031677</vt:i4>
      </vt:variant>
      <vt:variant>
        <vt:i4>1889</vt:i4>
      </vt:variant>
      <vt:variant>
        <vt:i4>0</vt:i4>
      </vt:variant>
      <vt:variant>
        <vt:i4>5</vt:i4>
      </vt:variant>
      <vt:variant>
        <vt:lpwstr/>
      </vt:variant>
      <vt:variant>
        <vt:lpwstr>_Toc302199505</vt:lpwstr>
      </vt:variant>
      <vt:variant>
        <vt:i4>2031677</vt:i4>
      </vt:variant>
      <vt:variant>
        <vt:i4>1883</vt:i4>
      </vt:variant>
      <vt:variant>
        <vt:i4>0</vt:i4>
      </vt:variant>
      <vt:variant>
        <vt:i4>5</vt:i4>
      </vt:variant>
      <vt:variant>
        <vt:lpwstr/>
      </vt:variant>
      <vt:variant>
        <vt:lpwstr>_Toc302199504</vt:lpwstr>
      </vt:variant>
      <vt:variant>
        <vt:i4>2031677</vt:i4>
      </vt:variant>
      <vt:variant>
        <vt:i4>1877</vt:i4>
      </vt:variant>
      <vt:variant>
        <vt:i4>0</vt:i4>
      </vt:variant>
      <vt:variant>
        <vt:i4>5</vt:i4>
      </vt:variant>
      <vt:variant>
        <vt:lpwstr/>
      </vt:variant>
      <vt:variant>
        <vt:lpwstr>_Toc302199503</vt:lpwstr>
      </vt:variant>
      <vt:variant>
        <vt:i4>2031677</vt:i4>
      </vt:variant>
      <vt:variant>
        <vt:i4>1871</vt:i4>
      </vt:variant>
      <vt:variant>
        <vt:i4>0</vt:i4>
      </vt:variant>
      <vt:variant>
        <vt:i4>5</vt:i4>
      </vt:variant>
      <vt:variant>
        <vt:lpwstr/>
      </vt:variant>
      <vt:variant>
        <vt:lpwstr>_Toc302199502</vt:lpwstr>
      </vt:variant>
      <vt:variant>
        <vt:i4>2031677</vt:i4>
      </vt:variant>
      <vt:variant>
        <vt:i4>1865</vt:i4>
      </vt:variant>
      <vt:variant>
        <vt:i4>0</vt:i4>
      </vt:variant>
      <vt:variant>
        <vt:i4>5</vt:i4>
      </vt:variant>
      <vt:variant>
        <vt:lpwstr/>
      </vt:variant>
      <vt:variant>
        <vt:lpwstr>_Toc302199501</vt:lpwstr>
      </vt:variant>
      <vt:variant>
        <vt:i4>2031677</vt:i4>
      </vt:variant>
      <vt:variant>
        <vt:i4>1859</vt:i4>
      </vt:variant>
      <vt:variant>
        <vt:i4>0</vt:i4>
      </vt:variant>
      <vt:variant>
        <vt:i4>5</vt:i4>
      </vt:variant>
      <vt:variant>
        <vt:lpwstr/>
      </vt:variant>
      <vt:variant>
        <vt:lpwstr>_Toc302199500</vt:lpwstr>
      </vt:variant>
      <vt:variant>
        <vt:i4>1441852</vt:i4>
      </vt:variant>
      <vt:variant>
        <vt:i4>1853</vt:i4>
      </vt:variant>
      <vt:variant>
        <vt:i4>0</vt:i4>
      </vt:variant>
      <vt:variant>
        <vt:i4>5</vt:i4>
      </vt:variant>
      <vt:variant>
        <vt:lpwstr/>
      </vt:variant>
      <vt:variant>
        <vt:lpwstr>_Toc302199499</vt:lpwstr>
      </vt:variant>
      <vt:variant>
        <vt:i4>1441852</vt:i4>
      </vt:variant>
      <vt:variant>
        <vt:i4>1847</vt:i4>
      </vt:variant>
      <vt:variant>
        <vt:i4>0</vt:i4>
      </vt:variant>
      <vt:variant>
        <vt:i4>5</vt:i4>
      </vt:variant>
      <vt:variant>
        <vt:lpwstr/>
      </vt:variant>
      <vt:variant>
        <vt:lpwstr>_Toc302199498</vt:lpwstr>
      </vt:variant>
      <vt:variant>
        <vt:i4>1441852</vt:i4>
      </vt:variant>
      <vt:variant>
        <vt:i4>1841</vt:i4>
      </vt:variant>
      <vt:variant>
        <vt:i4>0</vt:i4>
      </vt:variant>
      <vt:variant>
        <vt:i4>5</vt:i4>
      </vt:variant>
      <vt:variant>
        <vt:lpwstr/>
      </vt:variant>
      <vt:variant>
        <vt:lpwstr>_Toc302199497</vt:lpwstr>
      </vt:variant>
      <vt:variant>
        <vt:i4>1441852</vt:i4>
      </vt:variant>
      <vt:variant>
        <vt:i4>1835</vt:i4>
      </vt:variant>
      <vt:variant>
        <vt:i4>0</vt:i4>
      </vt:variant>
      <vt:variant>
        <vt:i4>5</vt:i4>
      </vt:variant>
      <vt:variant>
        <vt:lpwstr/>
      </vt:variant>
      <vt:variant>
        <vt:lpwstr>_Toc302199496</vt:lpwstr>
      </vt:variant>
      <vt:variant>
        <vt:i4>1441852</vt:i4>
      </vt:variant>
      <vt:variant>
        <vt:i4>1829</vt:i4>
      </vt:variant>
      <vt:variant>
        <vt:i4>0</vt:i4>
      </vt:variant>
      <vt:variant>
        <vt:i4>5</vt:i4>
      </vt:variant>
      <vt:variant>
        <vt:lpwstr/>
      </vt:variant>
      <vt:variant>
        <vt:lpwstr>_Toc302199495</vt:lpwstr>
      </vt:variant>
      <vt:variant>
        <vt:i4>1441852</vt:i4>
      </vt:variant>
      <vt:variant>
        <vt:i4>1823</vt:i4>
      </vt:variant>
      <vt:variant>
        <vt:i4>0</vt:i4>
      </vt:variant>
      <vt:variant>
        <vt:i4>5</vt:i4>
      </vt:variant>
      <vt:variant>
        <vt:lpwstr/>
      </vt:variant>
      <vt:variant>
        <vt:lpwstr>_Toc302199494</vt:lpwstr>
      </vt:variant>
      <vt:variant>
        <vt:i4>1441852</vt:i4>
      </vt:variant>
      <vt:variant>
        <vt:i4>1817</vt:i4>
      </vt:variant>
      <vt:variant>
        <vt:i4>0</vt:i4>
      </vt:variant>
      <vt:variant>
        <vt:i4>5</vt:i4>
      </vt:variant>
      <vt:variant>
        <vt:lpwstr/>
      </vt:variant>
      <vt:variant>
        <vt:lpwstr>_Toc302199493</vt:lpwstr>
      </vt:variant>
      <vt:variant>
        <vt:i4>1441852</vt:i4>
      </vt:variant>
      <vt:variant>
        <vt:i4>1811</vt:i4>
      </vt:variant>
      <vt:variant>
        <vt:i4>0</vt:i4>
      </vt:variant>
      <vt:variant>
        <vt:i4>5</vt:i4>
      </vt:variant>
      <vt:variant>
        <vt:lpwstr/>
      </vt:variant>
      <vt:variant>
        <vt:lpwstr>_Toc302199492</vt:lpwstr>
      </vt:variant>
      <vt:variant>
        <vt:i4>1441852</vt:i4>
      </vt:variant>
      <vt:variant>
        <vt:i4>1805</vt:i4>
      </vt:variant>
      <vt:variant>
        <vt:i4>0</vt:i4>
      </vt:variant>
      <vt:variant>
        <vt:i4>5</vt:i4>
      </vt:variant>
      <vt:variant>
        <vt:lpwstr/>
      </vt:variant>
      <vt:variant>
        <vt:lpwstr>_Toc302199491</vt:lpwstr>
      </vt:variant>
      <vt:variant>
        <vt:i4>1441852</vt:i4>
      </vt:variant>
      <vt:variant>
        <vt:i4>1799</vt:i4>
      </vt:variant>
      <vt:variant>
        <vt:i4>0</vt:i4>
      </vt:variant>
      <vt:variant>
        <vt:i4>5</vt:i4>
      </vt:variant>
      <vt:variant>
        <vt:lpwstr/>
      </vt:variant>
      <vt:variant>
        <vt:lpwstr>_Toc302199490</vt:lpwstr>
      </vt:variant>
      <vt:variant>
        <vt:i4>1507388</vt:i4>
      </vt:variant>
      <vt:variant>
        <vt:i4>1793</vt:i4>
      </vt:variant>
      <vt:variant>
        <vt:i4>0</vt:i4>
      </vt:variant>
      <vt:variant>
        <vt:i4>5</vt:i4>
      </vt:variant>
      <vt:variant>
        <vt:lpwstr/>
      </vt:variant>
      <vt:variant>
        <vt:lpwstr>_Toc302199489</vt:lpwstr>
      </vt:variant>
      <vt:variant>
        <vt:i4>1507388</vt:i4>
      </vt:variant>
      <vt:variant>
        <vt:i4>1787</vt:i4>
      </vt:variant>
      <vt:variant>
        <vt:i4>0</vt:i4>
      </vt:variant>
      <vt:variant>
        <vt:i4>5</vt:i4>
      </vt:variant>
      <vt:variant>
        <vt:lpwstr/>
      </vt:variant>
      <vt:variant>
        <vt:lpwstr>_Toc302199488</vt:lpwstr>
      </vt:variant>
      <vt:variant>
        <vt:i4>1507388</vt:i4>
      </vt:variant>
      <vt:variant>
        <vt:i4>1781</vt:i4>
      </vt:variant>
      <vt:variant>
        <vt:i4>0</vt:i4>
      </vt:variant>
      <vt:variant>
        <vt:i4>5</vt:i4>
      </vt:variant>
      <vt:variant>
        <vt:lpwstr/>
      </vt:variant>
      <vt:variant>
        <vt:lpwstr>_Toc302199487</vt:lpwstr>
      </vt:variant>
      <vt:variant>
        <vt:i4>1507388</vt:i4>
      </vt:variant>
      <vt:variant>
        <vt:i4>1775</vt:i4>
      </vt:variant>
      <vt:variant>
        <vt:i4>0</vt:i4>
      </vt:variant>
      <vt:variant>
        <vt:i4>5</vt:i4>
      </vt:variant>
      <vt:variant>
        <vt:lpwstr/>
      </vt:variant>
      <vt:variant>
        <vt:lpwstr>_Toc302199486</vt:lpwstr>
      </vt:variant>
      <vt:variant>
        <vt:i4>1507388</vt:i4>
      </vt:variant>
      <vt:variant>
        <vt:i4>1769</vt:i4>
      </vt:variant>
      <vt:variant>
        <vt:i4>0</vt:i4>
      </vt:variant>
      <vt:variant>
        <vt:i4>5</vt:i4>
      </vt:variant>
      <vt:variant>
        <vt:lpwstr/>
      </vt:variant>
      <vt:variant>
        <vt:lpwstr>_Toc302199485</vt:lpwstr>
      </vt:variant>
      <vt:variant>
        <vt:i4>1507388</vt:i4>
      </vt:variant>
      <vt:variant>
        <vt:i4>1763</vt:i4>
      </vt:variant>
      <vt:variant>
        <vt:i4>0</vt:i4>
      </vt:variant>
      <vt:variant>
        <vt:i4>5</vt:i4>
      </vt:variant>
      <vt:variant>
        <vt:lpwstr/>
      </vt:variant>
      <vt:variant>
        <vt:lpwstr>_Toc302199484</vt:lpwstr>
      </vt:variant>
      <vt:variant>
        <vt:i4>1507388</vt:i4>
      </vt:variant>
      <vt:variant>
        <vt:i4>1757</vt:i4>
      </vt:variant>
      <vt:variant>
        <vt:i4>0</vt:i4>
      </vt:variant>
      <vt:variant>
        <vt:i4>5</vt:i4>
      </vt:variant>
      <vt:variant>
        <vt:lpwstr/>
      </vt:variant>
      <vt:variant>
        <vt:lpwstr>_Toc302199483</vt:lpwstr>
      </vt:variant>
      <vt:variant>
        <vt:i4>1507388</vt:i4>
      </vt:variant>
      <vt:variant>
        <vt:i4>1751</vt:i4>
      </vt:variant>
      <vt:variant>
        <vt:i4>0</vt:i4>
      </vt:variant>
      <vt:variant>
        <vt:i4>5</vt:i4>
      </vt:variant>
      <vt:variant>
        <vt:lpwstr/>
      </vt:variant>
      <vt:variant>
        <vt:lpwstr>_Toc302199482</vt:lpwstr>
      </vt:variant>
      <vt:variant>
        <vt:i4>1507388</vt:i4>
      </vt:variant>
      <vt:variant>
        <vt:i4>1745</vt:i4>
      </vt:variant>
      <vt:variant>
        <vt:i4>0</vt:i4>
      </vt:variant>
      <vt:variant>
        <vt:i4>5</vt:i4>
      </vt:variant>
      <vt:variant>
        <vt:lpwstr/>
      </vt:variant>
      <vt:variant>
        <vt:lpwstr>_Toc302199481</vt:lpwstr>
      </vt:variant>
      <vt:variant>
        <vt:i4>1507388</vt:i4>
      </vt:variant>
      <vt:variant>
        <vt:i4>1739</vt:i4>
      </vt:variant>
      <vt:variant>
        <vt:i4>0</vt:i4>
      </vt:variant>
      <vt:variant>
        <vt:i4>5</vt:i4>
      </vt:variant>
      <vt:variant>
        <vt:lpwstr/>
      </vt:variant>
      <vt:variant>
        <vt:lpwstr>_Toc302199480</vt:lpwstr>
      </vt:variant>
      <vt:variant>
        <vt:i4>1572924</vt:i4>
      </vt:variant>
      <vt:variant>
        <vt:i4>1733</vt:i4>
      </vt:variant>
      <vt:variant>
        <vt:i4>0</vt:i4>
      </vt:variant>
      <vt:variant>
        <vt:i4>5</vt:i4>
      </vt:variant>
      <vt:variant>
        <vt:lpwstr/>
      </vt:variant>
      <vt:variant>
        <vt:lpwstr>_Toc302199479</vt:lpwstr>
      </vt:variant>
      <vt:variant>
        <vt:i4>1572924</vt:i4>
      </vt:variant>
      <vt:variant>
        <vt:i4>1727</vt:i4>
      </vt:variant>
      <vt:variant>
        <vt:i4>0</vt:i4>
      </vt:variant>
      <vt:variant>
        <vt:i4>5</vt:i4>
      </vt:variant>
      <vt:variant>
        <vt:lpwstr/>
      </vt:variant>
      <vt:variant>
        <vt:lpwstr>_Toc302199478</vt:lpwstr>
      </vt:variant>
      <vt:variant>
        <vt:i4>1572924</vt:i4>
      </vt:variant>
      <vt:variant>
        <vt:i4>1721</vt:i4>
      </vt:variant>
      <vt:variant>
        <vt:i4>0</vt:i4>
      </vt:variant>
      <vt:variant>
        <vt:i4>5</vt:i4>
      </vt:variant>
      <vt:variant>
        <vt:lpwstr/>
      </vt:variant>
      <vt:variant>
        <vt:lpwstr>_Toc302199477</vt:lpwstr>
      </vt:variant>
      <vt:variant>
        <vt:i4>1572924</vt:i4>
      </vt:variant>
      <vt:variant>
        <vt:i4>1715</vt:i4>
      </vt:variant>
      <vt:variant>
        <vt:i4>0</vt:i4>
      </vt:variant>
      <vt:variant>
        <vt:i4>5</vt:i4>
      </vt:variant>
      <vt:variant>
        <vt:lpwstr/>
      </vt:variant>
      <vt:variant>
        <vt:lpwstr>_Toc302199476</vt:lpwstr>
      </vt:variant>
      <vt:variant>
        <vt:i4>1572924</vt:i4>
      </vt:variant>
      <vt:variant>
        <vt:i4>1709</vt:i4>
      </vt:variant>
      <vt:variant>
        <vt:i4>0</vt:i4>
      </vt:variant>
      <vt:variant>
        <vt:i4>5</vt:i4>
      </vt:variant>
      <vt:variant>
        <vt:lpwstr/>
      </vt:variant>
      <vt:variant>
        <vt:lpwstr>_Toc302199475</vt:lpwstr>
      </vt:variant>
      <vt:variant>
        <vt:i4>1572924</vt:i4>
      </vt:variant>
      <vt:variant>
        <vt:i4>1703</vt:i4>
      </vt:variant>
      <vt:variant>
        <vt:i4>0</vt:i4>
      </vt:variant>
      <vt:variant>
        <vt:i4>5</vt:i4>
      </vt:variant>
      <vt:variant>
        <vt:lpwstr/>
      </vt:variant>
      <vt:variant>
        <vt:lpwstr>_Toc302199474</vt:lpwstr>
      </vt:variant>
      <vt:variant>
        <vt:i4>1572924</vt:i4>
      </vt:variant>
      <vt:variant>
        <vt:i4>1697</vt:i4>
      </vt:variant>
      <vt:variant>
        <vt:i4>0</vt:i4>
      </vt:variant>
      <vt:variant>
        <vt:i4>5</vt:i4>
      </vt:variant>
      <vt:variant>
        <vt:lpwstr/>
      </vt:variant>
      <vt:variant>
        <vt:lpwstr>_Toc302199473</vt:lpwstr>
      </vt:variant>
      <vt:variant>
        <vt:i4>1572924</vt:i4>
      </vt:variant>
      <vt:variant>
        <vt:i4>1691</vt:i4>
      </vt:variant>
      <vt:variant>
        <vt:i4>0</vt:i4>
      </vt:variant>
      <vt:variant>
        <vt:i4>5</vt:i4>
      </vt:variant>
      <vt:variant>
        <vt:lpwstr/>
      </vt:variant>
      <vt:variant>
        <vt:lpwstr>_Toc302199472</vt:lpwstr>
      </vt:variant>
      <vt:variant>
        <vt:i4>1572924</vt:i4>
      </vt:variant>
      <vt:variant>
        <vt:i4>1685</vt:i4>
      </vt:variant>
      <vt:variant>
        <vt:i4>0</vt:i4>
      </vt:variant>
      <vt:variant>
        <vt:i4>5</vt:i4>
      </vt:variant>
      <vt:variant>
        <vt:lpwstr/>
      </vt:variant>
      <vt:variant>
        <vt:lpwstr>_Toc302199471</vt:lpwstr>
      </vt:variant>
      <vt:variant>
        <vt:i4>1572924</vt:i4>
      </vt:variant>
      <vt:variant>
        <vt:i4>1679</vt:i4>
      </vt:variant>
      <vt:variant>
        <vt:i4>0</vt:i4>
      </vt:variant>
      <vt:variant>
        <vt:i4>5</vt:i4>
      </vt:variant>
      <vt:variant>
        <vt:lpwstr/>
      </vt:variant>
      <vt:variant>
        <vt:lpwstr>_Toc302199470</vt:lpwstr>
      </vt:variant>
      <vt:variant>
        <vt:i4>1638460</vt:i4>
      </vt:variant>
      <vt:variant>
        <vt:i4>1673</vt:i4>
      </vt:variant>
      <vt:variant>
        <vt:i4>0</vt:i4>
      </vt:variant>
      <vt:variant>
        <vt:i4>5</vt:i4>
      </vt:variant>
      <vt:variant>
        <vt:lpwstr/>
      </vt:variant>
      <vt:variant>
        <vt:lpwstr>_Toc302199469</vt:lpwstr>
      </vt:variant>
      <vt:variant>
        <vt:i4>1638460</vt:i4>
      </vt:variant>
      <vt:variant>
        <vt:i4>1667</vt:i4>
      </vt:variant>
      <vt:variant>
        <vt:i4>0</vt:i4>
      </vt:variant>
      <vt:variant>
        <vt:i4>5</vt:i4>
      </vt:variant>
      <vt:variant>
        <vt:lpwstr/>
      </vt:variant>
      <vt:variant>
        <vt:lpwstr>_Toc302199468</vt:lpwstr>
      </vt:variant>
      <vt:variant>
        <vt:i4>1638460</vt:i4>
      </vt:variant>
      <vt:variant>
        <vt:i4>1661</vt:i4>
      </vt:variant>
      <vt:variant>
        <vt:i4>0</vt:i4>
      </vt:variant>
      <vt:variant>
        <vt:i4>5</vt:i4>
      </vt:variant>
      <vt:variant>
        <vt:lpwstr/>
      </vt:variant>
      <vt:variant>
        <vt:lpwstr>_Toc302199467</vt:lpwstr>
      </vt:variant>
      <vt:variant>
        <vt:i4>1638460</vt:i4>
      </vt:variant>
      <vt:variant>
        <vt:i4>1655</vt:i4>
      </vt:variant>
      <vt:variant>
        <vt:i4>0</vt:i4>
      </vt:variant>
      <vt:variant>
        <vt:i4>5</vt:i4>
      </vt:variant>
      <vt:variant>
        <vt:lpwstr/>
      </vt:variant>
      <vt:variant>
        <vt:lpwstr>_Toc302199466</vt:lpwstr>
      </vt:variant>
      <vt:variant>
        <vt:i4>1638460</vt:i4>
      </vt:variant>
      <vt:variant>
        <vt:i4>1649</vt:i4>
      </vt:variant>
      <vt:variant>
        <vt:i4>0</vt:i4>
      </vt:variant>
      <vt:variant>
        <vt:i4>5</vt:i4>
      </vt:variant>
      <vt:variant>
        <vt:lpwstr/>
      </vt:variant>
      <vt:variant>
        <vt:lpwstr>_Toc302199465</vt:lpwstr>
      </vt:variant>
      <vt:variant>
        <vt:i4>1638460</vt:i4>
      </vt:variant>
      <vt:variant>
        <vt:i4>1643</vt:i4>
      </vt:variant>
      <vt:variant>
        <vt:i4>0</vt:i4>
      </vt:variant>
      <vt:variant>
        <vt:i4>5</vt:i4>
      </vt:variant>
      <vt:variant>
        <vt:lpwstr/>
      </vt:variant>
      <vt:variant>
        <vt:lpwstr>_Toc302199464</vt:lpwstr>
      </vt:variant>
      <vt:variant>
        <vt:i4>1638460</vt:i4>
      </vt:variant>
      <vt:variant>
        <vt:i4>1637</vt:i4>
      </vt:variant>
      <vt:variant>
        <vt:i4>0</vt:i4>
      </vt:variant>
      <vt:variant>
        <vt:i4>5</vt:i4>
      </vt:variant>
      <vt:variant>
        <vt:lpwstr/>
      </vt:variant>
      <vt:variant>
        <vt:lpwstr>_Toc302199463</vt:lpwstr>
      </vt:variant>
      <vt:variant>
        <vt:i4>1638460</vt:i4>
      </vt:variant>
      <vt:variant>
        <vt:i4>1631</vt:i4>
      </vt:variant>
      <vt:variant>
        <vt:i4>0</vt:i4>
      </vt:variant>
      <vt:variant>
        <vt:i4>5</vt:i4>
      </vt:variant>
      <vt:variant>
        <vt:lpwstr/>
      </vt:variant>
      <vt:variant>
        <vt:lpwstr>_Toc302199462</vt:lpwstr>
      </vt:variant>
      <vt:variant>
        <vt:i4>1638460</vt:i4>
      </vt:variant>
      <vt:variant>
        <vt:i4>1625</vt:i4>
      </vt:variant>
      <vt:variant>
        <vt:i4>0</vt:i4>
      </vt:variant>
      <vt:variant>
        <vt:i4>5</vt:i4>
      </vt:variant>
      <vt:variant>
        <vt:lpwstr/>
      </vt:variant>
      <vt:variant>
        <vt:lpwstr>_Toc302199461</vt:lpwstr>
      </vt:variant>
      <vt:variant>
        <vt:i4>1638460</vt:i4>
      </vt:variant>
      <vt:variant>
        <vt:i4>1619</vt:i4>
      </vt:variant>
      <vt:variant>
        <vt:i4>0</vt:i4>
      </vt:variant>
      <vt:variant>
        <vt:i4>5</vt:i4>
      </vt:variant>
      <vt:variant>
        <vt:lpwstr/>
      </vt:variant>
      <vt:variant>
        <vt:lpwstr>_Toc302199460</vt:lpwstr>
      </vt:variant>
      <vt:variant>
        <vt:i4>1703996</vt:i4>
      </vt:variant>
      <vt:variant>
        <vt:i4>1613</vt:i4>
      </vt:variant>
      <vt:variant>
        <vt:i4>0</vt:i4>
      </vt:variant>
      <vt:variant>
        <vt:i4>5</vt:i4>
      </vt:variant>
      <vt:variant>
        <vt:lpwstr/>
      </vt:variant>
      <vt:variant>
        <vt:lpwstr>_Toc302199459</vt:lpwstr>
      </vt:variant>
      <vt:variant>
        <vt:i4>1703996</vt:i4>
      </vt:variant>
      <vt:variant>
        <vt:i4>1607</vt:i4>
      </vt:variant>
      <vt:variant>
        <vt:i4>0</vt:i4>
      </vt:variant>
      <vt:variant>
        <vt:i4>5</vt:i4>
      </vt:variant>
      <vt:variant>
        <vt:lpwstr/>
      </vt:variant>
      <vt:variant>
        <vt:lpwstr>_Toc302199458</vt:lpwstr>
      </vt:variant>
      <vt:variant>
        <vt:i4>1703996</vt:i4>
      </vt:variant>
      <vt:variant>
        <vt:i4>1601</vt:i4>
      </vt:variant>
      <vt:variant>
        <vt:i4>0</vt:i4>
      </vt:variant>
      <vt:variant>
        <vt:i4>5</vt:i4>
      </vt:variant>
      <vt:variant>
        <vt:lpwstr/>
      </vt:variant>
      <vt:variant>
        <vt:lpwstr>_Toc302199457</vt:lpwstr>
      </vt:variant>
      <vt:variant>
        <vt:i4>1703996</vt:i4>
      </vt:variant>
      <vt:variant>
        <vt:i4>1595</vt:i4>
      </vt:variant>
      <vt:variant>
        <vt:i4>0</vt:i4>
      </vt:variant>
      <vt:variant>
        <vt:i4>5</vt:i4>
      </vt:variant>
      <vt:variant>
        <vt:lpwstr/>
      </vt:variant>
      <vt:variant>
        <vt:lpwstr>_Toc302199456</vt:lpwstr>
      </vt:variant>
      <vt:variant>
        <vt:i4>1703996</vt:i4>
      </vt:variant>
      <vt:variant>
        <vt:i4>1589</vt:i4>
      </vt:variant>
      <vt:variant>
        <vt:i4>0</vt:i4>
      </vt:variant>
      <vt:variant>
        <vt:i4>5</vt:i4>
      </vt:variant>
      <vt:variant>
        <vt:lpwstr/>
      </vt:variant>
      <vt:variant>
        <vt:lpwstr>_Toc302199455</vt:lpwstr>
      </vt:variant>
      <vt:variant>
        <vt:i4>1703996</vt:i4>
      </vt:variant>
      <vt:variant>
        <vt:i4>1583</vt:i4>
      </vt:variant>
      <vt:variant>
        <vt:i4>0</vt:i4>
      </vt:variant>
      <vt:variant>
        <vt:i4>5</vt:i4>
      </vt:variant>
      <vt:variant>
        <vt:lpwstr/>
      </vt:variant>
      <vt:variant>
        <vt:lpwstr>_Toc302199454</vt:lpwstr>
      </vt:variant>
      <vt:variant>
        <vt:i4>1703996</vt:i4>
      </vt:variant>
      <vt:variant>
        <vt:i4>1577</vt:i4>
      </vt:variant>
      <vt:variant>
        <vt:i4>0</vt:i4>
      </vt:variant>
      <vt:variant>
        <vt:i4>5</vt:i4>
      </vt:variant>
      <vt:variant>
        <vt:lpwstr/>
      </vt:variant>
      <vt:variant>
        <vt:lpwstr>_Toc302199453</vt:lpwstr>
      </vt:variant>
      <vt:variant>
        <vt:i4>1703996</vt:i4>
      </vt:variant>
      <vt:variant>
        <vt:i4>1571</vt:i4>
      </vt:variant>
      <vt:variant>
        <vt:i4>0</vt:i4>
      </vt:variant>
      <vt:variant>
        <vt:i4>5</vt:i4>
      </vt:variant>
      <vt:variant>
        <vt:lpwstr/>
      </vt:variant>
      <vt:variant>
        <vt:lpwstr>_Toc302199452</vt:lpwstr>
      </vt:variant>
      <vt:variant>
        <vt:i4>1703996</vt:i4>
      </vt:variant>
      <vt:variant>
        <vt:i4>1565</vt:i4>
      </vt:variant>
      <vt:variant>
        <vt:i4>0</vt:i4>
      </vt:variant>
      <vt:variant>
        <vt:i4>5</vt:i4>
      </vt:variant>
      <vt:variant>
        <vt:lpwstr/>
      </vt:variant>
      <vt:variant>
        <vt:lpwstr>_Toc302199451</vt:lpwstr>
      </vt:variant>
      <vt:variant>
        <vt:i4>1703996</vt:i4>
      </vt:variant>
      <vt:variant>
        <vt:i4>1559</vt:i4>
      </vt:variant>
      <vt:variant>
        <vt:i4>0</vt:i4>
      </vt:variant>
      <vt:variant>
        <vt:i4>5</vt:i4>
      </vt:variant>
      <vt:variant>
        <vt:lpwstr/>
      </vt:variant>
      <vt:variant>
        <vt:lpwstr>_Toc302199450</vt:lpwstr>
      </vt:variant>
      <vt:variant>
        <vt:i4>1769532</vt:i4>
      </vt:variant>
      <vt:variant>
        <vt:i4>1553</vt:i4>
      </vt:variant>
      <vt:variant>
        <vt:i4>0</vt:i4>
      </vt:variant>
      <vt:variant>
        <vt:i4>5</vt:i4>
      </vt:variant>
      <vt:variant>
        <vt:lpwstr/>
      </vt:variant>
      <vt:variant>
        <vt:lpwstr>_Toc302199449</vt:lpwstr>
      </vt:variant>
      <vt:variant>
        <vt:i4>1769532</vt:i4>
      </vt:variant>
      <vt:variant>
        <vt:i4>1547</vt:i4>
      </vt:variant>
      <vt:variant>
        <vt:i4>0</vt:i4>
      </vt:variant>
      <vt:variant>
        <vt:i4>5</vt:i4>
      </vt:variant>
      <vt:variant>
        <vt:lpwstr/>
      </vt:variant>
      <vt:variant>
        <vt:lpwstr>_Toc302199448</vt:lpwstr>
      </vt:variant>
      <vt:variant>
        <vt:i4>1769532</vt:i4>
      </vt:variant>
      <vt:variant>
        <vt:i4>1541</vt:i4>
      </vt:variant>
      <vt:variant>
        <vt:i4>0</vt:i4>
      </vt:variant>
      <vt:variant>
        <vt:i4>5</vt:i4>
      </vt:variant>
      <vt:variant>
        <vt:lpwstr/>
      </vt:variant>
      <vt:variant>
        <vt:lpwstr>_Toc302199447</vt:lpwstr>
      </vt:variant>
      <vt:variant>
        <vt:i4>1769532</vt:i4>
      </vt:variant>
      <vt:variant>
        <vt:i4>1535</vt:i4>
      </vt:variant>
      <vt:variant>
        <vt:i4>0</vt:i4>
      </vt:variant>
      <vt:variant>
        <vt:i4>5</vt:i4>
      </vt:variant>
      <vt:variant>
        <vt:lpwstr/>
      </vt:variant>
      <vt:variant>
        <vt:lpwstr>_Toc302199446</vt:lpwstr>
      </vt:variant>
      <vt:variant>
        <vt:i4>1769532</vt:i4>
      </vt:variant>
      <vt:variant>
        <vt:i4>1529</vt:i4>
      </vt:variant>
      <vt:variant>
        <vt:i4>0</vt:i4>
      </vt:variant>
      <vt:variant>
        <vt:i4>5</vt:i4>
      </vt:variant>
      <vt:variant>
        <vt:lpwstr/>
      </vt:variant>
      <vt:variant>
        <vt:lpwstr>_Toc302199445</vt:lpwstr>
      </vt:variant>
      <vt:variant>
        <vt:i4>1769532</vt:i4>
      </vt:variant>
      <vt:variant>
        <vt:i4>1523</vt:i4>
      </vt:variant>
      <vt:variant>
        <vt:i4>0</vt:i4>
      </vt:variant>
      <vt:variant>
        <vt:i4>5</vt:i4>
      </vt:variant>
      <vt:variant>
        <vt:lpwstr/>
      </vt:variant>
      <vt:variant>
        <vt:lpwstr>_Toc302199444</vt:lpwstr>
      </vt:variant>
      <vt:variant>
        <vt:i4>1769532</vt:i4>
      </vt:variant>
      <vt:variant>
        <vt:i4>1517</vt:i4>
      </vt:variant>
      <vt:variant>
        <vt:i4>0</vt:i4>
      </vt:variant>
      <vt:variant>
        <vt:i4>5</vt:i4>
      </vt:variant>
      <vt:variant>
        <vt:lpwstr/>
      </vt:variant>
      <vt:variant>
        <vt:lpwstr>_Toc302199443</vt:lpwstr>
      </vt:variant>
      <vt:variant>
        <vt:i4>1769532</vt:i4>
      </vt:variant>
      <vt:variant>
        <vt:i4>1511</vt:i4>
      </vt:variant>
      <vt:variant>
        <vt:i4>0</vt:i4>
      </vt:variant>
      <vt:variant>
        <vt:i4>5</vt:i4>
      </vt:variant>
      <vt:variant>
        <vt:lpwstr/>
      </vt:variant>
      <vt:variant>
        <vt:lpwstr>_Toc302199442</vt:lpwstr>
      </vt:variant>
      <vt:variant>
        <vt:i4>1769532</vt:i4>
      </vt:variant>
      <vt:variant>
        <vt:i4>1505</vt:i4>
      </vt:variant>
      <vt:variant>
        <vt:i4>0</vt:i4>
      </vt:variant>
      <vt:variant>
        <vt:i4>5</vt:i4>
      </vt:variant>
      <vt:variant>
        <vt:lpwstr/>
      </vt:variant>
      <vt:variant>
        <vt:lpwstr>_Toc302199441</vt:lpwstr>
      </vt:variant>
      <vt:variant>
        <vt:i4>1769532</vt:i4>
      </vt:variant>
      <vt:variant>
        <vt:i4>1499</vt:i4>
      </vt:variant>
      <vt:variant>
        <vt:i4>0</vt:i4>
      </vt:variant>
      <vt:variant>
        <vt:i4>5</vt:i4>
      </vt:variant>
      <vt:variant>
        <vt:lpwstr/>
      </vt:variant>
      <vt:variant>
        <vt:lpwstr>_Toc302199440</vt:lpwstr>
      </vt:variant>
      <vt:variant>
        <vt:i4>1835068</vt:i4>
      </vt:variant>
      <vt:variant>
        <vt:i4>1493</vt:i4>
      </vt:variant>
      <vt:variant>
        <vt:i4>0</vt:i4>
      </vt:variant>
      <vt:variant>
        <vt:i4>5</vt:i4>
      </vt:variant>
      <vt:variant>
        <vt:lpwstr/>
      </vt:variant>
      <vt:variant>
        <vt:lpwstr>_Toc302199439</vt:lpwstr>
      </vt:variant>
      <vt:variant>
        <vt:i4>1835068</vt:i4>
      </vt:variant>
      <vt:variant>
        <vt:i4>1487</vt:i4>
      </vt:variant>
      <vt:variant>
        <vt:i4>0</vt:i4>
      </vt:variant>
      <vt:variant>
        <vt:i4>5</vt:i4>
      </vt:variant>
      <vt:variant>
        <vt:lpwstr/>
      </vt:variant>
      <vt:variant>
        <vt:lpwstr>_Toc302199438</vt:lpwstr>
      </vt:variant>
      <vt:variant>
        <vt:i4>1835068</vt:i4>
      </vt:variant>
      <vt:variant>
        <vt:i4>1481</vt:i4>
      </vt:variant>
      <vt:variant>
        <vt:i4>0</vt:i4>
      </vt:variant>
      <vt:variant>
        <vt:i4>5</vt:i4>
      </vt:variant>
      <vt:variant>
        <vt:lpwstr/>
      </vt:variant>
      <vt:variant>
        <vt:lpwstr>_Toc302199437</vt:lpwstr>
      </vt:variant>
      <vt:variant>
        <vt:i4>1835068</vt:i4>
      </vt:variant>
      <vt:variant>
        <vt:i4>1475</vt:i4>
      </vt:variant>
      <vt:variant>
        <vt:i4>0</vt:i4>
      </vt:variant>
      <vt:variant>
        <vt:i4>5</vt:i4>
      </vt:variant>
      <vt:variant>
        <vt:lpwstr/>
      </vt:variant>
      <vt:variant>
        <vt:lpwstr>_Toc302199436</vt:lpwstr>
      </vt:variant>
      <vt:variant>
        <vt:i4>1835068</vt:i4>
      </vt:variant>
      <vt:variant>
        <vt:i4>1469</vt:i4>
      </vt:variant>
      <vt:variant>
        <vt:i4>0</vt:i4>
      </vt:variant>
      <vt:variant>
        <vt:i4>5</vt:i4>
      </vt:variant>
      <vt:variant>
        <vt:lpwstr/>
      </vt:variant>
      <vt:variant>
        <vt:lpwstr>_Toc302199435</vt:lpwstr>
      </vt:variant>
      <vt:variant>
        <vt:i4>1835068</vt:i4>
      </vt:variant>
      <vt:variant>
        <vt:i4>1463</vt:i4>
      </vt:variant>
      <vt:variant>
        <vt:i4>0</vt:i4>
      </vt:variant>
      <vt:variant>
        <vt:i4>5</vt:i4>
      </vt:variant>
      <vt:variant>
        <vt:lpwstr/>
      </vt:variant>
      <vt:variant>
        <vt:lpwstr>_Toc302199434</vt:lpwstr>
      </vt:variant>
      <vt:variant>
        <vt:i4>1835068</vt:i4>
      </vt:variant>
      <vt:variant>
        <vt:i4>1457</vt:i4>
      </vt:variant>
      <vt:variant>
        <vt:i4>0</vt:i4>
      </vt:variant>
      <vt:variant>
        <vt:i4>5</vt:i4>
      </vt:variant>
      <vt:variant>
        <vt:lpwstr/>
      </vt:variant>
      <vt:variant>
        <vt:lpwstr>_Toc302199433</vt:lpwstr>
      </vt:variant>
      <vt:variant>
        <vt:i4>1835068</vt:i4>
      </vt:variant>
      <vt:variant>
        <vt:i4>1451</vt:i4>
      </vt:variant>
      <vt:variant>
        <vt:i4>0</vt:i4>
      </vt:variant>
      <vt:variant>
        <vt:i4>5</vt:i4>
      </vt:variant>
      <vt:variant>
        <vt:lpwstr/>
      </vt:variant>
      <vt:variant>
        <vt:lpwstr>_Toc302199432</vt:lpwstr>
      </vt:variant>
      <vt:variant>
        <vt:i4>1835068</vt:i4>
      </vt:variant>
      <vt:variant>
        <vt:i4>1445</vt:i4>
      </vt:variant>
      <vt:variant>
        <vt:i4>0</vt:i4>
      </vt:variant>
      <vt:variant>
        <vt:i4>5</vt:i4>
      </vt:variant>
      <vt:variant>
        <vt:lpwstr/>
      </vt:variant>
      <vt:variant>
        <vt:lpwstr>_Toc302199431</vt:lpwstr>
      </vt:variant>
      <vt:variant>
        <vt:i4>1835068</vt:i4>
      </vt:variant>
      <vt:variant>
        <vt:i4>1439</vt:i4>
      </vt:variant>
      <vt:variant>
        <vt:i4>0</vt:i4>
      </vt:variant>
      <vt:variant>
        <vt:i4>5</vt:i4>
      </vt:variant>
      <vt:variant>
        <vt:lpwstr/>
      </vt:variant>
      <vt:variant>
        <vt:lpwstr>_Toc302199430</vt:lpwstr>
      </vt:variant>
      <vt:variant>
        <vt:i4>1900604</vt:i4>
      </vt:variant>
      <vt:variant>
        <vt:i4>1433</vt:i4>
      </vt:variant>
      <vt:variant>
        <vt:i4>0</vt:i4>
      </vt:variant>
      <vt:variant>
        <vt:i4>5</vt:i4>
      </vt:variant>
      <vt:variant>
        <vt:lpwstr/>
      </vt:variant>
      <vt:variant>
        <vt:lpwstr>_Toc302199429</vt:lpwstr>
      </vt:variant>
      <vt:variant>
        <vt:i4>1900604</vt:i4>
      </vt:variant>
      <vt:variant>
        <vt:i4>1427</vt:i4>
      </vt:variant>
      <vt:variant>
        <vt:i4>0</vt:i4>
      </vt:variant>
      <vt:variant>
        <vt:i4>5</vt:i4>
      </vt:variant>
      <vt:variant>
        <vt:lpwstr/>
      </vt:variant>
      <vt:variant>
        <vt:lpwstr>_Toc302199428</vt:lpwstr>
      </vt:variant>
      <vt:variant>
        <vt:i4>1900604</vt:i4>
      </vt:variant>
      <vt:variant>
        <vt:i4>1421</vt:i4>
      </vt:variant>
      <vt:variant>
        <vt:i4>0</vt:i4>
      </vt:variant>
      <vt:variant>
        <vt:i4>5</vt:i4>
      </vt:variant>
      <vt:variant>
        <vt:lpwstr/>
      </vt:variant>
      <vt:variant>
        <vt:lpwstr>_Toc302199427</vt:lpwstr>
      </vt:variant>
      <vt:variant>
        <vt:i4>1900604</vt:i4>
      </vt:variant>
      <vt:variant>
        <vt:i4>1415</vt:i4>
      </vt:variant>
      <vt:variant>
        <vt:i4>0</vt:i4>
      </vt:variant>
      <vt:variant>
        <vt:i4>5</vt:i4>
      </vt:variant>
      <vt:variant>
        <vt:lpwstr/>
      </vt:variant>
      <vt:variant>
        <vt:lpwstr>_Toc302199426</vt:lpwstr>
      </vt:variant>
      <vt:variant>
        <vt:i4>1900604</vt:i4>
      </vt:variant>
      <vt:variant>
        <vt:i4>1409</vt:i4>
      </vt:variant>
      <vt:variant>
        <vt:i4>0</vt:i4>
      </vt:variant>
      <vt:variant>
        <vt:i4>5</vt:i4>
      </vt:variant>
      <vt:variant>
        <vt:lpwstr/>
      </vt:variant>
      <vt:variant>
        <vt:lpwstr>_Toc302199425</vt:lpwstr>
      </vt:variant>
      <vt:variant>
        <vt:i4>1900604</vt:i4>
      </vt:variant>
      <vt:variant>
        <vt:i4>1403</vt:i4>
      </vt:variant>
      <vt:variant>
        <vt:i4>0</vt:i4>
      </vt:variant>
      <vt:variant>
        <vt:i4>5</vt:i4>
      </vt:variant>
      <vt:variant>
        <vt:lpwstr/>
      </vt:variant>
      <vt:variant>
        <vt:lpwstr>_Toc302199424</vt:lpwstr>
      </vt:variant>
      <vt:variant>
        <vt:i4>1900604</vt:i4>
      </vt:variant>
      <vt:variant>
        <vt:i4>1397</vt:i4>
      </vt:variant>
      <vt:variant>
        <vt:i4>0</vt:i4>
      </vt:variant>
      <vt:variant>
        <vt:i4>5</vt:i4>
      </vt:variant>
      <vt:variant>
        <vt:lpwstr/>
      </vt:variant>
      <vt:variant>
        <vt:lpwstr>_Toc302199423</vt:lpwstr>
      </vt:variant>
      <vt:variant>
        <vt:i4>1900604</vt:i4>
      </vt:variant>
      <vt:variant>
        <vt:i4>1391</vt:i4>
      </vt:variant>
      <vt:variant>
        <vt:i4>0</vt:i4>
      </vt:variant>
      <vt:variant>
        <vt:i4>5</vt:i4>
      </vt:variant>
      <vt:variant>
        <vt:lpwstr/>
      </vt:variant>
      <vt:variant>
        <vt:lpwstr>_Toc302199422</vt:lpwstr>
      </vt:variant>
      <vt:variant>
        <vt:i4>1900604</vt:i4>
      </vt:variant>
      <vt:variant>
        <vt:i4>1385</vt:i4>
      </vt:variant>
      <vt:variant>
        <vt:i4>0</vt:i4>
      </vt:variant>
      <vt:variant>
        <vt:i4>5</vt:i4>
      </vt:variant>
      <vt:variant>
        <vt:lpwstr/>
      </vt:variant>
      <vt:variant>
        <vt:lpwstr>_Toc302199421</vt:lpwstr>
      </vt:variant>
      <vt:variant>
        <vt:i4>1900604</vt:i4>
      </vt:variant>
      <vt:variant>
        <vt:i4>1379</vt:i4>
      </vt:variant>
      <vt:variant>
        <vt:i4>0</vt:i4>
      </vt:variant>
      <vt:variant>
        <vt:i4>5</vt:i4>
      </vt:variant>
      <vt:variant>
        <vt:lpwstr/>
      </vt:variant>
      <vt:variant>
        <vt:lpwstr>_Toc302199420</vt:lpwstr>
      </vt:variant>
      <vt:variant>
        <vt:i4>1966140</vt:i4>
      </vt:variant>
      <vt:variant>
        <vt:i4>1373</vt:i4>
      </vt:variant>
      <vt:variant>
        <vt:i4>0</vt:i4>
      </vt:variant>
      <vt:variant>
        <vt:i4>5</vt:i4>
      </vt:variant>
      <vt:variant>
        <vt:lpwstr/>
      </vt:variant>
      <vt:variant>
        <vt:lpwstr>_Toc302199419</vt:lpwstr>
      </vt:variant>
      <vt:variant>
        <vt:i4>1966140</vt:i4>
      </vt:variant>
      <vt:variant>
        <vt:i4>1367</vt:i4>
      </vt:variant>
      <vt:variant>
        <vt:i4>0</vt:i4>
      </vt:variant>
      <vt:variant>
        <vt:i4>5</vt:i4>
      </vt:variant>
      <vt:variant>
        <vt:lpwstr/>
      </vt:variant>
      <vt:variant>
        <vt:lpwstr>_Toc302199418</vt:lpwstr>
      </vt:variant>
      <vt:variant>
        <vt:i4>1966140</vt:i4>
      </vt:variant>
      <vt:variant>
        <vt:i4>1361</vt:i4>
      </vt:variant>
      <vt:variant>
        <vt:i4>0</vt:i4>
      </vt:variant>
      <vt:variant>
        <vt:i4>5</vt:i4>
      </vt:variant>
      <vt:variant>
        <vt:lpwstr/>
      </vt:variant>
      <vt:variant>
        <vt:lpwstr>_Toc302199417</vt:lpwstr>
      </vt:variant>
      <vt:variant>
        <vt:i4>1966140</vt:i4>
      </vt:variant>
      <vt:variant>
        <vt:i4>1355</vt:i4>
      </vt:variant>
      <vt:variant>
        <vt:i4>0</vt:i4>
      </vt:variant>
      <vt:variant>
        <vt:i4>5</vt:i4>
      </vt:variant>
      <vt:variant>
        <vt:lpwstr/>
      </vt:variant>
      <vt:variant>
        <vt:lpwstr>_Toc302199416</vt:lpwstr>
      </vt:variant>
      <vt:variant>
        <vt:i4>1966140</vt:i4>
      </vt:variant>
      <vt:variant>
        <vt:i4>1349</vt:i4>
      </vt:variant>
      <vt:variant>
        <vt:i4>0</vt:i4>
      </vt:variant>
      <vt:variant>
        <vt:i4>5</vt:i4>
      </vt:variant>
      <vt:variant>
        <vt:lpwstr/>
      </vt:variant>
      <vt:variant>
        <vt:lpwstr>_Toc302199415</vt:lpwstr>
      </vt:variant>
      <vt:variant>
        <vt:i4>1966140</vt:i4>
      </vt:variant>
      <vt:variant>
        <vt:i4>1343</vt:i4>
      </vt:variant>
      <vt:variant>
        <vt:i4>0</vt:i4>
      </vt:variant>
      <vt:variant>
        <vt:i4>5</vt:i4>
      </vt:variant>
      <vt:variant>
        <vt:lpwstr/>
      </vt:variant>
      <vt:variant>
        <vt:lpwstr>_Toc302199414</vt:lpwstr>
      </vt:variant>
      <vt:variant>
        <vt:i4>1966140</vt:i4>
      </vt:variant>
      <vt:variant>
        <vt:i4>1337</vt:i4>
      </vt:variant>
      <vt:variant>
        <vt:i4>0</vt:i4>
      </vt:variant>
      <vt:variant>
        <vt:i4>5</vt:i4>
      </vt:variant>
      <vt:variant>
        <vt:lpwstr/>
      </vt:variant>
      <vt:variant>
        <vt:lpwstr>_Toc302199413</vt:lpwstr>
      </vt:variant>
      <vt:variant>
        <vt:i4>1966140</vt:i4>
      </vt:variant>
      <vt:variant>
        <vt:i4>1331</vt:i4>
      </vt:variant>
      <vt:variant>
        <vt:i4>0</vt:i4>
      </vt:variant>
      <vt:variant>
        <vt:i4>5</vt:i4>
      </vt:variant>
      <vt:variant>
        <vt:lpwstr/>
      </vt:variant>
      <vt:variant>
        <vt:lpwstr>_Toc302199412</vt:lpwstr>
      </vt:variant>
      <vt:variant>
        <vt:i4>1966140</vt:i4>
      </vt:variant>
      <vt:variant>
        <vt:i4>1325</vt:i4>
      </vt:variant>
      <vt:variant>
        <vt:i4>0</vt:i4>
      </vt:variant>
      <vt:variant>
        <vt:i4>5</vt:i4>
      </vt:variant>
      <vt:variant>
        <vt:lpwstr/>
      </vt:variant>
      <vt:variant>
        <vt:lpwstr>_Toc302199411</vt:lpwstr>
      </vt:variant>
      <vt:variant>
        <vt:i4>1966140</vt:i4>
      </vt:variant>
      <vt:variant>
        <vt:i4>1319</vt:i4>
      </vt:variant>
      <vt:variant>
        <vt:i4>0</vt:i4>
      </vt:variant>
      <vt:variant>
        <vt:i4>5</vt:i4>
      </vt:variant>
      <vt:variant>
        <vt:lpwstr/>
      </vt:variant>
      <vt:variant>
        <vt:lpwstr>_Toc302199410</vt:lpwstr>
      </vt:variant>
      <vt:variant>
        <vt:i4>2031676</vt:i4>
      </vt:variant>
      <vt:variant>
        <vt:i4>1313</vt:i4>
      </vt:variant>
      <vt:variant>
        <vt:i4>0</vt:i4>
      </vt:variant>
      <vt:variant>
        <vt:i4>5</vt:i4>
      </vt:variant>
      <vt:variant>
        <vt:lpwstr/>
      </vt:variant>
      <vt:variant>
        <vt:lpwstr>_Toc302199409</vt:lpwstr>
      </vt:variant>
      <vt:variant>
        <vt:i4>2031676</vt:i4>
      </vt:variant>
      <vt:variant>
        <vt:i4>1307</vt:i4>
      </vt:variant>
      <vt:variant>
        <vt:i4>0</vt:i4>
      </vt:variant>
      <vt:variant>
        <vt:i4>5</vt:i4>
      </vt:variant>
      <vt:variant>
        <vt:lpwstr/>
      </vt:variant>
      <vt:variant>
        <vt:lpwstr>_Toc302199408</vt:lpwstr>
      </vt:variant>
      <vt:variant>
        <vt:i4>2031676</vt:i4>
      </vt:variant>
      <vt:variant>
        <vt:i4>1301</vt:i4>
      </vt:variant>
      <vt:variant>
        <vt:i4>0</vt:i4>
      </vt:variant>
      <vt:variant>
        <vt:i4>5</vt:i4>
      </vt:variant>
      <vt:variant>
        <vt:lpwstr/>
      </vt:variant>
      <vt:variant>
        <vt:lpwstr>_Toc302199407</vt:lpwstr>
      </vt:variant>
      <vt:variant>
        <vt:i4>2031676</vt:i4>
      </vt:variant>
      <vt:variant>
        <vt:i4>1295</vt:i4>
      </vt:variant>
      <vt:variant>
        <vt:i4>0</vt:i4>
      </vt:variant>
      <vt:variant>
        <vt:i4>5</vt:i4>
      </vt:variant>
      <vt:variant>
        <vt:lpwstr/>
      </vt:variant>
      <vt:variant>
        <vt:lpwstr>_Toc302199406</vt:lpwstr>
      </vt:variant>
      <vt:variant>
        <vt:i4>2031676</vt:i4>
      </vt:variant>
      <vt:variant>
        <vt:i4>1289</vt:i4>
      </vt:variant>
      <vt:variant>
        <vt:i4>0</vt:i4>
      </vt:variant>
      <vt:variant>
        <vt:i4>5</vt:i4>
      </vt:variant>
      <vt:variant>
        <vt:lpwstr/>
      </vt:variant>
      <vt:variant>
        <vt:lpwstr>_Toc302199405</vt:lpwstr>
      </vt:variant>
      <vt:variant>
        <vt:i4>2031676</vt:i4>
      </vt:variant>
      <vt:variant>
        <vt:i4>1283</vt:i4>
      </vt:variant>
      <vt:variant>
        <vt:i4>0</vt:i4>
      </vt:variant>
      <vt:variant>
        <vt:i4>5</vt:i4>
      </vt:variant>
      <vt:variant>
        <vt:lpwstr/>
      </vt:variant>
      <vt:variant>
        <vt:lpwstr>_Toc302199404</vt:lpwstr>
      </vt:variant>
      <vt:variant>
        <vt:i4>2031676</vt:i4>
      </vt:variant>
      <vt:variant>
        <vt:i4>1277</vt:i4>
      </vt:variant>
      <vt:variant>
        <vt:i4>0</vt:i4>
      </vt:variant>
      <vt:variant>
        <vt:i4>5</vt:i4>
      </vt:variant>
      <vt:variant>
        <vt:lpwstr/>
      </vt:variant>
      <vt:variant>
        <vt:lpwstr>_Toc302199403</vt:lpwstr>
      </vt:variant>
      <vt:variant>
        <vt:i4>2031676</vt:i4>
      </vt:variant>
      <vt:variant>
        <vt:i4>1271</vt:i4>
      </vt:variant>
      <vt:variant>
        <vt:i4>0</vt:i4>
      </vt:variant>
      <vt:variant>
        <vt:i4>5</vt:i4>
      </vt:variant>
      <vt:variant>
        <vt:lpwstr/>
      </vt:variant>
      <vt:variant>
        <vt:lpwstr>_Toc302199402</vt:lpwstr>
      </vt:variant>
      <vt:variant>
        <vt:i4>2031676</vt:i4>
      </vt:variant>
      <vt:variant>
        <vt:i4>1265</vt:i4>
      </vt:variant>
      <vt:variant>
        <vt:i4>0</vt:i4>
      </vt:variant>
      <vt:variant>
        <vt:i4>5</vt:i4>
      </vt:variant>
      <vt:variant>
        <vt:lpwstr/>
      </vt:variant>
      <vt:variant>
        <vt:lpwstr>_Toc302199401</vt:lpwstr>
      </vt:variant>
      <vt:variant>
        <vt:i4>2031676</vt:i4>
      </vt:variant>
      <vt:variant>
        <vt:i4>1259</vt:i4>
      </vt:variant>
      <vt:variant>
        <vt:i4>0</vt:i4>
      </vt:variant>
      <vt:variant>
        <vt:i4>5</vt:i4>
      </vt:variant>
      <vt:variant>
        <vt:lpwstr/>
      </vt:variant>
      <vt:variant>
        <vt:lpwstr>_Toc302199400</vt:lpwstr>
      </vt:variant>
      <vt:variant>
        <vt:i4>1441851</vt:i4>
      </vt:variant>
      <vt:variant>
        <vt:i4>1253</vt:i4>
      </vt:variant>
      <vt:variant>
        <vt:i4>0</vt:i4>
      </vt:variant>
      <vt:variant>
        <vt:i4>5</vt:i4>
      </vt:variant>
      <vt:variant>
        <vt:lpwstr/>
      </vt:variant>
      <vt:variant>
        <vt:lpwstr>_Toc302199399</vt:lpwstr>
      </vt:variant>
      <vt:variant>
        <vt:i4>1441851</vt:i4>
      </vt:variant>
      <vt:variant>
        <vt:i4>1247</vt:i4>
      </vt:variant>
      <vt:variant>
        <vt:i4>0</vt:i4>
      </vt:variant>
      <vt:variant>
        <vt:i4>5</vt:i4>
      </vt:variant>
      <vt:variant>
        <vt:lpwstr/>
      </vt:variant>
      <vt:variant>
        <vt:lpwstr>_Toc302199398</vt:lpwstr>
      </vt:variant>
      <vt:variant>
        <vt:i4>1441851</vt:i4>
      </vt:variant>
      <vt:variant>
        <vt:i4>1241</vt:i4>
      </vt:variant>
      <vt:variant>
        <vt:i4>0</vt:i4>
      </vt:variant>
      <vt:variant>
        <vt:i4>5</vt:i4>
      </vt:variant>
      <vt:variant>
        <vt:lpwstr/>
      </vt:variant>
      <vt:variant>
        <vt:lpwstr>_Toc302199397</vt:lpwstr>
      </vt:variant>
      <vt:variant>
        <vt:i4>1441851</vt:i4>
      </vt:variant>
      <vt:variant>
        <vt:i4>1235</vt:i4>
      </vt:variant>
      <vt:variant>
        <vt:i4>0</vt:i4>
      </vt:variant>
      <vt:variant>
        <vt:i4>5</vt:i4>
      </vt:variant>
      <vt:variant>
        <vt:lpwstr/>
      </vt:variant>
      <vt:variant>
        <vt:lpwstr>_Toc302199396</vt:lpwstr>
      </vt:variant>
      <vt:variant>
        <vt:i4>1441851</vt:i4>
      </vt:variant>
      <vt:variant>
        <vt:i4>1229</vt:i4>
      </vt:variant>
      <vt:variant>
        <vt:i4>0</vt:i4>
      </vt:variant>
      <vt:variant>
        <vt:i4>5</vt:i4>
      </vt:variant>
      <vt:variant>
        <vt:lpwstr/>
      </vt:variant>
      <vt:variant>
        <vt:lpwstr>_Toc302199395</vt:lpwstr>
      </vt:variant>
      <vt:variant>
        <vt:i4>1441851</vt:i4>
      </vt:variant>
      <vt:variant>
        <vt:i4>1223</vt:i4>
      </vt:variant>
      <vt:variant>
        <vt:i4>0</vt:i4>
      </vt:variant>
      <vt:variant>
        <vt:i4>5</vt:i4>
      </vt:variant>
      <vt:variant>
        <vt:lpwstr/>
      </vt:variant>
      <vt:variant>
        <vt:lpwstr>_Toc302199394</vt:lpwstr>
      </vt:variant>
      <vt:variant>
        <vt:i4>1441851</vt:i4>
      </vt:variant>
      <vt:variant>
        <vt:i4>1217</vt:i4>
      </vt:variant>
      <vt:variant>
        <vt:i4>0</vt:i4>
      </vt:variant>
      <vt:variant>
        <vt:i4>5</vt:i4>
      </vt:variant>
      <vt:variant>
        <vt:lpwstr/>
      </vt:variant>
      <vt:variant>
        <vt:lpwstr>_Toc302199393</vt:lpwstr>
      </vt:variant>
      <vt:variant>
        <vt:i4>1441851</vt:i4>
      </vt:variant>
      <vt:variant>
        <vt:i4>1211</vt:i4>
      </vt:variant>
      <vt:variant>
        <vt:i4>0</vt:i4>
      </vt:variant>
      <vt:variant>
        <vt:i4>5</vt:i4>
      </vt:variant>
      <vt:variant>
        <vt:lpwstr/>
      </vt:variant>
      <vt:variant>
        <vt:lpwstr>_Toc302199392</vt:lpwstr>
      </vt:variant>
      <vt:variant>
        <vt:i4>1441851</vt:i4>
      </vt:variant>
      <vt:variant>
        <vt:i4>1205</vt:i4>
      </vt:variant>
      <vt:variant>
        <vt:i4>0</vt:i4>
      </vt:variant>
      <vt:variant>
        <vt:i4>5</vt:i4>
      </vt:variant>
      <vt:variant>
        <vt:lpwstr/>
      </vt:variant>
      <vt:variant>
        <vt:lpwstr>_Toc302199391</vt:lpwstr>
      </vt:variant>
      <vt:variant>
        <vt:i4>1441851</vt:i4>
      </vt:variant>
      <vt:variant>
        <vt:i4>1199</vt:i4>
      </vt:variant>
      <vt:variant>
        <vt:i4>0</vt:i4>
      </vt:variant>
      <vt:variant>
        <vt:i4>5</vt:i4>
      </vt:variant>
      <vt:variant>
        <vt:lpwstr/>
      </vt:variant>
      <vt:variant>
        <vt:lpwstr>_Toc302199390</vt:lpwstr>
      </vt:variant>
      <vt:variant>
        <vt:i4>1507387</vt:i4>
      </vt:variant>
      <vt:variant>
        <vt:i4>1193</vt:i4>
      </vt:variant>
      <vt:variant>
        <vt:i4>0</vt:i4>
      </vt:variant>
      <vt:variant>
        <vt:i4>5</vt:i4>
      </vt:variant>
      <vt:variant>
        <vt:lpwstr/>
      </vt:variant>
      <vt:variant>
        <vt:lpwstr>_Toc302199389</vt:lpwstr>
      </vt:variant>
      <vt:variant>
        <vt:i4>1507387</vt:i4>
      </vt:variant>
      <vt:variant>
        <vt:i4>1187</vt:i4>
      </vt:variant>
      <vt:variant>
        <vt:i4>0</vt:i4>
      </vt:variant>
      <vt:variant>
        <vt:i4>5</vt:i4>
      </vt:variant>
      <vt:variant>
        <vt:lpwstr/>
      </vt:variant>
      <vt:variant>
        <vt:lpwstr>_Toc302199388</vt:lpwstr>
      </vt:variant>
      <vt:variant>
        <vt:i4>1507387</vt:i4>
      </vt:variant>
      <vt:variant>
        <vt:i4>1181</vt:i4>
      </vt:variant>
      <vt:variant>
        <vt:i4>0</vt:i4>
      </vt:variant>
      <vt:variant>
        <vt:i4>5</vt:i4>
      </vt:variant>
      <vt:variant>
        <vt:lpwstr/>
      </vt:variant>
      <vt:variant>
        <vt:lpwstr>_Toc302199387</vt:lpwstr>
      </vt:variant>
      <vt:variant>
        <vt:i4>1507387</vt:i4>
      </vt:variant>
      <vt:variant>
        <vt:i4>1175</vt:i4>
      </vt:variant>
      <vt:variant>
        <vt:i4>0</vt:i4>
      </vt:variant>
      <vt:variant>
        <vt:i4>5</vt:i4>
      </vt:variant>
      <vt:variant>
        <vt:lpwstr/>
      </vt:variant>
      <vt:variant>
        <vt:lpwstr>_Toc302199386</vt:lpwstr>
      </vt:variant>
      <vt:variant>
        <vt:i4>1507387</vt:i4>
      </vt:variant>
      <vt:variant>
        <vt:i4>1169</vt:i4>
      </vt:variant>
      <vt:variant>
        <vt:i4>0</vt:i4>
      </vt:variant>
      <vt:variant>
        <vt:i4>5</vt:i4>
      </vt:variant>
      <vt:variant>
        <vt:lpwstr/>
      </vt:variant>
      <vt:variant>
        <vt:lpwstr>_Toc302199385</vt:lpwstr>
      </vt:variant>
      <vt:variant>
        <vt:i4>1507387</vt:i4>
      </vt:variant>
      <vt:variant>
        <vt:i4>1163</vt:i4>
      </vt:variant>
      <vt:variant>
        <vt:i4>0</vt:i4>
      </vt:variant>
      <vt:variant>
        <vt:i4>5</vt:i4>
      </vt:variant>
      <vt:variant>
        <vt:lpwstr/>
      </vt:variant>
      <vt:variant>
        <vt:lpwstr>_Toc302199384</vt:lpwstr>
      </vt:variant>
      <vt:variant>
        <vt:i4>1507387</vt:i4>
      </vt:variant>
      <vt:variant>
        <vt:i4>1157</vt:i4>
      </vt:variant>
      <vt:variant>
        <vt:i4>0</vt:i4>
      </vt:variant>
      <vt:variant>
        <vt:i4>5</vt:i4>
      </vt:variant>
      <vt:variant>
        <vt:lpwstr/>
      </vt:variant>
      <vt:variant>
        <vt:lpwstr>_Toc302199383</vt:lpwstr>
      </vt:variant>
      <vt:variant>
        <vt:i4>1507387</vt:i4>
      </vt:variant>
      <vt:variant>
        <vt:i4>1151</vt:i4>
      </vt:variant>
      <vt:variant>
        <vt:i4>0</vt:i4>
      </vt:variant>
      <vt:variant>
        <vt:i4>5</vt:i4>
      </vt:variant>
      <vt:variant>
        <vt:lpwstr/>
      </vt:variant>
      <vt:variant>
        <vt:lpwstr>_Toc302199382</vt:lpwstr>
      </vt:variant>
      <vt:variant>
        <vt:i4>1507387</vt:i4>
      </vt:variant>
      <vt:variant>
        <vt:i4>1145</vt:i4>
      </vt:variant>
      <vt:variant>
        <vt:i4>0</vt:i4>
      </vt:variant>
      <vt:variant>
        <vt:i4>5</vt:i4>
      </vt:variant>
      <vt:variant>
        <vt:lpwstr/>
      </vt:variant>
      <vt:variant>
        <vt:lpwstr>_Toc302199381</vt:lpwstr>
      </vt:variant>
      <vt:variant>
        <vt:i4>1507387</vt:i4>
      </vt:variant>
      <vt:variant>
        <vt:i4>1139</vt:i4>
      </vt:variant>
      <vt:variant>
        <vt:i4>0</vt:i4>
      </vt:variant>
      <vt:variant>
        <vt:i4>5</vt:i4>
      </vt:variant>
      <vt:variant>
        <vt:lpwstr/>
      </vt:variant>
      <vt:variant>
        <vt:lpwstr>_Toc302199380</vt:lpwstr>
      </vt:variant>
      <vt:variant>
        <vt:i4>1572923</vt:i4>
      </vt:variant>
      <vt:variant>
        <vt:i4>1133</vt:i4>
      </vt:variant>
      <vt:variant>
        <vt:i4>0</vt:i4>
      </vt:variant>
      <vt:variant>
        <vt:i4>5</vt:i4>
      </vt:variant>
      <vt:variant>
        <vt:lpwstr/>
      </vt:variant>
      <vt:variant>
        <vt:lpwstr>_Toc302199379</vt:lpwstr>
      </vt:variant>
      <vt:variant>
        <vt:i4>1572923</vt:i4>
      </vt:variant>
      <vt:variant>
        <vt:i4>1127</vt:i4>
      </vt:variant>
      <vt:variant>
        <vt:i4>0</vt:i4>
      </vt:variant>
      <vt:variant>
        <vt:i4>5</vt:i4>
      </vt:variant>
      <vt:variant>
        <vt:lpwstr/>
      </vt:variant>
      <vt:variant>
        <vt:lpwstr>_Toc302199378</vt:lpwstr>
      </vt:variant>
      <vt:variant>
        <vt:i4>1572923</vt:i4>
      </vt:variant>
      <vt:variant>
        <vt:i4>1121</vt:i4>
      </vt:variant>
      <vt:variant>
        <vt:i4>0</vt:i4>
      </vt:variant>
      <vt:variant>
        <vt:i4>5</vt:i4>
      </vt:variant>
      <vt:variant>
        <vt:lpwstr/>
      </vt:variant>
      <vt:variant>
        <vt:lpwstr>_Toc302199377</vt:lpwstr>
      </vt:variant>
      <vt:variant>
        <vt:i4>1572923</vt:i4>
      </vt:variant>
      <vt:variant>
        <vt:i4>1115</vt:i4>
      </vt:variant>
      <vt:variant>
        <vt:i4>0</vt:i4>
      </vt:variant>
      <vt:variant>
        <vt:i4>5</vt:i4>
      </vt:variant>
      <vt:variant>
        <vt:lpwstr/>
      </vt:variant>
      <vt:variant>
        <vt:lpwstr>_Toc302199376</vt:lpwstr>
      </vt:variant>
      <vt:variant>
        <vt:i4>1572923</vt:i4>
      </vt:variant>
      <vt:variant>
        <vt:i4>1109</vt:i4>
      </vt:variant>
      <vt:variant>
        <vt:i4>0</vt:i4>
      </vt:variant>
      <vt:variant>
        <vt:i4>5</vt:i4>
      </vt:variant>
      <vt:variant>
        <vt:lpwstr/>
      </vt:variant>
      <vt:variant>
        <vt:lpwstr>_Toc302199375</vt:lpwstr>
      </vt:variant>
      <vt:variant>
        <vt:i4>1572923</vt:i4>
      </vt:variant>
      <vt:variant>
        <vt:i4>1103</vt:i4>
      </vt:variant>
      <vt:variant>
        <vt:i4>0</vt:i4>
      </vt:variant>
      <vt:variant>
        <vt:i4>5</vt:i4>
      </vt:variant>
      <vt:variant>
        <vt:lpwstr/>
      </vt:variant>
      <vt:variant>
        <vt:lpwstr>_Toc302199374</vt:lpwstr>
      </vt:variant>
      <vt:variant>
        <vt:i4>1572923</vt:i4>
      </vt:variant>
      <vt:variant>
        <vt:i4>1097</vt:i4>
      </vt:variant>
      <vt:variant>
        <vt:i4>0</vt:i4>
      </vt:variant>
      <vt:variant>
        <vt:i4>5</vt:i4>
      </vt:variant>
      <vt:variant>
        <vt:lpwstr/>
      </vt:variant>
      <vt:variant>
        <vt:lpwstr>_Toc302199373</vt:lpwstr>
      </vt:variant>
      <vt:variant>
        <vt:i4>1572923</vt:i4>
      </vt:variant>
      <vt:variant>
        <vt:i4>1091</vt:i4>
      </vt:variant>
      <vt:variant>
        <vt:i4>0</vt:i4>
      </vt:variant>
      <vt:variant>
        <vt:i4>5</vt:i4>
      </vt:variant>
      <vt:variant>
        <vt:lpwstr/>
      </vt:variant>
      <vt:variant>
        <vt:lpwstr>_Toc302199372</vt:lpwstr>
      </vt:variant>
      <vt:variant>
        <vt:i4>1572923</vt:i4>
      </vt:variant>
      <vt:variant>
        <vt:i4>1082</vt:i4>
      </vt:variant>
      <vt:variant>
        <vt:i4>0</vt:i4>
      </vt:variant>
      <vt:variant>
        <vt:i4>5</vt:i4>
      </vt:variant>
      <vt:variant>
        <vt:lpwstr/>
      </vt:variant>
      <vt:variant>
        <vt:lpwstr>_Toc302199371</vt:lpwstr>
      </vt:variant>
      <vt:variant>
        <vt:i4>1572923</vt:i4>
      </vt:variant>
      <vt:variant>
        <vt:i4>1076</vt:i4>
      </vt:variant>
      <vt:variant>
        <vt:i4>0</vt:i4>
      </vt:variant>
      <vt:variant>
        <vt:i4>5</vt:i4>
      </vt:variant>
      <vt:variant>
        <vt:lpwstr/>
      </vt:variant>
      <vt:variant>
        <vt:lpwstr>_Toc302199370</vt:lpwstr>
      </vt:variant>
      <vt:variant>
        <vt:i4>1638459</vt:i4>
      </vt:variant>
      <vt:variant>
        <vt:i4>1070</vt:i4>
      </vt:variant>
      <vt:variant>
        <vt:i4>0</vt:i4>
      </vt:variant>
      <vt:variant>
        <vt:i4>5</vt:i4>
      </vt:variant>
      <vt:variant>
        <vt:lpwstr/>
      </vt:variant>
      <vt:variant>
        <vt:lpwstr>_Toc302199369</vt:lpwstr>
      </vt:variant>
      <vt:variant>
        <vt:i4>1638459</vt:i4>
      </vt:variant>
      <vt:variant>
        <vt:i4>1064</vt:i4>
      </vt:variant>
      <vt:variant>
        <vt:i4>0</vt:i4>
      </vt:variant>
      <vt:variant>
        <vt:i4>5</vt:i4>
      </vt:variant>
      <vt:variant>
        <vt:lpwstr/>
      </vt:variant>
      <vt:variant>
        <vt:lpwstr>_Toc302199368</vt:lpwstr>
      </vt:variant>
      <vt:variant>
        <vt:i4>1638459</vt:i4>
      </vt:variant>
      <vt:variant>
        <vt:i4>1058</vt:i4>
      </vt:variant>
      <vt:variant>
        <vt:i4>0</vt:i4>
      </vt:variant>
      <vt:variant>
        <vt:i4>5</vt:i4>
      </vt:variant>
      <vt:variant>
        <vt:lpwstr/>
      </vt:variant>
      <vt:variant>
        <vt:lpwstr>_Toc302199367</vt:lpwstr>
      </vt:variant>
      <vt:variant>
        <vt:i4>1638459</vt:i4>
      </vt:variant>
      <vt:variant>
        <vt:i4>1052</vt:i4>
      </vt:variant>
      <vt:variant>
        <vt:i4>0</vt:i4>
      </vt:variant>
      <vt:variant>
        <vt:i4>5</vt:i4>
      </vt:variant>
      <vt:variant>
        <vt:lpwstr/>
      </vt:variant>
      <vt:variant>
        <vt:lpwstr>_Toc302199366</vt:lpwstr>
      </vt:variant>
      <vt:variant>
        <vt:i4>1638459</vt:i4>
      </vt:variant>
      <vt:variant>
        <vt:i4>1046</vt:i4>
      </vt:variant>
      <vt:variant>
        <vt:i4>0</vt:i4>
      </vt:variant>
      <vt:variant>
        <vt:i4>5</vt:i4>
      </vt:variant>
      <vt:variant>
        <vt:lpwstr/>
      </vt:variant>
      <vt:variant>
        <vt:lpwstr>_Toc302199365</vt:lpwstr>
      </vt:variant>
      <vt:variant>
        <vt:i4>1638459</vt:i4>
      </vt:variant>
      <vt:variant>
        <vt:i4>1040</vt:i4>
      </vt:variant>
      <vt:variant>
        <vt:i4>0</vt:i4>
      </vt:variant>
      <vt:variant>
        <vt:i4>5</vt:i4>
      </vt:variant>
      <vt:variant>
        <vt:lpwstr/>
      </vt:variant>
      <vt:variant>
        <vt:lpwstr>_Toc302199364</vt:lpwstr>
      </vt:variant>
      <vt:variant>
        <vt:i4>1638459</vt:i4>
      </vt:variant>
      <vt:variant>
        <vt:i4>1034</vt:i4>
      </vt:variant>
      <vt:variant>
        <vt:i4>0</vt:i4>
      </vt:variant>
      <vt:variant>
        <vt:i4>5</vt:i4>
      </vt:variant>
      <vt:variant>
        <vt:lpwstr/>
      </vt:variant>
      <vt:variant>
        <vt:lpwstr>_Toc302199363</vt:lpwstr>
      </vt:variant>
      <vt:variant>
        <vt:i4>1638459</vt:i4>
      </vt:variant>
      <vt:variant>
        <vt:i4>1028</vt:i4>
      </vt:variant>
      <vt:variant>
        <vt:i4>0</vt:i4>
      </vt:variant>
      <vt:variant>
        <vt:i4>5</vt:i4>
      </vt:variant>
      <vt:variant>
        <vt:lpwstr/>
      </vt:variant>
      <vt:variant>
        <vt:lpwstr>_Toc302199362</vt:lpwstr>
      </vt:variant>
      <vt:variant>
        <vt:i4>1638459</vt:i4>
      </vt:variant>
      <vt:variant>
        <vt:i4>1022</vt:i4>
      </vt:variant>
      <vt:variant>
        <vt:i4>0</vt:i4>
      </vt:variant>
      <vt:variant>
        <vt:i4>5</vt:i4>
      </vt:variant>
      <vt:variant>
        <vt:lpwstr/>
      </vt:variant>
      <vt:variant>
        <vt:lpwstr>_Toc302199361</vt:lpwstr>
      </vt:variant>
      <vt:variant>
        <vt:i4>1638459</vt:i4>
      </vt:variant>
      <vt:variant>
        <vt:i4>1016</vt:i4>
      </vt:variant>
      <vt:variant>
        <vt:i4>0</vt:i4>
      </vt:variant>
      <vt:variant>
        <vt:i4>5</vt:i4>
      </vt:variant>
      <vt:variant>
        <vt:lpwstr/>
      </vt:variant>
      <vt:variant>
        <vt:lpwstr>_Toc302199360</vt:lpwstr>
      </vt:variant>
      <vt:variant>
        <vt:i4>1703995</vt:i4>
      </vt:variant>
      <vt:variant>
        <vt:i4>1010</vt:i4>
      </vt:variant>
      <vt:variant>
        <vt:i4>0</vt:i4>
      </vt:variant>
      <vt:variant>
        <vt:i4>5</vt:i4>
      </vt:variant>
      <vt:variant>
        <vt:lpwstr/>
      </vt:variant>
      <vt:variant>
        <vt:lpwstr>_Toc302199359</vt:lpwstr>
      </vt:variant>
      <vt:variant>
        <vt:i4>1703995</vt:i4>
      </vt:variant>
      <vt:variant>
        <vt:i4>1004</vt:i4>
      </vt:variant>
      <vt:variant>
        <vt:i4>0</vt:i4>
      </vt:variant>
      <vt:variant>
        <vt:i4>5</vt:i4>
      </vt:variant>
      <vt:variant>
        <vt:lpwstr/>
      </vt:variant>
      <vt:variant>
        <vt:lpwstr>_Toc302199358</vt:lpwstr>
      </vt:variant>
      <vt:variant>
        <vt:i4>1703995</vt:i4>
      </vt:variant>
      <vt:variant>
        <vt:i4>998</vt:i4>
      </vt:variant>
      <vt:variant>
        <vt:i4>0</vt:i4>
      </vt:variant>
      <vt:variant>
        <vt:i4>5</vt:i4>
      </vt:variant>
      <vt:variant>
        <vt:lpwstr/>
      </vt:variant>
      <vt:variant>
        <vt:lpwstr>_Toc302199357</vt:lpwstr>
      </vt:variant>
      <vt:variant>
        <vt:i4>1703995</vt:i4>
      </vt:variant>
      <vt:variant>
        <vt:i4>992</vt:i4>
      </vt:variant>
      <vt:variant>
        <vt:i4>0</vt:i4>
      </vt:variant>
      <vt:variant>
        <vt:i4>5</vt:i4>
      </vt:variant>
      <vt:variant>
        <vt:lpwstr/>
      </vt:variant>
      <vt:variant>
        <vt:lpwstr>_Toc302199356</vt:lpwstr>
      </vt:variant>
      <vt:variant>
        <vt:i4>1703995</vt:i4>
      </vt:variant>
      <vt:variant>
        <vt:i4>986</vt:i4>
      </vt:variant>
      <vt:variant>
        <vt:i4>0</vt:i4>
      </vt:variant>
      <vt:variant>
        <vt:i4>5</vt:i4>
      </vt:variant>
      <vt:variant>
        <vt:lpwstr/>
      </vt:variant>
      <vt:variant>
        <vt:lpwstr>_Toc302199355</vt:lpwstr>
      </vt:variant>
      <vt:variant>
        <vt:i4>1703995</vt:i4>
      </vt:variant>
      <vt:variant>
        <vt:i4>980</vt:i4>
      </vt:variant>
      <vt:variant>
        <vt:i4>0</vt:i4>
      </vt:variant>
      <vt:variant>
        <vt:i4>5</vt:i4>
      </vt:variant>
      <vt:variant>
        <vt:lpwstr/>
      </vt:variant>
      <vt:variant>
        <vt:lpwstr>_Toc302199354</vt:lpwstr>
      </vt:variant>
      <vt:variant>
        <vt:i4>1703995</vt:i4>
      </vt:variant>
      <vt:variant>
        <vt:i4>974</vt:i4>
      </vt:variant>
      <vt:variant>
        <vt:i4>0</vt:i4>
      </vt:variant>
      <vt:variant>
        <vt:i4>5</vt:i4>
      </vt:variant>
      <vt:variant>
        <vt:lpwstr/>
      </vt:variant>
      <vt:variant>
        <vt:lpwstr>_Toc302199353</vt:lpwstr>
      </vt:variant>
      <vt:variant>
        <vt:i4>1703995</vt:i4>
      </vt:variant>
      <vt:variant>
        <vt:i4>968</vt:i4>
      </vt:variant>
      <vt:variant>
        <vt:i4>0</vt:i4>
      </vt:variant>
      <vt:variant>
        <vt:i4>5</vt:i4>
      </vt:variant>
      <vt:variant>
        <vt:lpwstr/>
      </vt:variant>
      <vt:variant>
        <vt:lpwstr>_Toc302199352</vt:lpwstr>
      </vt:variant>
      <vt:variant>
        <vt:i4>1703995</vt:i4>
      </vt:variant>
      <vt:variant>
        <vt:i4>962</vt:i4>
      </vt:variant>
      <vt:variant>
        <vt:i4>0</vt:i4>
      </vt:variant>
      <vt:variant>
        <vt:i4>5</vt:i4>
      </vt:variant>
      <vt:variant>
        <vt:lpwstr/>
      </vt:variant>
      <vt:variant>
        <vt:lpwstr>_Toc302199351</vt:lpwstr>
      </vt:variant>
      <vt:variant>
        <vt:i4>1703995</vt:i4>
      </vt:variant>
      <vt:variant>
        <vt:i4>956</vt:i4>
      </vt:variant>
      <vt:variant>
        <vt:i4>0</vt:i4>
      </vt:variant>
      <vt:variant>
        <vt:i4>5</vt:i4>
      </vt:variant>
      <vt:variant>
        <vt:lpwstr/>
      </vt:variant>
      <vt:variant>
        <vt:lpwstr>_Toc302199350</vt:lpwstr>
      </vt:variant>
      <vt:variant>
        <vt:i4>1769531</vt:i4>
      </vt:variant>
      <vt:variant>
        <vt:i4>950</vt:i4>
      </vt:variant>
      <vt:variant>
        <vt:i4>0</vt:i4>
      </vt:variant>
      <vt:variant>
        <vt:i4>5</vt:i4>
      </vt:variant>
      <vt:variant>
        <vt:lpwstr/>
      </vt:variant>
      <vt:variant>
        <vt:lpwstr>_Toc302199349</vt:lpwstr>
      </vt:variant>
      <vt:variant>
        <vt:i4>1769531</vt:i4>
      </vt:variant>
      <vt:variant>
        <vt:i4>944</vt:i4>
      </vt:variant>
      <vt:variant>
        <vt:i4>0</vt:i4>
      </vt:variant>
      <vt:variant>
        <vt:i4>5</vt:i4>
      </vt:variant>
      <vt:variant>
        <vt:lpwstr/>
      </vt:variant>
      <vt:variant>
        <vt:lpwstr>_Toc302199348</vt:lpwstr>
      </vt:variant>
      <vt:variant>
        <vt:i4>1769531</vt:i4>
      </vt:variant>
      <vt:variant>
        <vt:i4>938</vt:i4>
      </vt:variant>
      <vt:variant>
        <vt:i4>0</vt:i4>
      </vt:variant>
      <vt:variant>
        <vt:i4>5</vt:i4>
      </vt:variant>
      <vt:variant>
        <vt:lpwstr/>
      </vt:variant>
      <vt:variant>
        <vt:lpwstr>_Toc302199347</vt:lpwstr>
      </vt:variant>
      <vt:variant>
        <vt:i4>1769529</vt:i4>
      </vt:variant>
      <vt:variant>
        <vt:i4>932</vt:i4>
      </vt:variant>
      <vt:variant>
        <vt:i4>0</vt:i4>
      </vt:variant>
      <vt:variant>
        <vt:i4>5</vt:i4>
      </vt:variant>
      <vt:variant>
        <vt:lpwstr/>
      </vt:variant>
      <vt:variant>
        <vt:lpwstr>_Toc302198156</vt:lpwstr>
      </vt:variant>
      <vt:variant>
        <vt:i4>1769529</vt:i4>
      </vt:variant>
      <vt:variant>
        <vt:i4>926</vt:i4>
      </vt:variant>
      <vt:variant>
        <vt:i4>0</vt:i4>
      </vt:variant>
      <vt:variant>
        <vt:i4>5</vt:i4>
      </vt:variant>
      <vt:variant>
        <vt:lpwstr/>
      </vt:variant>
      <vt:variant>
        <vt:lpwstr>_Toc302198155</vt:lpwstr>
      </vt:variant>
      <vt:variant>
        <vt:i4>1769529</vt:i4>
      </vt:variant>
      <vt:variant>
        <vt:i4>920</vt:i4>
      </vt:variant>
      <vt:variant>
        <vt:i4>0</vt:i4>
      </vt:variant>
      <vt:variant>
        <vt:i4>5</vt:i4>
      </vt:variant>
      <vt:variant>
        <vt:lpwstr/>
      </vt:variant>
      <vt:variant>
        <vt:lpwstr>_Toc302198154</vt:lpwstr>
      </vt:variant>
      <vt:variant>
        <vt:i4>1769529</vt:i4>
      </vt:variant>
      <vt:variant>
        <vt:i4>914</vt:i4>
      </vt:variant>
      <vt:variant>
        <vt:i4>0</vt:i4>
      </vt:variant>
      <vt:variant>
        <vt:i4>5</vt:i4>
      </vt:variant>
      <vt:variant>
        <vt:lpwstr/>
      </vt:variant>
      <vt:variant>
        <vt:lpwstr>_Toc302198153</vt:lpwstr>
      </vt:variant>
      <vt:variant>
        <vt:i4>1769529</vt:i4>
      </vt:variant>
      <vt:variant>
        <vt:i4>908</vt:i4>
      </vt:variant>
      <vt:variant>
        <vt:i4>0</vt:i4>
      </vt:variant>
      <vt:variant>
        <vt:i4>5</vt:i4>
      </vt:variant>
      <vt:variant>
        <vt:lpwstr/>
      </vt:variant>
      <vt:variant>
        <vt:lpwstr>_Toc302198152</vt:lpwstr>
      </vt:variant>
      <vt:variant>
        <vt:i4>1769529</vt:i4>
      </vt:variant>
      <vt:variant>
        <vt:i4>902</vt:i4>
      </vt:variant>
      <vt:variant>
        <vt:i4>0</vt:i4>
      </vt:variant>
      <vt:variant>
        <vt:i4>5</vt:i4>
      </vt:variant>
      <vt:variant>
        <vt:lpwstr/>
      </vt:variant>
      <vt:variant>
        <vt:lpwstr>_Toc302198151</vt:lpwstr>
      </vt:variant>
      <vt:variant>
        <vt:i4>1769529</vt:i4>
      </vt:variant>
      <vt:variant>
        <vt:i4>896</vt:i4>
      </vt:variant>
      <vt:variant>
        <vt:i4>0</vt:i4>
      </vt:variant>
      <vt:variant>
        <vt:i4>5</vt:i4>
      </vt:variant>
      <vt:variant>
        <vt:lpwstr/>
      </vt:variant>
      <vt:variant>
        <vt:lpwstr>_Toc302198150</vt:lpwstr>
      </vt:variant>
      <vt:variant>
        <vt:i4>1703993</vt:i4>
      </vt:variant>
      <vt:variant>
        <vt:i4>890</vt:i4>
      </vt:variant>
      <vt:variant>
        <vt:i4>0</vt:i4>
      </vt:variant>
      <vt:variant>
        <vt:i4>5</vt:i4>
      </vt:variant>
      <vt:variant>
        <vt:lpwstr/>
      </vt:variant>
      <vt:variant>
        <vt:lpwstr>_Toc302198149</vt:lpwstr>
      </vt:variant>
      <vt:variant>
        <vt:i4>1703993</vt:i4>
      </vt:variant>
      <vt:variant>
        <vt:i4>884</vt:i4>
      </vt:variant>
      <vt:variant>
        <vt:i4>0</vt:i4>
      </vt:variant>
      <vt:variant>
        <vt:i4>5</vt:i4>
      </vt:variant>
      <vt:variant>
        <vt:lpwstr/>
      </vt:variant>
      <vt:variant>
        <vt:lpwstr>_Toc302198148</vt:lpwstr>
      </vt:variant>
      <vt:variant>
        <vt:i4>1703993</vt:i4>
      </vt:variant>
      <vt:variant>
        <vt:i4>878</vt:i4>
      </vt:variant>
      <vt:variant>
        <vt:i4>0</vt:i4>
      </vt:variant>
      <vt:variant>
        <vt:i4>5</vt:i4>
      </vt:variant>
      <vt:variant>
        <vt:lpwstr/>
      </vt:variant>
      <vt:variant>
        <vt:lpwstr>_Toc302198147</vt:lpwstr>
      </vt:variant>
      <vt:variant>
        <vt:i4>1703993</vt:i4>
      </vt:variant>
      <vt:variant>
        <vt:i4>872</vt:i4>
      </vt:variant>
      <vt:variant>
        <vt:i4>0</vt:i4>
      </vt:variant>
      <vt:variant>
        <vt:i4>5</vt:i4>
      </vt:variant>
      <vt:variant>
        <vt:lpwstr/>
      </vt:variant>
      <vt:variant>
        <vt:lpwstr>_Toc302198146</vt:lpwstr>
      </vt:variant>
      <vt:variant>
        <vt:i4>1703993</vt:i4>
      </vt:variant>
      <vt:variant>
        <vt:i4>866</vt:i4>
      </vt:variant>
      <vt:variant>
        <vt:i4>0</vt:i4>
      </vt:variant>
      <vt:variant>
        <vt:i4>5</vt:i4>
      </vt:variant>
      <vt:variant>
        <vt:lpwstr/>
      </vt:variant>
      <vt:variant>
        <vt:lpwstr>_Toc302198145</vt:lpwstr>
      </vt:variant>
      <vt:variant>
        <vt:i4>1703993</vt:i4>
      </vt:variant>
      <vt:variant>
        <vt:i4>860</vt:i4>
      </vt:variant>
      <vt:variant>
        <vt:i4>0</vt:i4>
      </vt:variant>
      <vt:variant>
        <vt:i4>5</vt:i4>
      </vt:variant>
      <vt:variant>
        <vt:lpwstr/>
      </vt:variant>
      <vt:variant>
        <vt:lpwstr>_Toc302198144</vt:lpwstr>
      </vt:variant>
      <vt:variant>
        <vt:i4>1703993</vt:i4>
      </vt:variant>
      <vt:variant>
        <vt:i4>854</vt:i4>
      </vt:variant>
      <vt:variant>
        <vt:i4>0</vt:i4>
      </vt:variant>
      <vt:variant>
        <vt:i4>5</vt:i4>
      </vt:variant>
      <vt:variant>
        <vt:lpwstr/>
      </vt:variant>
      <vt:variant>
        <vt:lpwstr>_Toc302198143</vt:lpwstr>
      </vt:variant>
      <vt:variant>
        <vt:i4>1703993</vt:i4>
      </vt:variant>
      <vt:variant>
        <vt:i4>848</vt:i4>
      </vt:variant>
      <vt:variant>
        <vt:i4>0</vt:i4>
      </vt:variant>
      <vt:variant>
        <vt:i4>5</vt:i4>
      </vt:variant>
      <vt:variant>
        <vt:lpwstr/>
      </vt:variant>
      <vt:variant>
        <vt:lpwstr>_Toc302198142</vt:lpwstr>
      </vt:variant>
      <vt:variant>
        <vt:i4>1703993</vt:i4>
      </vt:variant>
      <vt:variant>
        <vt:i4>842</vt:i4>
      </vt:variant>
      <vt:variant>
        <vt:i4>0</vt:i4>
      </vt:variant>
      <vt:variant>
        <vt:i4>5</vt:i4>
      </vt:variant>
      <vt:variant>
        <vt:lpwstr/>
      </vt:variant>
      <vt:variant>
        <vt:lpwstr>_Toc302198141</vt:lpwstr>
      </vt:variant>
      <vt:variant>
        <vt:i4>1703993</vt:i4>
      </vt:variant>
      <vt:variant>
        <vt:i4>836</vt:i4>
      </vt:variant>
      <vt:variant>
        <vt:i4>0</vt:i4>
      </vt:variant>
      <vt:variant>
        <vt:i4>5</vt:i4>
      </vt:variant>
      <vt:variant>
        <vt:lpwstr/>
      </vt:variant>
      <vt:variant>
        <vt:lpwstr>_Toc302198140</vt:lpwstr>
      </vt:variant>
      <vt:variant>
        <vt:i4>1900601</vt:i4>
      </vt:variant>
      <vt:variant>
        <vt:i4>830</vt:i4>
      </vt:variant>
      <vt:variant>
        <vt:i4>0</vt:i4>
      </vt:variant>
      <vt:variant>
        <vt:i4>5</vt:i4>
      </vt:variant>
      <vt:variant>
        <vt:lpwstr/>
      </vt:variant>
      <vt:variant>
        <vt:lpwstr>_Toc302198139</vt:lpwstr>
      </vt:variant>
      <vt:variant>
        <vt:i4>1900601</vt:i4>
      </vt:variant>
      <vt:variant>
        <vt:i4>824</vt:i4>
      </vt:variant>
      <vt:variant>
        <vt:i4>0</vt:i4>
      </vt:variant>
      <vt:variant>
        <vt:i4>5</vt:i4>
      </vt:variant>
      <vt:variant>
        <vt:lpwstr/>
      </vt:variant>
      <vt:variant>
        <vt:lpwstr>_Toc302198138</vt:lpwstr>
      </vt:variant>
      <vt:variant>
        <vt:i4>1900601</vt:i4>
      </vt:variant>
      <vt:variant>
        <vt:i4>818</vt:i4>
      </vt:variant>
      <vt:variant>
        <vt:i4>0</vt:i4>
      </vt:variant>
      <vt:variant>
        <vt:i4>5</vt:i4>
      </vt:variant>
      <vt:variant>
        <vt:lpwstr/>
      </vt:variant>
      <vt:variant>
        <vt:lpwstr>_Toc302198137</vt:lpwstr>
      </vt:variant>
      <vt:variant>
        <vt:i4>1900601</vt:i4>
      </vt:variant>
      <vt:variant>
        <vt:i4>812</vt:i4>
      </vt:variant>
      <vt:variant>
        <vt:i4>0</vt:i4>
      </vt:variant>
      <vt:variant>
        <vt:i4>5</vt:i4>
      </vt:variant>
      <vt:variant>
        <vt:lpwstr/>
      </vt:variant>
      <vt:variant>
        <vt:lpwstr>_Toc302198136</vt:lpwstr>
      </vt:variant>
      <vt:variant>
        <vt:i4>1900601</vt:i4>
      </vt:variant>
      <vt:variant>
        <vt:i4>806</vt:i4>
      </vt:variant>
      <vt:variant>
        <vt:i4>0</vt:i4>
      </vt:variant>
      <vt:variant>
        <vt:i4>5</vt:i4>
      </vt:variant>
      <vt:variant>
        <vt:lpwstr/>
      </vt:variant>
      <vt:variant>
        <vt:lpwstr>_Toc302198135</vt:lpwstr>
      </vt:variant>
      <vt:variant>
        <vt:i4>1900601</vt:i4>
      </vt:variant>
      <vt:variant>
        <vt:i4>800</vt:i4>
      </vt:variant>
      <vt:variant>
        <vt:i4>0</vt:i4>
      </vt:variant>
      <vt:variant>
        <vt:i4>5</vt:i4>
      </vt:variant>
      <vt:variant>
        <vt:lpwstr/>
      </vt:variant>
      <vt:variant>
        <vt:lpwstr>_Toc302198134</vt:lpwstr>
      </vt:variant>
      <vt:variant>
        <vt:i4>1900601</vt:i4>
      </vt:variant>
      <vt:variant>
        <vt:i4>794</vt:i4>
      </vt:variant>
      <vt:variant>
        <vt:i4>0</vt:i4>
      </vt:variant>
      <vt:variant>
        <vt:i4>5</vt:i4>
      </vt:variant>
      <vt:variant>
        <vt:lpwstr/>
      </vt:variant>
      <vt:variant>
        <vt:lpwstr>_Toc302198130</vt:lpwstr>
      </vt:variant>
      <vt:variant>
        <vt:i4>1835065</vt:i4>
      </vt:variant>
      <vt:variant>
        <vt:i4>788</vt:i4>
      </vt:variant>
      <vt:variant>
        <vt:i4>0</vt:i4>
      </vt:variant>
      <vt:variant>
        <vt:i4>5</vt:i4>
      </vt:variant>
      <vt:variant>
        <vt:lpwstr/>
      </vt:variant>
      <vt:variant>
        <vt:lpwstr>_Toc302198129</vt:lpwstr>
      </vt:variant>
      <vt:variant>
        <vt:i4>1835065</vt:i4>
      </vt:variant>
      <vt:variant>
        <vt:i4>782</vt:i4>
      </vt:variant>
      <vt:variant>
        <vt:i4>0</vt:i4>
      </vt:variant>
      <vt:variant>
        <vt:i4>5</vt:i4>
      </vt:variant>
      <vt:variant>
        <vt:lpwstr/>
      </vt:variant>
      <vt:variant>
        <vt:lpwstr>_Toc302198128</vt:lpwstr>
      </vt:variant>
      <vt:variant>
        <vt:i4>1835065</vt:i4>
      </vt:variant>
      <vt:variant>
        <vt:i4>776</vt:i4>
      </vt:variant>
      <vt:variant>
        <vt:i4>0</vt:i4>
      </vt:variant>
      <vt:variant>
        <vt:i4>5</vt:i4>
      </vt:variant>
      <vt:variant>
        <vt:lpwstr/>
      </vt:variant>
      <vt:variant>
        <vt:lpwstr>_Toc302198127</vt:lpwstr>
      </vt:variant>
      <vt:variant>
        <vt:i4>1835065</vt:i4>
      </vt:variant>
      <vt:variant>
        <vt:i4>770</vt:i4>
      </vt:variant>
      <vt:variant>
        <vt:i4>0</vt:i4>
      </vt:variant>
      <vt:variant>
        <vt:i4>5</vt:i4>
      </vt:variant>
      <vt:variant>
        <vt:lpwstr/>
      </vt:variant>
      <vt:variant>
        <vt:lpwstr>_Toc302198126</vt:lpwstr>
      </vt:variant>
      <vt:variant>
        <vt:i4>1835065</vt:i4>
      </vt:variant>
      <vt:variant>
        <vt:i4>764</vt:i4>
      </vt:variant>
      <vt:variant>
        <vt:i4>0</vt:i4>
      </vt:variant>
      <vt:variant>
        <vt:i4>5</vt:i4>
      </vt:variant>
      <vt:variant>
        <vt:lpwstr/>
      </vt:variant>
      <vt:variant>
        <vt:lpwstr>_Toc302198125</vt:lpwstr>
      </vt:variant>
      <vt:variant>
        <vt:i4>1835065</vt:i4>
      </vt:variant>
      <vt:variant>
        <vt:i4>758</vt:i4>
      </vt:variant>
      <vt:variant>
        <vt:i4>0</vt:i4>
      </vt:variant>
      <vt:variant>
        <vt:i4>5</vt:i4>
      </vt:variant>
      <vt:variant>
        <vt:lpwstr/>
      </vt:variant>
      <vt:variant>
        <vt:lpwstr>_Toc302198124</vt:lpwstr>
      </vt:variant>
      <vt:variant>
        <vt:i4>1835065</vt:i4>
      </vt:variant>
      <vt:variant>
        <vt:i4>752</vt:i4>
      </vt:variant>
      <vt:variant>
        <vt:i4>0</vt:i4>
      </vt:variant>
      <vt:variant>
        <vt:i4>5</vt:i4>
      </vt:variant>
      <vt:variant>
        <vt:lpwstr/>
      </vt:variant>
      <vt:variant>
        <vt:lpwstr>_Toc302198123</vt:lpwstr>
      </vt:variant>
      <vt:variant>
        <vt:i4>1835065</vt:i4>
      </vt:variant>
      <vt:variant>
        <vt:i4>746</vt:i4>
      </vt:variant>
      <vt:variant>
        <vt:i4>0</vt:i4>
      </vt:variant>
      <vt:variant>
        <vt:i4>5</vt:i4>
      </vt:variant>
      <vt:variant>
        <vt:lpwstr/>
      </vt:variant>
      <vt:variant>
        <vt:lpwstr>_Toc302198122</vt:lpwstr>
      </vt:variant>
      <vt:variant>
        <vt:i4>1835065</vt:i4>
      </vt:variant>
      <vt:variant>
        <vt:i4>740</vt:i4>
      </vt:variant>
      <vt:variant>
        <vt:i4>0</vt:i4>
      </vt:variant>
      <vt:variant>
        <vt:i4>5</vt:i4>
      </vt:variant>
      <vt:variant>
        <vt:lpwstr/>
      </vt:variant>
      <vt:variant>
        <vt:lpwstr>_Toc302198121</vt:lpwstr>
      </vt:variant>
      <vt:variant>
        <vt:i4>1835065</vt:i4>
      </vt:variant>
      <vt:variant>
        <vt:i4>734</vt:i4>
      </vt:variant>
      <vt:variant>
        <vt:i4>0</vt:i4>
      </vt:variant>
      <vt:variant>
        <vt:i4>5</vt:i4>
      </vt:variant>
      <vt:variant>
        <vt:lpwstr/>
      </vt:variant>
      <vt:variant>
        <vt:lpwstr>_Toc302198120</vt:lpwstr>
      </vt:variant>
      <vt:variant>
        <vt:i4>2031673</vt:i4>
      </vt:variant>
      <vt:variant>
        <vt:i4>728</vt:i4>
      </vt:variant>
      <vt:variant>
        <vt:i4>0</vt:i4>
      </vt:variant>
      <vt:variant>
        <vt:i4>5</vt:i4>
      </vt:variant>
      <vt:variant>
        <vt:lpwstr/>
      </vt:variant>
      <vt:variant>
        <vt:lpwstr>_Toc302198119</vt:lpwstr>
      </vt:variant>
      <vt:variant>
        <vt:i4>2031673</vt:i4>
      </vt:variant>
      <vt:variant>
        <vt:i4>722</vt:i4>
      </vt:variant>
      <vt:variant>
        <vt:i4>0</vt:i4>
      </vt:variant>
      <vt:variant>
        <vt:i4>5</vt:i4>
      </vt:variant>
      <vt:variant>
        <vt:lpwstr/>
      </vt:variant>
      <vt:variant>
        <vt:lpwstr>_Toc302198118</vt:lpwstr>
      </vt:variant>
      <vt:variant>
        <vt:i4>2031673</vt:i4>
      </vt:variant>
      <vt:variant>
        <vt:i4>716</vt:i4>
      </vt:variant>
      <vt:variant>
        <vt:i4>0</vt:i4>
      </vt:variant>
      <vt:variant>
        <vt:i4>5</vt:i4>
      </vt:variant>
      <vt:variant>
        <vt:lpwstr/>
      </vt:variant>
      <vt:variant>
        <vt:lpwstr>_Toc302198117</vt:lpwstr>
      </vt:variant>
      <vt:variant>
        <vt:i4>2031673</vt:i4>
      </vt:variant>
      <vt:variant>
        <vt:i4>710</vt:i4>
      </vt:variant>
      <vt:variant>
        <vt:i4>0</vt:i4>
      </vt:variant>
      <vt:variant>
        <vt:i4>5</vt:i4>
      </vt:variant>
      <vt:variant>
        <vt:lpwstr/>
      </vt:variant>
      <vt:variant>
        <vt:lpwstr>_Toc302198116</vt:lpwstr>
      </vt:variant>
      <vt:variant>
        <vt:i4>2031673</vt:i4>
      </vt:variant>
      <vt:variant>
        <vt:i4>704</vt:i4>
      </vt:variant>
      <vt:variant>
        <vt:i4>0</vt:i4>
      </vt:variant>
      <vt:variant>
        <vt:i4>5</vt:i4>
      </vt:variant>
      <vt:variant>
        <vt:lpwstr/>
      </vt:variant>
      <vt:variant>
        <vt:lpwstr>_Toc302198115</vt:lpwstr>
      </vt:variant>
      <vt:variant>
        <vt:i4>2031673</vt:i4>
      </vt:variant>
      <vt:variant>
        <vt:i4>698</vt:i4>
      </vt:variant>
      <vt:variant>
        <vt:i4>0</vt:i4>
      </vt:variant>
      <vt:variant>
        <vt:i4>5</vt:i4>
      </vt:variant>
      <vt:variant>
        <vt:lpwstr/>
      </vt:variant>
      <vt:variant>
        <vt:lpwstr>_Toc302198114</vt:lpwstr>
      </vt:variant>
      <vt:variant>
        <vt:i4>2031673</vt:i4>
      </vt:variant>
      <vt:variant>
        <vt:i4>692</vt:i4>
      </vt:variant>
      <vt:variant>
        <vt:i4>0</vt:i4>
      </vt:variant>
      <vt:variant>
        <vt:i4>5</vt:i4>
      </vt:variant>
      <vt:variant>
        <vt:lpwstr/>
      </vt:variant>
      <vt:variant>
        <vt:lpwstr>_Toc302198113</vt:lpwstr>
      </vt:variant>
      <vt:variant>
        <vt:i4>2031673</vt:i4>
      </vt:variant>
      <vt:variant>
        <vt:i4>686</vt:i4>
      </vt:variant>
      <vt:variant>
        <vt:i4>0</vt:i4>
      </vt:variant>
      <vt:variant>
        <vt:i4>5</vt:i4>
      </vt:variant>
      <vt:variant>
        <vt:lpwstr/>
      </vt:variant>
      <vt:variant>
        <vt:lpwstr>_Toc302198112</vt:lpwstr>
      </vt:variant>
      <vt:variant>
        <vt:i4>2031673</vt:i4>
      </vt:variant>
      <vt:variant>
        <vt:i4>680</vt:i4>
      </vt:variant>
      <vt:variant>
        <vt:i4>0</vt:i4>
      </vt:variant>
      <vt:variant>
        <vt:i4>5</vt:i4>
      </vt:variant>
      <vt:variant>
        <vt:lpwstr/>
      </vt:variant>
      <vt:variant>
        <vt:lpwstr>_Toc302198111</vt:lpwstr>
      </vt:variant>
      <vt:variant>
        <vt:i4>2031673</vt:i4>
      </vt:variant>
      <vt:variant>
        <vt:i4>674</vt:i4>
      </vt:variant>
      <vt:variant>
        <vt:i4>0</vt:i4>
      </vt:variant>
      <vt:variant>
        <vt:i4>5</vt:i4>
      </vt:variant>
      <vt:variant>
        <vt:lpwstr/>
      </vt:variant>
      <vt:variant>
        <vt:lpwstr>_Toc302198110</vt:lpwstr>
      </vt:variant>
      <vt:variant>
        <vt:i4>1966137</vt:i4>
      </vt:variant>
      <vt:variant>
        <vt:i4>668</vt:i4>
      </vt:variant>
      <vt:variant>
        <vt:i4>0</vt:i4>
      </vt:variant>
      <vt:variant>
        <vt:i4>5</vt:i4>
      </vt:variant>
      <vt:variant>
        <vt:lpwstr/>
      </vt:variant>
      <vt:variant>
        <vt:lpwstr>_Toc302198109</vt:lpwstr>
      </vt:variant>
      <vt:variant>
        <vt:i4>1966137</vt:i4>
      </vt:variant>
      <vt:variant>
        <vt:i4>662</vt:i4>
      </vt:variant>
      <vt:variant>
        <vt:i4>0</vt:i4>
      </vt:variant>
      <vt:variant>
        <vt:i4>5</vt:i4>
      </vt:variant>
      <vt:variant>
        <vt:lpwstr/>
      </vt:variant>
      <vt:variant>
        <vt:lpwstr>_Toc302198108</vt:lpwstr>
      </vt:variant>
      <vt:variant>
        <vt:i4>1966137</vt:i4>
      </vt:variant>
      <vt:variant>
        <vt:i4>656</vt:i4>
      </vt:variant>
      <vt:variant>
        <vt:i4>0</vt:i4>
      </vt:variant>
      <vt:variant>
        <vt:i4>5</vt:i4>
      </vt:variant>
      <vt:variant>
        <vt:lpwstr/>
      </vt:variant>
      <vt:variant>
        <vt:lpwstr>_Toc302198107</vt:lpwstr>
      </vt:variant>
      <vt:variant>
        <vt:i4>1966137</vt:i4>
      </vt:variant>
      <vt:variant>
        <vt:i4>650</vt:i4>
      </vt:variant>
      <vt:variant>
        <vt:i4>0</vt:i4>
      </vt:variant>
      <vt:variant>
        <vt:i4>5</vt:i4>
      </vt:variant>
      <vt:variant>
        <vt:lpwstr/>
      </vt:variant>
      <vt:variant>
        <vt:lpwstr>_Toc302198106</vt:lpwstr>
      </vt:variant>
      <vt:variant>
        <vt:i4>1966137</vt:i4>
      </vt:variant>
      <vt:variant>
        <vt:i4>644</vt:i4>
      </vt:variant>
      <vt:variant>
        <vt:i4>0</vt:i4>
      </vt:variant>
      <vt:variant>
        <vt:i4>5</vt:i4>
      </vt:variant>
      <vt:variant>
        <vt:lpwstr/>
      </vt:variant>
      <vt:variant>
        <vt:lpwstr>_Toc302198105</vt:lpwstr>
      </vt:variant>
      <vt:variant>
        <vt:i4>1966137</vt:i4>
      </vt:variant>
      <vt:variant>
        <vt:i4>638</vt:i4>
      </vt:variant>
      <vt:variant>
        <vt:i4>0</vt:i4>
      </vt:variant>
      <vt:variant>
        <vt:i4>5</vt:i4>
      </vt:variant>
      <vt:variant>
        <vt:lpwstr/>
      </vt:variant>
      <vt:variant>
        <vt:lpwstr>_Toc302198104</vt:lpwstr>
      </vt:variant>
      <vt:variant>
        <vt:i4>1966137</vt:i4>
      </vt:variant>
      <vt:variant>
        <vt:i4>632</vt:i4>
      </vt:variant>
      <vt:variant>
        <vt:i4>0</vt:i4>
      </vt:variant>
      <vt:variant>
        <vt:i4>5</vt:i4>
      </vt:variant>
      <vt:variant>
        <vt:lpwstr/>
      </vt:variant>
      <vt:variant>
        <vt:lpwstr>_Toc302198103</vt:lpwstr>
      </vt:variant>
      <vt:variant>
        <vt:i4>1966137</vt:i4>
      </vt:variant>
      <vt:variant>
        <vt:i4>626</vt:i4>
      </vt:variant>
      <vt:variant>
        <vt:i4>0</vt:i4>
      </vt:variant>
      <vt:variant>
        <vt:i4>5</vt:i4>
      </vt:variant>
      <vt:variant>
        <vt:lpwstr/>
      </vt:variant>
      <vt:variant>
        <vt:lpwstr>_Toc302198102</vt:lpwstr>
      </vt:variant>
      <vt:variant>
        <vt:i4>1966137</vt:i4>
      </vt:variant>
      <vt:variant>
        <vt:i4>620</vt:i4>
      </vt:variant>
      <vt:variant>
        <vt:i4>0</vt:i4>
      </vt:variant>
      <vt:variant>
        <vt:i4>5</vt:i4>
      </vt:variant>
      <vt:variant>
        <vt:lpwstr/>
      </vt:variant>
      <vt:variant>
        <vt:lpwstr>_Toc302198101</vt:lpwstr>
      </vt:variant>
      <vt:variant>
        <vt:i4>1966137</vt:i4>
      </vt:variant>
      <vt:variant>
        <vt:i4>614</vt:i4>
      </vt:variant>
      <vt:variant>
        <vt:i4>0</vt:i4>
      </vt:variant>
      <vt:variant>
        <vt:i4>5</vt:i4>
      </vt:variant>
      <vt:variant>
        <vt:lpwstr/>
      </vt:variant>
      <vt:variant>
        <vt:lpwstr>_Toc302198100</vt:lpwstr>
      </vt:variant>
      <vt:variant>
        <vt:i4>1507384</vt:i4>
      </vt:variant>
      <vt:variant>
        <vt:i4>608</vt:i4>
      </vt:variant>
      <vt:variant>
        <vt:i4>0</vt:i4>
      </vt:variant>
      <vt:variant>
        <vt:i4>5</vt:i4>
      </vt:variant>
      <vt:variant>
        <vt:lpwstr/>
      </vt:variant>
      <vt:variant>
        <vt:lpwstr>_Toc302198099</vt:lpwstr>
      </vt:variant>
      <vt:variant>
        <vt:i4>1507384</vt:i4>
      </vt:variant>
      <vt:variant>
        <vt:i4>602</vt:i4>
      </vt:variant>
      <vt:variant>
        <vt:i4>0</vt:i4>
      </vt:variant>
      <vt:variant>
        <vt:i4>5</vt:i4>
      </vt:variant>
      <vt:variant>
        <vt:lpwstr/>
      </vt:variant>
      <vt:variant>
        <vt:lpwstr>_Toc302198098</vt:lpwstr>
      </vt:variant>
      <vt:variant>
        <vt:i4>1507384</vt:i4>
      </vt:variant>
      <vt:variant>
        <vt:i4>596</vt:i4>
      </vt:variant>
      <vt:variant>
        <vt:i4>0</vt:i4>
      </vt:variant>
      <vt:variant>
        <vt:i4>5</vt:i4>
      </vt:variant>
      <vt:variant>
        <vt:lpwstr/>
      </vt:variant>
      <vt:variant>
        <vt:lpwstr>_Toc302198097</vt:lpwstr>
      </vt:variant>
      <vt:variant>
        <vt:i4>1507384</vt:i4>
      </vt:variant>
      <vt:variant>
        <vt:i4>590</vt:i4>
      </vt:variant>
      <vt:variant>
        <vt:i4>0</vt:i4>
      </vt:variant>
      <vt:variant>
        <vt:i4>5</vt:i4>
      </vt:variant>
      <vt:variant>
        <vt:lpwstr/>
      </vt:variant>
      <vt:variant>
        <vt:lpwstr>_Toc302198096</vt:lpwstr>
      </vt:variant>
      <vt:variant>
        <vt:i4>1507384</vt:i4>
      </vt:variant>
      <vt:variant>
        <vt:i4>584</vt:i4>
      </vt:variant>
      <vt:variant>
        <vt:i4>0</vt:i4>
      </vt:variant>
      <vt:variant>
        <vt:i4>5</vt:i4>
      </vt:variant>
      <vt:variant>
        <vt:lpwstr/>
      </vt:variant>
      <vt:variant>
        <vt:lpwstr>_Toc302198095</vt:lpwstr>
      </vt:variant>
      <vt:variant>
        <vt:i4>1507384</vt:i4>
      </vt:variant>
      <vt:variant>
        <vt:i4>578</vt:i4>
      </vt:variant>
      <vt:variant>
        <vt:i4>0</vt:i4>
      </vt:variant>
      <vt:variant>
        <vt:i4>5</vt:i4>
      </vt:variant>
      <vt:variant>
        <vt:lpwstr/>
      </vt:variant>
      <vt:variant>
        <vt:lpwstr>_Toc302198094</vt:lpwstr>
      </vt:variant>
      <vt:variant>
        <vt:i4>1507384</vt:i4>
      </vt:variant>
      <vt:variant>
        <vt:i4>572</vt:i4>
      </vt:variant>
      <vt:variant>
        <vt:i4>0</vt:i4>
      </vt:variant>
      <vt:variant>
        <vt:i4>5</vt:i4>
      </vt:variant>
      <vt:variant>
        <vt:lpwstr/>
      </vt:variant>
      <vt:variant>
        <vt:lpwstr>_Toc302198093</vt:lpwstr>
      </vt:variant>
      <vt:variant>
        <vt:i4>1507384</vt:i4>
      </vt:variant>
      <vt:variant>
        <vt:i4>566</vt:i4>
      </vt:variant>
      <vt:variant>
        <vt:i4>0</vt:i4>
      </vt:variant>
      <vt:variant>
        <vt:i4>5</vt:i4>
      </vt:variant>
      <vt:variant>
        <vt:lpwstr/>
      </vt:variant>
      <vt:variant>
        <vt:lpwstr>_Toc302198092</vt:lpwstr>
      </vt:variant>
      <vt:variant>
        <vt:i4>1507384</vt:i4>
      </vt:variant>
      <vt:variant>
        <vt:i4>560</vt:i4>
      </vt:variant>
      <vt:variant>
        <vt:i4>0</vt:i4>
      </vt:variant>
      <vt:variant>
        <vt:i4>5</vt:i4>
      </vt:variant>
      <vt:variant>
        <vt:lpwstr/>
      </vt:variant>
      <vt:variant>
        <vt:lpwstr>_Toc302198091</vt:lpwstr>
      </vt:variant>
      <vt:variant>
        <vt:i4>1507384</vt:i4>
      </vt:variant>
      <vt:variant>
        <vt:i4>554</vt:i4>
      </vt:variant>
      <vt:variant>
        <vt:i4>0</vt:i4>
      </vt:variant>
      <vt:variant>
        <vt:i4>5</vt:i4>
      </vt:variant>
      <vt:variant>
        <vt:lpwstr/>
      </vt:variant>
      <vt:variant>
        <vt:lpwstr>_Toc302198090</vt:lpwstr>
      </vt:variant>
      <vt:variant>
        <vt:i4>1441848</vt:i4>
      </vt:variant>
      <vt:variant>
        <vt:i4>548</vt:i4>
      </vt:variant>
      <vt:variant>
        <vt:i4>0</vt:i4>
      </vt:variant>
      <vt:variant>
        <vt:i4>5</vt:i4>
      </vt:variant>
      <vt:variant>
        <vt:lpwstr/>
      </vt:variant>
      <vt:variant>
        <vt:lpwstr>_Toc302198089</vt:lpwstr>
      </vt:variant>
      <vt:variant>
        <vt:i4>1441848</vt:i4>
      </vt:variant>
      <vt:variant>
        <vt:i4>542</vt:i4>
      </vt:variant>
      <vt:variant>
        <vt:i4>0</vt:i4>
      </vt:variant>
      <vt:variant>
        <vt:i4>5</vt:i4>
      </vt:variant>
      <vt:variant>
        <vt:lpwstr/>
      </vt:variant>
      <vt:variant>
        <vt:lpwstr>_Toc302198088</vt:lpwstr>
      </vt:variant>
      <vt:variant>
        <vt:i4>1441848</vt:i4>
      </vt:variant>
      <vt:variant>
        <vt:i4>536</vt:i4>
      </vt:variant>
      <vt:variant>
        <vt:i4>0</vt:i4>
      </vt:variant>
      <vt:variant>
        <vt:i4>5</vt:i4>
      </vt:variant>
      <vt:variant>
        <vt:lpwstr/>
      </vt:variant>
      <vt:variant>
        <vt:lpwstr>_Toc302198087</vt:lpwstr>
      </vt:variant>
      <vt:variant>
        <vt:i4>1441848</vt:i4>
      </vt:variant>
      <vt:variant>
        <vt:i4>530</vt:i4>
      </vt:variant>
      <vt:variant>
        <vt:i4>0</vt:i4>
      </vt:variant>
      <vt:variant>
        <vt:i4>5</vt:i4>
      </vt:variant>
      <vt:variant>
        <vt:lpwstr/>
      </vt:variant>
      <vt:variant>
        <vt:lpwstr>_Toc302198086</vt:lpwstr>
      </vt:variant>
      <vt:variant>
        <vt:i4>1441848</vt:i4>
      </vt:variant>
      <vt:variant>
        <vt:i4>524</vt:i4>
      </vt:variant>
      <vt:variant>
        <vt:i4>0</vt:i4>
      </vt:variant>
      <vt:variant>
        <vt:i4>5</vt:i4>
      </vt:variant>
      <vt:variant>
        <vt:lpwstr/>
      </vt:variant>
      <vt:variant>
        <vt:lpwstr>_Toc302198085</vt:lpwstr>
      </vt:variant>
      <vt:variant>
        <vt:i4>1441848</vt:i4>
      </vt:variant>
      <vt:variant>
        <vt:i4>518</vt:i4>
      </vt:variant>
      <vt:variant>
        <vt:i4>0</vt:i4>
      </vt:variant>
      <vt:variant>
        <vt:i4>5</vt:i4>
      </vt:variant>
      <vt:variant>
        <vt:lpwstr/>
      </vt:variant>
      <vt:variant>
        <vt:lpwstr>_Toc302198084</vt:lpwstr>
      </vt:variant>
      <vt:variant>
        <vt:i4>1441848</vt:i4>
      </vt:variant>
      <vt:variant>
        <vt:i4>512</vt:i4>
      </vt:variant>
      <vt:variant>
        <vt:i4>0</vt:i4>
      </vt:variant>
      <vt:variant>
        <vt:i4>5</vt:i4>
      </vt:variant>
      <vt:variant>
        <vt:lpwstr/>
      </vt:variant>
      <vt:variant>
        <vt:lpwstr>_Toc302198083</vt:lpwstr>
      </vt:variant>
      <vt:variant>
        <vt:i4>1441848</vt:i4>
      </vt:variant>
      <vt:variant>
        <vt:i4>506</vt:i4>
      </vt:variant>
      <vt:variant>
        <vt:i4>0</vt:i4>
      </vt:variant>
      <vt:variant>
        <vt:i4>5</vt:i4>
      </vt:variant>
      <vt:variant>
        <vt:lpwstr/>
      </vt:variant>
      <vt:variant>
        <vt:lpwstr>_Toc302198082</vt:lpwstr>
      </vt:variant>
      <vt:variant>
        <vt:i4>1441848</vt:i4>
      </vt:variant>
      <vt:variant>
        <vt:i4>500</vt:i4>
      </vt:variant>
      <vt:variant>
        <vt:i4>0</vt:i4>
      </vt:variant>
      <vt:variant>
        <vt:i4>5</vt:i4>
      </vt:variant>
      <vt:variant>
        <vt:lpwstr/>
      </vt:variant>
      <vt:variant>
        <vt:lpwstr>_Toc302198081</vt:lpwstr>
      </vt:variant>
      <vt:variant>
        <vt:i4>1441848</vt:i4>
      </vt:variant>
      <vt:variant>
        <vt:i4>494</vt:i4>
      </vt:variant>
      <vt:variant>
        <vt:i4>0</vt:i4>
      </vt:variant>
      <vt:variant>
        <vt:i4>5</vt:i4>
      </vt:variant>
      <vt:variant>
        <vt:lpwstr/>
      </vt:variant>
      <vt:variant>
        <vt:lpwstr>_Toc302198080</vt:lpwstr>
      </vt:variant>
      <vt:variant>
        <vt:i4>1638456</vt:i4>
      </vt:variant>
      <vt:variant>
        <vt:i4>488</vt:i4>
      </vt:variant>
      <vt:variant>
        <vt:i4>0</vt:i4>
      </vt:variant>
      <vt:variant>
        <vt:i4>5</vt:i4>
      </vt:variant>
      <vt:variant>
        <vt:lpwstr/>
      </vt:variant>
      <vt:variant>
        <vt:lpwstr>_Toc302198079</vt:lpwstr>
      </vt:variant>
      <vt:variant>
        <vt:i4>1638456</vt:i4>
      </vt:variant>
      <vt:variant>
        <vt:i4>482</vt:i4>
      </vt:variant>
      <vt:variant>
        <vt:i4>0</vt:i4>
      </vt:variant>
      <vt:variant>
        <vt:i4>5</vt:i4>
      </vt:variant>
      <vt:variant>
        <vt:lpwstr/>
      </vt:variant>
      <vt:variant>
        <vt:lpwstr>_Toc302198078</vt:lpwstr>
      </vt:variant>
      <vt:variant>
        <vt:i4>1638456</vt:i4>
      </vt:variant>
      <vt:variant>
        <vt:i4>476</vt:i4>
      </vt:variant>
      <vt:variant>
        <vt:i4>0</vt:i4>
      </vt:variant>
      <vt:variant>
        <vt:i4>5</vt:i4>
      </vt:variant>
      <vt:variant>
        <vt:lpwstr/>
      </vt:variant>
      <vt:variant>
        <vt:lpwstr>_Toc302198077</vt:lpwstr>
      </vt:variant>
      <vt:variant>
        <vt:i4>1638456</vt:i4>
      </vt:variant>
      <vt:variant>
        <vt:i4>470</vt:i4>
      </vt:variant>
      <vt:variant>
        <vt:i4>0</vt:i4>
      </vt:variant>
      <vt:variant>
        <vt:i4>5</vt:i4>
      </vt:variant>
      <vt:variant>
        <vt:lpwstr/>
      </vt:variant>
      <vt:variant>
        <vt:lpwstr>_Toc302198076</vt:lpwstr>
      </vt:variant>
      <vt:variant>
        <vt:i4>1638456</vt:i4>
      </vt:variant>
      <vt:variant>
        <vt:i4>464</vt:i4>
      </vt:variant>
      <vt:variant>
        <vt:i4>0</vt:i4>
      </vt:variant>
      <vt:variant>
        <vt:i4>5</vt:i4>
      </vt:variant>
      <vt:variant>
        <vt:lpwstr/>
      </vt:variant>
      <vt:variant>
        <vt:lpwstr>_Toc302198075</vt:lpwstr>
      </vt:variant>
      <vt:variant>
        <vt:i4>1638456</vt:i4>
      </vt:variant>
      <vt:variant>
        <vt:i4>458</vt:i4>
      </vt:variant>
      <vt:variant>
        <vt:i4>0</vt:i4>
      </vt:variant>
      <vt:variant>
        <vt:i4>5</vt:i4>
      </vt:variant>
      <vt:variant>
        <vt:lpwstr/>
      </vt:variant>
      <vt:variant>
        <vt:lpwstr>_Toc302198074</vt:lpwstr>
      </vt:variant>
      <vt:variant>
        <vt:i4>1638456</vt:i4>
      </vt:variant>
      <vt:variant>
        <vt:i4>452</vt:i4>
      </vt:variant>
      <vt:variant>
        <vt:i4>0</vt:i4>
      </vt:variant>
      <vt:variant>
        <vt:i4>5</vt:i4>
      </vt:variant>
      <vt:variant>
        <vt:lpwstr/>
      </vt:variant>
      <vt:variant>
        <vt:lpwstr>_Toc302198073</vt:lpwstr>
      </vt:variant>
      <vt:variant>
        <vt:i4>1638456</vt:i4>
      </vt:variant>
      <vt:variant>
        <vt:i4>446</vt:i4>
      </vt:variant>
      <vt:variant>
        <vt:i4>0</vt:i4>
      </vt:variant>
      <vt:variant>
        <vt:i4>5</vt:i4>
      </vt:variant>
      <vt:variant>
        <vt:lpwstr/>
      </vt:variant>
      <vt:variant>
        <vt:lpwstr>_Toc302198072</vt:lpwstr>
      </vt:variant>
      <vt:variant>
        <vt:i4>1638456</vt:i4>
      </vt:variant>
      <vt:variant>
        <vt:i4>440</vt:i4>
      </vt:variant>
      <vt:variant>
        <vt:i4>0</vt:i4>
      </vt:variant>
      <vt:variant>
        <vt:i4>5</vt:i4>
      </vt:variant>
      <vt:variant>
        <vt:lpwstr/>
      </vt:variant>
      <vt:variant>
        <vt:lpwstr>_Toc302198071</vt:lpwstr>
      </vt:variant>
      <vt:variant>
        <vt:i4>1638456</vt:i4>
      </vt:variant>
      <vt:variant>
        <vt:i4>434</vt:i4>
      </vt:variant>
      <vt:variant>
        <vt:i4>0</vt:i4>
      </vt:variant>
      <vt:variant>
        <vt:i4>5</vt:i4>
      </vt:variant>
      <vt:variant>
        <vt:lpwstr/>
      </vt:variant>
      <vt:variant>
        <vt:lpwstr>_Toc302198070</vt:lpwstr>
      </vt:variant>
      <vt:variant>
        <vt:i4>1572920</vt:i4>
      </vt:variant>
      <vt:variant>
        <vt:i4>428</vt:i4>
      </vt:variant>
      <vt:variant>
        <vt:i4>0</vt:i4>
      </vt:variant>
      <vt:variant>
        <vt:i4>5</vt:i4>
      </vt:variant>
      <vt:variant>
        <vt:lpwstr/>
      </vt:variant>
      <vt:variant>
        <vt:lpwstr>_Toc302198069</vt:lpwstr>
      </vt:variant>
      <vt:variant>
        <vt:i4>1572920</vt:i4>
      </vt:variant>
      <vt:variant>
        <vt:i4>422</vt:i4>
      </vt:variant>
      <vt:variant>
        <vt:i4>0</vt:i4>
      </vt:variant>
      <vt:variant>
        <vt:i4>5</vt:i4>
      </vt:variant>
      <vt:variant>
        <vt:lpwstr/>
      </vt:variant>
      <vt:variant>
        <vt:lpwstr>_Toc302198068</vt:lpwstr>
      </vt:variant>
      <vt:variant>
        <vt:i4>1572920</vt:i4>
      </vt:variant>
      <vt:variant>
        <vt:i4>416</vt:i4>
      </vt:variant>
      <vt:variant>
        <vt:i4>0</vt:i4>
      </vt:variant>
      <vt:variant>
        <vt:i4>5</vt:i4>
      </vt:variant>
      <vt:variant>
        <vt:lpwstr/>
      </vt:variant>
      <vt:variant>
        <vt:lpwstr>_Toc302198067</vt:lpwstr>
      </vt:variant>
      <vt:variant>
        <vt:i4>1572920</vt:i4>
      </vt:variant>
      <vt:variant>
        <vt:i4>410</vt:i4>
      </vt:variant>
      <vt:variant>
        <vt:i4>0</vt:i4>
      </vt:variant>
      <vt:variant>
        <vt:i4>5</vt:i4>
      </vt:variant>
      <vt:variant>
        <vt:lpwstr/>
      </vt:variant>
      <vt:variant>
        <vt:lpwstr>_Toc302198066</vt:lpwstr>
      </vt:variant>
      <vt:variant>
        <vt:i4>1572920</vt:i4>
      </vt:variant>
      <vt:variant>
        <vt:i4>404</vt:i4>
      </vt:variant>
      <vt:variant>
        <vt:i4>0</vt:i4>
      </vt:variant>
      <vt:variant>
        <vt:i4>5</vt:i4>
      </vt:variant>
      <vt:variant>
        <vt:lpwstr/>
      </vt:variant>
      <vt:variant>
        <vt:lpwstr>_Toc302198065</vt:lpwstr>
      </vt:variant>
      <vt:variant>
        <vt:i4>1572920</vt:i4>
      </vt:variant>
      <vt:variant>
        <vt:i4>398</vt:i4>
      </vt:variant>
      <vt:variant>
        <vt:i4>0</vt:i4>
      </vt:variant>
      <vt:variant>
        <vt:i4>5</vt:i4>
      </vt:variant>
      <vt:variant>
        <vt:lpwstr/>
      </vt:variant>
      <vt:variant>
        <vt:lpwstr>_Toc302198064</vt:lpwstr>
      </vt:variant>
      <vt:variant>
        <vt:i4>1572920</vt:i4>
      </vt:variant>
      <vt:variant>
        <vt:i4>392</vt:i4>
      </vt:variant>
      <vt:variant>
        <vt:i4>0</vt:i4>
      </vt:variant>
      <vt:variant>
        <vt:i4>5</vt:i4>
      </vt:variant>
      <vt:variant>
        <vt:lpwstr/>
      </vt:variant>
      <vt:variant>
        <vt:lpwstr>_Toc302198063</vt:lpwstr>
      </vt:variant>
      <vt:variant>
        <vt:i4>1572920</vt:i4>
      </vt:variant>
      <vt:variant>
        <vt:i4>386</vt:i4>
      </vt:variant>
      <vt:variant>
        <vt:i4>0</vt:i4>
      </vt:variant>
      <vt:variant>
        <vt:i4>5</vt:i4>
      </vt:variant>
      <vt:variant>
        <vt:lpwstr/>
      </vt:variant>
      <vt:variant>
        <vt:lpwstr>_Toc302198062</vt:lpwstr>
      </vt:variant>
      <vt:variant>
        <vt:i4>1572920</vt:i4>
      </vt:variant>
      <vt:variant>
        <vt:i4>380</vt:i4>
      </vt:variant>
      <vt:variant>
        <vt:i4>0</vt:i4>
      </vt:variant>
      <vt:variant>
        <vt:i4>5</vt:i4>
      </vt:variant>
      <vt:variant>
        <vt:lpwstr/>
      </vt:variant>
      <vt:variant>
        <vt:lpwstr>_Toc302198061</vt:lpwstr>
      </vt:variant>
      <vt:variant>
        <vt:i4>1572920</vt:i4>
      </vt:variant>
      <vt:variant>
        <vt:i4>374</vt:i4>
      </vt:variant>
      <vt:variant>
        <vt:i4>0</vt:i4>
      </vt:variant>
      <vt:variant>
        <vt:i4>5</vt:i4>
      </vt:variant>
      <vt:variant>
        <vt:lpwstr/>
      </vt:variant>
      <vt:variant>
        <vt:lpwstr>_Toc302198060</vt:lpwstr>
      </vt:variant>
      <vt:variant>
        <vt:i4>1769528</vt:i4>
      </vt:variant>
      <vt:variant>
        <vt:i4>368</vt:i4>
      </vt:variant>
      <vt:variant>
        <vt:i4>0</vt:i4>
      </vt:variant>
      <vt:variant>
        <vt:i4>5</vt:i4>
      </vt:variant>
      <vt:variant>
        <vt:lpwstr/>
      </vt:variant>
      <vt:variant>
        <vt:lpwstr>_Toc302198059</vt:lpwstr>
      </vt:variant>
      <vt:variant>
        <vt:i4>1769528</vt:i4>
      </vt:variant>
      <vt:variant>
        <vt:i4>362</vt:i4>
      </vt:variant>
      <vt:variant>
        <vt:i4>0</vt:i4>
      </vt:variant>
      <vt:variant>
        <vt:i4>5</vt:i4>
      </vt:variant>
      <vt:variant>
        <vt:lpwstr/>
      </vt:variant>
      <vt:variant>
        <vt:lpwstr>_Toc302198058</vt:lpwstr>
      </vt:variant>
      <vt:variant>
        <vt:i4>1769528</vt:i4>
      </vt:variant>
      <vt:variant>
        <vt:i4>356</vt:i4>
      </vt:variant>
      <vt:variant>
        <vt:i4>0</vt:i4>
      </vt:variant>
      <vt:variant>
        <vt:i4>5</vt:i4>
      </vt:variant>
      <vt:variant>
        <vt:lpwstr/>
      </vt:variant>
      <vt:variant>
        <vt:lpwstr>_Toc302198057</vt:lpwstr>
      </vt:variant>
      <vt:variant>
        <vt:i4>1769528</vt:i4>
      </vt:variant>
      <vt:variant>
        <vt:i4>350</vt:i4>
      </vt:variant>
      <vt:variant>
        <vt:i4>0</vt:i4>
      </vt:variant>
      <vt:variant>
        <vt:i4>5</vt:i4>
      </vt:variant>
      <vt:variant>
        <vt:lpwstr/>
      </vt:variant>
      <vt:variant>
        <vt:lpwstr>_Toc302198056</vt:lpwstr>
      </vt:variant>
      <vt:variant>
        <vt:i4>1769528</vt:i4>
      </vt:variant>
      <vt:variant>
        <vt:i4>344</vt:i4>
      </vt:variant>
      <vt:variant>
        <vt:i4>0</vt:i4>
      </vt:variant>
      <vt:variant>
        <vt:i4>5</vt:i4>
      </vt:variant>
      <vt:variant>
        <vt:lpwstr/>
      </vt:variant>
      <vt:variant>
        <vt:lpwstr>_Toc302198055</vt:lpwstr>
      </vt:variant>
      <vt:variant>
        <vt:i4>1769528</vt:i4>
      </vt:variant>
      <vt:variant>
        <vt:i4>338</vt:i4>
      </vt:variant>
      <vt:variant>
        <vt:i4>0</vt:i4>
      </vt:variant>
      <vt:variant>
        <vt:i4>5</vt:i4>
      </vt:variant>
      <vt:variant>
        <vt:lpwstr/>
      </vt:variant>
      <vt:variant>
        <vt:lpwstr>_Toc302198054</vt:lpwstr>
      </vt:variant>
      <vt:variant>
        <vt:i4>1769528</vt:i4>
      </vt:variant>
      <vt:variant>
        <vt:i4>332</vt:i4>
      </vt:variant>
      <vt:variant>
        <vt:i4>0</vt:i4>
      </vt:variant>
      <vt:variant>
        <vt:i4>5</vt:i4>
      </vt:variant>
      <vt:variant>
        <vt:lpwstr/>
      </vt:variant>
      <vt:variant>
        <vt:lpwstr>_Toc302198053</vt:lpwstr>
      </vt:variant>
      <vt:variant>
        <vt:i4>1769528</vt:i4>
      </vt:variant>
      <vt:variant>
        <vt:i4>326</vt:i4>
      </vt:variant>
      <vt:variant>
        <vt:i4>0</vt:i4>
      </vt:variant>
      <vt:variant>
        <vt:i4>5</vt:i4>
      </vt:variant>
      <vt:variant>
        <vt:lpwstr/>
      </vt:variant>
      <vt:variant>
        <vt:lpwstr>_Toc302198052</vt:lpwstr>
      </vt:variant>
      <vt:variant>
        <vt:i4>1769528</vt:i4>
      </vt:variant>
      <vt:variant>
        <vt:i4>320</vt:i4>
      </vt:variant>
      <vt:variant>
        <vt:i4>0</vt:i4>
      </vt:variant>
      <vt:variant>
        <vt:i4>5</vt:i4>
      </vt:variant>
      <vt:variant>
        <vt:lpwstr/>
      </vt:variant>
      <vt:variant>
        <vt:lpwstr>_Toc302198051</vt:lpwstr>
      </vt:variant>
      <vt:variant>
        <vt:i4>1769528</vt:i4>
      </vt:variant>
      <vt:variant>
        <vt:i4>314</vt:i4>
      </vt:variant>
      <vt:variant>
        <vt:i4>0</vt:i4>
      </vt:variant>
      <vt:variant>
        <vt:i4>5</vt:i4>
      </vt:variant>
      <vt:variant>
        <vt:lpwstr/>
      </vt:variant>
      <vt:variant>
        <vt:lpwstr>_Toc302198050</vt:lpwstr>
      </vt:variant>
      <vt:variant>
        <vt:i4>1703992</vt:i4>
      </vt:variant>
      <vt:variant>
        <vt:i4>308</vt:i4>
      </vt:variant>
      <vt:variant>
        <vt:i4>0</vt:i4>
      </vt:variant>
      <vt:variant>
        <vt:i4>5</vt:i4>
      </vt:variant>
      <vt:variant>
        <vt:lpwstr/>
      </vt:variant>
      <vt:variant>
        <vt:lpwstr>_Toc302198049</vt:lpwstr>
      </vt:variant>
      <vt:variant>
        <vt:i4>1703992</vt:i4>
      </vt:variant>
      <vt:variant>
        <vt:i4>302</vt:i4>
      </vt:variant>
      <vt:variant>
        <vt:i4>0</vt:i4>
      </vt:variant>
      <vt:variant>
        <vt:i4>5</vt:i4>
      </vt:variant>
      <vt:variant>
        <vt:lpwstr/>
      </vt:variant>
      <vt:variant>
        <vt:lpwstr>_Toc302198048</vt:lpwstr>
      </vt:variant>
      <vt:variant>
        <vt:i4>1703992</vt:i4>
      </vt:variant>
      <vt:variant>
        <vt:i4>296</vt:i4>
      </vt:variant>
      <vt:variant>
        <vt:i4>0</vt:i4>
      </vt:variant>
      <vt:variant>
        <vt:i4>5</vt:i4>
      </vt:variant>
      <vt:variant>
        <vt:lpwstr/>
      </vt:variant>
      <vt:variant>
        <vt:lpwstr>_Toc302198047</vt:lpwstr>
      </vt:variant>
      <vt:variant>
        <vt:i4>1703992</vt:i4>
      </vt:variant>
      <vt:variant>
        <vt:i4>290</vt:i4>
      </vt:variant>
      <vt:variant>
        <vt:i4>0</vt:i4>
      </vt:variant>
      <vt:variant>
        <vt:i4>5</vt:i4>
      </vt:variant>
      <vt:variant>
        <vt:lpwstr/>
      </vt:variant>
      <vt:variant>
        <vt:lpwstr>_Toc302198046</vt:lpwstr>
      </vt:variant>
      <vt:variant>
        <vt:i4>1703992</vt:i4>
      </vt:variant>
      <vt:variant>
        <vt:i4>284</vt:i4>
      </vt:variant>
      <vt:variant>
        <vt:i4>0</vt:i4>
      </vt:variant>
      <vt:variant>
        <vt:i4>5</vt:i4>
      </vt:variant>
      <vt:variant>
        <vt:lpwstr/>
      </vt:variant>
      <vt:variant>
        <vt:lpwstr>_Toc302198045</vt:lpwstr>
      </vt:variant>
      <vt:variant>
        <vt:i4>1703992</vt:i4>
      </vt:variant>
      <vt:variant>
        <vt:i4>278</vt:i4>
      </vt:variant>
      <vt:variant>
        <vt:i4>0</vt:i4>
      </vt:variant>
      <vt:variant>
        <vt:i4>5</vt:i4>
      </vt:variant>
      <vt:variant>
        <vt:lpwstr/>
      </vt:variant>
      <vt:variant>
        <vt:lpwstr>_Toc302198044</vt:lpwstr>
      </vt:variant>
      <vt:variant>
        <vt:i4>1703992</vt:i4>
      </vt:variant>
      <vt:variant>
        <vt:i4>272</vt:i4>
      </vt:variant>
      <vt:variant>
        <vt:i4>0</vt:i4>
      </vt:variant>
      <vt:variant>
        <vt:i4>5</vt:i4>
      </vt:variant>
      <vt:variant>
        <vt:lpwstr/>
      </vt:variant>
      <vt:variant>
        <vt:lpwstr>_Toc302198043</vt:lpwstr>
      </vt:variant>
      <vt:variant>
        <vt:i4>1703992</vt:i4>
      </vt:variant>
      <vt:variant>
        <vt:i4>266</vt:i4>
      </vt:variant>
      <vt:variant>
        <vt:i4>0</vt:i4>
      </vt:variant>
      <vt:variant>
        <vt:i4>5</vt:i4>
      </vt:variant>
      <vt:variant>
        <vt:lpwstr/>
      </vt:variant>
      <vt:variant>
        <vt:lpwstr>_Toc302198042</vt:lpwstr>
      </vt:variant>
      <vt:variant>
        <vt:i4>1703992</vt:i4>
      </vt:variant>
      <vt:variant>
        <vt:i4>260</vt:i4>
      </vt:variant>
      <vt:variant>
        <vt:i4>0</vt:i4>
      </vt:variant>
      <vt:variant>
        <vt:i4>5</vt:i4>
      </vt:variant>
      <vt:variant>
        <vt:lpwstr/>
      </vt:variant>
      <vt:variant>
        <vt:lpwstr>_Toc302198041</vt:lpwstr>
      </vt:variant>
      <vt:variant>
        <vt:i4>1703992</vt:i4>
      </vt:variant>
      <vt:variant>
        <vt:i4>254</vt:i4>
      </vt:variant>
      <vt:variant>
        <vt:i4>0</vt:i4>
      </vt:variant>
      <vt:variant>
        <vt:i4>5</vt:i4>
      </vt:variant>
      <vt:variant>
        <vt:lpwstr/>
      </vt:variant>
      <vt:variant>
        <vt:lpwstr>_Toc302198040</vt:lpwstr>
      </vt:variant>
      <vt:variant>
        <vt:i4>1900600</vt:i4>
      </vt:variant>
      <vt:variant>
        <vt:i4>248</vt:i4>
      </vt:variant>
      <vt:variant>
        <vt:i4>0</vt:i4>
      </vt:variant>
      <vt:variant>
        <vt:i4>5</vt:i4>
      </vt:variant>
      <vt:variant>
        <vt:lpwstr/>
      </vt:variant>
      <vt:variant>
        <vt:lpwstr>_Toc302198039</vt:lpwstr>
      </vt:variant>
      <vt:variant>
        <vt:i4>1900600</vt:i4>
      </vt:variant>
      <vt:variant>
        <vt:i4>242</vt:i4>
      </vt:variant>
      <vt:variant>
        <vt:i4>0</vt:i4>
      </vt:variant>
      <vt:variant>
        <vt:i4>5</vt:i4>
      </vt:variant>
      <vt:variant>
        <vt:lpwstr/>
      </vt:variant>
      <vt:variant>
        <vt:lpwstr>_Toc302198038</vt:lpwstr>
      </vt:variant>
      <vt:variant>
        <vt:i4>1900600</vt:i4>
      </vt:variant>
      <vt:variant>
        <vt:i4>236</vt:i4>
      </vt:variant>
      <vt:variant>
        <vt:i4>0</vt:i4>
      </vt:variant>
      <vt:variant>
        <vt:i4>5</vt:i4>
      </vt:variant>
      <vt:variant>
        <vt:lpwstr/>
      </vt:variant>
      <vt:variant>
        <vt:lpwstr>_Toc302198037</vt:lpwstr>
      </vt:variant>
      <vt:variant>
        <vt:i4>1900600</vt:i4>
      </vt:variant>
      <vt:variant>
        <vt:i4>230</vt:i4>
      </vt:variant>
      <vt:variant>
        <vt:i4>0</vt:i4>
      </vt:variant>
      <vt:variant>
        <vt:i4>5</vt:i4>
      </vt:variant>
      <vt:variant>
        <vt:lpwstr/>
      </vt:variant>
      <vt:variant>
        <vt:lpwstr>_Toc302198036</vt:lpwstr>
      </vt:variant>
      <vt:variant>
        <vt:i4>1900600</vt:i4>
      </vt:variant>
      <vt:variant>
        <vt:i4>224</vt:i4>
      </vt:variant>
      <vt:variant>
        <vt:i4>0</vt:i4>
      </vt:variant>
      <vt:variant>
        <vt:i4>5</vt:i4>
      </vt:variant>
      <vt:variant>
        <vt:lpwstr/>
      </vt:variant>
      <vt:variant>
        <vt:lpwstr>_Toc302198035</vt:lpwstr>
      </vt:variant>
      <vt:variant>
        <vt:i4>1900600</vt:i4>
      </vt:variant>
      <vt:variant>
        <vt:i4>218</vt:i4>
      </vt:variant>
      <vt:variant>
        <vt:i4>0</vt:i4>
      </vt:variant>
      <vt:variant>
        <vt:i4>5</vt:i4>
      </vt:variant>
      <vt:variant>
        <vt:lpwstr/>
      </vt:variant>
      <vt:variant>
        <vt:lpwstr>_Toc302198034</vt:lpwstr>
      </vt:variant>
      <vt:variant>
        <vt:i4>1900600</vt:i4>
      </vt:variant>
      <vt:variant>
        <vt:i4>212</vt:i4>
      </vt:variant>
      <vt:variant>
        <vt:i4>0</vt:i4>
      </vt:variant>
      <vt:variant>
        <vt:i4>5</vt:i4>
      </vt:variant>
      <vt:variant>
        <vt:lpwstr/>
      </vt:variant>
      <vt:variant>
        <vt:lpwstr>_Toc302198033</vt:lpwstr>
      </vt:variant>
      <vt:variant>
        <vt:i4>1900600</vt:i4>
      </vt:variant>
      <vt:variant>
        <vt:i4>206</vt:i4>
      </vt:variant>
      <vt:variant>
        <vt:i4>0</vt:i4>
      </vt:variant>
      <vt:variant>
        <vt:i4>5</vt:i4>
      </vt:variant>
      <vt:variant>
        <vt:lpwstr/>
      </vt:variant>
      <vt:variant>
        <vt:lpwstr>_Toc302198032</vt:lpwstr>
      </vt:variant>
      <vt:variant>
        <vt:i4>1900600</vt:i4>
      </vt:variant>
      <vt:variant>
        <vt:i4>200</vt:i4>
      </vt:variant>
      <vt:variant>
        <vt:i4>0</vt:i4>
      </vt:variant>
      <vt:variant>
        <vt:i4>5</vt:i4>
      </vt:variant>
      <vt:variant>
        <vt:lpwstr/>
      </vt:variant>
      <vt:variant>
        <vt:lpwstr>_Toc302198031</vt:lpwstr>
      </vt:variant>
      <vt:variant>
        <vt:i4>1900600</vt:i4>
      </vt:variant>
      <vt:variant>
        <vt:i4>194</vt:i4>
      </vt:variant>
      <vt:variant>
        <vt:i4>0</vt:i4>
      </vt:variant>
      <vt:variant>
        <vt:i4>5</vt:i4>
      </vt:variant>
      <vt:variant>
        <vt:lpwstr/>
      </vt:variant>
      <vt:variant>
        <vt:lpwstr>_Toc302198030</vt:lpwstr>
      </vt:variant>
      <vt:variant>
        <vt:i4>1835064</vt:i4>
      </vt:variant>
      <vt:variant>
        <vt:i4>188</vt:i4>
      </vt:variant>
      <vt:variant>
        <vt:i4>0</vt:i4>
      </vt:variant>
      <vt:variant>
        <vt:i4>5</vt:i4>
      </vt:variant>
      <vt:variant>
        <vt:lpwstr/>
      </vt:variant>
      <vt:variant>
        <vt:lpwstr>_Toc302198029</vt:lpwstr>
      </vt:variant>
      <vt:variant>
        <vt:i4>1835064</vt:i4>
      </vt:variant>
      <vt:variant>
        <vt:i4>182</vt:i4>
      </vt:variant>
      <vt:variant>
        <vt:i4>0</vt:i4>
      </vt:variant>
      <vt:variant>
        <vt:i4>5</vt:i4>
      </vt:variant>
      <vt:variant>
        <vt:lpwstr/>
      </vt:variant>
      <vt:variant>
        <vt:lpwstr>_Toc302198028</vt:lpwstr>
      </vt:variant>
      <vt:variant>
        <vt:i4>1835064</vt:i4>
      </vt:variant>
      <vt:variant>
        <vt:i4>176</vt:i4>
      </vt:variant>
      <vt:variant>
        <vt:i4>0</vt:i4>
      </vt:variant>
      <vt:variant>
        <vt:i4>5</vt:i4>
      </vt:variant>
      <vt:variant>
        <vt:lpwstr/>
      </vt:variant>
      <vt:variant>
        <vt:lpwstr>_Toc302198027</vt:lpwstr>
      </vt:variant>
      <vt:variant>
        <vt:i4>1835064</vt:i4>
      </vt:variant>
      <vt:variant>
        <vt:i4>170</vt:i4>
      </vt:variant>
      <vt:variant>
        <vt:i4>0</vt:i4>
      </vt:variant>
      <vt:variant>
        <vt:i4>5</vt:i4>
      </vt:variant>
      <vt:variant>
        <vt:lpwstr/>
      </vt:variant>
      <vt:variant>
        <vt:lpwstr>_Toc302198026</vt:lpwstr>
      </vt:variant>
      <vt:variant>
        <vt:i4>1835064</vt:i4>
      </vt:variant>
      <vt:variant>
        <vt:i4>164</vt:i4>
      </vt:variant>
      <vt:variant>
        <vt:i4>0</vt:i4>
      </vt:variant>
      <vt:variant>
        <vt:i4>5</vt:i4>
      </vt:variant>
      <vt:variant>
        <vt:lpwstr/>
      </vt:variant>
      <vt:variant>
        <vt:lpwstr>_Toc302198025</vt:lpwstr>
      </vt:variant>
      <vt:variant>
        <vt:i4>1835064</vt:i4>
      </vt:variant>
      <vt:variant>
        <vt:i4>158</vt:i4>
      </vt:variant>
      <vt:variant>
        <vt:i4>0</vt:i4>
      </vt:variant>
      <vt:variant>
        <vt:i4>5</vt:i4>
      </vt:variant>
      <vt:variant>
        <vt:lpwstr/>
      </vt:variant>
      <vt:variant>
        <vt:lpwstr>_Toc302198024</vt:lpwstr>
      </vt:variant>
      <vt:variant>
        <vt:i4>1835064</vt:i4>
      </vt:variant>
      <vt:variant>
        <vt:i4>152</vt:i4>
      </vt:variant>
      <vt:variant>
        <vt:i4>0</vt:i4>
      </vt:variant>
      <vt:variant>
        <vt:i4>5</vt:i4>
      </vt:variant>
      <vt:variant>
        <vt:lpwstr/>
      </vt:variant>
      <vt:variant>
        <vt:lpwstr>_Toc302198023</vt:lpwstr>
      </vt:variant>
      <vt:variant>
        <vt:i4>1835064</vt:i4>
      </vt:variant>
      <vt:variant>
        <vt:i4>146</vt:i4>
      </vt:variant>
      <vt:variant>
        <vt:i4>0</vt:i4>
      </vt:variant>
      <vt:variant>
        <vt:i4>5</vt:i4>
      </vt:variant>
      <vt:variant>
        <vt:lpwstr/>
      </vt:variant>
      <vt:variant>
        <vt:lpwstr>_Toc302198022</vt:lpwstr>
      </vt:variant>
      <vt:variant>
        <vt:i4>1835064</vt:i4>
      </vt:variant>
      <vt:variant>
        <vt:i4>140</vt:i4>
      </vt:variant>
      <vt:variant>
        <vt:i4>0</vt:i4>
      </vt:variant>
      <vt:variant>
        <vt:i4>5</vt:i4>
      </vt:variant>
      <vt:variant>
        <vt:lpwstr/>
      </vt:variant>
      <vt:variant>
        <vt:lpwstr>_Toc302198021</vt:lpwstr>
      </vt:variant>
      <vt:variant>
        <vt:i4>1835064</vt:i4>
      </vt:variant>
      <vt:variant>
        <vt:i4>134</vt:i4>
      </vt:variant>
      <vt:variant>
        <vt:i4>0</vt:i4>
      </vt:variant>
      <vt:variant>
        <vt:i4>5</vt:i4>
      </vt:variant>
      <vt:variant>
        <vt:lpwstr/>
      </vt:variant>
      <vt:variant>
        <vt:lpwstr>_Toc302198020</vt:lpwstr>
      </vt:variant>
      <vt:variant>
        <vt:i4>2031672</vt:i4>
      </vt:variant>
      <vt:variant>
        <vt:i4>128</vt:i4>
      </vt:variant>
      <vt:variant>
        <vt:i4>0</vt:i4>
      </vt:variant>
      <vt:variant>
        <vt:i4>5</vt:i4>
      </vt:variant>
      <vt:variant>
        <vt:lpwstr/>
      </vt:variant>
      <vt:variant>
        <vt:lpwstr>_Toc302198019</vt:lpwstr>
      </vt:variant>
      <vt:variant>
        <vt:i4>2031672</vt:i4>
      </vt:variant>
      <vt:variant>
        <vt:i4>122</vt:i4>
      </vt:variant>
      <vt:variant>
        <vt:i4>0</vt:i4>
      </vt:variant>
      <vt:variant>
        <vt:i4>5</vt:i4>
      </vt:variant>
      <vt:variant>
        <vt:lpwstr/>
      </vt:variant>
      <vt:variant>
        <vt:lpwstr>_Toc302198018</vt:lpwstr>
      </vt:variant>
      <vt:variant>
        <vt:i4>2031672</vt:i4>
      </vt:variant>
      <vt:variant>
        <vt:i4>116</vt:i4>
      </vt:variant>
      <vt:variant>
        <vt:i4>0</vt:i4>
      </vt:variant>
      <vt:variant>
        <vt:i4>5</vt:i4>
      </vt:variant>
      <vt:variant>
        <vt:lpwstr/>
      </vt:variant>
      <vt:variant>
        <vt:lpwstr>_Toc302198017</vt:lpwstr>
      </vt:variant>
      <vt:variant>
        <vt:i4>2031672</vt:i4>
      </vt:variant>
      <vt:variant>
        <vt:i4>110</vt:i4>
      </vt:variant>
      <vt:variant>
        <vt:i4>0</vt:i4>
      </vt:variant>
      <vt:variant>
        <vt:i4>5</vt:i4>
      </vt:variant>
      <vt:variant>
        <vt:lpwstr/>
      </vt:variant>
      <vt:variant>
        <vt:lpwstr>_Toc302198016</vt:lpwstr>
      </vt:variant>
      <vt:variant>
        <vt:i4>2031672</vt:i4>
      </vt:variant>
      <vt:variant>
        <vt:i4>104</vt:i4>
      </vt:variant>
      <vt:variant>
        <vt:i4>0</vt:i4>
      </vt:variant>
      <vt:variant>
        <vt:i4>5</vt:i4>
      </vt:variant>
      <vt:variant>
        <vt:lpwstr/>
      </vt:variant>
      <vt:variant>
        <vt:lpwstr>_Toc302198015</vt:lpwstr>
      </vt:variant>
      <vt:variant>
        <vt:i4>2031672</vt:i4>
      </vt:variant>
      <vt:variant>
        <vt:i4>98</vt:i4>
      </vt:variant>
      <vt:variant>
        <vt:i4>0</vt:i4>
      </vt:variant>
      <vt:variant>
        <vt:i4>5</vt:i4>
      </vt:variant>
      <vt:variant>
        <vt:lpwstr/>
      </vt:variant>
      <vt:variant>
        <vt:lpwstr>_Toc302198014</vt:lpwstr>
      </vt:variant>
      <vt:variant>
        <vt:i4>2031672</vt:i4>
      </vt:variant>
      <vt:variant>
        <vt:i4>92</vt:i4>
      </vt:variant>
      <vt:variant>
        <vt:i4>0</vt:i4>
      </vt:variant>
      <vt:variant>
        <vt:i4>5</vt:i4>
      </vt:variant>
      <vt:variant>
        <vt:lpwstr/>
      </vt:variant>
      <vt:variant>
        <vt:lpwstr>_Toc302198013</vt:lpwstr>
      </vt:variant>
      <vt:variant>
        <vt:i4>2031672</vt:i4>
      </vt:variant>
      <vt:variant>
        <vt:i4>86</vt:i4>
      </vt:variant>
      <vt:variant>
        <vt:i4>0</vt:i4>
      </vt:variant>
      <vt:variant>
        <vt:i4>5</vt:i4>
      </vt:variant>
      <vt:variant>
        <vt:lpwstr/>
      </vt:variant>
      <vt:variant>
        <vt:lpwstr>_Toc302198012</vt:lpwstr>
      </vt:variant>
      <vt:variant>
        <vt:i4>2031672</vt:i4>
      </vt:variant>
      <vt:variant>
        <vt:i4>80</vt:i4>
      </vt:variant>
      <vt:variant>
        <vt:i4>0</vt:i4>
      </vt:variant>
      <vt:variant>
        <vt:i4>5</vt:i4>
      </vt:variant>
      <vt:variant>
        <vt:lpwstr/>
      </vt:variant>
      <vt:variant>
        <vt:lpwstr>_Toc302198011</vt:lpwstr>
      </vt:variant>
      <vt:variant>
        <vt:i4>2031672</vt:i4>
      </vt:variant>
      <vt:variant>
        <vt:i4>74</vt:i4>
      </vt:variant>
      <vt:variant>
        <vt:i4>0</vt:i4>
      </vt:variant>
      <vt:variant>
        <vt:i4>5</vt:i4>
      </vt:variant>
      <vt:variant>
        <vt:lpwstr/>
      </vt:variant>
      <vt:variant>
        <vt:lpwstr>_Toc302198010</vt:lpwstr>
      </vt:variant>
      <vt:variant>
        <vt:i4>1966136</vt:i4>
      </vt:variant>
      <vt:variant>
        <vt:i4>68</vt:i4>
      </vt:variant>
      <vt:variant>
        <vt:i4>0</vt:i4>
      </vt:variant>
      <vt:variant>
        <vt:i4>5</vt:i4>
      </vt:variant>
      <vt:variant>
        <vt:lpwstr/>
      </vt:variant>
      <vt:variant>
        <vt:lpwstr>_Toc302198009</vt:lpwstr>
      </vt:variant>
      <vt:variant>
        <vt:i4>1966136</vt:i4>
      </vt:variant>
      <vt:variant>
        <vt:i4>62</vt:i4>
      </vt:variant>
      <vt:variant>
        <vt:i4>0</vt:i4>
      </vt:variant>
      <vt:variant>
        <vt:i4>5</vt:i4>
      </vt:variant>
      <vt:variant>
        <vt:lpwstr/>
      </vt:variant>
      <vt:variant>
        <vt:lpwstr>_Toc302198008</vt:lpwstr>
      </vt:variant>
      <vt:variant>
        <vt:i4>1966136</vt:i4>
      </vt:variant>
      <vt:variant>
        <vt:i4>56</vt:i4>
      </vt:variant>
      <vt:variant>
        <vt:i4>0</vt:i4>
      </vt:variant>
      <vt:variant>
        <vt:i4>5</vt:i4>
      </vt:variant>
      <vt:variant>
        <vt:lpwstr/>
      </vt:variant>
      <vt:variant>
        <vt:lpwstr>_Toc302198007</vt:lpwstr>
      </vt:variant>
      <vt:variant>
        <vt:i4>1966136</vt:i4>
      </vt:variant>
      <vt:variant>
        <vt:i4>50</vt:i4>
      </vt:variant>
      <vt:variant>
        <vt:i4>0</vt:i4>
      </vt:variant>
      <vt:variant>
        <vt:i4>5</vt:i4>
      </vt:variant>
      <vt:variant>
        <vt:lpwstr/>
      </vt:variant>
      <vt:variant>
        <vt:lpwstr>_Toc302198006</vt:lpwstr>
      </vt:variant>
      <vt:variant>
        <vt:i4>1966136</vt:i4>
      </vt:variant>
      <vt:variant>
        <vt:i4>44</vt:i4>
      </vt:variant>
      <vt:variant>
        <vt:i4>0</vt:i4>
      </vt:variant>
      <vt:variant>
        <vt:i4>5</vt:i4>
      </vt:variant>
      <vt:variant>
        <vt:lpwstr/>
      </vt:variant>
      <vt:variant>
        <vt:lpwstr>_Toc302198005</vt:lpwstr>
      </vt:variant>
      <vt:variant>
        <vt:i4>1966136</vt:i4>
      </vt:variant>
      <vt:variant>
        <vt:i4>38</vt:i4>
      </vt:variant>
      <vt:variant>
        <vt:i4>0</vt:i4>
      </vt:variant>
      <vt:variant>
        <vt:i4>5</vt:i4>
      </vt:variant>
      <vt:variant>
        <vt:lpwstr/>
      </vt:variant>
      <vt:variant>
        <vt:lpwstr>_Toc302198004</vt:lpwstr>
      </vt:variant>
      <vt:variant>
        <vt:i4>1966136</vt:i4>
      </vt:variant>
      <vt:variant>
        <vt:i4>32</vt:i4>
      </vt:variant>
      <vt:variant>
        <vt:i4>0</vt:i4>
      </vt:variant>
      <vt:variant>
        <vt:i4>5</vt:i4>
      </vt:variant>
      <vt:variant>
        <vt:lpwstr/>
      </vt:variant>
      <vt:variant>
        <vt:lpwstr>_Toc302198003</vt:lpwstr>
      </vt:variant>
      <vt:variant>
        <vt:i4>1966136</vt:i4>
      </vt:variant>
      <vt:variant>
        <vt:i4>26</vt:i4>
      </vt:variant>
      <vt:variant>
        <vt:i4>0</vt:i4>
      </vt:variant>
      <vt:variant>
        <vt:i4>5</vt:i4>
      </vt:variant>
      <vt:variant>
        <vt:lpwstr/>
      </vt:variant>
      <vt:variant>
        <vt:lpwstr>_Toc302198002</vt:lpwstr>
      </vt:variant>
      <vt:variant>
        <vt:i4>1966136</vt:i4>
      </vt:variant>
      <vt:variant>
        <vt:i4>20</vt:i4>
      </vt:variant>
      <vt:variant>
        <vt:i4>0</vt:i4>
      </vt:variant>
      <vt:variant>
        <vt:i4>5</vt:i4>
      </vt:variant>
      <vt:variant>
        <vt:lpwstr/>
      </vt:variant>
      <vt:variant>
        <vt:lpwstr>_Toc302198001</vt:lpwstr>
      </vt:variant>
      <vt:variant>
        <vt:i4>1966136</vt:i4>
      </vt:variant>
      <vt:variant>
        <vt:i4>14</vt:i4>
      </vt:variant>
      <vt:variant>
        <vt:i4>0</vt:i4>
      </vt:variant>
      <vt:variant>
        <vt:i4>5</vt:i4>
      </vt:variant>
      <vt:variant>
        <vt:lpwstr/>
      </vt:variant>
      <vt:variant>
        <vt:lpwstr>_Toc302198000</vt:lpwstr>
      </vt:variant>
      <vt:variant>
        <vt:i4>1572913</vt:i4>
      </vt:variant>
      <vt:variant>
        <vt:i4>8</vt:i4>
      </vt:variant>
      <vt:variant>
        <vt:i4>0</vt:i4>
      </vt:variant>
      <vt:variant>
        <vt:i4>5</vt:i4>
      </vt:variant>
      <vt:variant>
        <vt:lpwstr/>
      </vt:variant>
      <vt:variant>
        <vt:lpwstr>_Toc302197999</vt:lpwstr>
      </vt:variant>
      <vt:variant>
        <vt:i4>1572913</vt:i4>
      </vt:variant>
      <vt:variant>
        <vt:i4>2</vt:i4>
      </vt:variant>
      <vt:variant>
        <vt:i4>0</vt:i4>
      </vt:variant>
      <vt:variant>
        <vt:i4>5</vt:i4>
      </vt:variant>
      <vt:variant>
        <vt:lpwstr/>
      </vt:variant>
      <vt:variant>
        <vt:lpwstr>_Toc302197998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Nuvoton</dc:creator>
  <cp:lastModifiedBy>MS60 PWHsu0</cp:lastModifiedBy>
  <cp:revision>223</cp:revision>
  <cp:lastPrinted>2025-03-27T09:16:00Z</cp:lastPrinted>
  <dcterms:created xsi:type="dcterms:W3CDTF">2020-05-06T19:46:00Z</dcterms:created>
  <dcterms:modified xsi:type="dcterms:W3CDTF">2025-03-27T09:23:00Z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0x010100F31A88D5F8B55C4DB56D193A82266C08</vt:lpwstr>
  </property>
</Properties>
</file>